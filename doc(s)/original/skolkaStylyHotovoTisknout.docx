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95969"/>
        <w:docPartObj>
          <w:docPartGallery w:val="Cover Pages"/>
          <w:docPartUnique/>
        </w:docPartObj>
      </w:sdtPr>
      <w:sdtContent>
        <w:p w:rsidR="006E642E" w:rsidRDefault="00C944F8">
          <w:r>
            <w:rPr>
              <w:noProof/>
            </w:rPr>
            <w:pict>
              <v:rect id="_x0000_s1038" style="position:absolute;margin-left:0;margin-top:0;width:420.1pt;height:44.05pt;z-index:251662336;mso-width-percent:1000;mso-position-horizontal:center;mso-position-horizontal-relative:margin;mso-position-vertical:top;mso-position-vertical-relative:margin;mso-width-percent:1000;mso-width-relative:margin;mso-height-relative:margin" o:regroupid="1" filled="f" stroked="f">
                <v:textbox style="mso-next-textbox:#_x0000_s1038;mso-fit-shape-to-text:t">
                  <w:txbxContent>
                    <w:sdt>
                      <w:sdtPr>
                        <w:rPr>
                          <w:b/>
                          <w:bCs w:val="0"/>
                          <w:color w:val="808080" w:themeColor="text1" w:themeTint="7F"/>
                          <w:sz w:val="32"/>
                          <w:szCs w:val="32"/>
                        </w:rPr>
                        <w:alias w:val="Společnost"/>
                        <w:id w:val="-2020676942"/>
                        <w:dataBinding w:prefixMappings="xmlns:ns0='http://schemas.openxmlformats.org/officeDocument/2006/extended-properties'" w:xpath="/ns0:Properties[1]/ns0:Company[1]" w:storeItemID="{6668398D-A668-4E3E-A5EB-62B293D839F1}"/>
                        <w:text/>
                      </w:sdtPr>
                      <w:sdtContent>
                        <w:p w:rsidR="007E6D94" w:rsidRDefault="007E6D94">
                          <w:pPr>
                            <w:rPr>
                              <w:b/>
                              <w:bCs w:val="0"/>
                              <w:color w:val="808080" w:themeColor="text1" w:themeTint="7F"/>
                              <w:sz w:val="32"/>
                              <w:szCs w:val="32"/>
                            </w:rPr>
                          </w:pPr>
                          <w:r>
                            <w:rPr>
                              <w:b/>
                              <w:bCs w:val="0"/>
                              <w:color w:val="808080" w:themeColor="text1" w:themeTint="7F"/>
                              <w:sz w:val="32"/>
                              <w:szCs w:val="32"/>
                            </w:rPr>
                            <w:t>Bridžový klub Havířov</w:t>
                          </w:r>
                        </w:p>
                      </w:sdtContent>
                    </w:sdt>
                    <w:p w:rsidR="007E6D94" w:rsidRDefault="007E6D94">
                      <w:pPr>
                        <w:rPr>
                          <w:b/>
                          <w:bCs w:val="0"/>
                          <w:color w:val="808080" w:themeColor="text1" w:themeTint="7F"/>
                          <w:sz w:val="32"/>
                          <w:szCs w:val="32"/>
                        </w:rPr>
                      </w:pPr>
                    </w:p>
                  </w:txbxContent>
                </v:textbox>
                <w10:wrap anchorx="margin" anchory="margin"/>
              </v:rect>
            </w:pict>
          </w:r>
        </w:p>
        <w:p w:rsidR="006E642E" w:rsidRDefault="00C93048">
          <w:r>
            <w:rPr>
              <w:noProof/>
            </w:rPr>
            <w:drawing>
              <wp:anchor distT="0" distB="0" distL="114300" distR="114300" simplePos="0" relativeHeight="251665408" behindDoc="0" locked="0" layoutInCell="1" allowOverlap="1">
                <wp:simplePos x="0" y="0"/>
                <wp:positionH relativeFrom="column">
                  <wp:posOffset>1014951</wp:posOffset>
                </wp:positionH>
                <wp:positionV relativeFrom="paragraph">
                  <wp:posOffset>499414</wp:posOffset>
                </wp:positionV>
                <wp:extent cx="3431816" cy="3713259"/>
                <wp:effectExtent l="19050" t="0" r="0" b="0"/>
                <wp:wrapNone/>
                <wp:docPr id="1" name="Obrázek 0" descr="logoHAB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ABRA.jpg"/>
                        <pic:cNvPicPr/>
                      </pic:nvPicPr>
                      <pic:blipFill>
                        <a:blip r:embed="rId9" cstate="print">
                          <a:duotone>
                            <a:schemeClr val="bg2">
                              <a:shade val="45000"/>
                              <a:satMod val="135000"/>
                            </a:schemeClr>
                            <a:prstClr val="white"/>
                          </a:duotone>
                        </a:blip>
                        <a:stretch>
                          <a:fillRect/>
                        </a:stretch>
                      </pic:blipFill>
                      <pic:spPr>
                        <a:xfrm>
                          <a:off x="0" y="0"/>
                          <a:ext cx="3431816" cy="3713259"/>
                        </a:xfrm>
                        <a:prstGeom prst="rect">
                          <a:avLst/>
                        </a:prstGeom>
                      </pic:spPr>
                    </pic:pic>
                  </a:graphicData>
                </a:graphic>
              </wp:anchor>
            </w:drawing>
          </w:r>
          <w:r w:rsidR="00C944F8">
            <w:rPr>
              <w:noProof/>
            </w:rPr>
            <w:pict>
              <v:rect id="_x0000_s1040" style="position:absolute;margin-left:0;margin-top:0;width:433.25pt;height:297pt;z-index:251664384;mso-width-percent:1000;mso-position-horizontal:center;mso-position-horizontal-relative:margin;mso-position-vertical:top;mso-position-vertical-relative:margin;mso-width-percent:1000;mso-width-relative:margin;mso-height-relative:margin;v-text-anchor:bottom" o:regroupid="1" filled="f" stroked="f">
                <v:textbox style="mso-next-textbox:#_x0000_s1040">
                  <w:txbxContent>
                    <w:sdt>
                      <w:sdtPr>
                        <w:rPr>
                          <w:b/>
                          <w:bCs w:val="0"/>
                          <w:color w:val="1F497D" w:themeColor="text2"/>
                          <w:sz w:val="60"/>
                          <w:szCs w:val="60"/>
                        </w:rPr>
                        <w:alias w:val="Název"/>
                        <w:id w:val="-2020676941"/>
                        <w:dataBinding w:prefixMappings="xmlns:ns0='http://schemas.openxmlformats.org/package/2006/metadata/core-properties' xmlns:ns1='http://purl.org/dc/elements/1.1/'" w:xpath="/ns0:coreProperties[1]/ns1:title[1]" w:storeItemID="{6C3C8BC8-F283-45AE-878A-BAB7291924A1}"/>
                        <w:text/>
                      </w:sdtPr>
                      <w:sdtContent>
                        <w:p w:rsidR="007E6D94" w:rsidRDefault="007E6D94" w:rsidP="00C211AF">
                          <w:pPr>
                            <w:jc w:val="center"/>
                            <w:rPr>
                              <w:b/>
                              <w:bCs w:val="0"/>
                              <w:color w:val="1F497D" w:themeColor="text2"/>
                              <w:sz w:val="72"/>
                              <w:szCs w:val="72"/>
                            </w:rPr>
                          </w:pPr>
                          <w:r w:rsidRPr="00C211AF">
                            <w:rPr>
                              <w:b/>
                              <w:bCs w:val="0"/>
                              <w:color w:val="1F497D" w:themeColor="text2"/>
                              <w:sz w:val="60"/>
                              <w:szCs w:val="60"/>
                            </w:rPr>
                            <w:t>Havířovská bridžová akademie</w:t>
                          </w:r>
                        </w:p>
                      </w:sdtContent>
                    </w:sdt>
                    <w:sdt>
                      <w:sdtPr>
                        <w:rPr>
                          <w:b/>
                          <w:bCs w:val="0"/>
                          <w:color w:val="4F81BD" w:themeColor="accent1"/>
                          <w:sz w:val="40"/>
                          <w:szCs w:val="40"/>
                        </w:rPr>
                        <w:alias w:val="Podtitul"/>
                        <w:id w:val="-2020676940"/>
                        <w:dataBinding w:prefixMappings="xmlns:ns0='http://schemas.openxmlformats.org/package/2006/metadata/core-properties' xmlns:ns1='http://purl.org/dc/elements/1.1/'" w:xpath="/ns0:coreProperties[1]/ns1:subject[1]" w:storeItemID="{6C3C8BC8-F283-45AE-878A-BAB7291924A1}"/>
                        <w:text/>
                      </w:sdtPr>
                      <w:sdtContent>
                        <w:p w:rsidR="007E6D94" w:rsidRDefault="007E6D94" w:rsidP="00C211AF">
                          <w:pPr>
                            <w:jc w:val="center"/>
                            <w:rPr>
                              <w:b/>
                              <w:bCs w:val="0"/>
                              <w:color w:val="4F81BD" w:themeColor="accent1"/>
                              <w:sz w:val="40"/>
                              <w:szCs w:val="40"/>
                            </w:rPr>
                          </w:pPr>
                          <w:r>
                            <w:rPr>
                              <w:b/>
                              <w:bCs w:val="0"/>
                              <w:color w:val="4F81BD" w:themeColor="accent1"/>
                              <w:sz w:val="40"/>
                              <w:szCs w:val="40"/>
                            </w:rPr>
                            <w:t>Ročník 2 – školka</w:t>
                          </w:r>
                        </w:p>
                      </w:sdtContent>
                    </w:sdt>
                    <w:sdt>
                      <w:sdtPr>
                        <w:rPr>
                          <w:b/>
                          <w:bCs w:val="0"/>
                          <w:color w:val="808080" w:themeColor="text1" w:themeTint="7F"/>
                          <w:sz w:val="32"/>
                          <w:szCs w:val="32"/>
                        </w:rPr>
                        <w:alias w:val="Autor"/>
                        <w:id w:val="-2020676939"/>
                        <w:dataBinding w:prefixMappings="xmlns:ns0='http://schemas.openxmlformats.org/package/2006/metadata/core-properties' xmlns:ns1='http://purl.org/dc/elements/1.1/'" w:xpath="/ns0:coreProperties[1]/ns1:creator[1]" w:storeItemID="{6C3C8BC8-F283-45AE-878A-BAB7291924A1}"/>
                        <w:text/>
                      </w:sdtPr>
                      <w:sdtContent>
                        <w:p w:rsidR="007E6D94" w:rsidRDefault="007E6D94" w:rsidP="00C211AF">
                          <w:pPr>
                            <w:jc w:val="center"/>
                            <w:rPr>
                              <w:b/>
                              <w:bCs w:val="0"/>
                              <w:color w:val="808080" w:themeColor="text1" w:themeTint="7F"/>
                              <w:sz w:val="32"/>
                              <w:szCs w:val="32"/>
                            </w:rPr>
                          </w:pPr>
                          <w:r>
                            <w:rPr>
                              <w:b/>
                              <w:bCs w:val="0"/>
                              <w:color w:val="808080" w:themeColor="text1" w:themeTint="7F"/>
                              <w:sz w:val="32"/>
                              <w:szCs w:val="32"/>
                            </w:rPr>
                            <w:t>JAROSLAV HÁJEK</w:t>
                          </w:r>
                        </w:p>
                      </w:sdtContent>
                    </w:sdt>
                    <w:p w:rsidR="007E6D94" w:rsidRDefault="007E6D94">
                      <w:pPr>
                        <w:rPr>
                          <w:b/>
                          <w:bCs w:val="0"/>
                          <w:color w:val="808080" w:themeColor="text1" w:themeTint="7F"/>
                          <w:sz w:val="32"/>
                          <w:szCs w:val="32"/>
                        </w:rPr>
                      </w:pPr>
                    </w:p>
                  </w:txbxContent>
                </v:textbox>
                <w10:wrap type="square" anchorx="margin" anchory="margin"/>
              </v:rect>
            </w:pict>
          </w:r>
          <w:r w:rsidR="00C944F8">
            <w:rPr>
              <w:noProof/>
            </w:rPr>
            <w:pict>
              <v:rect id="_x0000_s1039" style="position:absolute;margin-left:225.85pt;margin-top:523.4pt;width:243.05pt;height:62.45pt;z-index:251663360;mso-position-horizontal-relative:margin;mso-position-vertical-relative:margin" o:regroupid="1" filled="f" stroked="f">
                <v:textbox style="mso-next-textbox:#_x0000_s1039;mso-fit-shape-to-text:t">
                  <w:txbxContent>
                    <w:p w:rsidR="007E6D94" w:rsidRDefault="007E6D94">
                      <w:pPr>
                        <w:jc w:val="right"/>
                        <w:rPr>
                          <w:sz w:val="96"/>
                          <w:szCs w:val="96"/>
                        </w:rPr>
                      </w:pPr>
                    </w:p>
                  </w:txbxContent>
                </v:textbox>
                <w10:wrap anchorx="margin" anchory="margin"/>
              </v:rect>
            </w:pict>
          </w:r>
          <w:r w:rsidR="006E642E">
            <w:br w:type="page"/>
          </w:r>
        </w:p>
      </w:sdtContent>
    </w:sdt>
    <w:p w:rsidR="008663F9" w:rsidRPr="007F72CE" w:rsidRDefault="008663F9" w:rsidP="008663F9">
      <w:pPr>
        <w:pStyle w:val="HabraNadpisLekce"/>
      </w:pPr>
      <w:bookmarkStart w:id="0" w:name="_Toc277504867"/>
      <w:bookmarkStart w:id="1" w:name="_Toc342910508"/>
      <w:r>
        <w:lastRenderedPageBreak/>
        <w:t>V</w:t>
      </w:r>
      <w:r w:rsidRPr="007F72CE">
        <w:t>yvážená rozloha</w:t>
      </w:r>
      <w:bookmarkEnd w:id="0"/>
      <w:bookmarkEnd w:id="1"/>
    </w:p>
    <w:p w:rsidR="008663F9" w:rsidRPr="006036AE" w:rsidRDefault="008663F9" w:rsidP="008663F9">
      <w:pPr>
        <w:pStyle w:val="HabraText"/>
        <w:rPr>
          <w:rStyle w:val="HabraTextTucneChar"/>
        </w:rPr>
      </w:pPr>
      <w:r w:rsidRPr="00A30264">
        <w:t>Le</w:t>
      </w:r>
      <w:r>
        <w:t xml:space="preserve">kce týkající se dražby nebudou v tomto roce nijak příliš rozšiřovat systém o konvence, ale budou proměňovat základ systému tak, aby nebyl opřen o body a bodové hranice, ale aby byl elastičtější prostřednictvím popisu rozlohy. Spíše jej tedy budeme zdokonalovat a dostávat na úroveň běžných postupů. První a poměrně zásadní nedokonalostí našeho dosavadního systému jsou vyvážené rozlohy. Zatím je chápeme jako kombinace bez 5-listu. To je ale už dávno překonané schéma. </w:t>
      </w:r>
      <w:r w:rsidRPr="006036AE">
        <w:rPr>
          <w:rStyle w:val="HabraTextTucneChar"/>
        </w:rPr>
        <w:t>Vyváženým listem rozumíme slohu bez krátkosti. Minimálně zde může být dubl. Rozhodně ne tedy slohu 4-4-4-1. K vyváženým rozlohám naopak připojíme slohu 5-3-3-2, je-li náš 5-list levný.</w:t>
      </w:r>
    </w:p>
    <w:p w:rsidR="008663F9" w:rsidRDefault="008663F9" w:rsidP="008663F9">
      <w:pPr>
        <w:pStyle w:val="HabraText"/>
      </w:pPr>
      <w:r>
        <w:t>Co praktického to bude znamenat pro naši dražbu. Změny se dotknou zahájení 1BT a 2BT. Takovéto zahájení nepoužijeme při splněných bodových hranicích se slohou 4-4-4-1. Pře</w:t>
      </w:r>
      <w:r w:rsidR="006036AE">
        <w:t>suneme je do </w:t>
      </w:r>
      <w:r>
        <w:t xml:space="preserve">zahájení 1t, 1k podle toho, jak to bude s délkou jejich levných barev, přesně podle zásad systému Lepší levná. Naopak zde přidáme rozlohy 5-3-3-2 s levným 5-listem, které jsme dosud dražili přes tuto levnou. Nic jiného se nezmění. Vyvážený list je další pojem už poněkud zkušenějšího </w:t>
      </w:r>
      <w:proofErr w:type="spellStart"/>
      <w:r>
        <w:t>bridžisty</w:t>
      </w:r>
      <w:proofErr w:type="spellEnd"/>
      <w:r>
        <w:t>.</w:t>
      </w:r>
    </w:p>
    <w:p w:rsidR="008663F9" w:rsidRDefault="008663F9" w:rsidP="008663F9">
      <w:pPr>
        <w:pStyle w:val="HabraPodnadpis"/>
      </w:pPr>
      <w:r>
        <w:t>Příklady:</w:t>
      </w:r>
    </w:p>
    <w:p w:rsidR="008663F9" w:rsidRDefault="008663F9" w:rsidP="008663F9">
      <w:pPr>
        <w:pStyle w:val="HabraDrazba"/>
      </w:pPr>
      <w:r>
        <w:t>10,8,3</w:t>
      </w:r>
      <w:r>
        <w:tab/>
        <w:t>A,5</w:t>
      </w:r>
      <w:r>
        <w:tab/>
        <w:t>Q,10,7,3</w:t>
      </w:r>
      <w:r>
        <w:tab/>
        <w:t>A,K,10,6</w:t>
      </w:r>
      <w:r>
        <w:tab/>
        <w:t>K,10,7</w:t>
      </w:r>
      <w:r>
        <w:tab/>
        <w:t>Q,J,6,3</w:t>
      </w:r>
    </w:p>
    <w:p w:rsidR="008663F9" w:rsidRPr="00610D7B" w:rsidRDefault="008663F9" w:rsidP="008663F9">
      <w:pPr>
        <w:pStyle w:val="HabraDrazba"/>
      </w:pPr>
      <w:r>
        <w:t>A,8</w:t>
      </w:r>
      <w:r>
        <w:tab/>
        <w:t>Q,J,4</w:t>
      </w:r>
      <w:r>
        <w:tab/>
        <w:t>8</w:t>
      </w:r>
      <w:r>
        <w:tab/>
        <w:t>Q,J,7,3</w:t>
      </w:r>
      <w:r>
        <w:tab/>
        <w:t>K,8</w:t>
      </w:r>
      <w:r>
        <w:tab/>
        <w:t>K,10,7,5</w:t>
      </w:r>
    </w:p>
    <w:p w:rsidR="008663F9" w:rsidRDefault="008663F9" w:rsidP="008663F9">
      <w:pPr>
        <w:pStyle w:val="HabraDrazba"/>
      </w:pPr>
      <w:r>
        <w:t>A,10,9,8</w:t>
      </w:r>
      <w:r>
        <w:tab/>
        <w:t>K,J,8,7,6</w:t>
      </w:r>
      <w:r>
        <w:tab/>
        <w:t>A,J,6,2</w:t>
      </w:r>
      <w:r>
        <w:tab/>
        <w:t>A</w:t>
      </w:r>
      <w:r>
        <w:tab/>
        <w:t>A,4,2</w:t>
      </w:r>
      <w:r>
        <w:tab/>
        <w:t>A,J,5</w:t>
      </w:r>
    </w:p>
    <w:p w:rsidR="008663F9" w:rsidRDefault="008663F9" w:rsidP="008663F9">
      <w:pPr>
        <w:pStyle w:val="HabraDrazba"/>
      </w:pPr>
      <w:r>
        <w:t>A,K,J,10</w:t>
      </w:r>
      <w:r>
        <w:tab/>
        <w:t>A,Q,2</w:t>
      </w:r>
      <w:r>
        <w:tab/>
        <w:t>A,Q,J,9</w:t>
      </w:r>
      <w:r>
        <w:tab/>
        <w:t>K,Q,J,2</w:t>
      </w:r>
      <w:r>
        <w:tab/>
        <w:t>K,Q,9,8,7</w:t>
      </w:r>
      <w:r>
        <w:tab/>
        <w:t>K,Q</w:t>
      </w:r>
    </w:p>
    <w:p w:rsidR="008663F9" w:rsidRDefault="008663F9" w:rsidP="008663F9">
      <w:pPr>
        <w:pStyle w:val="HabraDrazba"/>
      </w:pPr>
    </w:p>
    <w:p w:rsidR="008663F9" w:rsidRDefault="008663F9" w:rsidP="008663F9">
      <w:pPr>
        <w:pStyle w:val="HabraDrazba"/>
      </w:pPr>
      <w:r>
        <w:t>A,K,9,5</w:t>
      </w:r>
      <w:r>
        <w:tab/>
        <w:t>K,J,8,4</w:t>
      </w:r>
      <w:r>
        <w:tab/>
        <w:t>J,6,4,2</w:t>
      </w:r>
      <w:r>
        <w:tab/>
        <w:t>Q,8,3</w:t>
      </w:r>
      <w:r>
        <w:tab/>
        <w:t>Q,4,3,2</w:t>
      </w:r>
      <w:r>
        <w:tab/>
        <w:t>A,7,5,2</w:t>
      </w:r>
    </w:p>
    <w:p w:rsidR="008663F9" w:rsidRDefault="008663F9" w:rsidP="008663F9">
      <w:pPr>
        <w:pStyle w:val="HabraDrazba"/>
      </w:pPr>
      <w:r>
        <w:t>Q,10,9,4</w:t>
      </w:r>
      <w:r>
        <w:tab/>
        <w:t>K,7,3,2</w:t>
      </w:r>
      <w:r>
        <w:tab/>
        <w:t>K,Q,7</w:t>
      </w:r>
      <w:r>
        <w:tab/>
        <w:t>K,4,2</w:t>
      </w:r>
      <w:r>
        <w:tab/>
        <w:t>Q,10,6,5</w:t>
      </w:r>
      <w:r>
        <w:tab/>
        <w:t>A,8,4</w:t>
      </w:r>
    </w:p>
    <w:p w:rsidR="008663F9" w:rsidRDefault="008663F9" w:rsidP="008663F9">
      <w:pPr>
        <w:pStyle w:val="HabraDrazba"/>
      </w:pPr>
      <w:r>
        <w:t>Q,2</w:t>
      </w:r>
      <w:r>
        <w:tab/>
        <w:t>10,5</w:t>
      </w:r>
      <w:r>
        <w:tab/>
        <w:t>K,8,5</w:t>
      </w:r>
      <w:r>
        <w:tab/>
        <w:t>Q,J,9,5,4</w:t>
      </w:r>
      <w:r>
        <w:tab/>
        <w:t>K,8</w:t>
      </w:r>
      <w:r>
        <w:tab/>
        <w:t>Q,7</w:t>
      </w:r>
    </w:p>
    <w:p w:rsidR="008663F9" w:rsidRDefault="008663F9" w:rsidP="008663F9">
      <w:pPr>
        <w:pStyle w:val="HabraDrazba"/>
      </w:pPr>
      <w:r>
        <w:t>9,7,2</w:t>
      </w:r>
      <w:r>
        <w:tab/>
        <w:t>J,8,4</w:t>
      </w:r>
      <w:r>
        <w:tab/>
        <w:t>8,6,4</w:t>
      </w:r>
      <w:r>
        <w:tab/>
        <w:t>6,5</w:t>
      </w:r>
      <w:r>
        <w:tab/>
        <w:t>J,6,4</w:t>
      </w:r>
      <w:r>
        <w:tab/>
        <w:t>J,10,6,5</w:t>
      </w:r>
    </w:p>
    <w:p w:rsidR="008663F9" w:rsidRDefault="008663F9" w:rsidP="008663F9">
      <w:pPr>
        <w:pStyle w:val="HabraDrazba"/>
      </w:pPr>
    </w:p>
    <w:p w:rsidR="008663F9" w:rsidRDefault="008663F9" w:rsidP="008663F9">
      <w:pPr>
        <w:pStyle w:val="HabraDrazba"/>
      </w:pPr>
      <w:r>
        <w:t>1BT-2t</w:t>
      </w:r>
      <w:r>
        <w:tab/>
        <w:t>1BT-2t</w:t>
      </w:r>
      <w:r>
        <w:tab/>
        <w:t>1k-1p</w:t>
      </w:r>
      <w:r>
        <w:tab/>
        <w:t>1t-1k</w:t>
      </w:r>
      <w:r>
        <w:tab/>
        <w:t>1BT-2t</w:t>
      </w:r>
      <w:r>
        <w:tab/>
        <w:t>1BT-2t</w:t>
      </w:r>
    </w:p>
    <w:p w:rsidR="008663F9" w:rsidRDefault="008663F9" w:rsidP="008663F9">
      <w:pPr>
        <w:pStyle w:val="HabraDrazba"/>
      </w:pPr>
      <w:r>
        <w:t>2BT-3BT</w:t>
      </w:r>
      <w:r>
        <w:tab/>
        <w:t>2BT-pas</w:t>
      </w:r>
      <w:r>
        <w:tab/>
        <w:t>2p-pas</w:t>
      </w:r>
      <w:r>
        <w:tab/>
        <w:t>1s-1BT</w:t>
      </w:r>
      <w:r>
        <w:tab/>
        <w:t>2BT-pas</w:t>
      </w:r>
      <w:r>
        <w:tab/>
        <w:t>2s-2p</w:t>
      </w:r>
    </w:p>
    <w:p w:rsidR="008663F9" w:rsidRDefault="008663F9" w:rsidP="008663F9">
      <w:pPr>
        <w:pStyle w:val="HabraDrazba"/>
        <w:tabs>
          <w:tab w:val="clear" w:pos="1418"/>
          <w:tab w:val="clear" w:pos="2835"/>
          <w:tab w:val="clear" w:pos="5670"/>
        </w:tabs>
      </w:pPr>
      <w:r>
        <w:t>pas</w:t>
      </w:r>
      <w:r>
        <w:tab/>
        <w:t>3BT-pas</w:t>
      </w:r>
      <w:r>
        <w:tab/>
        <w:t>3p-4p</w:t>
      </w:r>
    </w:p>
    <w:p w:rsidR="008663F9" w:rsidRDefault="008663F9" w:rsidP="008663F9">
      <w:pPr>
        <w:pStyle w:val="HabraDrazba"/>
        <w:tabs>
          <w:tab w:val="clear" w:pos="1418"/>
          <w:tab w:val="clear" w:pos="2835"/>
          <w:tab w:val="clear" w:pos="4253"/>
          <w:tab w:val="clear" w:pos="5670"/>
        </w:tabs>
      </w:pPr>
      <w:r>
        <w:tab/>
        <w:t>pas</w:t>
      </w:r>
    </w:p>
    <w:p w:rsidR="008663F9" w:rsidRPr="007F72CE" w:rsidRDefault="008663F9" w:rsidP="008663F9">
      <w:pPr>
        <w:pStyle w:val="HabraNadpisLekce"/>
      </w:pPr>
      <w:bookmarkStart w:id="2" w:name="_Toc171671599"/>
      <w:bookmarkStart w:id="3" w:name="_Toc182458176"/>
      <w:bookmarkStart w:id="4" w:name="_Toc182458303"/>
      <w:bookmarkStart w:id="5" w:name="_Toc182458623"/>
      <w:bookmarkStart w:id="6" w:name="_Toc182458691"/>
      <w:bookmarkStart w:id="7" w:name="_Toc182459380"/>
      <w:bookmarkStart w:id="8" w:name="_Toc182574756"/>
      <w:bookmarkStart w:id="9" w:name="_Toc183305443"/>
      <w:bookmarkStart w:id="10" w:name="_Toc187850801"/>
      <w:bookmarkStart w:id="11" w:name="_Toc188743734"/>
      <w:bookmarkStart w:id="12" w:name="_Toc194055759"/>
      <w:bookmarkStart w:id="13" w:name="_Toc277504868"/>
      <w:bookmarkStart w:id="14" w:name="_Toc342910509"/>
      <w:r w:rsidRPr="007F72CE">
        <w:lastRenderedPageBreak/>
        <w:t>Plán sehrávky hlavního hráče v </w:t>
      </w:r>
      <w:proofErr w:type="spellStart"/>
      <w:r w:rsidRPr="007F72CE">
        <w:t>beztrumfových</w:t>
      </w:r>
      <w:proofErr w:type="spellEnd"/>
      <w:r w:rsidRPr="007F72CE">
        <w:t xml:space="preserve"> rozdáních</w:t>
      </w:r>
      <w:bookmarkEnd w:id="2"/>
      <w:bookmarkEnd w:id="3"/>
      <w:bookmarkEnd w:id="4"/>
      <w:bookmarkEnd w:id="5"/>
      <w:bookmarkEnd w:id="6"/>
      <w:bookmarkEnd w:id="7"/>
      <w:bookmarkEnd w:id="8"/>
      <w:bookmarkEnd w:id="9"/>
      <w:bookmarkEnd w:id="10"/>
      <w:bookmarkEnd w:id="11"/>
      <w:bookmarkEnd w:id="12"/>
      <w:bookmarkEnd w:id="13"/>
      <w:bookmarkEnd w:id="14"/>
    </w:p>
    <w:p w:rsidR="008663F9" w:rsidRDefault="008663F9" w:rsidP="008663F9">
      <w:pPr>
        <w:pStyle w:val="HabraText"/>
      </w:pPr>
      <w:r>
        <w:t xml:space="preserve">Tato lekce by měla představovat kvalitativní zlom. Od této chvíle bychom měli začít učit děti u hry přemýšlet. Do této doby jsme je učili především uplatňovat pravidla, která se zakládají na našich zkušenostech z této hry, a trvali jsme na tom, aby je vědomě dodržovali, ať už jim rozumí, či nikoliv. Tato lekce by měla být úvodem k bridžovému myšlení, kterého bude samozřejmě stále více a více přibývat. Hlavním heslem tohoto roku pro sehrávku bude plánování. Vštípit dětem </w:t>
      </w:r>
      <w:r w:rsidR="006036AE">
        <w:t xml:space="preserve">tento zvyk – </w:t>
      </w:r>
      <w:r w:rsidR="006036AE" w:rsidRPr="006036AE">
        <w:rPr>
          <w:rStyle w:val="HabraTextTucneChar"/>
        </w:rPr>
        <w:t>zamyšlení se a </w:t>
      </w:r>
      <w:r w:rsidRPr="006036AE">
        <w:rPr>
          <w:rStyle w:val="HabraTextTucneChar"/>
        </w:rPr>
        <w:t>včasné vyhledání cesty ke splnění závazku</w:t>
      </w:r>
      <w:r>
        <w:t xml:space="preserve"> – bude nejdůležitější úkol pro školku.</w:t>
      </w:r>
    </w:p>
    <w:p w:rsidR="008663F9" w:rsidRDefault="008663F9" w:rsidP="008663F9">
      <w:pPr>
        <w:pStyle w:val="HabraText"/>
      </w:pPr>
      <w:r>
        <w:t xml:space="preserve">Plánovat </w:t>
      </w:r>
      <w:proofErr w:type="spellStart"/>
      <w:r>
        <w:t>beztrumfovou</w:t>
      </w:r>
      <w:proofErr w:type="spellEnd"/>
      <w:r>
        <w:t xml:space="preserve"> sehrávku je snazší, protože faktorů, které ji ovlivňují, je méně, proto začínáme právě od ní. </w:t>
      </w:r>
      <w:r w:rsidRPr="006036AE">
        <w:rPr>
          <w:rStyle w:val="HabraTextTucneChar"/>
        </w:rPr>
        <w:t>Měli bychom naučit děti návyku hlavního hráče zamyslet se okamžitě po prvním výnosu, ještě před přidáním první karty stolu</w:t>
      </w:r>
      <w:r>
        <w:t xml:space="preserve">. Předmětem tohoto zamyšlení by měla být otázka, </w:t>
      </w:r>
      <w:r w:rsidRPr="006036AE">
        <w:rPr>
          <w:rStyle w:val="HabraTextTucneChar"/>
        </w:rPr>
        <w:t>kolik vidím nezpochybnitelných zdvihů</w:t>
      </w:r>
      <w:r>
        <w:t xml:space="preserve">. Dále se tážu, </w:t>
      </w:r>
      <w:r w:rsidRPr="006036AE">
        <w:rPr>
          <w:rStyle w:val="HabraTextTucneChar"/>
        </w:rPr>
        <w:t>kolik mi jich chybí a kde je lze získat</w:t>
      </w:r>
      <w:r>
        <w:t>. Pak se již vydám po cestě, kterou naleznu. Využívat budeme samozřejmě technik sehrávky, které již známe. Pro objasnění tohoto procesu máme přichystána tato rozdání. Několik prvních vysvětlíme sami, a pak dáme příležitost nápadům a návrhům dětí, opravujeme je a vedeme na správnou cestu. Poukážeme ta</w:t>
      </w:r>
      <w:r w:rsidR="006036AE">
        <w:t xml:space="preserve">ké na </w:t>
      </w:r>
      <w:r w:rsidR="006036AE" w:rsidRPr="006036AE">
        <w:rPr>
          <w:rStyle w:val="HabraTextTucneChar"/>
        </w:rPr>
        <w:t>častost výnosu obránců ze </w:t>
      </w:r>
      <w:r w:rsidRPr="006036AE">
        <w:rPr>
          <w:rStyle w:val="HabraTextTucneChar"/>
        </w:rPr>
        <w:t>sledu</w:t>
      </w:r>
      <w:r>
        <w:t>. Neopomeneme zhusta chválit. Není nutno za každou cenu probrat všechna rozdání.</w:t>
      </w:r>
    </w:p>
    <w:p w:rsidR="008663F9" w:rsidRDefault="008663F9" w:rsidP="008663F9">
      <w:pPr>
        <w:pStyle w:val="HabraDrazba"/>
        <w:sectPr w:rsidR="008663F9" w:rsidSect="008A4CE8">
          <w:headerReference w:type="even" r:id="rId10"/>
          <w:headerReference w:type="default" r:id="rId11"/>
          <w:footerReference w:type="even" r:id="rId12"/>
          <w:footerReference w:type="default" r:id="rId13"/>
          <w:type w:val="continuous"/>
          <w:pgSz w:w="11906" w:h="16838"/>
          <w:pgMar w:top="1440" w:right="1440" w:bottom="1440" w:left="1800" w:header="284" w:footer="708" w:gutter="0"/>
          <w:cols w:space="708"/>
          <w:titlePg/>
          <w:docGrid w:linePitch="360"/>
        </w:sectPr>
      </w:pPr>
    </w:p>
    <w:p w:rsidR="008663F9" w:rsidRDefault="008663F9" w:rsidP="008663F9">
      <w:pPr>
        <w:pStyle w:val="HabraDrazba"/>
      </w:pPr>
      <w:r>
        <w:lastRenderedPageBreak/>
        <w:tab/>
        <w:t>5,4,3</w:t>
      </w:r>
    </w:p>
    <w:p w:rsidR="008663F9" w:rsidRDefault="008663F9" w:rsidP="008663F9">
      <w:pPr>
        <w:pStyle w:val="HabraDrazba"/>
      </w:pPr>
      <w:r>
        <w:tab/>
        <w:t>K,3,2</w:t>
      </w:r>
    </w:p>
    <w:p w:rsidR="008663F9" w:rsidRDefault="008663F9" w:rsidP="008663F9">
      <w:pPr>
        <w:pStyle w:val="HabraDrazba"/>
      </w:pPr>
      <w:r>
        <w:tab/>
        <w:t>Q,J,10,9</w:t>
      </w:r>
    </w:p>
    <w:p w:rsidR="008663F9" w:rsidRDefault="008663F9" w:rsidP="008663F9">
      <w:pPr>
        <w:pStyle w:val="HabraDrazba"/>
      </w:pPr>
      <w:r>
        <w:t>Q,J,10,9,8</w:t>
      </w:r>
      <w:r>
        <w:tab/>
        <w:t>4,3,2</w:t>
      </w:r>
      <w:r>
        <w:tab/>
        <w:t>7,6</w:t>
      </w:r>
    </w:p>
    <w:p w:rsidR="008663F9" w:rsidRDefault="008663F9" w:rsidP="008663F9">
      <w:pPr>
        <w:pStyle w:val="HabraDrazba"/>
      </w:pPr>
      <w:r>
        <w:t>7,6,5</w:t>
      </w:r>
      <w:r>
        <w:tab/>
      </w:r>
      <w:r>
        <w:tab/>
        <w:t>J,10,9,8</w:t>
      </w:r>
    </w:p>
    <w:p w:rsidR="008663F9" w:rsidRDefault="008663F9" w:rsidP="008663F9">
      <w:pPr>
        <w:pStyle w:val="HabraDrazba"/>
      </w:pPr>
      <w:r>
        <w:t>A,5</w:t>
      </w:r>
      <w:r>
        <w:tab/>
      </w:r>
      <w:r>
        <w:tab/>
        <w:t>8,7,6</w:t>
      </w:r>
    </w:p>
    <w:p w:rsidR="008663F9" w:rsidRDefault="008663F9" w:rsidP="008663F9">
      <w:pPr>
        <w:pStyle w:val="HabraDrazba"/>
      </w:pPr>
      <w:r>
        <w:t xml:space="preserve">J,10,9 </w:t>
      </w:r>
      <w:r>
        <w:tab/>
        <w:t xml:space="preserve"> A,K,2  </w:t>
      </w:r>
      <w:r>
        <w:tab/>
        <w:t>K,Q,8,7</w:t>
      </w:r>
    </w:p>
    <w:p w:rsidR="008663F9" w:rsidRDefault="008663F9" w:rsidP="008663F9">
      <w:pPr>
        <w:pStyle w:val="HabraDrazba"/>
      </w:pPr>
      <w:r>
        <w:tab/>
        <w:t>A,Q,4</w:t>
      </w:r>
    </w:p>
    <w:p w:rsidR="008663F9" w:rsidRDefault="008663F9" w:rsidP="008663F9">
      <w:pPr>
        <w:pStyle w:val="HabraDrazba"/>
      </w:pPr>
      <w:r>
        <w:tab/>
        <w:t>K,4,3,2</w:t>
      </w:r>
    </w:p>
    <w:p w:rsidR="008663F9" w:rsidRDefault="008663F9" w:rsidP="008663F9">
      <w:pPr>
        <w:pStyle w:val="HabraDrazba"/>
      </w:pPr>
      <w:r>
        <w:tab/>
        <w:t>A,6,5</w:t>
      </w:r>
    </w:p>
    <w:p w:rsidR="008663F9" w:rsidRPr="008663F9" w:rsidRDefault="008663F9" w:rsidP="008663F9">
      <w:pPr>
        <w:pStyle w:val="HabraDrazba"/>
      </w:pPr>
      <w:r w:rsidRPr="00D20EDF">
        <w:rPr>
          <w:rStyle w:val="HabraTextTucneChar"/>
        </w:rPr>
        <w:t>Závazek:</w:t>
      </w:r>
      <w:r w:rsidRPr="008663F9">
        <w:t xml:space="preserve"> 3BT</w:t>
      </w:r>
    </w:p>
    <w:p w:rsidR="008663F9" w:rsidRPr="008663F9" w:rsidRDefault="008663F9" w:rsidP="008663F9">
      <w:pPr>
        <w:pStyle w:val="HabraDrazba"/>
      </w:pPr>
      <w:r w:rsidRPr="00D20EDF">
        <w:rPr>
          <w:rStyle w:val="HabraTextTucneChar"/>
        </w:rPr>
        <w:t>Výnos:</w:t>
      </w:r>
      <w:r w:rsidRPr="008663F9">
        <w:t xml:space="preserve"> </w:t>
      </w:r>
      <w:r w:rsidRPr="00A86428">
        <w:t>Q piková</w:t>
      </w:r>
    </w:p>
    <w:p w:rsidR="008663F9" w:rsidRPr="00A86428" w:rsidRDefault="008663F9" w:rsidP="008663F9">
      <w:pPr>
        <w:pStyle w:val="HabraText"/>
      </w:pPr>
      <w:r w:rsidRPr="00A86428">
        <w:t>Hlavní hráč si napočítá šest jistých zdvihů (2 pikové, 3 srdcové, 1 trefový), zjistí, že mu chybí tři zdvihy ke splnění závazku, a ty může získat v kárech po vyražení esa. Je nutno dát se tedy do této práce. Ukážeme, jak by se situace vyvíjela po odehrání vysokých zdvihů před vypracováním kár, a můžeme vysvětlit a objasnit pojem stoper.</w:t>
      </w:r>
    </w:p>
    <w:p w:rsidR="008663F9" w:rsidRDefault="008663F9" w:rsidP="008663F9">
      <w:pPr>
        <w:pStyle w:val="HabraDrazba"/>
      </w:pPr>
      <w:r>
        <w:lastRenderedPageBreak/>
        <w:tab/>
        <w:t>6,5,4</w:t>
      </w:r>
    </w:p>
    <w:p w:rsidR="008663F9" w:rsidRDefault="008663F9" w:rsidP="008663F9">
      <w:pPr>
        <w:pStyle w:val="HabraDrazba"/>
      </w:pPr>
      <w:r>
        <w:tab/>
        <w:t>10,9,8,7</w:t>
      </w:r>
    </w:p>
    <w:p w:rsidR="008663F9" w:rsidRDefault="008663F9" w:rsidP="008663F9">
      <w:pPr>
        <w:pStyle w:val="HabraDrazba"/>
      </w:pPr>
      <w:r>
        <w:tab/>
        <w:t>4,3,2</w:t>
      </w:r>
    </w:p>
    <w:p w:rsidR="008663F9" w:rsidRDefault="008663F9" w:rsidP="008663F9">
      <w:pPr>
        <w:pStyle w:val="HabraDrazba"/>
      </w:pPr>
      <w:r>
        <w:t>8,7</w:t>
      </w:r>
      <w:r>
        <w:tab/>
        <w:t>A,6,5</w:t>
      </w:r>
      <w:r>
        <w:tab/>
        <w:t>K,J,10,9</w:t>
      </w:r>
    </w:p>
    <w:p w:rsidR="008663F9" w:rsidRDefault="008663F9" w:rsidP="008663F9">
      <w:pPr>
        <w:pStyle w:val="HabraDrazba"/>
      </w:pPr>
      <w:r>
        <w:t>K,4,3</w:t>
      </w:r>
      <w:r>
        <w:tab/>
      </w:r>
      <w:r>
        <w:tab/>
        <w:t>A,Q,6,5</w:t>
      </w:r>
    </w:p>
    <w:p w:rsidR="008663F9" w:rsidRDefault="008663F9" w:rsidP="008663F9">
      <w:pPr>
        <w:pStyle w:val="HabraDrazba"/>
      </w:pPr>
      <w:r>
        <w:t>7,6,5</w:t>
      </w:r>
      <w:r>
        <w:tab/>
      </w:r>
      <w:r>
        <w:tab/>
        <w:t>10,9,8</w:t>
      </w:r>
    </w:p>
    <w:p w:rsidR="008663F9" w:rsidRDefault="008663F9" w:rsidP="008663F9">
      <w:pPr>
        <w:pStyle w:val="HabraDrazba"/>
      </w:pPr>
      <w:r>
        <w:t>K,Q,J,10,9</w:t>
      </w:r>
      <w:r>
        <w:tab/>
        <w:t>A,Q,3,2</w:t>
      </w:r>
      <w:r>
        <w:tab/>
        <w:t>8,7</w:t>
      </w:r>
    </w:p>
    <w:p w:rsidR="008663F9" w:rsidRDefault="008663F9" w:rsidP="008663F9">
      <w:pPr>
        <w:pStyle w:val="HabraDrazba"/>
      </w:pPr>
      <w:r>
        <w:tab/>
        <w:t>J,2</w:t>
      </w:r>
    </w:p>
    <w:p w:rsidR="008663F9" w:rsidRDefault="008663F9" w:rsidP="008663F9">
      <w:pPr>
        <w:pStyle w:val="HabraDrazba"/>
      </w:pPr>
      <w:r>
        <w:tab/>
        <w:t>A,K,Q,J</w:t>
      </w:r>
    </w:p>
    <w:p w:rsidR="008663F9" w:rsidRDefault="008663F9" w:rsidP="008663F9">
      <w:pPr>
        <w:pStyle w:val="HabraDrazba"/>
      </w:pPr>
      <w:r>
        <w:tab/>
        <w:t>4,3,2</w:t>
      </w:r>
    </w:p>
    <w:p w:rsidR="008663F9" w:rsidRPr="008663F9" w:rsidRDefault="008663F9" w:rsidP="008663F9">
      <w:pPr>
        <w:pStyle w:val="HabraDrazba"/>
      </w:pPr>
      <w:r w:rsidRPr="00D20EDF">
        <w:rPr>
          <w:rStyle w:val="HabraTextTucneChar"/>
        </w:rPr>
        <w:t>Závazek:</w:t>
      </w:r>
      <w:r w:rsidRPr="008663F9">
        <w:t xml:space="preserve"> 1BT</w:t>
      </w:r>
    </w:p>
    <w:p w:rsidR="008663F9" w:rsidRDefault="008663F9" w:rsidP="008663F9">
      <w:pPr>
        <w:pStyle w:val="HabraDrazba"/>
      </w:pPr>
      <w:r w:rsidRPr="00D20EDF">
        <w:rPr>
          <w:rStyle w:val="HabraTextTucneChar"/>
        </w:rPr>
        <w:t>Výnos:</w:t>
      </w:r>
      <w:r>
        <w:t xml:space="preserve"> K trefový</w:t>
      </w:r>
    </w:p>
    <w:p w:rsidR="008663F9" w:rsidRPr="007F72CE" w:rsidRDefault="008663F9" w:rsidP="008663F9">
      <w:pPr>
        <w:pStyle w:val="HabraText"/>
      </w:pPr>
      <w:r w:rsidRPr="007F72CE">
        <w:t>Hlavní hráč si napočítá šest jistých zdvihů (4 kárové,</w:t>
      </w:r>
      <w:r w:rsidR="006036AE">
        <w:t xml:space="preserve"> </w:t>
      </w:r>
      <w:r w:rsidRPr="007F72CE">
        <w:t xml:space="preserve">1 trefový a </w:t>
      </w:r>
      <w:r w:rsidR="006036AE">
        <w:t>1</w:t>
      </w:r>
      <w:r w:rsidRPr="007F72CE">
        <w:t xml:space="preserve"> pikový). Šance na získání kýženého</w:t>
      </w:r>
      <w:r>
        <w:t xml:space="preserve"> </w:t>
      </w:r>
      <w:r w:rsidRPr="007F72CE">
        <w:t xml:space="preserve">chybějícího zdvihu je v pikách, dokáže-li hlavní hráč realizovat </w:t>
      </w:r>
      <w:proofErr w:type="spellStart"/>
      <w:r w:rsidRPr="007F72CE">
        <w:t>impas</w:t>
      </w:r>
      <w:proofErr w:type="spellEnd"/>
      <w:r w:rsidRPr="007F72CE">
        <w:t xml:space="preserve"> a bude-li samozřejmě sedět. Zatím</w:t>
      </w:r>
      <w:r>
        <w:t xml:space="preserve"> </w:t>
      </w:r>
      <w:r w:rsidRPr="007F72CE">
        <w:t>se ještě nebudeme zabývat zadržováním.</w:t>
      </w:r>
    </w:p>
    <w:p w:rsidR="008663F9" w:rsidRDefault="008663F9" w:rsidP="008663F9">
      <w:pPr>
        <w:pStyle w:val="HabraDrazba"/>
        <w:sectPr w:rsidR="008663F9" w:rsidSect="00756484">
          <w:type w:val="continuous"/>
          <w:pgSz w:w="11906" w:h="16838"/>
          <w:pgMar w:top="1440" w:right="1440" w:bottom="1440" w:left="1800" w:header="708" w:footer="708" w:gutter="0"/>
          <w:cols w:num="2" w:space="708"/>
          <w:docGrid w:linePitch="360"/>
        </w:sectPr>
      </w:pPr>
    </w:p>
    <w:p w:rsidR="008663F9" w:rsidRDefault="008663F9" w:rsidP="008663F9">
      <w:pPr>
        <w:pStyle w:val="HabraDrazba"/>
        <w:sectPr w:rsidR="008663F9" w:rsidSect="00756484">
          <w:type w:val="continuous"/>
          <w:pgSz w:w="11906" w:h="16838"/>
          <w:pgMar w:top="1440" w:right="1440" w:bottom="1440" w:left="1800" w:header="708" w:footer="708" w:gutter="0"/>
          <w:cols w:num="2" w:space="708"/>
          <w:docGrid w:linePitch="360"/>
        </w:sectPr>
      </w:pPr>
    </w:p>
    <w:p w:rsidR="008663F9" w:rsidRDefault="008663F9" w:rsidP="008663F9">
      <w:pPr>
        <w:pStyle w:val="HabraDrazba"/>
      </w:pPr>
      <w:r>
        <w:lastRenderedPageBreak/>
        <w:tab/>
        <w:t>A,Q,7</w:t>
      </w:r>
    </w:p>
    <w:p w:rsidR="008663F9" w:rsidRDefault="008663F9" w:rsidP="008663F9">
      <w:pPr>
        <w:pStyle w:val="HabraDrazba"/>
      </w:pPr>
      <w:r>
        <w:tab/>
        <w:t>K,J,4</w:t>
      </w:r>
    </w:p>
    <w:p w:rsidR="008663F9" w:rsidRDefault="008663F9" w:rsidP="008663F9">
      <w:pPr>
        <w:pStyle w:val="HabraDrazba"/>
      </w:pPr>
      <w:r>
        <w:tab/>
        <w:t>K,Q,9,8</w:t>
      </w:r>
    </w:p>
    <w:p w:rsidR="008663F9" w:rsidRDefault="008663F9" w:rsidP="008663F9">
      <w:pPr>
        <w:pStyle w:val="HabraDrazba"/>
      </w:pPr>
      <w:r>
        <w:t>10,9,8,6</w:t>
      </w:r>
      <w:r>
        <w:tab/>
        <w:t>K,Q,3</w:t>
      </w:r>
      <w:r>
        <w:tab/>
        <w:t>4,3,2</w:t>
      </w:r>
    </w:p>
    <w:p w:rsidR="008663F9" w:rsidRDefault="008663F9" w:rsidP="008663F9">
      <w:pPr>
        <w:pStyle w:val="HabraDrazba"/>
      </w:pPr>
      <w:r>
        <w:t>5,3,2</w:t>
      </w:r>
      <w:r>
        <w:tab/>
      </w:r>
      <w:r>
        <w:tab/>
        <w:t>10,9,7,6</w:t>
      </w:r>
    </w:p>
    <w:p w:rsidR="008663F9" w:rsidRDefault="008663F9" w:rsidP="008663F9">
      <w:pPr>
        <w:pStyle w:val="HabraDrazba"/>
      </w:pPr>
      <w:r>
        <w:t>A,7</w:t>
      </w:r>
      <w:r>
        <w:tab/>
      </w:r>
      <w:r>
        <w:tab/>
        <w:t>6,5,4</w:t>
      </w:r>
    </w:p>
    <w:p w:rsidR="008663F9" w:rsidRDefault="008663F9" w:rsidP="008663F9">
      <w:pPr>
        <w:pStyle w:val="HabraDrazba"/>
      </w:pPr>
      <w:r>
        <w:t>J,10,9,8</w:t>
      </w:r>
      <w:r>
        <w:tab/>
        <w:t>K,J,5</w:t>
      </w:r>
      <w:r>
        <w:tab/>
        <w:t>6,5,2</w:t>
      </w:r>
    </w:p>
    <w:p w:rsidR="008663F9" w:rsidRDefault="008663F9" w:rsidP="008663F9">
      <w:pPr>
        <w:pStyle w:val="HabraDrazba"/>
      </w:pPr>
      <w:r>
        <w:tab/>
        <w:t>A,Q,8</w:t>
      </w:r>
    </w:p>
    <w:p w:rsidR="008663F9" w:rsidRDefault="008663F9" w:rsidP="008663F9">
      <w:pPr>
        <w:pStyle w:val="HabraDrazba"/>
      </w:pPr>
      <w:r>
        <w:tab/>
        <w:t>J,10,3,2</w:t>
      </w:r>
    </w:p>
    <w:p w:rsidR="008663F9" w:rsidRDefault="008663F9" w:rsidP="008663F9">
      <w:pPr>
        <w:pStyle w:val="HabraDrazba"/>
      </w:pPr>
      <w:r>
        <w:tab/>
        <w:t>A,7,4</w:t>
      </w:r>
    </w:p>
    <w:p w:rsidR="008663F9" w:rsidRPr="008663F9" w:rsidRDefault="008663F9" w:rsidP="008663F9">
      <w:pPr>
        <w:pStyle w:val="HabraDrazba"/>
      </w:pPr>
      <w:r w:rsidRPr="00D20EDF">
        <w:rPr>
          <w:rStyle w:val="HabraTextTucneChar"/>
        </w:rPr>
        <w:t>Závazek:</w:t>
      </w:r>
      <w:r w:rsidRPr="008663F9">
        <w:t xml:space="preserve"> 6BT</w:t>
      </w:r>
    </w:p>
    <w:p w:rsidR="008663F9" w:rsidRDefault="008663F9" w:rsidP="008663F9">
      <w:pPr>
        <w:pStyle w:val="HabraDrazba"/>
      </w:pPr>
      <w:r w:rsidRPr="00D20EDF">
        <w:rPr>
          <w:rStyle w:val="HabraTextTucneChar"/>
        </w:rPr>
        <w:t>Výnos:</w:t>
      </w:r>
      <w:r>
        <w:t xml:space="preserve"> J trefový</w:t>
      </w:r>
    </w:p>
    <w:p w:rsidR="008663F9" w:rsidRDefault="008663F9" w:rsidP="008663F9">
      <w:pPr>
        <w:pStyle w:val="HabraText"/>
      </w:pPr>
      <w:r w:rsidRPr="008663F9">
        <w:t xml:space="preserve">Hlavní hráč vidí po třech zdvizích v pikách, srdcích a </w:t>
      </w:r>
      <w:proofErr w:type="spellStart"/>
      <w:r w:rsidRPr="008663F9">
        <w:t>trefech</w:t>
      </w:r>
      <w:proofErr w:type="spellEnd"/>
      <w:r w:rsidRPr="008663F9">
        <w:t>. Další tři zdvihy lze vypracovat pohodlně v kárech, pokud to udělá dříve, než ztratí stopery ve vedlejších barvách</w:t>
      </w:r>
      <w:r>
        <w:t>.</w:t>
      </w:r>
    </w:p>
    <w:p w:rsidR="008663F9" w:rsidRPr="008663F9" w:rsidRDefault="008663F9" w:rsidP="008663F9">
      <w:pPr>
        <w:pStyle w:val="HabraDrazba"/>
      </w:pPr>
      <w:r>
        <w:br w:type="column"/>
      </w:r>
      <w:r>
        <w:lastRenderedPageBreak/>
        <w:tab/>
      </w:r>
      <w:r w:rsidRPr="008663F9">
        <w:t>A,4</w:t>
      </w:r>
    </w:p>
    <w:p w:rsidR="008663F9" w:rsidRDefault="008663F9" w:rsidP="008663F9">
      <w:pPr>
        <w:pStyle w:val="HabraDrazba"/>
      </w:pPr>
      <w:r>
        <w:tab/>
        <w:t>A,K,Q,5</w:t>
      </w:r>
    </w:p>
    <w:p w:rsidR="008663F9" w:rsidRDefault="008663F9" w:rsidP="008663F9">
      <w:pPr>
        <w:pStyle w:val="HabraDrazba"/>
      </w:pPr>
      <w:r>
        <w:tab/>
        <w:t>9,8,7,6</w:t>
      </w:r>
    </w:p>
    <w:p w:rsidR="008663F9" w:rsidRDefault="008663F9" w:rsidP="008663F9">
      <w:pPr>
        <w:pStyle w:val="HabraDrazba"/>
      </w:pPr>
      <w:r>
        <w:t>K,Q,J,10,9</w:t>
      </w:r>
      <w:r>
        <w:tab/>
        <w:t>10,9,8</w:t>
      </w:r>
      <w:r>
        <w:tab/>
        <w:t>8,7,6,5</w:t>
      </w:r>
    </w:p>
    <w:p w:rsidR="008663F9" w:rsidRDefault="008663F9" w:rsidP="008663F9">
      <w:pPr>
        <w:pStyle w:val="HabraDrazba"/>
      </w:pPr>
      <w:r>
        <w:t>J,10,9</w:t>
      </w:r>
      <w:r>
        <w:tab/>
      </w:r>
      <w:r>
        <w:tab/>
        <w:t>8,7,6</w:t>
      </w:r>
    </w:p>
    <w:p w:rsidR="008663F9" w:rsidRDefault="008663F9" w:rsidP="008663F9">
      <w:pPr>
        <w:pStyle w:val="HabraDrazba"/>
      </w:pPr>
      <w:r>
        <w:t>4,3,2</w:t>
      </w:r>
      <w:r>
        <w:tab/>
      </w:r>
      <w:r>
        <w:tab/>
        <w:t>A,5</w:t>
      </w:r>
    </w:p>
    <w:p w:rsidR="008663F9" w:rsidRDefault="008663F9" w:rsidP="008663F9">
      <w:pPr>
        <w:pStyle w:val="HabraDrazba"/>
      </w:pPr>
      <w:r>
        <w:t>3,2</w:t>
      </w:r>
      <w:r>
        <w:tab/>
        <w:t>3,2</w:t>
      </w:r>
      <w:r>
        <w:tab/>
        <w:t>7,6,5,4</w:t>
      </w:r>
    </w:p>
    <w:p w:rsidR="008663F9" w:rsidRDefault="008663F9" w:rsidP="008663F9">
      <w:pPr>
        <w:pStyle w:val="HabraDrazba"/>
      </w:pPr>
      <w:r>
        <w:tab/>
        <w:t>4,3,2</w:t>
      </w:r>
    </w:p>
    <w:p w:rsidR="008663F9" w:rsidRDefault="008663F9" w:rsidP="008663F9">
      <w:pPr>
        <w:pStyle w:val="HabraDrazba"/>
      </w:pPr>
      <w:r>
        <w:tab/>
        <w:t>K,Q,J,10</w:t>
      </w:r>
    </w:p>
    <w:p w:rsidR="008663F9" w:rsidRDefault="008663F9" w:rsidP="008663F9">
      <w:pPr>
        <w:pStyle w:val="HabraDrazba"/>
      </w:pPr>
      <w:r>
        <w:tab/>
        <w:t>A,K,Q,J</w:t>
      </w:r>
    </w:p>
    <w:p w:rsidR="008663F9" w:rsidRPr="008663F9" w:rsidRDefault="008663F9" w:rsidP="008663F9">
      <w:pPr>
        <w:pStyle w:val="HabraDrazba"/>
      </w:pPr>
      <w:r w:rsidRPr="00D20EDF">
        <w:rPr>
          <w:rStyle w:val="HabraTextTucneChar"/>
        </w:rPr>
        <w:t>Závazek</w:t>
      </w:r>
      <w:r w:rsidRPr="008663F9">
        <w:t>: 3BT</w:t>
      </w:r>
    </w:p>
    <w:p w:rsidR="008663F9" w:rsidRDefault="008663F9" w:rsidP="008663F9">
      <w:pPr>
        <w:pStyle w:val="HabraDrazba"/>
      </w:pPr>
      <w:r w:rsidRPr="00D20EDF">
        <w:rPr>
          <w:rStyle w:val="HabraTextTucneChar"/>
        </w:rPr>
        <w:t>Výnos:</w:t>
      </w:r>
      <w:r>
        <w:t xml:space="preserve"> K pikový</w:t>
      </w:r>
    </w:p>
    <w:p w:rsidR="008663F9" w:rsidRDefault="008663F9" w:rsidP="008663F9">
      <w:pPr>
        <w:pStyle w:val="HabraText"/>
      </w:pPr>
      <w:r>
        <w:t>Jisté jsou čtyři zdvihy v </w:t>
      </w:r>
      <w:proofErr w:type="spellStart"/>
      <w:r>
        <w:t>trefech</w:t>
      </w:r>
      <w:proofErr w:type="spellEnd"/>
      <w:r>
        <w:t xml:space="preserve">, tři v srdcích a jeden v pikách. V kárech lze získat další tři zdvihy, ale výnos do </w:t>
      </w:r>
      <w:proofErr w:type="spellStart"/>
      <w:r>
        <w:t>piků</w:t>
      </w:r>
      <w:proofErr w:type="spellEnd"/>
      <w:r>
        <w:t xml:space="preserve"> je nepříjemný. I když se budou dělit 5-4 (pro hlavního hráče nejlépe), udělá obrana čtyři piky a jedno káro. Není proto možné rozehrát kára a jediná šance na splnění je v dělení srdcí 3-3. Můžeme děti upozornit na to, že je lepší obehrát předtím své trefové zdvihy, protože nepozorný obránce může případně špatně zahodit, což zvyšuje pravděpodobnost našeho úspěchu.</w:t>
      </w:r>
    </w:p>
    <w:p w:rsidR="008663F9" w:rsidRDefault="008663F9" w:rsidP="008663F9">
      <w:pPr>
        <w:pStyle w:val="HabraDrazba"/>
        <w:sectPr w:rsidR="008663F9" w:rsidSect="00756484">
          <w:pgSz w:w="11906" w:h="16838"/>
          <w:pgMar w:top="1440" w:right="1440" w:bottom="1440" w:left="1800" w:header="708" w:footer="708" w:gutter="0"/>
          <w:cols w:num="2" w:space="708"/>
          <w:docGrid w:linePitch="360"/>
        </w:sectPr>
      </w:pPr>
    </w:p>
    <w:p w:rsidR="008663F9" w:rsidRDefault="008663F9" w:rsidP="008663F9">
      <w:pPr>
        <w:pStyle w:val="HabraDrazba"/>
      </w:pPr>
    </w:p>
    <w:p w:rsidR="008663F9" w:rsidRDefault="008663F9" w:rsidP="008663F9">
      <w:pPr>
        <w:pStyle w:val="HabraDrazba"/>
        <w:sectPr w:rsidR="008663F9" w:rsidSect="00756484">
          <w:type w:val="continuous"/>
          <w:pgSz w:w="11906" w:h="16838"/>
          <w:pgMar w:top="1440" w:right="1440" w:bottom="1440" w:left="1800" w:header="708" w:footer="708" w:gutter="0"/>
          <w:cols w:space="708"/>
          <w:docGrid w:linePitch="360"/>
        </w:sectPr>
      </w:pPr>
    </w:p>
    <w:p w:rsidR="008663F9" w:rsidRDefault="008663F9" w:rsidP="008663F9">
      <w:pPr>
        <w:pStyle w:val="HabraDrazba"/>
      </w:pPr>
      <w:r>
        <w:lastRenderedPageBreak/>
        <w:tab/>
        <w:t>K,Q,J,4</w:t>
      </w:r>
    </w:p>
    <w:p w:rsidR="008663F9" w:rsidRDefault="008663F9" w:rsidP="008663F9">
      <w:pPr>
        <w:pStyle w:val="HabraDrazba"/>
      </w:pPr>
      <w:r>
        <w:tab/>
        <w:t>Q,J,2</w:t>
      </w:r>
    </w:p>
    <w:p w:rsidR="008663F9" w:rsidRDefault="008663F9" w:rsidP="008663F9">
      <w:pPr>
        <w:pStyle w:val="HabraDrazba"/>
      </w:pPr>
      <w:r>
        <w:tab/>
        <w:t>A,2</w:t>
      </w:r>
    </w:p>
    <w:p w:rsidR="008663F9" w:rsidRDefault="008663F9" w:rsidP="008663F9">
      <w:pPr>
        <w:pStyle w:val="HabraDrazba"/>
      </w:pPr>
      <w:r>
        <w:t>6,5</w:t>
      </w:r>
      <w:r>
        <w:tab/>
        <w:t>J,6,5,4</w:t>
      </w:r>
      <w:r>
        <w:tab/>
        <w:t>10,9,8,7</w:t>
      </w:r>
    </w:p>
    <w:p w:rsidR="008663F9" w:rsidRDefault="008663F9" w:rsidP="008663F9">
      <w:pPr>
        <w:pStyle w:val="HabraDrazba"/>
      </w:pPr>
      <w:r>
        <w:t>8,7</w:t>
      </w:r>
      <w:r>
        <w:tab/>
      </w:r>
      <w:r>
        <w:tab/>
        <w:t>10,9,6,3</w:t>
      </w:r>
    </w:p>
    <w:p w:rsidR="008663F9" w:rsidRDefault="008663F9" w:rsidP="008663F9">
      <w:pPr>
        <w:pStyle w:val="HabraDrazba"/>
      </w:pPr>
      <w:r>
        <w:t>K,Q,J,10,9</w:t>
      </w:r>
      <w:r>
        <w:tab/>
      </w:r>
      <w:r>
        <w:tab/>
        <w:t>8,7,6</w:t>
      </w:r>
    </w:p>
    <w:p w:rsidR="008663F9" w:rsidRDefault="008663F9" w:rsidP="008663F9">
      <w:pPr>
        <w:pStyle w:val="HabraDrazba"/>
      </w:pPr>
      <w:r>
        <w:t>K,9,8,7</w:t>
      </w:r>
      <w:r>
        <w:tab/>
        <w:t>A,3,2</w:t>
      </w:r>
      <w:r>
        <w:tab/>
        <w:t>A,10</w:t>
      </w:r>
    </w:p>
    <w:p w:rsidR="008663F9" w:rsidRDefault="008663F9" w:rsidP="008663F9">
      <w:pPr>
        <w:pStyle w:val="HabraDrazba"/>
      </w:pPr>
      <w:r>
        <w:tab/>
        <w:t>A,K,5,4</w:t>
      </w:r>
    </w:p>
    <w:p w:rsidR="008663F9" w:rsidRDefault="008663F9" w:rsidP="008663F9">
      <w:pPr>
        <w:pStyle w:val="HabraDrazba"/>
      </w:pPr>
      <w:r>
        <w:tab/>
        <w:t>5,4,3</w:t>
      </w:r>
    </w:p>
    <w:p w:rsidR="008663F9" w:rsidRDefault="008663F9" w:rsidP="008663F9">
      <w:pPr>
        <w:pStyle w:val="HabraDrazba"/>
      </w:pPr>
      <w:r>
        <w:tab/>
        <w:t>Q,3,2</w:t>
      </w:r>
    </w:p>
    <w:p w:rsidR="008663F9" w:rsidRPr="008663F9" w:rsidRDefault="008663F9" w:rsidP="008663F9">
      <w:pPr>
        <w:pStyle w:val="HabraDrazba"/>
      </w:pPr>
      <w:r w:rsidRPr="00D20EDF">
        <w:rPr>
          <w:rStyle w:val="HabraTextTucneChar"/>
        </w:rPr>
        <w:t>Závazek:</w:t>
      </w:r>
      <w:r w:rsidRPr="008663F9">
        <w:t xml:space="preserve"> 3BT</w:t>
      </w:r>
    </w:p>
    <w:p w:rsidR="008663F9" w:rsidRDefault="008663F9" w:rsidP="008663F9">
      <w:pPr>
        <w:pStyle w:val="HabraDrazba"/>
      </w:pPr>
      <w:r w:rsidRPr="00D20EDF">
        <w:rPr>
          <w:rStyle w:val="HabraTextTucneChar"/>
        </w:rPr>
        <w:t>Výnos:</w:t>
      </w:r>
      <w:r>
        <w:t xml:space="preserve"> K kárový</w:t>
      </w:r>
    </w:p>
    <w:p w:rsidR="008663F9" w:rsidRDefault="008663F9" w:rsidP="008663F9">
      <w:pPr>
        <w:pStyle w:val="HabraText"/>
      </w:pPr>
      <w:r>
        <w:t>Devět zdvihů je jistých shora (po čtyřech srdcových a pikových a 1 kárový), proto si je můžeme okamžitě posbírat. Nesmíme ale zapomenout na dobrou techniku a nezablokovat se.</w:t>
      </w:r>
    </w:p>
    <w:p w:rsidR="008663F9" w:rsidRDefault="008663F9" w:rsidP="008663F9">
      <w:pPr>
        <w:pStyle w:val="HabraDrazba"/>
      </w:pPr>
      <w:r>
        <w:lastRenderedPageBreak/>
        <w:tab/>
        <w:t>A,5,4</w:t>
      </w:r>
    </w:p>
    <w:p w:rsidR="008663F9" w:rsidRDefault="008663F9" w:rsidP="008663F9">
      <w:pPr>
        <w:pStyle w:val="HabraDrazba"/>
      </w:pPr>
      <w:r>
        <w:tab/>
        <w:t>6,5,4</w:t>
      </w:r>
    </w:p>
    <w:p w:rsidR="008663F9" w:rsidRDefault="008663F9" w:rsidP="008663F9">
      <w:pPr>
        <w:pStyle w:val="HabraDrazba"/>
      </w:pPr>
      <w:r>
        <w:tab/>
        <w:t>A,K,4</w:t>
      </w:r>
    </w:p>
    <w:p w:rsidR="008663F9" w:rsidRDefault="008663F9" w:rsidP="008663F9">
      <w:pPr>
        <w:pStyle w:val="HabraDrazba"/>
      </w:pPr>
      <w:r>
        <w:t>Q,J,10,9,8</w:t>
      </w:r>
      <w:r>
        <w:tab/>
        <w:t>7,6,5,4</w:t>
      </w:r>
      <w:r>
        <w:tab/>
        <w:t>7,6</w:t>
      </w:r>
    </w:p>
    <w:p w:rsidR="008663F9" w:rsidRDefault="008663F9" w:rsidP="008663F9">
      <w:pPr>
        <w:pStyle w:val="HabraDrazba"/>
      </w:pPr>
      <w:r>
        <w:t>8,7</w:t>
      </w:r>
      <w:r>
        <w:tab/>
      </w:r>
      <w:r>
        <w:tab/>
        <w:t>K,Q,J,10,9</w:t>
      </w:r>
    </w:p>
    <w:p w:rsidR="008663F9" w:rsidRDefault="008663F9" w:rsidP="008663F9">
      <w:pPr>
        <w:pStyle w:val="HabraDrazba"/>
      </w:pPr>
      <w:r>
        <w:t>7,6,5</w:t>
      </w:r>
      <w:r>
        <w:tab/>
      </w:r>
      <w:r>
        <w:tab/>
        <w:t>J,10,9,8</w:t>
      </w:r>
    </w:p>
    <w:p w:rsidR="008663F9" w:rsidRDefault="008663F9" w:rsidP="008663F9">
      <w:pPr>
        <w:pStyle w:val="HabraDrazba"/>
      </w:pPr>
      <w:r>
        <w:t>Q,J,10</w:t>
      </w:r>
      <w:r>
        <w:tab/>
        <w:t>K,3,2</w:t>
      </w:r>
      <w:r>
        <w:tab/>
        <w:t>9,8</w:t>
      </w:r>
    </w:p>
    <w:p w:rsidR="008663F9" w:rsidRDefault="008663F9" w:rsidP="008663F9">
      <w:pPr>
        <w:pStyle w:val="HabraDrazba"/>
      </w:pPr>
      <w:r>
        <w:tab/>
        <w:t>A,3,2</w:t>
      </w:r>
    </w:p>
    <w:p w:rsidR="008663F9" w:rsidRDefault="008663F9" w:rsidP="008663F9">
      <w:pPr>
        <w:pStyle w:val="HabraDrazba"/>
      </w:pPr>
      <w:r>
        <w:tab/>
        <w:t>Q,3,2</w:t>
      </w:r>
    </w:p>
    <w:p w:rsidR="008663F9" w:rsidRDefault="008663F9" w:rsidP="008663F9">
      <w:pPr>
        <w:pStyle w:val="HabraDrazba"/>
      </w:pPr>
      <w:r>
        <w:tab/>
        <w:t>A,K,3,2</w:t>
      </w:r>
    </w:p>
    <w:p w:rsidR="008663F9" w:rsidRPr="008663F9" w:rsidRDefault="008663F9" w:rsidP="008663F9">
      <w:pPr>
        <w:pStyle w:val="HabraDrazba"/>
      </w:pPr>
      <w:r w:rsidRPr="00D20EDF">
        <w:rPr>
          <w:rStyle w:val="HabraTextTucneChar"/>
        </w:rPr>
        <w:t>Závazek:</w:t>
      </w:r>
      <w:r w:rsidRPr="008663F9">
        <w:t xml:space="preserve"> 3BT</w:t>
      </w:r>
    </w:p>
    <w:p w:rsidR="008663F9" w:rsidRDefault="008663F9" w:rsidP="008663F9">
      <w:pPr>
        <w:pStyle w:val="HabraDrazba"/>
      </w:pPr>
      <w:r w:rsidRPr="00D20EDF">
        <w:rPr>
          <w:rStyle w:val="HabraTextTucneChar"/>
        </w:rPr>
        <w:t>Výnos:</w:t>
      </w:r>
      <w:r w:rsidRPr="001C58E9">
        <w:tab/>
      </w:r>
      <w:r>
        <w:t>Q piková</w:t>
      </w:r>
    </w:p>
    <w:p w:rsidR="008663F9" w:rsidRPr="008663F9" w:rsidRDefault="008663F9" w:rsidP="008663F9">
      <w:pPr>
        <w:pStyle w:val="HabraText"/>
      </w:pPr>
      <w:r>
        <w:t>Máme osm jistých zdvihů a devátý lze získat v </w:t>
      </w:r>
      <w:proofErr w:type="spellStart"/>
      <w:r>
        <w:t>trefech</w:t>
      </w:r>
      <w:proofErr w:type="spellEnd"/>
      <w:r w:rsidR="006036AE">
        <w:t>, pokud je obehrajeme třikrát a </w:t>
      </w:r>
      <w:r>
        <w:t xml:space="preserve">vypadne do těchto zdvihů všech pět zbývajících trefových karet soupeřů. Samozřejmě nesmíme ani pomyslet na obehrávání svých stoperů </w:t>
      </w:r>
      <w:r w:rsidRPr="008663F9">
        <w:t>v ostatních barvách.</w:t>
      </w:r>
    </w:p>
    <w:p w:rsidR="008663F9" w:rsidRDefault="008663F9" w:rsidP="008663F9">
      <w:pPr>
        <w:pStyle w:val="HabraDrazba"/>
        <w:sectPr w:rsidR="008663F9" w:rsidSect="00756484">
          <w:type w:val="continuous"/>
          <w:pgSz w:w="11906" w:h="16838"/>
          <w:pgMar w:top="1440" w:right="1440" w:bottom="1440" w:left="1800" w:header="708" w:footer="708" w:gutter="0"/>
          <w:cols w:num="2" w:space="708"/>
          <w:docGrid w:linePitch="360"/>
        </w:sectPr>
      </w:pPr>
    </w:p>
    <w:p w:rsidR="008663F9" w:rsidRDefault="008663F9" w:rsidP="008663F9">
      <w:pPr>
        <w:pStyle w:val="HabraDrazba"/>
      </w:pPr>
    </w:p>
    <w:p w:rsidR="008663F9" w:rsidRDefault="008663F9" w:rsidP="008663F9">
      <w:pPr>
        <w:pStyle w:val="HabraDrazba"/>
        <w:sectPr w:rsidR="008663F9" w:rsidSect="00756484">
          <w:type w:val="continuous"/>
          <w:pgSz w:w="11906" w:h="16838"/>
          <w:pgMar w:top="1440" w:right="1440" w:bottom="1440" w:left="1800" w:header="708" w:footer="708" w:gutter="0"/>
          <w:cols w:space="708"/>
          <w:docGrid w:linePitch="360"/>
        </w:sectPr>
      </w:pPr>
    </w:p>
    <w:p w:rsidR="008663F9" w:rsidRDefault="008663F9" w:rsidP="008663F9">
      <w:pPr>
        <w:pStyle w:val="HabraDrazba"/>
        <w:sectPr w:rsidR="008663F9" w:rsidSect="00756484">
          <w:type w:val="continuous"/>
          <w:pgSz w:w="11906" w:h="16838"/>
          <w:pgMar w:top="1440" w:right="1440" w:bottom="1440" w:left="1800" w:header="708" w:footer="708" w:gutter="0"/>
          <w:cols w:num="2" w:space="708"/>
          <w:docGrid w:linePitch="360"/>
        </w:sectPr>
      </w:pPr>
    </w:p>
    <w:p w:rsidR="008663F9" w:rsidRDefault="008663F9" w:rsidP="008663F9">
      <w:pPr>
        <w:pStyle w:val="HabraDrazba"/>
      </w:pPr>
      <w:r>
        <w:lastRenderedPageBreak/>
        <w:tab/>
        <w:t>8,6,4</w:t>
      </w:r>
    </w:p>
    <w:p w:rsidR="008663F9" w:rsidRDefault="008663F9" w:rsidP="008663F9">
      <w:pPr>
        <w:pStyle w:val="HabraDrazba"/>
      </w:pPr>
      <w:r>
        <w:tab/>
        <w:t>7,5,4</w:t>
      </w:r>
    </w:p>
    <w:p w:rsidR="008663F9" w:rsidRDefault="008663F9" w:rsidP="008663F9">
      <w:pPr>
        <w:pStyle w:val="HabraDrazba"/>
      </w:pPr>
      <w:r>
        <w:tab/>
        <w:t>A,9,6,4,2</w:t>
      </w:r>
    </w:p>
    <w:p w:rsidR="008663F9" w:rsidRDefault="008663F9" w:rsidP="008663F9">
      <w:pPr>
        <w:pStyle w:val="HabraDrazba"/>
      </w:pPr>
      <w:r>
        <w:tab/>
        <w:t>9,3</w:t>
      </w:r>
    </w:p>
    <w:p w:rsidR="008663F9" w:rsidRDefault="008663F9" w:rsidP="008663F9">
      <w:pPr>
        <w:pStyle w:val="HabraDrazba"/>
      </w:pPr>
    </w:p>
    <w:p w:rsidR="008663F9" w:rsidRDefault="008663F9" w:rsidP="008663F9">
      <w:pPr>
        <w:pStyle w:val="HabraDrazba"/>
      </w:pPr>
      <w:r>
        <w:tab/>
        <w:t>A,10</w:t>
      </w:r>
    </w:p>
    <w:p w:rsidR="008663F9" w:rsidRDefault="008663F9" w:rsidP="008663F9">
      <w:pPr>
        <w:pStyle w:val="HabraDrazba"/>
      </w:pPr>
      <w:r>
        <w:tab/>
        <w:t>A,9,6,2</w:t>
      </w:r>
    </w:p>
    <w:p w:rsidR="008663F9" w:rsidRDefault="008663F9" w:rsidP="008663F9">
      <w:pPr>
        <w:pStyle w:val="HabraDrazba"/>
      </w:pPr>
      <w:r>
        <w:tab/>
        <w:t>K,Q,3</w:t>
      </w:r>
    </w:p>
    <w:p w:rsidR="008663F9" w:rsidRDefault="008663F9" w:rsidP="008663F9">
      <w:pPr>
        <w:pStyle w:val="HabraDrazba"/>
      </w:pPr>
      <w:r>
        <w:tab/>
        <w:t>8,7,6,4</w:t>
      </w:r>
    </w:p>
    <w:p w:rsidR="008663F9" w:rsidRPr="008663F9" w:rsidRDefault="008663F9" w:rsidP="008663F9">
      <w:pPr>
        <w:pStyle w:val="HabraDrazba"/>
      </w:pPr>
      <w:r w:rsidRPr="00D20EDF">
        <w:rPr>
          <w:rStyle w:val="HabraTextTucneChar"/>
        </w:rPr>
        <w:t xml:space="preserve">Závazek: </w:t>
      </w:r>
      <w:r w:rsidRPr="008663F9">
        <w:t>1BT</w:t>
      </w:r>
    </w:p>
    <w:p w:rsidR="008663F9" w:rsidRDefault="008663F9" w:rsidP="001C58E9">
      <w:pPr>
        <w:pStyle w:val="HabraDrazba"/>
      </w:pPr>
      <w:r w:rsidRPr="00D20EDF">
        <w:rPr>
          <w:rStyle w:val="HabraTextTucneChar"/>
        </w:rPr>
        <w:t>Výnos:</w:t>
      </w:r>
      <w:r>
        <w:t xml:space="preserve"> 5 piková</w:t>
      </w:r>
    </w:p>
    <w:p w:rsidR="008663F9" w:rsidRDefault="008663F9" w:rsidP="008663F9">
      <w:pPr>
        <w:pStyle w:val="HabraDrazba"/>
      </w:pPr>
      <w:r>
        <w:t>Vidíme 5 rychlých zdvihů a možnost vypracování dvou</w:t>
      </w:r>
      <w:r w:rsidR="006036AE">
        <w:t xml:space="preserve"> kár při dělení 3-2. Ukážeme na </w:t>
      </w:r>
      <w:r>
        <w:t>svízel vstupu ke kárům, nezablokovat se je cesta k úspěchu.</w:t>
      </w:r>
      <w:r>
        <w:br w:type="column"/>
      </w:r>
      <w:r>
        <w:lastRenderedPageBreak/>
        <w:tab/>
        <w:t>K,5</w:t>
      </w:r>
    </w:p>
    <w:p w:rsidR="008663F9" w:rsidRDefault="008663F9" w:rsidP="008663F9">
      <w:pPr>
        <w:pStyle w:val="HabraDrazba"/>
      </w:pPr>
      <w:r>
        <w:tab/>
        <w:t>10,4</w:t>
      </w:r>
    </w:p>
    <w:p w:rsidR="008663F9" w:rsidRDefault="008663F9" w:rsidP="008663F9">
      <w:pPr>
        <w:pStyle w:val="HabraDrazba"/>
      </w:pPr>
      <w:r>
        <w:tab/>
        <w:t>K,7,6,4,2</w:t>
      </w:r>
    </w:p>
    <w:p w:rsidR="008663F9" w:rsidRDefault="008663F9" w:rsidP="008663F9">
      <w:pPr>
        <w:pStyle w:val="HabraDrazba"/>
      </w:pPr>
      <w:r>
        <w:t>Q,J,10,8,4</w:t>
      </w:r>
      <w:r>
        <w:tab/>
        <w:t>K,7,4,3</w:t>
      </w:r>
      <w:r>
        <w:tab/>
        <w:t>9,7,6</w:t>
      </w:r>
    </w:p>
    <w:p w:rsidR="008663F9" w:rsidRDefault="008663F9" w:rsidP="008663F9">
      <w:pPr>
        <w:pStyle w:val="HabraDrazba"/>
      </w:pPr>
      <w:r>
        <w:t>K,J,7</w:t>
      </w:r>
      <w:r>
        <w:tab/>
      </w:r>
      <w:r>
        <w:tab/>
        <w:t>Q,6,3,2</w:t>
      </w:r>
    </w:p>
    <w:p w:rsidR="008663F9" w:rsidRDefault="008663F9" w:rsidP="008663F9">
      <w:pPr>
        <w:pStyle w:val="HabraDrazba"/>
      </w:pPr>
      <w:r>
        <w:t>Q,9,5</w:t>
      </w:r>
      <w:r>
        <w:tab/>
      </w:r>
      <w:r>
        <w:tab/>
        <w:t>J,10,8</w:t>
      </w:r>
    </w:p>
    <w:p w:rsidR="008663F9" w:rsidRDefault="008663F9" w:rsidP="008663F9">
      <w:pPr>
        <w:pStyle w:val="HabraDrazba"/>
      </w:pPr>
      <w:r>
        <w:t>10,2</w:t>
      </w:r>
      <w:r>
        <w:tab/>
        <w:t>A,3,2</w:t>
      </w:r>
      <w:r>
        <w:tab/>
        <w:t>Q,J,5</w:t>
      </w:r>
    </w:p>
    <w:p w:rsidR="008663F9" w:rsidRDefault="008663F9" w:rsidP="008663F9">
      <w:pPr>
        <w:pStyle w:val="HabraDrazba"/>
      </w:pPr>
      <w:r>
        <w:tab/>
        <w:t>A,9,8,5</w:t>
      </w:r>
    </w:p>
    <w:p w:rsidR="008663F9" w:rsidRDefault="008663F9" w:rsidP="008663F9">
      <w:pPr>
        <w:pStyle w:val="HabraDrazba"/>
      </w:pPr>
      <w:r>
        <w:tab/>
        <w:t>A,3</w:t>
      </w:r>
    </w:p>
    <w:p w:rsidR="008663F9" w:rsidRDefault="008663F9" w:rsidP="008663F9">
      <w:pPr>
        <w:pStyle w:val="HabraDrazba"/>
      </w:pPr>
      <w:r>
        <w:tab/>
        <w:t>A,9,8,6</w:t>
      </w:r>
    </w:p>
    <w:p w:rsidR="008663F9" w:rsidRPr="008663F9" w:rsidRDefault="008663F9" w:rsidP="008663F9">
      <w:pPr>
        <w:pStyle w:val="HabraDrazba"/>
      </w:pPr>
      <w:r w:rsidRPr="00D20EDF">
        <w:rPr>
          <w:rStyle w:val="HabraTextTucneChar"/>
        </w:rPr>
        <w:t>Závazek:</w:t>
      </w:r>
      <w:r w:rsidRPr="008663F9">
        <w:t xml:space="preserve"> 3BT </w:t>
      </w:r>
    </w:p>
    <w:p w:rsidR="008663F9" w:rsidRDefault="008663F9" w:rsidP="008663F9">
      <w:pPr>
        <w:pStyle w:val="HabraDrazba"/>
      </w:pPr>
      <w:r w:rsidRPr="00D20EDF">
        <w:rPr>
          <w:rStyle w:val="HabraTextTucneChar"/>
        </w:rPr>
        <w:t>Výnos:</w:t>
      </w:r>
      <w:r>
        <w:t xml:space="preserve"> Q piková</w:t>
      </w:r>
    </w:p>
    <w:p w:rsidR="008663F9" w:rsidRDefault="008663F9" w:rsidP="008663F9">
      <w:pPr>
        <w:pStyle w:val="HabraText"/>
      </w:pPr>
      <w:r>
        <w:t>Máme sedm zdvihů a chybí nám dva. Možnosti jsou v </w:t>
      </w:r>
      <w:proofErr w:type="spellStart"/>
      <w:r>
        <w:t>trefech</w:t>
      </w:r>
      <w:proofErr w:type="spellEnd"/>
      <w:r>
        <w:t xml:space="preserve">, ale po podrobnějším promyšlení zjistíme,že zde nalezneme jen jeden ze dvou chybějících zdvihů.Dva můžeme nalézt v kárech, pokud se dělí 3-3. Ukážeme, že tyto šance nelze kombinovat, protože soupeři pak dosáhnou svých pěti zdvihů dříve než my devíti, a tak je okamžité </w:t>
      </w:r>
      <w:r w:rsidR="006036AE">
        <w:t>rozehrání kár jedinou nadějí na </w:t>
      </w:r>
      <w:r>
        <w:t>splnění závazku.</w:t>
      </w:r>
    </w:p>
    <w:p w:rsidR="008663F9" w:rsidRDefault="008663F9" w:rsidP="008663F9">
      <w:pPr>
        <w:pStyle w:val="HabraDrazba"/>
        <w:sectPr w:rsidR="008663F9" w:rsidSect="00756484">
          <w:pgSz w:w="11906" w:h="16838"/>
          <w:pgMar w:top="1440" w:right="1440" w:bottom="1440" w:left="1800" w:header="708" w:footer="708" w:gutter="0"/>
          <w:cols w:num="2" w:space="708"/>
          <w:docGrid w:linePitch="360"/>
        </w:sectPr>
      </w:pPr>
    </w:p>
    <w:p w:rsidR="008663F9" w:rsidRPr="00F52DCE" w:rsidRDefault="008663F9" w:rsidP="008663F9">
      <w:pPr>
        <w:pStyle w:val="HabraLiteratura"/>
        <w:tabs>
          <w:tab w:val="clear" w:pos="4253"/>
        </w:tabs>
      </w:pPr>
      <w:r w:rsidRPr="001C58E9">
        <w:lastRenderedPageBreak/>
        <w:t>Literatura:</w:t>
      </w:r>
      <w:r>
        <w:tab/>
      </w:r>
      <w:r w:rsidRPr="00F52DCE">
        <w:t>J. Hájek</w:t>
      </w:r>
      <w:r w:rsidRPr="00F52DCE">
        <w:tab/>
        <w:t>Bridžová školka</w:t>
      </w:r>
      <w:r w:rsidRPr="00F52DCE">
        <w:tab/>
        <w:t>24. lekce</w:t>
      </w:r>
    </w:p>
    <w:p w:rsidR="008663F9" w:rsidRPr="00F52DCE" w:rsidRDefault="008663F9" w:rsidP="008663F9">
      <w:pPr>
        <w:pStyle w:val="HabraLiteratura"/>
      </w:pPr>
      <w:r w:rsidRPr="00F52DCE">
        <w:tab/>
        <w:t>E. Kaplan</w:t>
      </w:r>
      <w:r w:rsidRPr="00F52DCE">
        <w:tab/>
        <w:t>Základy sehrávky</w:t>
      </w:r>
      <w:r w:rsidRPr="00F52DCE">
        <w:tab/>
      </w:r>
      <w:r w:rsidRPr="00F52DCE">
        <w:tab/>
        <w:t>str. 11-13</w:t>
      </w:r>
    </w:p>
    <w:p w:rsidR="008663F9" w:rsidRPr="00F52DCE" w:rsidRDefault="008663F9" w:rsidP="008663F9">
      <w:pPr>
        <w:pStyle w:val="HabraLiteratura"/>
      </w:pPr>
      <w:r w:rsidRPr="00F52DCE">
        <w:tab/>
        <w:t>J. Fišer</w:t>
      </w:r>
      <w:r w:rsidRPr="00F52DCE">
        <w:tab/>
        <w:t>Jak se hraje bridž</w:t>
      </w:r>
      <w:r w:rsidRPr="00F52DCE">
        <w:tab/>
        <w:t>str. 60-61</w:t>
      </w:r>
    </w:p>
    <w:p w:rsidR="008663F9" w:rsidRPr="00F52DCE" w:rsidRDefault="008663F9" w:rsidP="008663F9">
      <w:pPr>
        <w:pStyle w:val="HabraLiteratura"/>
      </w:pPr>
      <w:r w:rsidRPr="00F52DCE">
        <w:tab/>
        <w:t xml:space="preserve">P. </w:t>
      </w:r>
      <w:proofErr w:type="spellStart"/>
      <w:r w:rsidRPr="00F52DCE">
        <w:t>Hebák</w:t>
      </w:r>
      <w:proofErr w:type="spellEnd"/>
      <w:r w:rsidRPr="00F52DCE">
        <w:tab/>
        <w:t>Bridž pro každého</w:t>
      </w:r>
      <w:r w:rsidRPr="00F52DCE">
        <w:tab/>
        <w:t>str. 83-85</w:t>
      </w:r>
    </w:p>
    <w:p w:rsidR="008663F9" w:rsidRPr="00F52DCE" w:rsidRDefault="008663F9" w:rsidP="008663F9">
      <w:pPr>
        <w:pStyle w:val="HabraLiteratura"/>
      </w:pPr>
      <w:r w:rsidRPr="00F52DCE">
        <w:tab/>
        <w:t xml:space="preserve">P. </w:t>
      </w:r>
      <w:proofErr w:type="spellStart"/>
      <w:r w:rsidRPr="00F52DCE">
        <w:t>Mokráň</w:t>
      </w:r>
      <w:proofErr w:type="spellEnd"/>
      <w:r w:rsidRPr="00F52DCE">
        <w:tab/>
        <w:t xml:space="preserve">Bridž </w:t>
      </w:r>
      <w:proofErr w:type="spellStart"/>
      <w:r w:rsidRPr="00F52DCE">
        <w:t>rýchlo</w:t>
      </w:r>
      <w:proofErr w:type="spellEnd"/>
      <w:r w:rsidRPr="00F52DCE">
        <w:t xml:space="preserve"> a </w:t>
      </w:r>
      <w:proofErr w:type="spellStart"/>
      <w:r w:rsidRPr="00F52DCE">
        <w:t>dobre</w:t>
      </w:r>
      <w:proofErr w:type="spellEnd"/>
      <w:r w:rsidRPr="00F52DCE">
        <w:tab/>
        <w:t>str. 228-230</w:t>
      </w:r>
    </w:p>
    <w:p w:rsidR="008663F9" w:rsidRPr="00F52DCE" w:rsidRDefault="008663F9" w:rsidP="008663F9">
      <w:pPr>
        <w:pStyle w:val="HabraLiteratura"/>
      </w:pPr>
      <w:r w:rsidRPr="00F52DCE">
        <w:tab/>
        <w:t>J. Sedlář</w:t>
      </w:r>
      <w:r w:rsidRPr="00F52DCE">
        <w:tab/>
        <w:t>Základy teorie bridže</w:t>
      </w:r>
      <w:r w:rsidRPr="00F52DCE">
        <w:tab/>
        <w:t>str. 20-22</w:t>
      </w:r>
    </w:p>
    <w:p w:rsidR="008663F9" w:rsidRPr="00F52DCE" w:rsidRDefault="008663F9" w:rsidP="008663F9">
      <w:pPr>
        <w:pStyle w:val="HabraLiteratura"/>
        <w:tabs>
          <w:tab w:val="clear" w:pos="4253"/>
        </w:tabs>
      </w:pPr>
      <w:r>
        <w:tab/>
        <w:t xml:space="preserve">P. </w:t>
      </w:r>
      <w:proofErr w:type="spellStart"/>
      <w:r>
        <w:t>Cronier</w:t>
      </w:r>
      <w:proofErr w:type="spellEnd"/>
      <w:r>
        <w:t xml:space="preserve"> a </w:t>
      </w:r>
      <w:proofErr w:type="spellStart"/>
      <w:r>
        <w:t>spol.Minibridž</w:t>
      </w:r>
      <w:proofErr w:type="spellEnd"/>
      <w:r>
        <w:tab/>
      </w:r>
      <w:r w:rsidRPr="00F52DCE">
        <w:t>1.,2.,16. lekce</w:t>
      </w:r>
    </w:p>
    <w:p w:rsidR="008663F9" w:rsidRPr="008663F9" w:rsidRDefault="008663F9" w:rsidP="008663F9">
      <w:pPr>
        <w:pStyle w:val="HabraNadpisLekce"/>
      </w:pPr>
      <w:bookmarkStart w:id="15" w:name="_Toc171671600"/>
      <w:bookmarkStart w:id="16" w:name="_Toc182458177"/>
      <w:bookmarkStart w:id="17" w:name="_Toc182458304"/>
      <w:bookmarkStart w:id="18" w:name="_Toc182458624"/>
      <w:bookmarkStart w:id="19" w:name="_Toc182458692"/>
      <w:bookmarkStart w:id="20" w:name="_Toc182459381"/>
      <w:bookmarkStart w:id="21" w:name="_Toc182574757"/>
      <w:bookmarkStart w:id="22" w:name="_Toc183305444"/>
      <w:bookmarkStart w:id="23" w:name="_Toc187850802"/>
      <w:bookmarkStart w:id="24" w:name="_Toc188743735"/>
      <w:bookmarkStart w:id="25" w:name="_Toc194055760"/>
      <w:bookmarkStart w:id="26" w:name="_Toc277504869"/>
      <w:bookmarkStart w:id="27" w:name="_Toc342910510"/>
      <w:r w:rsidRPr="00EB6D6A">
        <w:lastRenderedPageBreak/>
        <w:t xml:space="preserve">Plán </w:t>
      </w:r>
      <w:proofErr w:type="spellStart"/>
      <w:r w:rsidRPr="00EB6D6A">
        <w:t>beztrumfové</w:t>
      </w:r>
      <w:proofErr w:type="spellEnd"/>
      <w:r w:rsidRPr="00EB6D6A">
        <w:t xml:space="preserve"> obrany</w:t>
      </w:r>
      <w:bookmarkEnd w:id="15"/>
      <w:bookmarkEnd w:id="16"/>
      <w:bookmarkEnd w:id="17"/>
      <w:bookmarkEnd w:id="18"/>
      <w:bookmarkEnd w:id="19"/>
      <w:bookmarkEnd w:id="20"/>
      <w:bookmarkEnd w:id="21"/>
      <w:bookmarkEnd w:id="22"/>
      <w:bookmarkEnd w:id="23"/>
      <w:bookmarkEnd w:id="24"/>
      <w:bookmarkEnd w:id="25"/>
      <w:bookmarkEnd w:id="26"/>
      <w:bookmarkEnd w:id="27"/>
    </w:p>
    <w:p w:rsidR="008663F9" w:rsidRDefault="008663F9" w:rsidP="008663F9">
      <w:pPr>
        <w:pStyle w:val="HabraText"/>
      </w:pPr>
      <w:r>
        <w:t xml:space="preserve">Jako má hlavní hráč svou koncepci a snaží se předem naplánovat, jak dosáhne žádaného počtu zdvihů, stejně tak i obránci by měli postupovat metodicky. Mají tu nevýhodu, že neznají karty svého partnera a není proto pro ně snadné najít nejoptimálnější postup, ale mají </w:t>
      </w:r>
      <w:r w:rsidRPr="00AE6D79">
        <w:rPr>
          <w:rStyle w:val="HabraTextTucneChar"/>
        </w:rPr>
        <w:t>první výnos. Ten je veden obvykle do nejdelší a nejlépe soupeři nelicitované barvy a říká partnerovi, jestli můžeš, pomoz mi tím, že pokaždé, když se dostaneš do zdvihu, nes svou nejvyšší kartu této barvy a pomáhej mi tak tuto barvu vypracovat</w:t>
      </w:r>
      <w:r>
        <w:t xml:space="preserve">. Nejhorší situací je, když obránci, pokud se dostanou v </w:t>
      </w:r>
      <w:proofErr w:type="spellStart"/>
      <w:r>
        <w:t>beztrumfech</w:t>
      </w:r>
      <w:proofErr w:type="spellEnd"/>
      <w:r>
        <w:t xml:space="preserve"> do zdvihu, vynášejí jednou tam, jindy onam bez ladu a skladu. Častou chybou obránců také bývá okamžité odehrání vysokých karet v barvě, kterou vypracovává soupeř.</w:t>
      </w:r>
    </w:p>
    <w:p w:rsidR="008663F9" w:rsidRDefault="008663F9" w:rsidP="008663F9">
      <w:pPr>
        <w:pStyle w:val="HabraDrazba"/>
      </w:pPr>
      <w:r>
        <w:tab/>
        <w:t>A,K</w:t>
      </w:r>
    </w:p>
    <w:p w:rsidR="008663F9" w:rsidRDefault="008663F9" w:rsidP="008663F9">
      <w:pPr>
        <w:pStyle w:val="HabraDrazba"/>
      </w:pPr>
      <w:r>
        <w:tab/>
        <w:t>A,K,4,3</w:t>
      </w:r>
    </w:p>
    <w:p w:rsidR="008663F9" w:rsidRDefault="008663F9" w:rsidP="008663F9">
      <w:pPr>
        <w:pStyle w:val="HabraDrazba"/>
      </w:pPr>
      <w:r>
        <w:tab/>
        <w:t>J,10,9,7,5</w:t>
      </w:r>
    </w:p>
    <w:p w:rsidR="008663F9" w:rsidRDefault="008663F9" w:rsidP="008663F9">
      <w:pPr>
        <w:pStyle w:val="HabraDrazba"/>
      </w:pPr>
      <w:r>
        <w:t>Q,J,10,9,7</w:t>
      </w:r>
      <w:r>
        <w:tab/>
        <w:t>K,5</w:t>
      </w:r>
      <w:r>
        <w:tab/>
        <w:t>8,4,2</w:t>
      </w:r>
    </w:p>
    <w:p w:rsidR="008663F9" w:rsidRDefault="008663F9" w:rsidP="008663F9">
      <w:pPr>
        <w:pStyle w:val="HabraDrazba"/>
      </w:pPr>
      <w:r>
        <w:t>Q,6,5,2</w:t>
      </w:r>
      <w:r>
        <w:tab/>
      </w:r>
      <w:r>
        <w:tab/>
        <w:t>J,7</w:t>
      </w:r>
    </w:p>
    <w:p w:rsidR="008663F9" w:rsidRDefault="008663F9" w:rsidP="008663F9">
      <w:pPr>
        <w:pStyle w:val="HabraDrazba"/>
      </w:pPr>
      <w:r>
        <w:t>6</w:t>
      </w:r>
      <w:r>
        <w:tab/>
      </w:r>
      <w:r>
        <w:tab/>
        <w:t>A,K,8,2</w:t>
      </w:r>
    </w:p>
    <w:p w:rsidR="008663F9" w:rsidRDefault="008663F9" w:rsidP="008663F9">
      <w:pPr>
        <w:pStyle w:val="HabraDrazba"/>
      </w:pPr>
      <w:r>
        <w:t>Q,4,3</w:t>
      </w:r>
      <w:r>
        <w:tab/>
        <w:t>6,5,3</w:t>
      </w:r>
      <w:r>
        <w:tab/>
        <w:t>J,10,8,6</w:t>
      </w:r>
    </w:p>
    <w:p w:rsidR="008663F9" w:rsidRDefault="008663F9" w:rsidP="008663F9">
      <w:pPr>
        <w:pStyle w:val="HabraDrazba"/>
      </w:pPr>
      <w:r>
        <w:tab/>
        <w:t>10,9,8</w:t>
      </w:r>
    </w:p>
    <w:p w:rsidR="008663F9" w:rsidRDefault="008663F9" w:rsidP="008663F9">
      <w:pPr>
        <w:pStyle w:val="HabraDrazba"/>
      </w:pPr>
      <w:r>
        <w:tab/>
        <w:t>Q,4,3</w:t>
      </w:r>
    </w:p>
    <w:p w:rsidR="008663F9" w:rsidRDefault="008663F9" w:rsidP="008663F9">
      <w:pPr>
        <w:pStyle w:val="HabraDrazba"/>
      </w:pPr>
      <w:r>
        <w:tab/>
        <w:t>A,9,7,2</w:t>
      </w:r>
    </w:p>
    <w:p w:rsidR="008663F9" w:rsidRPr="007F72CE" w:rsidRDefault="008663F9" w:rsidP="008663F9">
      <w:pPr>
        <w:pStyle w:val="HabraText"/>
      </w:pPr>
      <w:r w:rsidRPr="007F72CE">
        <w:t xml:space="preserve">Prvním rozhodnutím v tomto rozdání je, co vynést do 3BT Jihu. Samozřejmě že správná odpověď je dámu pikovou. Piková barva by mohla přinést nějaké zdvihy na malé karty, zvlášť když partner pomůže. Hlavní hráč bere esem na stole, </w:t>
      </w:r>
      <w:r w:rsidR="004A4CC4">
        <w:t>Východ</w:t>
      </w:r>
      <w:r w:rsidRPr="007F72CE">
        <w:t xml:space="preserve"> se </w:t>
      </w:r>
      <w:proofErr w:type="spellStart"/>
      <w:r w:rsidRPr="00D20EDF">
        <w:rPr>
          <w:rStyle w:val="HabraTextTucneChar"/>
        </w:rPr>
        <w:t>odblokovává</w:t>
      </w:r>
      <w:proofErr w:type="spellEnd"/>
      <w:r w:rsidRPr="007F72CE">
        <w:t xml:space="preserve"> osmičkou a hlavní hráč nese ze stolu malé káro. Zjevně se snaží vypracovat svá kára. Západ bere esem a nesmí udělat tu chybu, že by odehrál i krále a pak teprve poslal svému partnerovi pik. Tím by vypracoval hlavnímu hráči dostatečný počet zdvihů a ten by se mohl smát, jak se mu podařilo splnit nesplnitelný závazek. Je nutno si uvědomit, že </w:t>
      </w:r>
      <w:proofErr w:type="spellStart"/>
      <w:r w:rsidRPr="007F72CE">
        <w:t>beztrumfová</w:t>
      </w:r>
      <w:proofErr w:type="spellEnd"/>
      <w:r w:rsidRPr="007F72CE">
        <w:t xml:space="preserve"> hra bývá nejčastěji soubojem o vypracování barvy a ne odehráním nejvyšších kar</w:t>
      </w:r>
      <w:r w:rsidR="00AE6D79">
        <w:t>et. Zvláště v případě stoperů v </w:t>
      </w:r>
      <w:r w:rsidRPr="007F72CE">
        <w:t>soupeřově dlouhé barvě je to taktika přímo sebevražedná a určitě nepovede k pověsti obávaného obránce, který je vždy nepříjemný.</w:t>
      </w:r>
    </w:p>
    <w:p w:rsidR="008663F9" w:rsidRDefault="008663F9" w:rsidP="008663F9">
      <w:pPr>
        <w:pStyle w:val="HabraPodnadpis"/>
      </w:pPr>
      <w:r>
        <w:t>Další příklad:</w:t>
      </w:r>
    </w:p>
    <w:p w:rsidR="008663F9" w:rsidRDefault="006036AE" w:rsidP="008663F9">
      <w:pPr>
        <w:pStyle w:val="HabraDrazba"/>
      </w:pPr>
      <w:r>
        <w:tab/>
        <w:t>K,Q,J,10</w:t>
      </w:r>
    </w:p>
    <w:p w:rsidR="008663F9" w:rsidRDefault="006036AE" w:rsidP="008663F9">
      <w:pPr>
        <w:pStyle w:val="HabraDrazba"/>
      </w:pPr>
      <w:r>
        <w:tab/>
        <w:t>J,5,2</w:t>
      </w:r>
    </w:p>
    <w:p w:rsidR="008663F9" w:rsidRDefault="006036AE" w:rsidP="008663F9">
      <w:pPr>
        <w:pStyle w:val="HabraDrazba"/>
      </w:pPr>
      <w:r>
        <w:tab/>
        <w:t>A,Q,5,3</w:t>
      </w:r>
    </w:p>
    <w:p w:rsidR="008663F9" w:rsidRDefault="008663F9" w:rsidP="008663F9">
      <w:pPr>
        <w:pStyle w:val="HabraDrazba"/>
      </w:pPr>
      <w:r>
        <w:t>9,6,5,4,3,2</w:t>
      </w:r>
      <w:r>
        <w:tab/>
        <w:t xml:space="preserve">Q,6 </w:t>
      </w:r>
      <w:r>
        <w:tab/>
        <w:t>8</w:t>
      </w:r>
    </w:p>
    <w:p w:rsidR="008663F9" w:rsidRDefault="008663F9" w:rsidP="008663F9">
      <w:pPr>
        <w:pStyle w:val="HabraDrazba"/>
      </w:pPr>
      <w:r>
        <w:t>K,7,4</w:t>
      </w:r>
      <w:r>
        <w:tab/>
      </w:r>
      <w:r>
        <w:tab/>
        <w:t>A,Q,10,6,3</w:t>
      </w:r>
    </w:p>
    <w:p w:rsidR="008663F9" w:rsidRDefault="008663F9" w:rsidP="008663F9">
      <w:pPr>
        <w:pStyle w:val="HabraDrazba"/>
      </w:pPr>
      <w:r>
        <w:t>9,8</w:t>
      </w:r>
      <w:r>
        <w:tab/>
      </w:r>
      <w:r>
        <w:tab/>
        <w:t>J,10</w:t>
      </w:r>
    </w:p>
    <w:p w:rsidR="008663F9" w:rsidRDefault="008663F9" w:rsidP="008663F9">
      <w:pPr>
        <w:pStyle w:val="HabraDrazba"/>
      </w:pPr>
      <w:r>
        <w:t>10,8</w:t>
      </w:r>
      <w:r>
        <w:tab/>
        <w:t>A,7</w:t>
      </w:r>
      <w:r>
        <w:tab/>
        <w:t>A,K,5,4,2</w:t>
      </w:r>
    </w:p>
    <w:p w:rsidR="008663F9" w:rsidRDefault="006036AE" w:rsidP="008663F9">
      <w:pPr>
        <w:pStyle w:val="HabraDrazba"/>
      </w:pPr>
      <w:r>
        <w:tab/>
        <w:t>9,8</w:t>
      </w:r>
    </w:p>
    <w:p w:rsidR="008663F9" w:rsidRDefault="008663F9" w:rsidP="008663F9">
      <w:pPr>
        <w:pStyle w:val="HabraDrazba"/>
      </w:pPr>
      <w:r>
        <w:tab/>
      </w:r>
      <w:r w:rsidR="006036AE">
        <w:t>K,7,6,4,2</w:t>
      </w:r>
    </w:p>
    <w:p w:rsidR="008663F9" w:rsidRDefault="006036AE" w:rsidP="008663F9">
      <w:pPr>
        <w:pStyle w:val="HabraDrazba"/>
      </w:pPr>
      <w:r>
        <w:tab/>
        <w:t>J,9,7,3</w:t>
      </w:r>
    </w:p>
    <w:p w:rsidR="008663F9" w:rsidRDefault="008663F9" w:rsidP="008663F9">
      <w:pPr>
        <w:pStyle w:val="HabraDrazba"/>
      </w:pPr>
      <w:r>
        <w:t>Licitace:</w:t>
      </w:r>
    </w:p>
    <w:p w:rsidR="008663F9" w:rsidRPr="006C6F15" w:rsidRDefault="008663F9" w:rsidP="008663F9">
      <w:pPr>
        <w:pStyle w:val="HabraDrazba"/>
        <w:tabs>
          <w:tab w:val="clear" w:pos="5670"/>
          <w:tab w:val="clear" w:pos="7088"/>
        </w:tabs>
      </w:pPr>
      <w:r w:rsidRPr="006C6F15">
        <w:t>W </w:t>
      </w:r>
      <w:r w:rsidRPr="006C6F15">
        <w:tab/>
        <w:t>N </w:t>
      </w:r>
      <w:r w:rsidRPr="006C6F15">
        <w:tab/>
        <w:t>E</w:t>
      </w:r>
      <w:r w:rsidRPr="006C6F15">
        <w:tab/>
        <w:t>S</w:t>
      </w:r>
    </w:p>
    <w:p w:rsidR="008663F9" w:rsidRPr="006C6F15" w:rsidRDefault="008663F9" w:rsidP="008663F9">
      <w:pPr>
        <w:pStyle w:val="HabraDrazba"/>
        <w:tabs>
          <w:tab w:val="clear" w:pos="1418"/>
          <w:tab w:val="clear" w:pos="5670"/>
          <w:tab w:val="clear" w:pos="7088"/>
        </w:tabs>
      </w:pPr>
      <w:r>
        <w:tab/>
      </w:r>
      <w:r w:rsidRPr="006C6F15">
        <w:t>1s</w:t>
      </w:r>
      <w:r w:rsidRPr="006C6F15">
        <w:tab/>
        <w:t>pas</w:t>
      </w:r>
    </w:p>
    <w:p w:rsidR="008663F9" w:rsidRPr="006C6F15" w:rsidRDefault="008663F9" w:rsidP="008663F9">
      <w:pPr>
        <w:pStyle w:val="HabraDrazba"/>
        <w:tabs>
          <w:tab w:val="clear" w:pos="5670"/>
          <w:tab w:val="clear" w:pos="7088"/>
        </w:tabs>
      </w:pPr>
      <w:r>
        <w:t>Pas</w:t>
      </w:r>
      <w:r>
        <w:tab/>
        <w:t>1p</w:t>
      </w:r>
      <w:r>
        <w:tab/>
        <w:t>pas</w:t>
      </w:r>
      <w:r>
        <w:tab/>
      </w:r>
      <w:r w:rsidRPr="006C6F15">
        <w:t>1BT</w:t>
      </w:r>
    </w:p>
    <w:p w:rsidR="008663F9" w:rsidRPr="006C6F15" w:rsidRDefault="008663F9" w:rsidP="008663F9">
      <w:pPr>
        <w:pStyle w:val="HabraDrazba"/>
        <w:tabs>
          <w:tab w:val="clear" w:pos="5670"/>
          <w:tab w:val="clear" w:pos="7088"/>
        </w:tabs>
      </w:pPr>
      <w:r>
        <w:t>Pas</w:t>
      </w:r>
      <w:r>
        <w:tab/>
        <w:t>pas</w:t>
      </w:r>
      <w:r>
        <w:tab/>
        <w:t>pas</w:t>
      </w:r>
    </w:p>
    <w:p w:rsidR="008663F9" w:rsidRDefault="008663F9" w:rsidP="008663F9">
      <w:pPr>
        <w:pStyle w:val="HabraDrazba"/>
      </w:pPr>
      <w:r>
        <w:t>Co má nést Západ a jak mají obránci hrát?</w:t>
      </w:r>
    </w:p>
    <w:p w:rsidR="008663F9" w:rsidRDefault="008663F9" w:rsidP="008663F9">
      <w:pPr>
        <w:pStyle w:val="HabraText"/>
      </w:pPr>
      <w:r>
        <w:t xml:space="preserve">Tady je už dražba dostatečně dobrým vodítkem. Partner má určitě 5-list srdcový. Nejlepší výnos je srdcový král. Ani malé srdce by nebyla katastrofa, ale král je asi lepší. Partner nechá běžet první zdvih, druhý převezme a odehraje zbytek svých srdcí a dva nejvyšší trefy a závazek je poražen. Kdyby Západ vynesl ze své nejdelší barvy, odehrál by si hlavní hráč čtyři nejvyšší piky a pět kár a splnil by závazek s dvěma </w:t>
      </w:r>
      <w:proofErr w:type="spellStart"/>
      <w:r>
        <w:t>nadzdvihy</w:t>
      </w:r>
      <w:proofErr w:type="spellEnd"/>
      <w:r>
        <w:t>.</w:t>
      </w:r>
    </w:p>
    <w:p w:rsidR="008663F9" w:rsidRDefault="008663F9" w:rsidP="008663F9">
      <w:pPr>
        <w:pStyle w:val="HabraText"/>
      </w:pPr>
      <w:r>
        <w:t>Ve třetím příkladě vám předvedeme jinou možnou strategii boje obránců. Tentokrát nepůjde pouze o vyhrání závodu ve vypracování své dlouhé barvy, budeme také aktivně bránit tomu, aby hlavní hráč v</w:t>
      </w:r>
      <w:r w:rsidR="006036AE">
        <w:t>ůbec nějakou dlouhou barvu měl:</w:t>
      </w:r>
    </w:p>
    <w:p w:rsidR="008663F9" w:rsidRDefault="008663F9" w:rsidP="008663F9">
      <w:pPr>
        <w:pStyle w:val="HabraDrazba"/>
      </w:pPr>
      <w:r>
        <w:lastRenderedPageBreak/>
        <w:tab/>
        <w:t>6,4</w:t>
      </w:r>
      <w:r w:rsidR="006036AE">
        <w:br/>
      </w:r>
      <w:r>
        <w:tab/>
        <w:t>6,4,2</w:t>
      </w:r>
      <w:r w:rsidR="006036AE">
        <w:br/>
      </w:r>
      <w:r>
        <w:tab/>
        <w:t>6,4</w:t>
      </w:r>
      <w:r w:rsidR="006036AE">
        <w:br/>
      </w:r>
      <w:r>
        <w:t>9,7,5,2</w:t>
      </w:r>
      <w:r>
        <w:tab/>
        <w:t>K,Q,J,10,5,3</w:t>
      </w:r>
      <w:r>
        <w:tab/>
        <w:t>Q,J,10,8</w:t>
      </w:r>
      <w:r w:rsidR="006036AE">
        <w:br/>
      </w:r>
      <w:r>
        <w:t>9,5</w:t>
      </w:r>
      <w:r>
        <w:tab/>
      </w:r>
      <w:r>
        <w:tab/>
        <w:t>Q,J,10,8</w:t>
      </w:r>
      <w:r w:rsidR="006036AE">
        <w:br/>
      </w:r>
      <w:r>
        <w:t>Q,J,10,9</w:t>
      </w:r>
      <w:r>
        <w:tab/>
      </w:r>
      <w:r>
        <w:tab/>
        <w:t>8,7,5</w:t>
      </w:r>
      <w:r w:rsidR="006036AE">
        <w:br/>
      </w:r>
      <w:r>
        <w:t>A,9,8</w:t>
      </w:r>
      <w:r>
        <w:tab/>
        <w:t>A,K,3</w:t>
      </w:r>
      <w:r>
        <w:tab/>
        <w:t>7,6</w:t>
      </w:r>
      <w:r w:rsidR="006036AE">
        <w:br/>
      </w:r>
      <w:r>
        <w:tab/>
        <w:t>A,K,7,3</w:t>
      </w:r>
      <w:r w:rsidR="006036AE">
        <w:br/>
      </w:r>
      <w:r>
        <w:tab/>
        <w:t>A,K,3,2</w:t>
      </w:r>
      <w:r w:rsidR="006036AE">
        <w:br/>
      </w:r>
      <w:r>
        <w:tab/>
        <w:t>4,2</w:t>
      </w:r>
    </w:p>
    <w:p w:rsidR="008663F9" w:rsidRDefault="008663F9" w:rsidP="008663F9">
      <w:pPr>
        <w:pStyle w:val="HabraText"/>
      </w:pPr>
      <w:r>
        <w:t xml:space="preserve">Jih hraje 3BT. Výnos už asi zvládneme – dáma kárová. Vydražitel bere eso a hraje trefy. Jak budeme bránit? Je vidět, že na stůl nejsou žádné vstupy k  hrozivě dlouhým </w:t>
      </w:r>
      <w:proofErr w:type="spellStart"/>
      <w:r>
        <w:t>trefům</w:t>
      </w:r>
      <w:proofErr w:type="spellEnd"/>
      <w:r>
        <w:t>. Otázka zní, jak zabránit hlavnímu hráči, aby si je všechny neodehrál. Odpověď není tak těžká. Musím si ušetřit trefové eso do doby, kdy už nebude moci hlavní hráč vynést své trefy znovu. V našem případě bu</w:t>
      </w:r>
      <w:r w:rsidR="00AE6D79">
        <w:t>de nejlepší, položíme-li jej ve </w:t>
      </w:r>
      <w:r>
        <w:t>druhém kole. Ale protože si obránce nemůže být jist, zda hlavní hráč nemá v ruce tři trefy, neudělá chybu, ani když vezme eso až napotřetí. Vydražitel už závazek nesplní, ať dělá, co dělá.</w:t>
      </w:r>
    </w:p>
    <w:p w:rsidR="008663F9" w:rsidRDefault="008663F9" w:rsidP="008663F9">
      <w:pPr>
        <w:pStyle w:val="HabraText"/>
      </w:pPr>
      <w:r>
        <w:t>V této lekci můžeme také objasnit, proč vynášíme právě čtvrtou shora. Obráncům tak přibude další prvek ke sledování. Pravidlo jedenácti říká, že jestliže partner vynesl čtvrtou shora, pak odečtením hodnoty této karty od jedenáctky zjistím, kolik je vyšších karet než vynesená k</w:t>
      </w:r>
      <w:r w:rsidR="00AE6D79">
        <w:t xml:space="preserve">arta v listech </w:t>
      </w:r>
      <w:proofErr w:type="spellStart"/>
      <w:r w:rsidR="00AE6D79">
        <w:t>dummyho</w:t>
      </w:r>
      <w:proofErr w:type="spellEnd"/>
      <w:r w:rsidR="00AE6D79">
        <w:t>, Vašem a </w:t>
      </w:r>
      <w:r>
        <w:t xml:space="preserve">hlavního hráče. Protože list </w:t>
      </w:r>
      <w:proofErr w:type="spellStart"/>
      <w:r>
        <w:t>dummyho</w:t>
      </w:r>
      <w:proofErr w:type="spellEnd"/>
      <w:r>
        <w:t xml:space="preserve"> je vidět a Váš znáte, zjistíte, kolik vyšších karet než karta vynesená, má hlavní hráč. Např. partner vynesl 7, na stole vidíte Q,6,4 a vy sám máte K,J,5,3. Jedenáct bez sedmi jsou čtyři. Všechny čtyři vyšší karty jsou vidět (dvě na stole a dvě ve Vaší ruce a není tedy třeba přebíjet, sedmička udělá zdvih, pokud byla vynesena jako čtvrtá shora a pokud hlavní hráč nenasadí dámu. Kontrolujte, zda obránci tuto novou vědomost uplatňují.</w:t>
      </w:r>
    </w:p>
    <w:p w:rsidR="008663F9" w:rsidRPr="00F52B9B" w:rsidRDefault="008663F9" w:rsidP="008663F9">
      <w:pPr>
        <w:pStyle w:val="HabraLiteratura"/>
        <w:tabs>
          <w:tab w:val="clear" w:pos="4253"/>
        </w:tabs>
      </w:pPr>
      <w:r w:rsidRPr="001C58E9">
        <w:t>Literatura:</w:t>
      </w:r>
      <w:r w:rsidRPr="00F52B9B">
        <w:tab/>
        <w:t>J. Hájek</w:t>
      </w:r>
      <w:r w:rsidRPr="00F52B9B">
        <w:tab/>
        <w:t>Bridžová školka</w:t>
      </w:r>
      <w:r>
        <w:tab/>
      </w:r>
      <w:r w:rsidRPr="00F52B9B">
        <w:t>25. lekce</w:t>
      </w:r>
    </w:p>
    <w:p w:rsidR="008663F9" w:rsidRPr="00F52B9B" w:rsidRDefault="008663F9" w:rsidP="008663F9">
      <w:pPr>
        <w:pStyle w:val="HabraLiteratura"/>
      </w:pPr>
      <w:r w:rsidRPr="00F52B9B">
        <w:tab/>
        <w:t>E. Kaplan</w:t>
      </w:r>
      <w:r w:rsidRPr="00F52B9B">
        <w:tab/>
        <w:t>Základy sehrávky</w:t>
      </w:r>
      <w:r w:rsidRPr="00F52B9B">
        <w:tab/>
      </w:r>
      <w:r w:rsidRPr="00F52B9B">
        <w:tab/>
        <w:t>str. 14-22</w:t>
      </w:r>
    </w:p>
    <w:p w:rsidR="008663F9" w:rsidRPr="00F52B9B" w:rsidRDefault="008663F9" w:rsidP="008663F9">
      <w:pPr>
        <w:pStyle w:val="HabraLiteratura"/>
      </w:pPr>
      <w:r w:rsidRPr="00F52B9B">
        <w:tab/>
        <w:t>J. Fišer</w:t>
      </w:r>
      <w:r w:rsidRPr="00F52B9B">
        <w:tab/>
        <w:t>Jak se hraje bridž</w:t>
      </w:r>
      <w:r w:rsidRPr="00F52B9B">
        <w:tab/>
        <w:t>str. 61-67</w:t>
      </w:r>
    </w:p>
    <w:p w:rsidR="008663F9" w:rsidRPr="00F52B9B" w:rsidRDefault="008663F9" w:rsidP="008663F9">
      <w:pPr>
        <w:pStyle w:val="HabraLiteratura"/>
      </w:pPr>
      <w:r w:rsidRPr="00F52B9B">
        <w:tab/>
        <w:t xml:space="preserve">P. </w:t>
      </w:r>
      <w:proofErr w:type="spellStart"/>
      <w:r w:rsidRPr="00F52B9B">
        <w:t>Mokráň</w:t>
      </w:r>
      <w:proofErr w:type="spellEnd"/>
      <w:r w:rsidRPr="00F52B9B">
        <w:tab/>
        <w:t xml:space="preserve">Bridž </w:t>
      </w:r>
      <w:proofErr w:type="spellStart"/>
      <w:r w:rsidRPr="00F52B9B">
        <w:t>rýchlo</w:t>
      </w:r>
      <w:proofErr w:type="spellEnd"/>
      <w:r w:rsidRPr="00F52B9B">
        <w:t xml:space="preserve"> a </w:t>
      </w:r>
      <w:proofErr w:type="spellStart"/>
      <w:r w:rsidRPr="00F52B9B">
        <w:t>dobre</w:t>
      </w:r>
      <w:proofErr w:type="spellEnd"/>
      <w:r w:rsidRPr="00F52B9B">
        <w:tab/>
        <w:t>str. 261-262</w:t>
      </w:r>
    </w:p>
    <w:p w:rsidR="008663F9" w:rsidRPr="00F52B9B" w:rsidRDefault="008663F9" w:rsidP="008663F9">
      <w:pPr>
        <w:pStyle w:val="HabraLiteratura"/>
        <w:tabs>
          <w:tab w:val="clear" w:pos="4253"/>
        </w:tabs>
      </w:pPr>
      <w:r w:rsidRPr="00F52B9B">
        <w:tab/>
        <w:t xml:space="preserve">A. </w:t>
      </w:r>
      <w:proofErr w:type="spellStart"/>
      <w:r w:rsidRPr="00F52B9B">
        <w:t>Sheinwold</w:t>
      </w:r>
      <w:proofErr w:type="spellEnd"/>
      <w:r w:rsidRPr="00F52B9B">
        <w:tab/>
        <w:t>Sehrávka</w:t>
      </w:r>
      <w:r>
        <w:tab/>
      </w:r>
      <w:r w:rsidRPr="00F52B9B">
        <w:t>str. 264-265</w:t>
      </w:r>
    </w:p>
    <w:p w:rsidR="008663F9" w:rsidRPr="00EB6D6A" w:rsidRDefault="008663F9" w:rsidP="008663F9">
      <w:pPr>
        <w:pStyle w:val="HabraNadpisLekce"/>
      </w:pPr>
      <w:bookmarkStart w:id="28" w:name="_Toc171671601"/>
      <w:bookmarkStart w:id="29" w:name="_Toc182458178"/>
      <w:bookmarkStart w:id="30" w:name="_Toc182458305"/>
      <w:bookmarkStart w:id="31" w:name="_Toc182458625"/>
      <w:bookmarkStart w:id="32" w:name="_Toc182458693"/>
      <w:bookmarkStart w:id="33" w:name="_Toc182459382"/>
      <w:bookmarkStart w:id="34" w:name="_Toc182574758"/>
      <w:bookmarkStart w:id="35" w:name="_Toc183305445"/>
      <w:bookmarkStart w:id="36" w:name="_Toc187850803"/>
      <w:bookmarkStart w:id="37" w:name="_Toc188743736"/>
      <w:bookmarkStart w:id="38" w:name="_Toc194055761"/>
      <w:bookmarkStart w:id="39" w:name="_Toc277504870"/>
      <w:bookmarkStart w:id="40" w:name="_Toc342910511"/>
      <w:proofErr w:type="spellStart"/>
      <w:r w:rsidRPr="00EB6D6A">
        <w:lastRenderedPageBreak/>
        <w:t>Beztrumfové</w:t>
      </w:r>
      <w:proofErr w:type="spellEnd"/>
      <w:r w:rsidRPr="00EB6D6A">
        <w:t xml:space="preserve"> sehrávky</w:t>
      </w:r>
      <w:bookmarkEnd w:id="28"/>
      <w:bookmarkEnd w:id="29"/>
      <w:bookmarkEnd w:id="30"/>
      <w:bookmarkEnd w:id="31"/>
      <w:bookmarkEnd w:id="32"/>
      <w:bookmarkEnd w:id="33"/>
      <w:bookmarkEnd w:id="34"/>
      <w:bookmarkEnd w:id="35"/>
      <w:bookmarkEnd w:id="36"/>
      <w:bookmarkEnd w:id="37"/>
      <w:bookmarkEnd w:id="38"/>
      <w:bookmarkEnd w:id="39"/>
      <w:bookmarkEnd w:id="40"/>
    </w:p>
    <w:p w:rsidR="008663F9" w:rsidRDefault="008663F9" w:rsidP="008663F9">
      <w:pPr>
        <w:pStyle w:val="HabraText"/>
      </w:pPr>
      <w:r>
        <w:t xml:space="preserve">V této lekci posečkáme na své svěřence. Nepoženeme je bezhlavě dál a dáme jim možnost nadechnout se a ujistit se, že něco umí. Je důležité nebýt nervózní z možných neúspěchů a nedorozumění. Všechno chce svůj čas. A tato lekce </w:t>
      </w:r>
      <w:r w:rsidR="00AE6D79">
        <w:t>je čas pro ukázky čtyř rozdání:</w:t>
      </w:r>
    </w:p>
    <w:p w:rsidR="008663F9" w:rsidRDefault="008663F9" w:rsidP="008663F9">
      <w:pPr>
        <w:pStyle w:val="HabraDrazba"/>
      </w:pPr>
    </w:p>
    <w:p w:rsidR="008663F9" w:rsidRDefault="008663F9" w:rsidP="008663F9">
      <w:pPr>
        <w:pStyle w:val="HabraDrazba"/>
        <w:sectPr w:rsidR="008663F9" w:rsidSect="00756484">
          <w:type w:val="continuous"/>
          <w:pgSz w:w="11906" w:h="16838"/>
          <w:pgMar w:top="1440" w:right="1440" w:bottom="1440" w:left="1800" w:header="708" w:footer="708" w:gutter="0"/>
          <w:cols w:space="708"/>
          <w:docGrid w:linePitch="360"/>
        </w:sectPr>
      </w:pPr>
    </w:p>
    <w:p w:rsidR="008663F9" w:rsidRDefault="008663F9" w:rsidP="008663F9">
      <w:pPr>
        <w:pStyle w:val="HabraDrazba"/>
      </w:pPr>
      <w:r>
        <w:lastRenderedPageBreak/>
        <w:tab/>
        <w:t>Q,4</w:t>
      </w:r>
    </w:p>
    <w:p w:rsidR="008663F9" w:rsidRDefault="008663F9" w:rsidP="008663F9">
      <w:pPr>
        <w:pStyle w:val="HabraDrazba"/>
      </w:pPr>
      <w:r>
        <w:tab/>
        <w:t>K,5,4</w:t>
      </w:r>
    </w:p>
    <w:p w:rsidR="008663F9" w:rsidRDefault="008663F9" w:rsidP="008663F9">
      <w:pPr>
        <w:pStyle w:val="HabraDrazba"/>
      </w:pPr>
      <w:r>
        <w:tab/>
        <w:t>A,6,5,4</w:t>
      </w:r>
    </w:p>
    <w:p w:rsidR="008663F9" w:rsidRDefault="008663F9" w:rsidP="008663F9">
      <w:pPr>
        <w:pStyle w:val="HabraDrazba"/>
      </w:pPr>
      <w:r>
        <w:tab/>
        <w:t>K,J,5,4</w:t>
      </w:r>
    </w:p>
    <w:p w:rsidR="008663F9" w:rsidRDefault="008663F9" w:rsidP="008663F9">
      <w:pPr>
        <w:pStyle w:val="HabraDrazba"/>
      </w:pPr>
    </w:p>
    <w:p w:rsidR="008663F9" w:rsidRDefault="008663F9" w:rsidP="008663F9">
      <w:pPr>
        <w:pStyle w:val="HabraDrazba"/>
      </w:pPr>
      <w:r>
        <w:tab/>
        <w:t>J,3,2</w:t>
      </w:r>
    </w:p>
    <w:p w:rsidR="008663F9" w:rsidRDefault="008663F9" w:rsidP="008663F9">
      <w:pPr>
        <w:pStyle w:val="HabraDrazba"/>
      </w:pPr>
      <w:r>
        <w:tab/>
        <w:t>A,3,2</w:t>
      </w:r>
    </w:p>
    <w:p w:rsidR="008663F9" w:rsidRDefault="008663F9" w:rsidP="008663F9">
      <w:pPr>
        <w:pStyle w:val="HabraDrazba"/>
      </w:pPr>
      <w:r>
        <w:tab/>
        <w:t>K,3,2</w:t>
      </w:r>
    </w:p>
    <w:p w:rsidR="008663F9" w:rsidRDefault="008663F9" w:rsidP="008663F9">
      <w:pPr>
        <w:pStyle w:val="HabraDrazba"/>
      </w:pPr>
      <w:r>
        <w:tab/>
        <w:t>A,Q,3,2</w:t>
      </w:r>
    </w:p>
    <w:p w:rsidR="008663F9" w:rsidRPr="008663F9" w:rsidRDefault="008663F9" w:rsidP="008663F9">
      <w:pPr>
        <w:pStyle w:val="HabraDrazba"/>
      </w:pPr>
      <w:r w:rsidRPr="00D20EDF">
        <w:rPr>
          <w:rStyle w:val="HabraTextTucneChar"/>
        </w:rPr>
        <w:t>Závazek:</w:t>
      </w:r>
      <w:r w:rsidRPr="008663F9">
        <w:t xml:space="preserve"> 3BT</w:t>
      </w:r>
    </w:p>
    <w:p w:rsidR="008663F9" w:rsidRDefault="008663F9" w:rsidP="008663F9">
      <w:pPr>
        <w:pStyle w:val="HabraDrazba"/>
      </w:pPr>
      <w:r w:rsidRPr="00D20EDF">
        <w:rPr>
          <w:rStyle w:val="HabraTextTucneChar"/>
        </w:rPr>
        <w:t>Výnos:</w:t>
      </w:r>
      <w:r>
        <w:t xml:space="preserve"> 10 piková</w:t>
      </w:r>
    </w:p>
    <w:p w:rsidR="001C58E9" w:rsidRPr="001C58E9" w:rsidRDefault="008663F9" w:rsidP="001C58E9">
      <w:pPr>
        <w:pStyle w:val="HabraText"/>
      </w:pPr>
      <w:r w:rsidRPr="001C58E9">
        <w:t>Jistých je osm zdvihů a zdá se, že bude nějak možné uhrát devátý zdvih</w:t>
      </w:r>
      <w:r w:rsidR="001C58E9" w:rsidRPr="001C58E9">
        <w:t xml:space="preserve"> v pikách. Ale jak? Je správné </w:t>
      </w:r>
      <w:r w:rsidRPr="001C58E9">
        <w:t>dát malou nebo položit dámu? Samozřejmě m</w:t>
      </w:r>
      <w:r w:rsidR="00AE6D79">
        <w:t>alou. Pokud to přinese zdvih na </w:t>
      </w:r>
      <w:r w:rsidRPr="001C58E9">
        <w:t>kluka, je dobojováno, a jestli dá Východ eso nebo krále, tak už druhou figuru dokážu vypracovat.</w:t>
      </w:r>
    </w:p>
    <w:p w:rsidR="008663F9" w:rsidRDefault="008663F9" w:rsidP="008663F9">
      <w:pPr>
        <w:pStyle w:val="HabraDrazba"/>
      </w:pPr>
      <w:r w:rsidRPr="001C58E9">
        <w:rPr>
          <w:rStyle w:val="HabraTextChar"/>
        </w:rPr>
        <w:br w:type="column"/>
      </w:r>
      <w:r>
        <w:lastRenderedPageBreak/>
        <w:tab/>
        <w:t>J,3</w:t>
      </w:r>
    </w:p>
    <w:p w:rsidR="008663F9" w:rsidRDefault="008663F9" w:rsidP="008663F9">
      <w:pPr>
        <w:pStyle w:val="HabraDrazba"/>
      </w:pPr>
      <w:r>
        <w:tab/>
        <w:t>A,3,2</w:t>
      </w:r>
    </w:p>
    <w:p w:rsidR="008663F9" w:rsidRDefault="008663F9" w:rsidP="008663F9">
      <w:pPr>
        <w:pStyle w:val="HabraDrazba"/>
      </w:pPr>
      <w:r>
        <w:tab/>
        <w:t>K,Q,J,10</w:t>
      </w:r>
    </w:p>
    <w:p w:rsidR="008663F9" w:rsidRDefault="008663F9" w:rsidP="008663F9">
      <w:pPr>
        <w:pStyle w:val="HabraDrazba"/>
      </w:pPr>
      <w:r>
        <w:tab/>
        <w:t>5,4,3,2</w:t>
      </w:r>
    </w:p>
    <w:p w:rsidR="008663F9" w:rsidRDefault="008663F9" w:rsidP="008663F9">
      <w:pPr>
        <w:pStyle w:val="HabraDrazba"/>
      </w:pPr>
    </w:p>
    <w:p w:rsidR="008663F9" w:rsidRDefault="008663F9" w:rsidP="008663F9">
      <w:pPr>
        <w:pStyle w:val="HabraDrazba"/>
      </w:pPr>
      <w:r>
        <w:tab/>
        <w:t>A,10,2</w:t>
      </w:r>
    </w:p>
    <w:p w:rsidR="008663F9" w:rsidRDefault="008663F9" w:rsidP="008663F9">
      <w:pPr>
        <w:pStyle w:val="HabraDrazba"/>
      </w:pPr>
      <w:r>
        <w:tab/>
        <w:t>K,5,4</w:t>
      </w:r>
    </w:p>
    <w:p w:rsidR="008663F9" w:rsidRDefault="008663F9" w:rsidP="008663F9">
      <w:pPr>
        <w:pStyle w:val="HabraDrazba"/>
      </w:pPr>
      <w:r>
        <w:tab/>
        <w:t>9,8,7</w:t>
      </w:r>
    </w:p>
    <w:p w:rsidR="008663F9" w:rsidRDefault="008663F9" w:rsidP="008663F9">
      <w:pPr>
        <w:pStyle w:val="HabraDrazba"/>
      </w:pPr>
      <w:r>
        <w:tab/>
        <w:t>A,K,7,6</w:t>
      </w:r>
    </w:p>
    <w:p w:rsidR="008663F9" w:rsidRPr="008663F9" w:rsidRDefault="008663F9" w:rsidP="008663F9">
      <w:pPr>
        <w:pStyle w:val="HabraDrazba"/>
      </w:pPr>
      <w:r w:rsidRPr="00D20EDF">
        <w:rPr>
          <w:rStyle w:val="HabraTextTucneChar"/>
        </w:rPr>
        <w:t>Závazek:</w:t>
      </w:r>
      <w:r w:rsidRPr="008663F9">
        <w:t xml:space="preserve"> 3BT</w:t>
      </w:r>
    </w:p>
    <w:p w:rsidR="008663F9" w:rsidRDefault="008663F9" w:rsidP="008663F9">
      <w:pPr>
        <w:pStyle w:val="HabraDrazba"/>
      </w:pPr>
      <w:r w:rsidRPr="00D20EDF">
        <w:rPr>
          <w:rStyle w:val="HabraTextTucneChar"/>
        </w:rPr>
        <w:t>Výnos:</w:t>
      </w:r>
      <w:r>
        <w:t xml:space="preserve"> 9 piková</w:t>
      </w:r>
    </w:p>
    <w:p w:rsidR="008663F9" w:rsidRPr="008663F9" w:rsidRDefault="008663F9" w:rsidP="008663F9">
      <w:pPr>
        <w:pStyle w:val="HabraText"/>
      </w:pPr>
      <w:r>
        <w:t>Opět máme osm jistých zdvihů a devátý lze asi získat nějakým způsobem v pikách. Otázka zní opět jak.</w:t>
      </w:r>
      <w:r w:rsidR="00960C1E">
        <w:t xml:space="preserve"> </w:t>
      </w:r>
      <w:r>
        <w:t xml:space="preserve">Opět nás nezradí klasické pravidlo o přiložení malé karty na druhém místě a buď nám udělá zdvih hned, nebo ho snadno vypracujeme později. </w:t>
      </w:r>
      <w:proofErr w:type="spellStart"/>
      <w:r>
        <w:t>Honéra</w:t>
      </w:r>
      <w:proofErr w:type="spellEnd"/>
      <w:r>
        <w:t xml:space="preserve"> Východu budeme muset samozřejmě přebít a sled J,10 vyrazí druhého. </w:t>
      </w:r>
      <w:r w:rsidRPr="008663F9">
        <w:t>Předtím ale nesmíme zapomenout vypracovat kára!</w:t>
      </w:r>
      <w:r w:rsidR="00AE6D79">
        <w:t xml:space="preserve"> Hrát dále piky a zapomenout na </w:t>
      </w:r>
      <w:r w:rsidRPr="008663F9">
        <w:t>kára by byla katastrofální chyba.</w:t>
      </w:r>
    </w:p>
    <w:p w:rsidR="008663F9" w:rsidRDefault="008663F9" w:rsidP="008663F9">
      <w:pPr>
        <w:pStyle w:val="HabraDrazba"/>
        <w:sectPr w:rsidR="008663F9" w:rsidSect="00756484">
          <w:type w:val="continuous"/>
          <w:pgSz w:w="11906" w:h="16838"/>
          <w:pgMar w:top="1440" w:right="1440" w:bottom="1440" w:left="1800" w:header="708" w:footer="708" w:gutter="0"/>
          <w:cols w:num="2" w:space="708"/>
          <w:docGrid w:linePitch="360"/>
        </w:sectPr>
      </w:pPr>
    </w:p>
    <w:p w:rsidR="008663F9" w:rsidRDefault="008663F9" w:rsidP="008663F9">
      <w:pPr>
        <w:pStyle w:val="HabraDrazba"/>
      </w:pPr>
    </w:p>
    <w:p w:rsidR="008663F9" w:rsidRDefault="008663F9" w:rsidP="008663F9">
      <w:pPr>
        <w:pStyle w:val="HabraDrazba"/>
        <w:sectPr w:rsidR="008663F9" w:rsidSect="00756484">
          <w:type w:val="continuous"/>
          <w:pgSz w:w="11906" w:h="16838"/>
          <w:pgMar w:top="1440" w:right="1440" w:bottom="1440" w:left="1800" w:header="708" w:footer="708" w:gutter="0"/>
          <w:cols w:space="708"/>
          <w:docGrid w:linePitch="360"/>
        </w:sectPr>
      </w:pPr>
    </w:p>
    <w:p w:rsidR="008663F9" w:rsidRDefault="008663F9" w:rsidP="008663F9">
      <w:pPr>
        <w:pStyle w:val="HabraDrazba"/>
      </w:pPr>
      <w:r>
        <w:lastRenderedPageBreak/>
        <w:tab/>
        <w:t>K,3,2</w:t>
      </w:r>
    </w:p>
    <w:p w:rsidR="008663F9" w:rsidRDefault="008663F9" w:rsidP="008663F9">
      <w:pPr>
        <w:pStyle w:val="HabraDrazba"/>
      </w:pPr>
      <w:r>
        <w:tab/>
        <w:t>4,3</w:t>
      </w:r>
    </w:p>
    <w:p w:rsidR="008663F9" w:rsidRDefault="008663F9" w:rsidP="008663F9">
      <w:pPr>
        <w:pStyle w:val="HabraDrazba"/>
      </w:pPr>
      <w:r>
        <w:tab/>
        <w:t>K,5,4</w:t>
      </w:r>
    </w:p>
    <w:p w:rsidR="008663F9" w:rsidRDefault="008663F9" w:rsidP="008663F9">
      <w:pPr>
        <w:pStyle w:val="HabraDrazba"/>
      </w:pPr>
      <w:r>
        <w:tab/>
        <w:t>A,J,10,9,8</w:t>
      </w:r>
    </w:p>
    <w:p w:rsidR="008663F9" w:rsidRDefault="008663F9" w:rsidP="008663F9">
      <w:pPr>
        <w:pStyle w:val="HabraDrazba"/>
      </w:pPr>
    </w:p>
    <w:p w:rsidR="008663F9" w:rsidRDefault="008663F9" w:rsidP="008663F9">
      <w:pPr>
        <w:pStyle w:val="HabraDrazba"/>
      </w:pPr>
      <w:r>
        <w:tab/>
        <w:t>A,Q,J</w:t>
      </w:r>
    </w:p>
    <w:p w:rsidR="008663F9" w:rsidRDefault="008663F9" w:rsidP="008663F9">
      <w:pPr>
        <w:pStyle w:val="HabraDrazba"/>
      </w:pPr>
      <w:r>
        <w:tab/>
        <w:t>A,K,Q,2</w:t>
      </w:r>
    </w:p>
    <w:p w:rsidR="008663F9" w:rsidRDefault="008663F9" w:rsidP="008663F9">
      <w:pPr>
        <w:pStyle w:val="HabraDrazba"/>
      </w:pPr>
      <w:r>
        <w:tab/>
        <w:t>A,3,2</w:t>
      </w:r>
    </w:p>
    <w:p w:rsidR="008663F9" w:rsidRDefault="008663F9" w:rsidP="008663F9">
      <w:pPr>
        <w:pStyle w:val="HabraDrazba"/>
      </w:pPr>
      <w:r>
        <w:tab/>
        <w:t>4,3,2</w:t>
      </w:r>
    </w:p>
    <w:p w:rsidR="008663F9" w:rsidRPr="008663F9" w:rsidRDefault="008663F9" w:rsidP="008663F9">
      <w:pPr>
        <w:pStyle w:val="HabraDrazba"/>
      </w:pPr>
      <w:r w:rsidRPr="00D20EDF">
        <w:rPr>
          <w:rStyle w:val="HabraTextTucneChar"/>
        </w:rPr>
        <w:t>Závazek:</w:t>
      </w:r>
      <w:r w:rsidRPr="008663F9">
        <w:t xml:space="preserve"> 6BT</w:t>
      </w:r>
    </w:p>
    <w:p w:rsidR="008663F9" w:rsidRDefault="008663F9" w:rsidP="001C58E9">
      <w:pPr>
        <w:pStyle w:val="HabraDrazba"/>
      </w:pPr>
      <w:r w:rsidRPr="00D20EDF">
        <w:rPr>
          <w:rStyle w:val="HabraTextTucneChar"/>
        </w:rPr>
        <w:t>Výnos:</w:t>
      </w:r>
      <w:r>
        <w:t xml:space="preserve"> J srdcový</w:t>
      </w:r>
    </w:p>
    <w:p w:rsidR="008663F9" w:rsidRPr="003C56EF" w:rsidRDefault="008663F9" w:rsidP="001C58E9">
      <w:pPr>
        <w:pStyle w:val="HabraText"/>
      </w:pPr>
      <w:r>
        <w:t xml:space="preserve">Zdvihů je vidět devět a zdá se, že zbytek nám může poskytnout trefová barva. Musíme zahrát dvojitý </w:t>
      </w:r>
      <w:proofErr w:type="spellStart"/>
      <w:r>
        <w:t>impas</w:t>
      </w:r>
      <w:proofErr w:type="spellEnd"/>
      <w:r>
        <w:t xml:space="preserve"> na trefy. Vezmeme tedy srdce v ruce a neseme malý tref k osmičce. Tento </w:t>
      </w:r>
      <w:proofErr w:type="spellStart"/>
      <w:r>
        <w:t>impas</w:t>
      </w:r>
      <w:proofErr w:type="spellEnd"/>
      <w:r>
        <w:t xml:space="preserve"> ještě pravděpodobně nevyjde. Vezmeme jakékoliv pokračování v ruce a opět </w:t>
      </w:r>
      <w:proofErr w:type="spellStart"/>
      <w:r>
        <w:t>impasujeme</w:t>
      </w:r>
      <w:proofErr w:type="spellEnd"/>
      <w:r>
        <w:t xml:space="preserve">. Tentokrát už jsme úspěšní a nevadí ani rozdělení </w:t>
      </w:r>
      <w:proofErr w:type="spellStart"/>
      <w:r>
        <w:t>trefů</w:t>
      </w:r>
      <w:proofErr w:type="spellEnd"/>
      <w:r>
        <w:t xml:space="preserve"> 4-1, protože máme dost vstupů do ruky, abychom </w:t>
      </w:r>
      <w:proofErr w:type="spellStart"/>
      <w:r>
        <w:t>impas</w:t>
      </w:r>
      <w:proofErr w:type="spellEnd"/>
      <w:r>
        <w:t xml:space="preserve"> ještě jednou zopakovali.</w:t>
      </w:r>
    </w:p>
    <w:p w:rsidR="004A4CC4" w:rsidRDefault="001C58E9" w:rsidP="008663F9">
      <w:pPr>
        <w:pStyle w:val="HabraDrazba"/>
      </w:pPr>
      <w:r>
        <w:br w:type="column"/>
      </w:r>
      <w:r w:rsidR="008663F9" w:rsidRPr="003C56EF">
        <w:lastRenderedPageBreak/>
        <w:tab/>
      </w:r>
      <w:r w:rsidR="004A4CC4">
        <w:t>A,4,3</w:t>
      </w:r>
    </w:p>
    <w:p w:rsidR="008663F9" w:rsidRPr="003C56EF" w:rsidRDefault="004A4CC4" w:rsidP="008663F9">
      <w:pPr>
        <w:pStyle w:val="HabraDrazba"/>
      </w:pPr>
      <w:r>
        <w:tab/>
      </w:r>
      <w:r w:rsidR="008663F9" w:rsidRPr="003C56EF">
        <w:t>4,3,2</w:t>
      </w:r>
    </w:p>
    <w:p w:rsidR="008663F9" w:rsidRPr="003C56EF" w:rsidRDefault="008663F9" w:rsidP="008663F9">
      <w:pPr>
        <w:pStyle w:val="HabraDrazba"/>
      </w:pPr>
      <w:r w:rsidRPr="003C56EF">
        <w:tab/>
        <w:t>6,5,4,3</w:t>
      </w:r>
    </w:p>
    <w:p w:rsidR="008663F9" w:rsidRPr="003C56EF" w:rsidRDefault="008663F9" w:rsidP="008663F9">
      <w:pPr>
        <w:pStyle w:val="HabraDrazba"/>
      </w:pPr>
      <w:r w:rsidRPr="003C56EF">
        <w:tab/>
        <w:t>J,10,9</w:t>
      </w:r>
    </w:p>
    <w:p w:rsidR="008663F9" w:rsidRPr="003C56EF" w:rsidRDefault="008663F9" w:rsidP="008663F9">
      <w:pPr>
        <w:pStyle w:val="HabraDrazba"/>
      </w:pPr>
    </w:p>
    <w:p w:rsidR="008663F9" w:rsidRPr="003C56EF" w:rsidRDefault="008663F9" w:rsidP="008663F9">
      <w:pPr>
        <w:pStyle w:val="HabraDrazba"/>
      </w:pPr>
      <w:r w:rsidRPr="003C56EF">
        <w:tab/>
        <w:t>K,2</w:t>
      </w:r>
    </w:p>
    <w:p w:rsidR="008663F9" w:rsidRPr="003C56EF" w:rsidRDefault="008663F9" w:rsidP="008663F9">
      <w:pPr>
        <w:pStyle w:val="HabraDrazba"/>
      </w:pPr>
      <w:r w:rsidRPr="003C56EF">
        <w:tab/>
        <w:t>A,K,Q,J</w:t>
      </w:r>
    </w:p>
    <w:p w:rsidR="008663F9" w:rsidRPr="003C56EF" w:rsidRDefault="008663F9" w:rsidP="008663F9">
      <w:pPr>
        <w:pStyle w:val="HabraDrazba"/>
      </w:pPr>
      <w:r w:rsidRPr="003C56EF">
        <w:tab/>
        <w:t>A,K,2</w:t>
      </w:r>
    </w:p>
    <w:p w:rsidR="008663F9" w:rsidRPr="003C56EF" w:rsidRDefault="008663F9" w:rsidP="008663F9">
      <w:pPr>
        <w:pStyle w:val="HabraDrazba"/>
      </w:pPr>
      <w:r w:rsidRPr="003C56EF">
        <w:tab/>
        <w:t>8,7,6,5</w:t>
      </w:r>
    </w:p>
    <w:p w:rsidR="008663F9" w:rsidRPr="008663F9" w:rsidRDefault="008663F9" w:rsidP="008663F9">
      <w:pPr>
        <w:pStyle w:val="HabraDrazba"/>
      </w:pPr>
      <w:r w:rsidRPr="00D20EDF">
        <w:rPr>
          <w:rStyle w:val="HabraTextTucneChar"/>
        </w:rPr>
        <w:t>Závazek:</w:t>
      </w:r>
      <w:r w:rsidRPr="008663F9">
        <w:t xml:space="preserve"> 3BT </w:t>
      </w:r>
    </w:p>
    <w:p w:rsidR="008663F9" w:rsidRDefault="008663F9" w:rsidP="008663F9">
      <w:pPr>
        <w:pStyle w:val="HabraDrazba"/>
      </w:pPr>
      <w:r w:rsidRPr="00D20EDF">
        <w:rPr>
          <w:rStyle w:val="HabraTextTucneChar"/>
        </w:rPr>
        <w:t>Výnos:</w:t>
      </w:r>
      <w:r>
        <w:t xml:space="preserve"> Q piková</w:t>
      </w:r>
    </w:p>
    <w:p w:rsidR="008663F9" w:rsidRDefault="008663F9" w:rsidP="008663F9">
      <w:pPr>
        <w:pStyle w:val="HabraText"/>
      </w:pPr>
      <w:r>
        <w:t>Máme osm zdvihů a chybí nám jeden. Mohli bychom vypracovat trefy, ale to by se dříve povedlo vypracovat piky soupeřům. Jediná šance na devátý zdvih před tím,</w:t>
      </w:r>
      <w:r w:rsidR="00AE6D79">
        <w:t xml:space="preserve"> </w:t>
      </w:r>
      <w:r>
        <w:t>než soupeři vypracují piky, je dělení kár 3-</w:t>
      </w:r>
      <w:smartTag w:uri="urn:schemas-microsoft-com:office:smarttags" w:element="metricconverter">
        <w:smartTagPr>
          <w:attr w:name="ProductID" w:val="3 a"/>
        </w:smartTagPr>
        <w:r>
          <w:t>3 a</w:t>
        </w:r>
      </w:smartTag>
      <w:r>
        <w:t xml:space="preserve"> vypracování čtvrtého. Na toho ale musím nakonec mít přístup v konečné fázi, a tak si musím ušetřit pikové eso. První zdvih vezmu králem v ruce, pak nesu dvakrát kára shora a ještě jednou káro. Pokud se kára rozpadla 3-3, dostanu se k poslednímu pikovým esem. To už nahlížíme trochu dopředu.</w:t>
      </w:r>
    </w:p>
    <w:p w:rsidR="008663F9" w:rsidRDefault="008663F9" w:rsidP="008663F9">
      <w:pPr>
        <w:pStyle w:val="HabraDrazba"/>
        <w:sectPr w:rsidR="008663F9" w:rsidSect="00756484">
          <w:type w:val="continuous"/>
          <w:pgSz w:w="11906" w:h="16838"/>
          <w:pgMar w:top="1440" w:right="1440" w:bottom="1440" w:left="1800" w:header="708" w:footer="708" w:gutter="0"/>
          <w:cols w:num="2" w:space="708"/>
          <w:docGrid w:linePitch="360"/>
        </w:sectPr>
      </w:pPr>
    </w:p>
    <w:p w:rsidR="008663F9" w:rsidRPr="008663F9" w:rsidRDefault="008663F9" w:rsidP="008663F9">
      <w:pPr>
        <w:pStyle w:val="HabraNadpisLekce"/>
      </w:pPr>
      <w:bookmarkStart w:id="41" w:name="_Toc171671602"/>
      <w:bookmarkStart w:id="42" w:name="_Toc182458179"/>
      <w:bookmarkStart w:id="43" w:name="_Toc182458306"/>
      <w:bookmarkStart w:id="44" w:name="_Toc182458626"/>
      <w:bookmarkStart w:id="45" w:name="_Toc182458694"/>
      <w:bookmarkStart w:id="46" w:name="_Toc182459383"/>
      <w:bookmarkStart w:id="47" w:name="_Toc182574759"/>
      <w:bookmarkStart w:id="48" w:name="_Toc183305446"/>
      <w:bookmarkStart w:id="49" w:name="_Toc187850804"/>
      <w:bookmarkStart w:id="50" w:name="_Toc188743737"/>
      <w:bookmarkStart w:id="51" w:name="_Toc194055762"/>
      <w:bookmarkStart w:id="52" w:name="_Toc277504871"/>
      <w:bookmarkStart w:id="53" w:name="_Toc342910512"/>
      <w:r w:rsidRPr="00EB6D6A">
        <w:lastRenderedPageBreak/>
        <w:t>Princip popisu listu</w:t>
      </w:r>
      <w:bookmarkEnd w:id="41"/>
      <w:bookmarkEnd w:id="42"/>
      <w:bookmarkEnd w:id="43"/>
      <w:bookmarkEnd w:id="44"/>
      <w:bookmarkEnd w:id="45"/>
      <w:bookmarkEnd w:id="46"/>
      <w:bookmarkEnd w:id="47"/>
      <w:bookmarkEnd w:id="48"/>
      <w:bookmarkEnd w:id="49"/>
      <w:bookmarkEnd w:id="50"/>
      <w:bookmarkEnd w:id="51"/>
      <w:bookmarkEnd w:id="52"/>
      <w:bookmarkEnd w:id="53"/>
    </w:p>
    <w:p w:rsidR="008663F9" w:rsidRDefault="008663F9" w:rsidP="008663F9">
      <w:pPr>
        <w:pStyle w:val="HabraText"/>
      </w:pPr>
      <w:r>
        <w:t xml:space="preserve">Doposud jsme zahajovali od 13b. Tuto hranici zahájení už nepoužívá prakticky žádný mezinárodně rozšířený licitační systém, protože bridž se stal tvrdším a ostřejším a draží se mnohem ofenzivněji. Naše první přiblížení k této tendenci bude </w:t>
      </w:r>
      <w:r w:rsidRPr="003B1DA9">
        <w:rPr>
          <w:rStyle w:val="HabraTextTucneChar"/>
        </w:rPr>
        <w:t>snížení hranice zahájení na 12b</w:t>
      </w:r>
      <w:r>
        <w:t>.</w:t>
      </w:r>
    </w:p>
    <w:p w:rsidR="008663F9" w:rsidRDefault="008663F9" w:rsidP="008663F9">
      <w:pPr>
        <w:pStyle w:val="HabraText"/>
      </w:pPr>
      <w:r>
        <w:t xml:space="preserve">Dalším důležitou změnou bude </w:t>
      </w:r>
      <w:r w:rsidRPr="003B1DA9">
        <w:rPr>
          <w:rStyle w:val="HabraTextTucneChar"/>
        </w:rPr>
        <w:t xml:space="preserve">posílení principu </w:t>
      </w:r>
      <w:proofErr w:type="spellStart"/>
      <w:r w:rsidRPr="003B1DA9">
        <w:rPr>
          <w:rStyle w:val="HabraTextTucneChar"/>
        </w:rPr>
        <w:t>forcingu</w:t>
      </w:r>
      <w:proofErr w:type="spellEnd"/>
      <w:r>
        <w:t xml:space="preserve">. Prozatím jsme při nalezení </w:t>
      </w:r>
      <w:proofErr w:type="spellStart"/>
      <w:r>
        <w:t>fitu</w:t>
      </w:r>
      <w:proofErr w:type="spellEnd"/>
      <w:r>
        <w:t xml:space="preserve"> nelenili a co nejdříve uzavřeli závazek na stupni daným naší bilancí. Pro začátečníky je to dobrý postup, protože je jasný a přímočarý. V praxi to ale není dobré, zvlášť při nalezení </w:t>
      </w:r>
      <w:proofErr w:type="spellStart"/>
      <w:r>
        <w:t>fitu</w:t>
      </w:r>
      <w:proofErr w:type="spellEnd"/>
      <w:r>
        <w:t xml:space="preserve"> v levné barvě, kdy je možnost hrát i v drahé a my se o tom takto nedovíme. Hra v drahé barvě je mnohem atraktivnější, protože nám stačí méně zdvihů k získání </w:t>
      </w:r>
      <w:proofErr w:type="spellStart"/>
      <w:r>
        <w:t>manše</w:t>
      </w:r>
      <w:proofErr w:type="spellEnd"/>
      <w:r>
        <w:t xml:space="preserve">. Také je tento přístup nešikovný při silných listech, kdy bývá důležité dozvědět se něco víc o rozloze listu a nejen bodech. </w:t>
      </w:r>
      <w:r w:rsidRPr="003B1DA9">
        <w:rPr>
          <w:rStyle w:val="HabraTextTucneChar"/>
        </w:rPr>
        <w:t xml:space="preserve">Proto princip okamžitého </w:t>
      </w:r>
      <w:proofErr w:type="spellStart"/>
      <w:r w:rsidRPr="003B1DA9">
        <w:rPr>
          <w:rStyle w:val="HabraTextTucneChar"/>
        </w:rPr>
        <w:t>fitu</w:t>
      </w:r>
      <w:proofErr w:type="spellEnd"/>
      <w:r w:rsidRPr="003B1DA9">
        <w:rPr>
          <w:rStyle w:val="HabraTextTucneChar"/>
        </w:rPr>
        <w:t xml:space="preserve"> nahradíme principem popisu</w:t>
      </w:r>
      <w:r>
        <w:t xml:space="preserve">. Máme-li možnost dražit tak, aby partner nezapasoval (princip </w:t>
      </w:r>
      <w:proofErr w:type="spellStart"/>
      <w:r>
        <w:t>forcingu</w:t>
      </w:r>
      <w:proofErr w:type="spellEnd"/>
      <w:r>
        <w:t xml:space="preserve"> zůstává zachován), popisujeme raději partnerovi dražbou svůj list. Takovýto přístup k dražbě se ukáže užitečným především později, ale je nutné dobré návyky pěstovat.</w:t>
      </w:r>
    </w:p>
    <w:p w:rsidR="008663F9" w:rsidRPr="00ED79DE" w:rsidRDefault="008663F9" w:rsidP="00ED79DE">
      <w:pPr>
        <w:pStyle w:val="HabraPodnadpis"/>
      </w:pPr>
      <w:r w:rsidRPr="00ED79DE">
        <w:t>Příklady:</w:t>
      </w:r>
    </w:p>
    <w:p w:rsidR="008663F9" w:rsidRPr="008E0A07" w:rsidRDefault="008663F9" w:rsidP="008663F9">
      <w:pPr>
        <w:pStyle w:val="HabraDrazba"/>
      </w:pPr>
      <w:r w:rsidRPr="008E0A07">
        <w:t>A,Q,10,8,3</w:t>
      </w:r>
      <w:r w:rsidRPr="008E0A07">
        <w:tab/>
        <w:t>K,10,6,3</w:t>
      </w:r>
      <w:r w:rsidRPr="008E0A07">
        <w:tab/>
        <w:t>J,10</w:t>
      </w:r>
      <w:r w:rsidRPr="008E0A07">
        <w:tab/>
        <w:t>K,Q,8,2</w:t>
      </w:r>
      <w:r w:rsidRPr="008E0A07">
        <w:tab/>
        <w:t>A,K,9,6,5</w:t>
      </w:r>
      <w:r w:rsidRPr="008E0A07">
        <w:tab/>
        <w:t>10</w:t>
      </w:r>
    </w:p>
    <w:p w:rsidR="008663F9" w:rsidRPr="008E0A07" w:rsidRDefault="008663F9" w:rsidP="008663F9">
      <w:pPr>
        <w:pStyle w:val="HabraDrazba"/>
      </w:pPr>
      <w:r w:rsidRPr="008E0A07">
        <w:t>K,J,6,4</w:t>
      </w:r>
      <w:r w:rsidRPr="008E0A07">
        <w:tab/>
        <w:t>8</w:t>
      </w:r>
      <w:r w:rsidRPr="008E0A07">
        <w:tab/>
        <w:t>K,Q,6,4</w:t>
      </w:r>
      <w:r w:rsidRPr="008E0A07">
        <w:tab/>
        <w:t>J,10,3</w:t>
      </w:r>
      <w:r w:rsidRPr="008E0A07">
        <w:tab/>
        <w:t>K,J,10,3</w:t>
      </w:r>
      <w:r w:rsidRPr="008E0A07">
        <w:tab/>
        <w:t>A,Q,J,8,6,4</w:t>
      </w:r>
    </w:p>
    <w:p w:rsidR="008663F9" w:rsidRPr="008E0A07" w:rsidRDefault="008663F9" w:rsidP="008663F9">
      <w:pPr>
        <w:pStyle w:val="HabraDrazba"/>
      </w:pPr>
      <w:r w:rsidRPr="008E0A07">
        <w:t>A</w:t>
      </w:r>
      <w:r w:rsidRPr="008E0A07">
        <w:tab/>
        <w:t>K,Q,7,3,2</w:t>
      </w:r>
      <w:r w:rsidRPr="008E0A07">
        <w:tab/>
        <w:t>A,4</w:t>
      </w:r>
      <w:r w:rsidRPr="008E0A07">
        <w:tab/>
        <w:t>Q,4,3,2</w:t>
      </w:r>
      <w:r w:rsidRPr="008E0A07">
        <w:tab/>
        <w:t>8,6</w:t>
      </w:r>
      <w:r w:rsidRPr="008E0A07">
        <w:tab/>
        <w:t>A,K,Q</w:t>
      </w:r>
    </w:p>
    <w:p w:rsidR="008663F9" w:rsidRPr="008E0A07" w:rsidRDefault="008663F9" w:rsidP="008663F9">
      <w:pPr>
        <w:pStyle w:val="HabraDrazba"/>
      </w:pPr>
      <w:r w:rsidRPr="008E0A07">
        <w:t>8,7,3</w:t>
      </w:r>
      <w:r w:rsidRPr="008E0A07">
        <w:tab/>
        <w:t>A,J,6</w:t>
      </w:r>
      <w:r w:rsidRPr="008E0A07">
        <w:tab/>
        <w:t>K,Q,J,9,5</w:t>
      </w:r>
      <w:r w:rsidRPr="008E0A07">
        <w:tab/>
        <w:t>K,J</w:t>
      </w:r>
      <w:r w:rsidRPr="008E0A07">
        <w:tab/>
        <w:t>A,9</w:t>
      </w:r>
      <w:r w:rsidRPr="008E0A07">
        <w:tab/>
        <w:t>Q,4,2</w:t>
      </w:r>
    </w:p>
    <w:p w:rsidR="008663F9" w:rsidRPr="008E0A07" w:rsidRDefault="008663F9" w:rsidP="008663F9">
      <w:pPr>
        <w:pStyle w:val="HabraDrazba"/>
      </w:pPr>
    </w:p>
    <w:p w:rsidR="008663F9" w:rsidRPr="008E0A07" w:rsidRDefault="008663F9" w:rsidP="008663F9">
      <w:pPr>
        <w:pStyle w:val="HabraDrazba"/>
      </w:pPr>
      <w:r w:rsidRPr="008E0A07">
        <w:t>K,5,2</w:t>
      </w:r>
      <w:r w:rsidRPr="008E0A07">
        <w:tab/>
        <w:t>Q,J,4,2</w:t>
      </w:r>
      <w:r w:rsidRPr="008E0A07">
        <w:tab/>
        <w:t>K,6,3</w:t>
      </w:r>
      <w:r w:rsidRPr="008E0A07">
        <w:tab/>
        <w:t>J,9,6,5</w:t>
      </w:r>
      <w:r w:rsidRPr="008E0A07">
        <w:tab/>
        <w:t>Q,10,3</w:t>
      </w:r>
      <w:r w:rsidRPr="008E0A07">
        <w:tab/>
        <w:t>A,5,3</w:t>
      </w:r>
    </w:p>
    <w:p w:rsidR="008663F9" w:rsidRPr="008E0A07" w:rsidRDefault="008663F9" w:rsidP="008663F9">
      <w:pPr>
        <w:pStyle w:val="HabraDrazba"/>
      </w:pPr>
      <w:r w:rsidRPr="008E0A07">
        <w:t>A,8,7,2</w:t>
      </w:r>
      <w:r w:rsidRPr="008E0A07">
        <w:tab/>
        <w:t>K,6,5,4</w:t>
      </w:r>
      <w:r w:rsidRPr="008E0A07">
        <w:tab/>
        <w:t>A,7,5,2</w:t>
      </w:r>
      <w:r w:rsidRPr="008E0A07">
        <w:tab/>
        <w:t>Q,8,4,2</w:t>
      </w:r>
      <w:r w:rsidRPr="008E0A07">
        <w:tab/>
        <w:t>A,6,4</w:t>
      </w:r>
      <w:r w:rsidRPr="008E0A07">
        <w:tab/>
        <w:t>K,7,5,3</w:t>
      </w:r>
    </w:p>
    <w:p w:rsidR="008663F9" w:rsidRPr="008E0A07" w:rsidRDefault="008663F9" w:rsidP="008663F9">
      <w:pPr>
        <w:pStyle w:val="HabraDrazba"/>
      </w:pPr>
      <w:r w:rsidRPr="008E0A07">
        <w:t>7,5,2</w:t>
      </w:r>
      <w:r w:rsidRPr="008E0A07">
        <w:tab/>
        <w:t>J,8,6,5,4</w:t>
      </w:r>
      <w:r w:rsidRPr="008E0A07">
        <w:tab/>
        <w:t>8</w:t>
      </w:r>
      <w:r w:rsidRPr="008E0A07">
        <w:tab/>
        <w:t>A,10</w:t>
      </w:r>
      <w:r w:rsidRPr="008E0A07">
        <w:tab/>
        <w:t>A,K,7,5,3</w:t>
      </w:r>
      <w:r w:rsidRPr="008E0A07">
        <w:tab/>
        <w:t>J,8,6,3,2</w:t>
      </w:r>
    </w:p>
    <w:p w:rsidR="008663F9" w:rsidRPr="008E0A07" w:rsidRDefault="008663F9" w:rsidP="008663F9">
      <w:pPr>
        <w:pStyle w:val="HabraDrazba"/>
      </w:pPr>
      <w:r w:rsidRPr="008E0A07">
        <w:t>A,6,4</w:t>
      </w:r>
      <w:r w:rsidRPr="008E0A07">
        <w:tab/>
        <w:t>-</w:t>
      </w:r>
      <w:r w:rsidRPr="008E0A07">
        <w:tab/>
        <w:t>10,8,6,4,3</w:t>
      </w:r>
      <w:r w:rsidRPr="008E0A07">
        <w:tab/>
        <w:t>10,7,5</w:t>
      </w:r>
      <w:r w:rsidRPr="008E0A07">
        <w:tab/>
        <w:t>K,8</w:t>
      </w:r>
      <w:r w:rsidRPr="008E0A07">
        <w:tab/>
        <w:t>A</w:t>
      </w:r>
    </w:p>
    <w:p w:rsidR="008663F9" w:rsidRPr="008E0A07" w:rsidRDefault="008663F9" w:rsidP="008663F9">
      <w:pPr>
        <w:pStyle w:val="HabraDrazba"/>
      </w:pPr>
      <w:r w:rsidRPr="008E0A07">
        <w:t>1p-2s</w:t>
      </w:r>
      <w:r w:rsidRPr="008E0A07">
        <w:tab/>
        <w:t>1k-1s</w:t>
      </w:r>
      <w:r w:rsidRPr="008E0A07">
        <w:tab/>
        <w:t>1t-1s</w:t>
      </w:r>
      <w:r w:rsidRPr="008E0A07">
        <w:tab/>
        <w:t>1k-1s</w:t>
      </w:r>
      <w:r w:rsidRPr="008E0A07">
        <w:tab/>
        <w:t>1p-2k</w:t>
      </w:r>
      <w:r w:rsidRPr="008E0A07">
        <w:tab/>
        <w:t>1s-2k</w:t>
      </w:r>
    </w:p>
    <w:p w:rsidR="008663F9" w:rsidRPr="008E0A07" w:rsidRDefault="008663F9" w:rsidP="008663F9">
      <w:pPr>
        <w:pStyle w:val="HabraDrazba"/>
      </w:pPr>
      <w:r w:rsidRPr="008E0A07">
        <w:t>4s-pas</w:t>
      </w:r>
      <w:r w:rsidRPr="008E0A07">
        <w:tab/>
        <w:t>1p-2p</w:t>
      </w:r>
      <w:r w:rsidRPr="008E0A07">
        <w:tab/>
        <w:t>3s-pas</w:t>
      </w:r>
      <w:r w:rsidRPr="008E0A07">
        <w:tab/>
        <w:t>1p-2p</w:t>
      </w:r>
      <w:r w:rsidRPr="008E0A07">
        <w:tab/>
        <w:t>2s-3k</w:t>
      </w:r>
      <w:r w:rsidRPr="008E0A07">
        <w:tab/>
        <w:t>3s-4BT</w:t>
      </w:r>
    </w:p>
    <w:p w:rsidR="008663F9" w:rsidRPr="008E0A07" w:rsidRDefault="008663F9" w:rsidP="008663F9">
      <w:pPr>
        <w:pStyle w:val="HabraDrazba"/>
        <w:tabs>
          <w:tab w:val="clear" w:pos="2835"/>
        </w:tabs>
      </w:pPr>
      <w:r>
        <w:tab/>
        <w:t>pas</w:t>
      </w:r>
      <w:r w:rsidRPr="008E0A07">
        <w:tab/>
        <w:t>pas</w:t>
      </w:r>
      <w:r w:rsidRPr="008E0A07">
        <w:tab/>
        <w:t>3BT-4p</w:t>
      </w:r>
      <w:r w:rsidRPr="008E0A07">
        <w:tab/>
        <w:t>5s-6s</w:t>
      </w:r>
    </w:p>
    <w:p w:rsidR="008663F9" w:rsidRPr="008E0A07" w:rsidRDefault="008663F9" w:rsidP="008663F9">
      <w:pPr>
        <w:pStyle w:val="HabraDrazba"/>
        <w:tabs>
          <w:tab w:val="clear" w:pos="1418"/>
          <w:tab w:val="clear" w:pos="2835"/>
          <w:tab w:val="clear" w:pos="4253"/>
        </w:tabs>
      </w:pPr>
      <w:r w:rsidRPr="008E0A07">
        <w:tab/>
        <w:t>pas</w:t>
      </w:r>
      <w:r w:rsidRPr="008E0A07">
        <w:tab/>
        <w:t>pas</w:t>
      </w:r>
    </w:p>
    <w:p w:rsidR="008663F9" w:rsidRPr="007F72CE" w:rsidRDefault="008663F9" w:rsidP="008663F9">
      <w:pPr>
        <w:pStyle w:val="HabraText"/>
      </w:pPr>
      <w:r w:rsidRPr="00916A6B">
        <w:t>U příkladu 1 se můžeme zmínit o to, že když si mohu vybrat, bývá lepší hrát s </w:t>
      </w:r>
      <w:proofErr w:type="spellStart"/>
      <w:r w:rsidRPr="00916A6B">
        <w:t>fitem</w:t>
      </w:r>
      <w:proofErr w:type="spellEnd"/>
      <w:r w:rsidRPr="00916A6B">
        <w:t xml:space="preserve"> </w:t>
      </w:r>
      <w:r w:rsidR="003B1DA9">
        <w:t>4-4 než 5-3, u </w:t>
      </w:r>
      <w:r>
        <w:t xml:space="preserve">příkladu </w:t>
      </w:r>
      <w:smartTag w:uri="urn:schemas-microsoft-com:office:smarttags" w:element="metricconverter">
        <w:smartTagPr>
          <w:attr w:name="ProductID" w:val="2 a"/>
        </w:smartTagPr>
        <w:r>
          <w:t>2 a</w:t>
        </w:r>
      </w:smartTag>
      <w:r>
        <w:t xml:space="preserve"> 3, že je lepší hrát v drahé barvě než levné.</w:t>
      </w:r>
    </w:p>
    <w:p w:rsidR="008663F9" w:rsidRPr="007F72CE" w:rsidRDefault="008663F9" w:rsidP="008663F9">
      <w:pPr>
        <w:pStyle w:val="HabraNadpisLekce"/>
      </w:pPr>
      <w:bookmarkStart w:id="54" w:name="_Toc171671603"/>
      <w:bookmarkStart w:id="55" w:name="_Toc182458180"/>
      <w:bookmarkStart w:id="56" w:name="_Toc182458307"/>
      <w:bookmarkStart w:id="57" w:name="_Toc182458627"/>
      <w:bookmarkStart w:id="58" w:name="_Toc182458695"/>
      <w:bookmarkStart w:id="59" w:name="_Toc182459384"/>
      <w:bookmarkStart w:id="60" w:name="_Toc182574760"/>
      <w:bookmarkStart w:id="61" w:name="_Toc183305447"/>
      <w:bookmarkStart w:id="62" w:name="_Toc187850805"/>
      <w:bookmarkStart w:id="63" w:name="_Toc188743738"/>
      <w:bookmarkStart w:id="64" w:name="_Toc194055763"/>
      <w:bookmarkStart w:id="65" w:name="_Toc277504872"/>
      <w:bookmarkStart w:id="66" w:name="_Toc342910513"/>
      <w:r w:rsidRPr="007F72CE">
        <w:lastRenderedPageBreak/>
        <w:t>Plán sehrávky hlavního hráče v barevných rozdáních</w:t>
      </w:r>
      <w:bookmarkEnd w:id="54"/>
      <w:bookmarkEnd w:id="55"/>
      <w:bookmarkEnd w:id="56"/>
      <w:bookmarkEnd w:id="57"/>
      <w:bookmarkEnd w:id="58"/>
      <w:bookmarkEnd w:id="59"/>
      <w:bookmarkEnd w:id="60"/>
      <w:bookmarkEnd w:id="61"/>
      <w:bookmarkEnd w:id="62"/>
      <w:bookmarkEnd w:id="63"/>
      <w:bookmarkEnd w:id="64"/>
      <w:bookmarkEnd w:id="65"/>
      <w:bookmarkEnd w:id="66"/>
    </w:p>
    <w:p w:rsidR="008663F9" w:rsidRDefault="008663F9" w:rsidP="008663F9">
      <w:pPr>
        <w:pStyle w:val="HabraText"/>
      </w:pPr>
      <w:r>
        <w:t xml:space="preserve">Plánovat barevnou sehrávku je sice v principu těžší, ale máme zase na druhou stranu více možností jak dosáhnout kýženého počtu zdvihů. Pro přehlednost navrhuji, aby se děti naučily rozpoznávat tři principielní postupy, odvozené z už nabytých vědomostí o tom, jak lze získat zdvihy. </w:t>
      </w:r>
      <w:r w:rsidRPr="00B53865">
        <w:rPr>
          <w:rStyle w:val="HabraTextTucneChar"/>
        </w:rPr>
        <w:t xml:space="preserve">První možností je </w:t>
      </w:r>
      <w:proofErr w:type="spellStart"/>
      <w:r w:rsidRPr="00B53865">
        <w:rPr>
          <w:rStyle w:val="HabraTextTucneChar"/>
        </w:rPr>
        <w:t>snapování</w:t>
      </w:r>
      <w:proofErr w:type="spellEnd"/>
      <w:r w:rsidRPr="00B53865">
        <w:rPr>
          <w:rStyle w:val="HabraTextTucneChar"/>
        </w:rPr>
        <w:t xml:space="preserve"> z krátké strany</w:t>
      </w:r>
      <w:r>
        <w:t xml:space="preserve">. Pak je třeba ještě před vytrumfováním získat ony zdvihy </w:t>
      </w:r>
      <w:proofErr w:type="spellStart"/>
      <w:r>
        <w:t>snapováním</w:t>
      </w:r>
      <w:proofErr w:type="spellEnd"/>
      <w:r>
        <w:t xml:space="preserve">. Někdy je možno předtím jednou nebo dvakrát trumfnout, ale je to třeba řádně promyslet. </w:t>
      </w:r>
      <w:r w:rsidRPr="00B53865">
        <w:rPr>
          <w:rStyle w:val="HabraTextTucneChar"/>
        </w:rPr>
        <w:t>Druhý způsob je vytrumfovat a vypracovat si svou dlouhou barvu</w:t>
      </w:r>
      <w:r>
        <w:t xml:space="preserve">. Tyto dva způsoby upřednostňujeme, a pokud nelze jinak, </w:t>
      </w:r>
      <w:r w:rsidRPr="00B53865">
        <w:rPr>
          <w:rStyle w:val="HabraTextTucneChar"/>
        </w:rPr>
        <w:t xml:space="preserve">vyzkoušíme, zda sedí </w:t>
      </w:r>
      <w:proofErr w:type="spellStart"/>
      <w:r w:rsidRPr="00B53865">
        <w:rPr>
          <w:rStyle w:val="HabraTextTucneChar"/>
        </w:rPr>
        <w:t>expasy</w:t>
      </w:r>
      <w:proofErr w:type="spellEnd"/>
      <w:r w:rsidRPr="00B53865">
        <w:rPr>
          <w:rStyle w:val="HabraTextTucneChar"/>
        </w:rPr>
        <w:t xml:space="preserve"> a </w:t>
      </w:r>
      <w:proofErr w:type="spellStart"/>
      <w:r w:rsidRPr="00B53865">
        <w:rPr>
          <w:rStyle w:val="HabraTextTucneChar"/>
        </w:rPr>
        <w:t>impasy</w:t>
      </w:r>
      <w:proofErr w:type="spellEnd"/>
      <w:r>
        <w:t>.</w:t>
      </w:r>
    </w:p>
    <w:p w:rsidR="008663F9" w:rsidRDefault="008663F9" w:rsidP="008663F9">
      <w:pPr>
        <w:pStyle w:val="HabraText"/>
      </w:pPr>
      <w:r>
        <w:t>Plánování probíhá stejně, po výnosu si propočteme, kolik zdvihů budeme mít a prozkoumáme možnosti, kde by se daly chybějící zdvihy získat. Také musíme popřemýšlet, jakými nebezpečími hrozí soupeř a jak jim lze předejít. Je to činnost vskutku namáhavá, vyžaduje tr</w:t>
      </w:r>
      <w:r w:rsidR="00B53865">
        <w:t>énink a překonávání sama sebe a </w:t>
      </w:r>
      <w:r>
        <w:t>své pohodlnosti. Veďme své svěřence k tomu, ať hrají uvědoměle a neodhazují karty pouze tak, jak jim přijdou do ruky, nebo aby si jen neobehrávali své vysoké figury. Tento proces je dlouhodobý a nesmíme v této činnosti ochabovat. Při každé příležitosti s dětmi hru rozebírejme a ukazujme, kde se dopustily chyb. Vyberte přiměřený počet rozdání.</w:t>
      </w:r>
    </w:p>
    <w:p w:rsidR="008663F9" w:rsidRPr="003C56EF" w:rsidRDefault="008663F9" w:rsidP="008663F9">
      <w:pPr>
        <w:pStyle w:val="HabraText"/>
      </w:pPr>
      <w:r w:rsidRPr="003C56EF">
        <w:t>Tady jsou ukázky pro demonstraci:</w:t>
      </w:r>
    </w:p>
    <w:p w:rsidR="008663F9" w:rsidRDefault="008663F9" w:rsidP="008663F9">
      <w:pPr>
        <w:pStyle w:val="HabraDrazba"/>
        <w:sectPr w:rsidR="008663F9" w:rsidSect="00756484">
          <w:type w:val="continuous"/>
          <w:pgSz w:w="11906" w:h="16838"/>
          <w:pgMar w:top="1440" w:right="1440" w:bottom="1440" w:left="1800" w:header="708" w:footer="708" w:gutter="0"/>
          <w:cols w:space="708"/>
          <w:docGrid w:linePitch="360"/>
        </w:sectPr>
      </w:pPr>
    </w:p>
    <w:p w:rsidR="008663F9" w:rsidRDefault="008663F9" w:rsidP="008663F9">
      <w:pPr>
        <w:pStyle w:val="HabraDrazba"/>
      </w:pPr>
      <w:r>
        <w:lastRenderedPageBreak/>
        <w:tab/>
        <w:t>K,Q,9</w:t>
      </w:r>
    </w:p>
    <w:p w:rsidR="008663F9" w:rsidRDefault="008663F9" w:rsidP="008663F9">
      <w:pPr>
        <w:pStyle w:val="HabraDrazba"/>
      </w:pPr>
      <w:r>
        <w:tab/>
        <w:t>J,6,4</w:t>
      </w:r>
    </w:p>
    <w:p w:rsidR="008663F9" w:rsidRDefault="008663F9" w:rsidP="008663F9">
      <w:pPr>
        <w:pStyle w:val="HabraDrazba"/>
      </w:pPr>
      <w:r>
        <w:tab/>
        <w:t>K,Q,J,10</w:t>
      </w:r>
    </w:p>
    <w:p w:rsidR="008663F9" w:rsidRPr="00464163" w:rsidRDefault="008663F9" w:rsidP="008663F9">
      <w:pPr>
        <w:pStyle w:val="HabraDrazba"/>
      </w:pPr>
      <w:r>
        <w:t>J,8,6</w:t>
      </w:r>
      <w:r>
        <w:tab/>
        <w:t>982</w:t>
      </w:r>
      <w:r>
        <w:tab/>
        <w:t>7,3</w:t>
      </w:r>
    </w:p>
    <w:p w:rsidR="008663F9" w:rsidRDefault="008663F9" w:rsidP="008663F9">
      <w:pPr>
        <w:pStyle w:val="HabraDrazba"/>
      </w:pPr>
      <w:r>
        <w:t>K,Q,7</w:t>
      </w:r>
      <w:r>
        <w:tab/>
      </w:r>
      <w:r>
        <w:tab/>
        <w:t>10,8,3,2</w:t>
      </w:r>
    </w:p>
    <w:p w:rsidR="008663F9" w:rsidRDefault="008663F9" w:rsidP="008663F9">
      <w:pPr>
        <w:pStyle w:val="HabraDrazba"/>
      </w:pPr>
      <w:r>
        <w:t>5,4,2</w:t>
      </w:r>
      <w:r>
        <w:tab/>
      </w:r>
      <w:r>
        <w:tab/>
        <w:t>A,8,7,6</w:t>
      </w:r>
    </w:p>
    <w:p w:rsidR="008663F9" w:rsidRDefault="008663F9" w:rsidP="008663F9">
      <w:pPr>
        <w:pStyle w:val="HabraDrazba"/>
      </w:pPr>
      <w:r>
        <w:t>K,Q,J,4</w:t>
      </w:r>
      <w:r>
        <w:tab/>
        <w:t>A,10,5,4,2</w:t>
      </w:r>
      <w:r>
        <w:tab/>
        <w:t>10,5,3</w:t>
      </w:r>
    </w:p>
    <w:p w:rsidR="008663F9" w:rsidRDefault="008663F9" w:rsidP="008663F9">
      <w:pPr>
        <w:pStyle w:val="HabraDrazba"/>
      </w:pPr>
      <w:r>
        <w:tab/>
        <w:t>A,9,5</w:t>
      </w:r>
    </w:p>
    <w:p w:rsidR="008663F9" w:rsidRDefault="008663F9" w:rsidP="008663F9">
      <w:pPr>
        <w:pStyle w:val="HabraDrazba"/>
      </w:pPr>
      <w:r>
        <w:tab/>
        <w:t>9,3</w:t>
      </w:r>
    </w:p>
    <w:p w:rsidR="008663F9" w:rsidRDefault="008663F9" w:rsidP="008663F9">
      <w:pPr>
        <w:pStyle w:val="HabraDrazba"/>
      </w:pPr>
      <w:r>
        <w:tab/>
        <w:t>A,7,6</w:t>
      </w:r>
    </w:p>
    <w:p w:rsidR="008663F9" w:rsidRDefault="008663F9" w:rsidP="008663F9">
      <w:pPr>
        <w:pStyle w:val="HabraDrazba"/>
      </w:pPr>
      <w:r w:rsidRPr="00D20EDF">
        <w:rPr>
          <w:rStyle w:val="HabraTextTucneChar"/>
        </w:rPr>
        <w:t>Závazek:</w:t>
      </w:r>
      <w:r>
        <w:t xml:space="preserve"> 4 piky</w:t>
      </w:r>
      <w:r>
        <w:tab/>
      </w:r>
    </w:p>
    <w:p w:rsidR="008663F9" w:rsidRDefault="008663F9" w:rsidP="008663F9">
      <w:pPr>
        <w:pStyle w:val="HabraDrazba"/>
      </w:pPr>
      <w:r w:rsidRPr="00D20EDF">
        <w:rPr>
          <w:rStyle w:val="HabraTextTucneChar"/>
        </w:rPr>
        <w:t>Výnos:</w:t>
      </w:r>
      <w:r>
        <w:t xml:space="preserve"> K trefový</w:t>
      </w:r>
    </w:p>
    <w:p w:rsidR="008663F9" w:rsidRDefault="008663F9" w:rsidP="008663F9">
      <w:pPr>
        <w:pStyle w:val="HabraDrazba"/>
      </w:pPr>
      <w:r>
        <w:t>Jestliže se trumfy rozdělí 3-2, pak získáme 5 pikových zdvihů a dvě esa. Zbývající tři zdvihy můžeme celkem pohodlně vypracovat v kárech. Ukážeme, jak krátkozraké a hloupé by bylo odehrát si i e</w:t>
      </w:r>
      <w:r w:rsidR="00B53865">
        <w:t>so srdcové před vytrumfováním a </w:t>
      </w:r>
      <w:r>
        <w:t>vypracováním kár. Postup tedy je – vzít tref, vytrumfovat a pustit se do kár.</w:t>
      </w:r>
      <w:r>
        <w:br w:type="column"/>
      </w:r>
      <w:r>
        <w:lastRenderedPageBreak/>
        <w:tab/>
        <w:t>Q,5</w:t>
      </w:r>
    </w:p>
    <w:p w:rsidR="008663F9" w:rsidRDefault="008663F9" w:rsidP="008663F9">
      <w:pPr>
        <w:pStyle w:val="HabraDrazba"/>
      </w:pPr>
      <w:r>
        <w:tab/>
        <w:t>J,10,9,8,7</w:t>
      </w:r>
    </w:p>
    <w:p w:rsidR="008663F9" w:rsidRDefault="008663F9" w:rsidP="008663F9">
      <w:pPr>
        <w:pStyle w:val="HabraDrazba"/>
      </w:pPr>
      <w:r>
        <w:tab/>
        <w:t>A,K,Q</w:t>
      </w:r>
    </w:p>
    <w:p w:rsidR="008663F9" w:rsidRDefault="008663F9" w:rsidP="008663F9">
      <w:pPr>
        <w:pStyle w:val="HabraDrazba"/>
      </w:pPr>
      <w:r>
        <w:t>8,7,6</w:t>
      </w:r>
      <w:r>
        <w:tab/>
        <w:t>6,5,4</w:t>
      </w:r>
      <w:r>
        <w:tab/>
        <w:t>K,J,10,9</w:t>
      </w:r>
    </w:p>
    <w:p w:rsidR="008663F9" w:rsidRDefault="008663F9" w:rsidP="008663F9">
      <w:pPr>
        <w:pStyle w:val="HabraDrazba"/>
      </w:pPr>
      <w:r>
        <w:t>A,6</w:t>
      </w:r>
      <w:r>
        <w:tab/>
      </w:r>
      <w:r>
        <w:tab/>
        <w:t>5</w:t>
      </w:r>
    </w:p>
    <w:p w:rsidR="008663F9" w:rsidRDefault="008663F9" w:rsidP="008663F9">
      <w:pPr>
        <w:pStyle w:val="HabraDrazba"/>
      </w:pPr>
      <w:r>
        <w:t>J,10,9,8,7</w:t>
      </w:r>
      <w:r>
        <w:tab/>
      </w:r>
      <w:r>
        <w:tab/>
        <w:t xml:space="preserve"> 6,5,4,3</w:t>
      </w:r>
    </w:p>
    <w:p w:rsidR="008663F9" w:rsidRDefault="008663F9" w:rsidP="008663F9">
      <w:pPr>
        <w:pStyle w:val="HabraDrazba"/>
      </w:pPr>
      <w:r>
        <w:t>K,Q,J</w:t>
      </w:r>
      <w:r>
        <w:tab/>
        <w:t>A,4,3,2</w:t>
      </w:r>
      <w:r>
        <w:tab/>
        <w:t>10,9,8,7</w:t>
      </w:r>
    </w:p>
    <w:p w:rsidR="008663F9" w:rsidRDefault="008663F9" w:rsidP="008663F9">
      <w:pPr>
        <w:pStyle w:val="HabraDrazba"/>
      </w:pPr>
      <w:r>
        <w:tab/>
        <w:t>K,Q,4,3,2</w:t>
      </w:r>
    </w:p>
    <w:p w:rsidR="008663F9" w:rsidRDefault="008663F9" w:rsidP="008663F9">
      <w:pPr>
        <w:pStyle w:val="HabraDrazba"/>
      </w:pPr>
      <w:r>
        <w:tab/>
        <w:t>2</w:t>
      </w:r>
    </w:p>
    <w:p w:rsidR="008663F9" w:rsidRDefault="008663F9" w:rsidP="008663F9">
      <w:pPr>
        <w:pStyle w:val="HabraDrazba"/>
      </w:pPr>
      <w:r>
        <w:tab/>
        <w:t>A,3,2</w:t>
      </w:r>
    </w:p>
    <w:p w:rsidR="008663F9" w:rsidRDefault="008663F9" w:rsidP="008663F9">
      <w:pPr>
        <w:pStyle w:val="HabraDrazba"/>
      </w:pPr>
      <w:r w:rsidRPr="00D20EDF">
        <w:rPr>
          <w:rStyle w:val="HabraTextTucneChar"/>
        </w:rPr>
        <w:t>Závazek:</w:t>
      </w:r>
      <w:r>
        <w:t xml:space="preserve"> 4 srdce</w:t>
      </w:r>
    </w:p>
    <w:p w:rsidR="008663F9" w:rsidRDefault="008663F9" w:rsidP="008663F9">
      <w:pPr>
        <w:pStyle w:val="HabraDrazba"/>
      </w:pPr>
      <w:r w:rsidRPr="00D20EDF">
        <w:rPr>
          <w:rStyle w:val="HabraTextTucneChar"/>
        </w:rPr>
        <w:t>Výnos:</w:t>
      </w:r>
      <w:r>
        <w:t xml:space="preserve"> K trefový</w:t>
      </w:r>
    </w:p>
    <w:p w:rsidR="008663F9" w:rsidRDefault="008663F9" w:rsidP="008663F9">
      <w:pPr>
        <w:pStyle w:val="HabraText"/>
      </w:pPr>
      <w:r>
        <w:t xml:space="preserve">Tohle bude trochu obtížnější závazek. Zdvihů je dost. Určitě po vyhnání esa srdcového budeme mí čtyři srdce, tři kárové zdvihy, dvě zbylá esa a nepochybně </w:t>
      </w:r>
      <w:proofErr w:type="spellStart"/>
      <w:r>
        <w:t>snapneme</w:t>
      </w:r>
      <w:proofErr w:type="spellEnd"/>
      <w:r>
        <w:t xml:space="preserve"> pik. Ovšem potíží je, že soupeři mohou získat dva trefy, trumf a pik dříve,</w:t>
      </w:r>
      <w:r w:rsidR="000C44CF">
        <w:t xml:space="preserve"> </w:t>
      </w:r>
      <w:r>
        <w:t>než my svých deset zdvihů. Před trumfováním musíme na kára smazat trefy. To je řešení, které nám dá dokonce jedenáct zdvihů.</w:t>
      </w:r>
    </w:p>
    <w:p w:rsidR="008663F9" w:rsidRDefault="008663F9" w:rsidP="008663F9">
      <w:pPr>
        <w:pStyle w:val="HabraDrazba"/>
        <w:sectPr w:rsidR="008663F9" w:rsidSect="00756484">
          <w:type w:val="continuous"/>
          <w:pgSz w:w="11906" w:h="16838"/>
          <w:pgMar w:top="1440" w:right="1440" w:bottom="1440" w:left="1800" w:header="708" w:footer="708" w:gutter="0"/>
          <w:cols w:num="2" w:space="708"/>
          <w:docGrid w:linePitch="360"/>
        </w:sectPr>
      </w:pPr>
    </w:p>
    <w:p w:rsidR="008663F9" w:rsidRDefault="008663F9" w:rsidP="008663F9">
      <w:pPr>
        <w:pStyle w:val="HabraDrazba"/>
      </w:pPr>
    </w:p>
    <w:p w:rsidR="008663F9" w:rsidRDefault="008663F9" w:rsidP="008663F9">
      <w:pPr>
        <w:pStyle w:val="HabraDrazba"/>
        <w:sectPr w:rsidR="008663F9" w:rsidSect="00756484">
          <w:type w:val="continuous"/>
          <w:pgSz w:w="11906" w:h="16838"/>
          <w:pgMar w:top="1440" w:right="1440" w:bottom="1440" w:left="1800" w:header="708" w:footer="708" w:gutter="0"/>
          <w:cols w:space="708"/>
          <w:docGrid w:linePitch="360"/>
        </w:sectPr>
      </w:pPr>
    </w:p>
    <w:p w:rsidR="008663F9" w:rsidRDefault="008663F9" w:rsidP="008663F9">
      <w:pPr>
        <w:pStyle w:val="HabraDrazba"/>
        <w:sectPr w:rsidR="008663F9" w:rsidSect="00756484">
          <w:type w:val="continuous"/>
          <w:pgSz w:w="11906" w:h="16838"/>
          <w:pgMar w:top="1440" w:right="1440" w:bottom="1440" w:left="1800" w:header="708" w:footer="708" w:gutter="0"/>
          <w:cols w:num="2" w:space="708"/>
          <w:docGrid w:linePitch="360"/>
        </w:sectPr>
      </w:pPr>
    </w:p>
    <w:p w:rsidR="008663F9" w:rsidRDefault="008663F9" w:rsidP="008663F9">
      <w:pPr>
        <w:pStyle w:val="HabraDrazba"/>
      </w:pPr>
      <w:r>
        <w:lastRenderedPageBreak/>
        <w:tab/>
        <w:t>6,5,4</w:t>
      </w:r>
    </w:p>
    <w:p w:rsidR="008663F9" w:rsidRDefault="008663F9" w:rsidP="008663F9">
      <w:pPr>
        <w:pStyle w:val="HabraDrazba"/>
      </w:pPr>
      <w:r>
        <w:tab/>
        <w:t>8,7,6,5</w:t>
      </w:r>
    </w:p>
    <w:p w:rsidR="008663F9" w:rsidRDefault="008663F9" w:rsidP="008663F9">
      <w:pPr>
        <w:pStyle w:val="HabraDrazba"/>
      </w:pPr>
      <w:r>
        <w:tab/>
        <w:t xml:space="preserve">A,K,Q </w:t>
      </w:r>
    </w:p>
    <w:p w:rsidR="008663F9" w:rsidRDefault="008663F9" w:rsidP="008663F9">
      <w:pPr>
        <w:pStyle w:val="HabraDrazba"/>
      </w:pPr>
      <w:r>
        <w:t>K,Q,J,10</w:t>
      </w:r>
      <w:r>
        <w:tab/>
        <w:t>K,5,4</w:t>
      </w:r>
      <w:r>
        <w:tab/>
        <w:t>9,8,7</w:t>
      </w:r>
    </w:p>
    <w:p w:rsidR="008663F9" w:rsidRDefault="008663F9" w:rsidP="008663F9">
      <w:pPr>
        <w:pStyle w:val="HabraDrazba"/>
      </w:pPr>
      <w:r>
        <w:t>3,2</w:t>
      </w:r>
      <w:r>
        <w:tab/>
      </w:r>
      <w:r>
        <w:tab/>
        <w:t>A,4</w:t>
      </w:r>
    </w:p>
    <w:p w:rsidR="008663F9" w:rsidRDefault="008663F9" w:rsidP="008663F9">
      <w:pPr>
        <w:pStyle w:val="HabraDrazba"/>
      </w:pPr>
      <w:r>
        <w:t>5,4</w:t>
      </w:r>
      <w:r>
        <w:tab/>
      </w:r>
      <w:r>
        <w:tab/>
        <w:t>J,10,9,8,7,6</w:t>
      </w:r>
    </w:p>
    <w:p w:rsidR="008663F9" w:rsidRDefault="008663F9" w:rsidP="008663F9">
      <w:pPr>
        <w:pStyle w:val="HabraDrazba"/>
      </w:pPr>
      <w:r>
        <w:t>Q,J,10,9,8</w:t>
      </w:r>
      <w:r>
        <w:tab/>
        <w:t>A,3,2</w:t>
      </w:r>
      <w:r>
        <w:tab/>
        <w:t>7,6</w:t>
      </w:r>
    </w:p>
    <w:p w:rsidR="008663F9" w:rsidRDefault="008663F9" w:rsidP="008663F9">
      <w:pPr>
        <w:pStyle w:val="HabraDrazba"/>
      </w:pPr>
      <w:r>
        <w:tab/>
        <w:t>K,Q,J,10,9</w:t>
      </w:r>
    </w:p>
    <w:p w:rsidR="008663F9" w:rsidRDefault="008663F9" w:rsidP="008663F9">
      <w:pPr>
        <w:pStyle w:val="HabraDrazba"/>
      </w:pPr>
      <w:r>
        <w:tab/>
        <w:t>3,2</w:t>
      </w:r>
    </w:p>
    <w:p w:rsidR="008663F9" w:rsidRDefault="008663F9" w:rsidP="008663F9">
      <w:pPr>
        <w:pStyle w:val="HabraDrazba"/>
      </w:pPr>
      <w:r>
        <w:tab/>
        <w:t>A,3,2</w:t>
      </w:r>
    </w:p>
    <w:p w:rsidR="008663F9" w:rsidRDefault="008663F9" w:rsidP="008663F9">
      <w:pPr>
        <w:pStyle w:val="HabraDrazba"/>
      </w:pPr>
      <w:r w:rsidRPr="00D20EDF">
        <w:rPr>
          <w:rStyle w:val="HabraTextTucneChar"/>
        </w:rPr>
        <w:t>Závazek:</w:t>
      </w:r>
      <w:r>
        <w:t xml:space="preserve"> 4 srdce</w:t>
      </w:r>
      <w:r>
        <w:tab/>
      </w:r>
    </w:p>
    <w:p w:rsidR="008663F9" w:rsidRDefault="008663F9" w:rsidP="008663F9">
      <w:pPr>
        <w:pStyle w:val="HabraDrazba"/>
      </w:pPr>
      <w:r w:rsidRPr="00D20EDF">
        <w:rPr>
          <w:rStyle w:val="HabraTextTucneChar"/>
        </w:rPr>
        <w:t>Výnos:</w:t>
      </w:r>
      <w:r>
        <w:t xml:space="preserve"> K pikový</w:t>
      </w:r>
      <w:r>
        <w:tab/>
      </w:r>
    </w:p>
    <w:p w:rsidR="001C58E9" w:rsidRDefault="008663F9" w:rsidP="001C58E9">
      <w:pPr>
        <w:pStyle w:val="HabraText"/>
      </w:pPr>
      <w:r>
        <w:t xml:space="preserve">Opět máme zdvihů dost. Čtyři srdcové, tři kárové, dva trefové a jeden pikový. Ztrátové zdvihy máme čtyři – dva piky, srdci a jeden tref. Musíme se postarat o to, abychom se jednoho zbavili. Opět </w:t>
      </w:r>
      <w:r w:rsidR="00B53865">
        <w:t>je naší spásou kárová barva, na </w:t>
      </w:r>
      <w:r>
        <w:t>kterou lze tref či pik odhodit. Vezmeme tedy esem, vytrumfujeme a soupeř si po vzetí esa srdcového vezme pravděpodobně dva piky</w:t>
      </w:r>
    </w:p>
    <w:p w:rsidR="008663F9" w:rsidRDefault="008663F9" w:rsidP="008663F9">
      <w:pPr>
        <w:pStyle w:val="HabraDrazba"/>
      </w:pPr>
      <w:r>
        <w:t>.</w:t>
      </w:r>
      <w:r>
        <w:br w:type="column"/>
      </w:r>
      <w:r>
        <w:lastRenderedPageBreak/>
        <w:tab/>
        <w:t>Q,4,3,2</w:t>
      </w:r>
    </w:p>
    <w:p w:rsidR="008663F9" w:rsidRDefault="008663F9" w:rsidP="008663F9">
      <w:pPr>
        <w:pStyle w:val="HabraDrazba"/>
      </w:pPr>
      <w:r>
        <w:tab/>
        <w:t>5,4,3</w:t>
      </w:r>
    </w:p>
    <w:p w:rsidR="008663F9" w:rsidRDefault="008663F9" w:rsidP="008663F9">
      <w:pPr>
        <w:pStyle w:val="HabraDrazba"/>
      </w:pPr>
      <w:r>
        <w:tab/>
        <w:t>K,Q,3</w:t>
      </w:r>
    </w:p>
    <w:p w:rsidR="008663F9" w:rsidRDefault="008663F9" w:rsidP="008663F9">
      <w:pPr>
        <w:pStyle w:val="HabraDrazba"/>
      </w:pPr>
      <w:r>
        <w:t>7,6,5</w:t>
      </w:r>
      <w:r>
        <w:tab/>
        <w:t>7,6,5</w:t>
      </w:r>
      <w:r>
        <w:tab/>
        <w:t>8</w:t>
      </w:r>
    </w:p>
    <w:p w:rsidR="008663F9" w:rsidRDefault="008663F9" w:rsidP="008663F9">
      <w:pPr>
        <w:pStyle w:val="HabraDrazba"/>
      </w:pPr>
      <w:r>
        <w:t>J,10,9,8</w:t>
      </w:r>
      <w:r>
        <w:tab/>
      </w:r>
      <w:r>
        <w:tab/>
        <w:t>Q,7,6</w:t>
      </w:r>
    </w:p>
    <w:p w:rsidR="008663F9" w:rsidRDefault="008663F9" w:rsidP="008663F9">
      <w:pPr>
        <w:pStyle w:val="HabraDrazba"/>
      </w:pPr>
      <w:r>
        <w:t>J,10</w:t>
      </w:r>
      <w:r>
        <w:tab/>
      </w:r>
      <w:r>
        <w:tab/>
        <w:t>9,8,7,6,5,4</w:t>
      </w:r>
    </w:p>
    <w:p w:rsidR="008663F9" w:rsidRDefault="008663F9" w:rsidP="008663F9">
      <w:pPr>
        <w:pStyle w:val="HabraDrazba"/>
      </w:pPr>
      <w:r>
        <w:t>K,Q,J,10</w:t>
      </w:r>
      <w:r>
        <w:tab/>
        <w:t>A,K,J,10,9</w:t>
      </w:r>
      <w:r>
        <w:tab/>
        <w:t>A,9,8</w:t>
      </w:r>
    </w:p>
    <w:p w:rsidR="008663F9" w:rsidRDefault="008663F9" w:rsidP="008663F9">
      <w:pPr>
        <w:pStyle w:val="HabraDrazba"/>
      </w:pPr>
      <w:r>
        <w:tab/>
        <w:t>A,K,2</w:t>
      </w:r>
    </w:p>
    <w:p w:rsidR="008663F9" w:rsidRDefault="008663F9" w:rsidP="008663F9">
      <w:pPr>
        <w:pStyle w:val="HabraDrazba"/>
      </w:pPr>
      <w:r>
        <w:tab/>
        <w:t>A,2</w:t>
      </w:r>
    </w:p>
    <w:p w:rsidR="008663F9" w:rsidRDefault="008663F9" w:rsidP="008663F9">
      <w:pPr>
        <w:pStyle w:val="HabraDrazba"/>
      </w:pPr>
      <w:r>
        <w:tab/>
        <w:t>4,3,2</w:t>
      </w:r>
    </w:p>
    <w:p w:rsidR="008663F9" w:rsidRDefault="008663F9" w:rsidP="008663F9">
      <w:pPr>
        <w:pStyle w:val="HabraDrazba"/>
      </w:pPr>
      <w:r w:rsidRPr="00D20EDF">
        <w:rPr>
          <w:rStyle w:val="HabraTextTucneChar"/>
        </w:rPr>
        <w:t>Závazek:</w:t>
      </w:r>
      <w:r>
        <w:t xml:space="preserve"> 4 piky</w:t>
      </w:r>
    </w:p>
    <w:p w:rsidR="008663F9" w:rsidRDefault="008663F9" w:rsidP="008663F9">
      <w:pPr>
        <w:pStyle w:val="HabraDrazba"/>
      </w:pPr>
      <w:r w:rsidRPr="00D20EDF">
        <w:rPr>
          <w:rStyle w:val="HabraTextTucneChar"/>
        </w:rPr>
        <w:t>Výnos:</w:t>
      </w:r>
      <w:r>
        <w:t xml:space="preserve"> K trefový</w:t>
      </w:r>
    </w:p>
    <w:p w:rsidR="008663F9" w:rsidRDefault="008663F9" w:rsidP="008663F9">
      <w:pPr>
        <w:pStyle w:val="HabraText"/>
      </w:pPr>
      <w:r>
        <w:t>Soupeři si vezmou své tři trefy a zahrají pravděpodobně srdce. My si spočteme pět pikových, dva srdcové a tři kárové zdvihy, tedy máme jich deset – hurá. Musím jen na třetí káro správně odhodit ztrátové srdce a mám vyhráno.</w:t>
      </w:r>
    </w:p>
    <w:p w:rsidR="008663F9" w:rsidRDefault="008663F9" w:rsidP="008663F9">
      <w:pPr>
        <w:pStyle w:val="HabraDrazba"/>
        <w:sectPr w:rsidR="008663F9" w:rsidSect="00756484">
          <w:pgSz w:w="11906" w:h="16838"/>
          <w:pgMar w:top="1440" w:right="1440" w:bottom="1440" w:left="1800" w:header="708" w:footer="708" w:gutter="0"/>
          <w:cols w:num="2" w:space="708"/>
          <w:docGrid w:linePitch="360"/>
        </w:sectPr>
      </w:pPr>
    </w:p>
    <w:p w:rsidR="008663F9" w:rsidRDefault="008663F9" w:rsidP="008663F9">
      <w:pPr>
        <w:pStyle w:val="HabraDrazba"/>
      </w:pPr>
    </w:p>
    <w:p w:rsidR="008663F9" w:rsidRDefault="008663F9" w:rsidP="008663F9">
      <w:pPr>
        <w:pStyle w:val="HabraDrazba"/>
        <w:sectPr w:rsidR="008663F9" w:rsidSect="00756484">
          <w:type w:val="continuous"/>
          <w:pgSz w:w="11906" w:h="16838"/>
          <w:pgMar w:top="1440" w:right="1440" w:bottom="1440" w:left="1800" w:header="708" w:footer="708" w:gutter="0"/>
          <w:cols w:space="708"/>
          <w:docGrid w:linePitch="360"/>
        </w:sectPr>
      </w:pPr>
    </w:p>
    <w:p w:rsidR="008663F9" w:rsidRPr="00935607" w:rsidRDefault="008663F9" w:rsidP="008663F9">
      <w:pPr>
        <w:pStyle w:val="HabraDrazba"/>
      </w:pPr>
      <w:r>
        <w:lastRenderedPageBreak/>
        <w:tab/>
        <w:t>K,4,3</w:t>
      </w:r>
    </w:p>
    <w:p w:rsidR="008663F9" w:rsidRDefault="008663F9" w:rsidP="008663F9">
      <w:pPr>
        <w:pStyle w:val="HabraDrazba"/>
      </w:pPr>
      <w:r>
        <w:tab/>
        <w:t>Q,J,8,6,4,2</w:t>
      </w:r>
    </w:p>
    <w:p w:rsidR="008663F9" w:rsidRDefault="008663F9" w:rsidP="008663F9">
      <w:pPr>
        <w:pStyle w:val="HabraDrazba"/>
      </w:pPr>
      <w:r>
        <w:tab/>
        <w:t>J,6,2</w:t>
      </w:r>
    </w:p>
    <w:p w:rsidR="008663F9" w:rsidRDefault="008663F9" w:rsidP="008663F9">
      <w:pPr>
        <w:pStyle w:val="HabraDrazba"/>
      </w:pPr>
      <w:r>
        <w:tab/>
        <w:t>8</w:t>
      </w:r>
    </w:p>
    <w:p w:rsidR="008663F9" w:rsidRDefault="008663F9" w:rsidP="008663F9">
      <w:pPr>
        <w:pStyle w:val="HabraDrazba"/>
      </w:pPr>
    </w:p>
    <w:p w:rsidR="008663F9" w:rsidRDefault="008663F9" w:rsidP="008663F9">
      <w:pPr>
        <w:pStyle w:val="HabraDrazba"/>
      </w:pPr>
      <w:r>
        <w:tab/>
        <w:t>A,Q,10,8,7</w:t>
      </w:r>
    </w:p>
    <w:p w:rsidR="008663F9" w:rsidRDefault="008663F9" w:rsidP="008663F9">
      <w:pPr>
        <w:pStyle w:val="HabraDrazba"/>
      </w:pPr>
      <w:r>
        <w:tab/>
        <w:t>5</w:t>
      </w:r>
    </w:p>
    <w:p w:rsidR="008663F9" w:rsidRDefault="008663F9" w:rsidP="008663F9">
      <w:pPr>
        <w:pStyle w:val="HabraDrazba"/>
      </w:pPr>
      <w:r>
        <w:tab/>
        <w:t>A,K,5</w:t>
      </w:r>
    </w:p>
    <w:p w:rsidR="008663F9" w:rsidRDefault="008663F9" w:rsidP="008663F9">
      <w:pPr>
        <w:pStyle w:val="HabraDrazba"/>
      </w:pPr>
      <w:r>
        <w:tab/>
        <w:t>A,9,5,2</w:t>
      </w:r>
    </w:p>
    <w:p w:rsidR="008663F9" w:rsidRDefault="008663F9" w:rsidP="008663F9">
      <w:pPr>
        <w:pStyle w:val="HabraDrazba"/>
      </w:pPr>
      <w:r w:rsidRPr="00D20EDF">
        <w:rPr>
          <w:rStyle w:val="HabraTextTucneChar"/>
        </w:rPr>
        <w:t>Závazek:</w:t>
      </w:r>
      <w:r>
        <w:t xml:space="preserve"> 4 piky</w:t>
      </w:r>
      <w:r>
        <w:tab/>
      </w:r>
    </w:p>
    <w:p w:rsidR="008663F9" w:rsidRDefault="008663F9" w:rsidP="008663F9">
      <w:pPr>
        <w:pStyle w:val="HabraDrazba"/>
      </w:pPr>
      <w:r w:rsidRPr="00D20EDF">
        <w:rPr>
          <w:rStyle w:val="HabraTextTucneChar"/>
        </w:rPr>
        <w:t>Výnos:</w:t>
      </w:r>
      <w:r>
        <w:t xml:space="preserve"> K trefový</w:t>
      </w:r>
    </w:p>
    <w:p w:rsidR="001C58E9" w:rsidRPr="001C58E9" w:rsidRDefault="008663F9" w:rsidP="001C58E9">
      <w:pPr>
        <w:pStyle w:val="HabraText"/>
      </w:pPr>
      <w:r w:rsidRPr="001C58E9">
        <w:t xml:space="preserve">Mám osm zdvihů, pět pikových (při normálním dělení), dva kárové a jeden trefový. Mohu buď vypracovat srdce nebo </w:t>
      </w:r>
      <w:proofErr w:type="spellStart"/>
      <w:r w:rsidRPr="001C58E9">
        <w:t>snapovat</w:t>
      </w:r>
      <w:proofErr w:type="spellEnd"/>
      <w:r w:rsidRPr="001C58E9">
        <w:t xml:space="preserve"> trefy. </w:t>
      </w:r>
      <w:proofErr w:type="spellStart"/>
      <w:r w:rsidRPr="001C58E9">
        <w:t>Snapování</w:t>
      </w:r>
      <w:proofErr w:type="spellEnd"/>
      <w:r w:rsidRPr="001C58E9">
        <w:t xml:space="preserve"> bude lepší, protože mám víc vstupů do ruky než na stůl. Vezmu tedy esem a </w:t>
      </w:r>
      <w:proofErr w:type="spellStart"/>
      <w:r w:rsidRPr="001C58E9">
        <w:t>snapnu</w:t>
      </w:r>
      <w:proofErr w:type="spellEnd"/>
      <w:r w:rsidRPr="001C58E9">
        <w:t xml:space="preserve"> poprvé, kárem přejdu do ruky, </w:t>
      </w:r>
      <w:proofErr w:type="spellStart"/>
      <w:r w:rsidRPr="001C58E9">
        <w:t>snapnu</w:t>
      </w:r>
      <w:proofErr w:type="spellEnd"/>
      <w:r w:rsidRPr="001C58E9">
        <w:t xml:space="preserve"> podruhé, králem pikovým zahájím vytrumfování, přejdu károu podruhé na stůl, </w:t>
      </w:r>
      <w:proofErr w:type="spellStart"/>
      <w:r w:rsidRPr="001C58E9">
        <w:t>dotrumfuji</w:t>
      </w:r>
      <w:proofErr w:type="spellEnd"/>
      <w:r w:rsidRPr="001C58E9">
        <w:t xml:space="preserve"> a deset zdvihů je na světě.</w:t>
      </w:r>
    </w:p>
    <w:p w:rsidR="008663F9" w:rsidRDefault="008663F9" w:rsidP="008663F9">
      <w:pPr>
        <w:pStyle w:val="HabraDrazba"/>
      </w:pPr>
      <w:r w:rsidRPr="001C58E9">
        <w:rPr>
          <w:rStyle w:val="HabraTextChar"/>
        </w:rPr>
        <w:br w:type="column"/>
      </w:r>
      <w:r>
        <w:lastRenderedPageBreak/>
        <w:tab/>
        <w:t>A,7,6,3</w:t>
      </w:r>
    </w:p>
    <w:p w:rsidR="008663F9" w:rsidRDefault="008663F9" w:rsidP="008663F9">
      <w:pPr>
        <w:pStyle w:val="HabraDrazba"/>
      </w:pPr>
      <w:r>
        <w:tab/>
        <w:t>A,Q</w:t>
      </w:r>
    </w:p>
    <w:p w:rsidR="008663F9" w:rsidRDefault="008663F9" w:rsidP="008663F9">
      <w:pPr>
        <w:pStyle w:val="HabraDrazba"/>
      </w:pPr>
      <w:r>
        <w:tab/>
        <w:t>A,K,4</w:t>
      </w:r>
    </w:p>
    <w:p w:rsidR="008663F9" w:rsidRDefault="008663F9" w:rsidP="008663F9">
      <w:pPr>
        <w:pStyle w:val="HabraDrazba"/>
      </w:pPr>
      <w:r>
        <w:t>J,10,9,4</w:t>
      </w:r>
      <w:r>
        <w:tab/>
        <w:t>9,6,5,3</w:t>
      </w:r>
      <w:r>
        <w:tab/>
        <w:t>Q,8,5</w:t>
      </w:r>
    </w:p>
    <w:p w:rsidR="008663F9" w:rsidRDefault="008663F9" w:rsidP="008663F9">
      <w:pPr>
        <w:pStyle w:val="HabraDrazba"/>
      </w:pPr>
      <w:r>
        <w:t>5,3,2</w:t>
      </w:r>
      <w:r>
        <w:tab/>
      </w:r>
      <w:r>
        <w:tab/>
        <w:t>J,10,8,4</w:t>
      </w:r>
    </w:p>
    <w:p w:rsidR="008663F9" w:rsidRDefault="008663F9" w:rsidP="008663F9">
      <w:pPr>
        <w:pStyle w:val="HabraDrazba"/>
      </w:pPr>
      <w:r>
        <w:t>J,9,6</w:t>
      </w:r>
      <w:r>
        <w:tab/>
      </w:r>
      <w:r>
        <w:tab/>
        <w:t>Q</w:t>
      </w:r>
    </w:p>
    <w:p w:rsidR="008663F9" w:rsidRDefault="008663F9" w:rsidP="008663F9">
      <w:pPr>
        <w:pStyle w:val="HabraDrazba"/>
      </w:pPr>
      <w:r>
        <w:t>A,10,2</w:t>
      </w:r>
      <w:r>
        <w:tab/>
        <w:t>K,2</w:t>
      </w:r>
      <w:r>
        <w:tab/>
        <w:t>K,J,8,7,4</w:t>
      </w:r>
    </w:p>
    <w:p w:rsidR="008663F9" w:rsidRDefault="008663F9" w:rsidP="008663F9">
      <w:pPr>
        <w:pStyle w:val="HabraDrazba"/>
      </w:pPr>
      <w:r>
        <w:tab/>
        <w:t>K,9,7,6</w:t>
      </w:r>
    </w:p>
    <w:p w:rsidR="008663F9" w:rsidRDefault="008663F9" w:rsidP="008663F9">
      <w:pPr>
        <w:pStyle w:val="HabraDrazba"/>
      </w:pPr>
      <w:r>
        <w:tab/>
        <w:t>10,8,7,5,3,2</w:t>
      </w:r>
    </w:p>
    <w:p w:rsidR="008663F9" w:rsidRDefault="008663F9" w:rsidP="008663F9">
      <w:pPr>
        <w:pStyle w:val="HabraDrazba"/>
      </w:pPr>
      <w:r>
        <w:tab/>
        <w:t>Q</w:t>
      </w:r>
    </w:p>
    <w:p w:rsidR="008663F9" w:rsidRPr="008663F9" w:rsidRDefault="008663F9" w:rsidP="008663F9">
      <w:pPr>
        <w:pStyle w:val="HabraDrazba"/>
      </w:pPr>
      <w:r w:rsidRPr="00D20EDF">
        <w:rPr>
          <w:rStyle w:val="HabraTextTucneChar"/>
        </w:rPr>
        <w:t>Závazek:</w:t>
      </w:r>
      <w:r w:rsidRPr="008663F9">
        <w:t xml:space="preserve"> 5 kár</w:t>
      </w:r>
    </w:p>
    <w:p w:rsidR="008663F9" w:rsidRDefault="008663F9" w:rsidP="008663F9">
      <w:pPr>
        <w:pStyle w:val="HabraDrazba"/>
      </w:pPr>
      <w:r w:rsidRPr="00D20EDF">
        <w:rPr>
          <w:rStyle w:val="HabraTextTucneChar"/>
        </w:rPr>
        <w:t>Výnos:</w:t>
      </w:r>
      <w:r>
        <w:t xml:space="preserve"> J pikový</w:t>
      </w:r>
    </w:p>
    <w:p w:rsidR="008663F9" w:rsidRDefault="008663F9" w:rsidP="008663F9">
      <w:pPr>
        <w:pStyle w:val="HabraText"/>
      </w:pPr>
      <w:r>
        <w:t xml:space="preserve">Tady bude třeba se pořádně zamyslet už na počátku. Mám pravděpodobně 5 kárových zdvihů tři srdcové a dva pikové a jeden mi chybí. </w:t>
      </w:r>
      <w:proofErr w:type="spellStart"/>
      <w:r>
        <w:t>Snapování</w:t>
      </w:r>
      <w:proofErr w:type="spellEnd"/>
      <w:r>
        <w:t xml:space="preserve"> </w:t>
      </w:r>
      <w:proofErr w:type="spellStart"/>
      <w:r>
        <w:t>trefů</w:t>
      </w:r>
      <w:proofErr w:type="spellEnd"/>
      <w:r>
        <w:t xml:space="preserve"> z dlouhé strany mi nepomůže. Kára se mohou rozdělit 2-</w:t>
      </w:r>
      <w:smartTag w:uri="urn:schemas-microsoft-com:office:smarttags" w:element="metricconverter">
        <w:smartTagPr>
          <w:attr w:name="ProductID" w:val="2 a"/>
        </w:smartTagPr>
        <w:r>
          <w:t>2 a</w:t>
        </w:r>
      </w:smartTag>
      <w:r w:rsidR="00B53865">
        <w:t xml:space="preserve"> je po </w:t>
      </w:r>
      <w:r>
        <w:t>starostech,</w:t>
      </w:r>
      <w:r w:rsidR="00B53865">
        <w:t xml:space="preserve"> </w:t>
      </w:r>
      <w:r>
        <w:t xml:space="preserve">protože pak získám šest kárových zdvihů. Vidíte ještě nějakou jinou možnost? Ano, mohl bych </w:t>
      </w:r>
      <w:proofErr w:type="spellStart"/>
      <w:r>
        <w:t>snapnout</w:t>
      </w:r>
      <w:proofErr w:type="spellEnd"/>
      <w:r>
        <w:t xml:space="preserve"> srdce. Potom tedy budu potřebovat vstup do ruky, abych mohl odtamtud srdce vynést. Jako vstup mi může posloužit pikový král. Vezmu tedy první zdvih esem na stole, zahraji eso a krále kárové a vidím, že trumfy se nedělí. Obehraji ještě ze stolu eso a dámu srdcovou a pikem se dostanu do ruky. Teď nebudu obehrávat srdcového krále, ale </w:t>
      </w:r>
      <w:proofErr w:type="spellStart"/>
      <w:r>
        <w:t>snapnu</w:t>
      </w:r>
      <w:proofErr w:type="spellEnd"/>
      <w:r>
        <w:t xml:space="preserve"> si malou srdci ze </w:t>
      </w:r>
      <w:r w:rsidR="00B53865">
        <w:t>stolu a krále si obehraji až po </w:t>
      </w:r>
      <w:proofErr w:type="spellStart"/>
      <w:r>
        <w:t>dotrumfování</w:t>
      </w:r>
      <w:proofErr w:type="spellEnd"/>
      <w:r>
        <w:t>.</w:t>
      </w:r>
    </w:p>
    <w:p w:rsidR="008663F9" w:rsidRDefault="008663F9" w:rsidP="008663F9">
      <w:pPr>
        <w:pStyle w:val="HabraDrazba"/>
        <w:sectPr w:rsidR="008663F9" w:rsidSect="00756484">
          <w:type w:val="continuous"/>
          <w:pgSz w:w="11906" w:h="16838"/>
          <w:pgMar w:top="1440" w:right="1440" w:bottom="1440" w:left="1800" w:header="708" w:footer="708" w:gutter="0"/>
          <w:cols w:num="2" w:space="708"/>
          <w:docGrid w:linePitch="360"/>
        </w:sectPr>
      </w:pPr>
    </w:p>
    <w:p w:rsidR="008663F9" w:rsidRDefault="008663F9" w:rsidP="008663F9">
      <w:pPr>
        <w:pStyle w:val="HabraDrazba"/>
        <w:sectPr w:rsidR="008663F9" w:rsidSect="00756484">
          <w:type w:val="continuous"/>
          <w:pgSz w:w="11906" w:h="16838"/>
          <w:pgMar w:top="1440" w:right="1440" w:bottom="1440" w:left="1800" w:header="708" w:footer="708" w:gutter="0"/>
          <w:cols w:num="2" w:space="708"/>
          <w:docGrid w:linePitch="360"/>
        </w:sectPr>
      </w:pPr>
    </w:p>
    <w:p w:rsidR="008663F9" w:rsidRDefault="008663F9" w:rsidP="008663F9">
      <w:pPr>
        <w:pStyle w:val="HabraDrazba"/>
      </w:pPr>
      <w:r>
        <w:lastRenderedPageBreak/>
        <w:tab/>
        <w:t>K,J,8</w:t>
      </w:r>
    </w:p>
    <w:p w:rsidR="008663F9" w:rsidRDefault="008663F9" w:rsidP="008663F9">
      <w:pPr>
        <w:pStyle w:val="HabraDrazba"/>
      </w:pPr>
      <w:r>
        <w:tab/>
        <w:t>8,3</w:t>
      </w:r>
    </w:p>
    <w:p w:rsidR="008663F9" w:rsidRDefault="008663F9" w:rsidP="008663F9">
      <w:pPr>
        <w:pStyle w:val="HabraDrazba"/>
      </w:pPr>
      <w:r>
        <w:tab/>
        <w:t>K,5</w:t>
      </w:r>
    </w:p>
    <w:p w:rsidR="008663F9" w:rsidRDefault="008663F9" w:rsidP="008663F9">
      <w:pPr>
        <w:pStyle w:val="HabraDrazba"/>
      </w:pPr>
      <w:r>
        <w:tab/>
        <w:t>A,9,7,6,3,2</w:t>
      </w:r>
    </w:p>
    <w:p w:rsidR="008663F9" w:rsidRDefault="008663F9" w:rsidP="008663F9">
      <w:pPr>
        <w:pStyle w:val="HabraDrazba"/>
      </w:pPr>
    </w:p>
    <w:p w:rsidR="008663F9" w:rsidRDefault="008663F9" w:rsidP="008663F9">
      <w:pPr>
        <w:pStyle w:val="HabraDrazba"/>
      </w:pPr>
      <w:r>
        <w:tab/>
        <w:t>A,Q,10,9,7,6,3</w:t>
      </w:r>
    </w:p>
    <w:p w:rsidR="008663F9" w:rsidRDefault="008663F9" w:rsidP="008663F9">
      <w:pPr>
        <w:pStyle w:val="HabraDrazba"/>
      </w:pPr>
      <w:r>
        <w:tab/>
        <w:t>A,5</w:t>
      </w:r>
    </w:p>
    <w:p w:rsidR="008663F9" w:rsidRDefault="008663F9" w:rsidP="008663F9">
      <w:pPr>
        <w:pStyle w:val="HabraDrazba"/>
      </w:pPr>
      <w:r>
        <w:tab/>
        <w:t>A,J,10</w:t>
      </w:r>
    </w:p>
    <w:p w:rsidR="008663F9" w:rsidRDefault="008663F9" w:rsidP="008663F9">
      <w:pPr>
        <w:pStyle w:val="HabraDrazba"/>
      </w:pPr>
      <w:r>
        <w:tab/>
        <w:t>8</w:t>
      </w:r>
    </w:p>
    <w:p w:rsidR="008663F9" w:rsidRDefault="008663F9" w:rsidP="008663F9">
      <w:pPr>
        <w:pStyle w:val="HabraDrazba"/>
      </w:pPr>
      <w:r w:rsidRPr="00D20EDF">
        <w:rPr>
          <w:rStyle w:val="HabraTextTucneChar"/>
        </w:rPr>
        <w:t>Závazek:</w:t>
      </w:r>
      <w:r>
        <w:t xml:space="preserve"> 7 </w:t>
      </w:r>
      <w:proofErr w:type="spellStart"/>
      <w:r>
        <w:t>piků</w:t>
      </w:r>
      <w:proofErr w:type="spellEnd"/>
      <w:r>
        <w:tab/>
      </w:r>
    </w:p>
    <w:p w:rsidR="008663F9" w:rsidRDefault="008663F9" w:rsidP="008663F9">
      <w:pPr>
        <w:pStyle w:val="HabraDrazba"/>
      </w:pPr>
      <w:r w:rsidRPr="00D20EDF">
        <w:rPr>
          <w:rStyle w:val="HabraTextTucneChar"/>
        </w:rPr>
        <w:t>Výnos:</w:t>
      </w:r>
      <w:r>
        <w:t xml:space="preserve"> K srdcový</w:t>
      </w:r>
    </w:p>
    <w:p w:rsidR="008663F9" w:rsidRDefault="008663F9" w:rsidP="001C58E9">
      <w:pPr>
        <w:pStyle w:val="HabraText"/>
      </w:pPr>
      <w:r>
        <w:t xml:space="preserve">Mám 11 zdvihů, 7 pikových, srdcový, trefový a dva kárové. Jedno káro mohu </w:t>
      </w:r>
      <w:proofErr w:type="spellStart"/>
      <w:r>
        <w:t>snapnout</w:t>
      </w:r>
      <w:proofErr w:type="spellEnd"/>
      <w:r>
        <w:t xml:space="preserve">, ale jak smazat srdce a kde vzít třináctý zdvih. Mou jedinou nadějí je dlouhá trefová barva. Soupeři mají 6 </w:t>
      </w:r>
      <w:proofErr w:type="spellStart"/>
      <w:r>
        <w:t>trefů</w:t>
      </w:r>
      <w:proofErr w:type="spellEnd"/>
      <w:r>
        <w:t xml:space="preserve"> a budu-li hospodařit se vstupy k nim, je velká šance vypracovat je. Soupeři mají jen tři malé trumfy, takže mohu </w:t>
      </w:r>
      <w:proofErr w:type="spellStart"/>
      <w:r>
        <w:t>snapovat</w:t>
      </w:r>
      <w:proofErr w:type="spellEnd"/>
      <w:r>
        <w:t xml:space="preserve"> vysoko. Vezmu tedy srdce a zahraji tref k esu, potom </w:t>
      </w:r>
      <w:proofErr w:type="spellStart"/>
      <w:r>
        <w:t>snapnu</w:t>
      </w:r>
      <w:proofErr w:type="spellEnd"/>
      <w:r>
        <w:t xml:space="preserve"> tref vysoko esem a dávám pozor, kolik už soupeři dali </w:t>
      </w:r>
      <w:proofErr w:type="spellStart"/>
      <w:r>
        <w:t>trefů</w:t>
      </w:r>
      <w:proofErr w:type="spellEnd"/>
      <w:r>
        <w:t xml:space="preserve">. Potom nesu malý trumf k osmičce a opět trumfnu vysoko tref, byli-li trefy 3-3, mám je již vypracované, mohu </w:t>
      </w:r>
      <w:proofErr w:type="spellStart"/>
      <w:r>
        <w:t>dotrumfova</w:t>
      </w:r>
      <w:r w:rsidR="00B53865">
        <w:t>t</w:t>
      </w:r>
      <w:proofErr w:type="spellEnd"/>
      <w:r w:rsidR="00B53865">
        <w:t xml:space="preserve"> tak, abych skončil na stole a </w:t>
      </w:r>
      <w:r>
        <w:t>na tref odhodil srdci. Jestliže mají soupeři ještě tref, zreviduji také</w:t>
      </w:r>
      <w:r w:rsidR="00450080">
        <w:t>,</w:t>
      </w:r>
      <w:r>
        <w:t xml:space="preserve"> kolik mají trumfů. Šestku pikovou přev</w:t>
      </w:r>
      <w:r w:rsidR="00450080">
        <w:t>ezmu klukem, a pokud již vypadly</w:t>
      </w:r>
      <w:r>
        <w:t xml:space="preserve"> všechny trumfy, nebude mi vadit ani dělení </w:t>
      </w:r>
      <w:proofErr w:type="spellStart"/>
      <w:r>
        <w:t>trefů</w:t>
      </w:r>
      <w:proofErr w:type="spellEnd"/>
      <w:r>
        <w:t xml:space="preserve"> 5-1, přebiji tref opět zvysoka a pokud nevypadly všechny trefy ani teď, mohu se dostat na stůl ještě na krále kárového a kárový </w:t>
      </w:r>
      <w:proofErr w:type="spellStart"/>
      <w:r>
        <w:t>snap</w:t>
      </w:r>
      <w:proofErr w:type="spellEnd"/>
      <w:r>
        <w:t>.</w:t>
      </w:r>
    </w:p>
    <w:p w:rsidR="008663F9" w:rsidRDefault="008663F9" w:rsidP="008663F9">
      <w:pPr>
        <w:pStyle w:val="HabraDrazba"/>
      </w:pPr>
      <w:r>
        <w:br w:type="column"/>
      </w:r>
      <w:r>
        <w:lastRenderedPageBreak/>
        <w:tab/>
        <w:t>K,Q,3</w:t>
      </w:r>
    </w:p>
    <w:p w:rsidR="008663F9" w:rsidRDefault="008663F9" w:rsidP="008663F9">
      <w:pPr>
        <w:pStyle w:val="HabraDrazba"/>
      </w:pPr>
      <w:r>
        <w:tab/>
        <w:t>Q,J,8,6,4,2</w:t>
      </w:r>
    </w:p>
    <w:p w:rsidR="008663F9" w:rsidRDefault="008663F9" w:rsidP="008663F9">
      <w:pPr>
        <w:pStyle w:val="HabraDrazba"/>
      </w:pPr>
      <w:r>
        <w:tab/>
        <w:t>A,K,5</w:t>
      </w:r>
    </w:p>
    <w:p w:rsidR="008663F9" w:rsidRDefault="008663F9" w:rsidP="008663F9">
      <w:pPr>
        <w:pStyle w:val="HabraDrazba"/>
      </w:pPr>
      <w:r>
        <w:tab/>
        <w:t>8</w:t>
      </w:r>
    </w:p>
    <w:p w:rsidR="008663F9" w:rsidRDefault="008663F9" w:rsidP="008663F9">
      <w:pPr>
        <w:pStyle w:val="HabraDrazba"/>
      </w:pPr>
    </w:p>
    <w:p w:rsidR="008663F9" w:rsidRDefault="008663F9" w:rsidP="008663F9">
      <w:pPr>
        <w:pStyle w:val="HabraDrazba"/>
      </w:pPr>
      <w:r>
        <w:tab/>
        <w:t>A,10,8,7,4</w:t>
      </w:r>
    </w:p>
    <w:p w:rsidR="008663F9" w:rsidRDefault="008663F9" w:rsidP="008663F9">
      <w:pPr>
        <w:pStyle w:val="HabraDrazba"/>
      </w:pPr>
      <w:r>
        <w:tab/>
        <w:t>5</w:t>
      </w:r>
    </w:p>
    <w:p w:rsidR="008663F9" w:rsidRDefault="008663F9" w:rsidP="008663F9">
      <w:pPr>
        <w:pStyle w:val="HabraDrazba"/>
      </w:pPr>
      <w:r>
        <w:tab/>
        <w:t>J,6,2</w:t>
      </w:r>
    </w:p>
    <w:p w:rsidR="008663F9" w:rsidRDefault="008663F9" w:rsidP="008663F9">
      <w:pPr>
        <w:pStyle w:val="HabraDrazba"/>
      </w:pPr>
      <w:r>
        <w:tab/>
        <w:t>A,9,5,2</w:t>
      </w:r>
    </w:p>
    <w:p w:rsidR="008663F9" w:rsidRPr="008663F9" w:rsidRDefault="008663F9" w:rsidP="008663F9">
      <w:pPr>
        <w:pStyle w:val="HabraDrazba"/>
      </w:pPr>
      <w:r w:rsidRPr="00D20EDF">
        <w:rPr>
          <w:rStyle w:val="HabraTextTucneChar"/>
        </w:rPr>
        <w:t>Závazek:</w:t>
      </w:r>
      <w:r w:rsidRPr="008663F9">
        <w:t xml:space="preserve"> 4 piky</w:t>
      </w:r>
    </w:p>
    <w:p w:rsidR="008663F9" w:rsidRDefault="008663F9" w:rsidP="008663F9">
      <w:pPr>
        <w:pStyle w:val="HabraDrazba"/>
      </w:pPr>
      <w:r w:rsidRPr="00D20EDF">
        <w:rPr>
          <w:rStyle w:val="HabraTextTucneChar"/>
        </w:rPr>
        <w:t>Výnos:</w:t>
      </w:r>
      <w:r>
        <w:t xml:space="preserve"> K trefový</w:t>
      </w:r>
    </w:p>
    <w:p w:rsidR="008663F9" w:rsidRDefault="008663F9" w:rsidP="008663F9">
      <w:pPr>
        <w:pStyle w:val="HabraText"/>
      </w:pPr>
      <w:r>
        <w:t xml:space="preserve">Opět mám osm zdvihů, ale tentokrát mám větší šanci hrát na dlouhou srdcovou barvu než na </w:t>
      </w:r>
      <w:proofErr w:type="spellStart"/>
      <w:r>
        <w:t>snapy</w:t>
      </w:r>
      <w:proofErr w:type="spellEnd"/>
      <w:r>
        <w:t xml:space="preserve">, protože více vstupů je na stole. Vezmu tref a zahraji srdce. Soupeři vrátí asi káro, to vezmu na stole a na další srdce zahodím káro. Soupeři asi opět obrátí káro a v této chvíli </w:t>
      </w:r>
      <w:proofErr w:type="spellStart"/>
      <w:r>
        <w:t>snapnu</w:t>
      </w:r>
      <w:proofErr w:type="spellEnd"/>
      <w:r>
        <w:t xml:space="preserve"> srdci sedmičkou. Jestliže byly srdce 3-3, jsou vypracované, mohu vytrumfovat a odehrát je. Pokud ne trumfnu esem a dostanu se na stůl dalším trumfem a </w:t>
      </w:r>
      <w:proofErr w:type="spellStart"/>
      <w:r>
        <w:t>snapnu</w:t>
      </w:r>
      <w:proofErr w:type="spellEnd"/>
      <w:r>
        <w:t xml:space="preserve"> srdci desítkou. Dalším trumfem </w:t>
      </w:r>
      <w:proofErr w:type="spellStart"/>
      <w:r>
        <w:t>dotrumfuji</w:t>
      </w:r>
      <w:proofErr w:type="spellEnd"/>
      <w:r>
        <w:t xml:space="preserve"> a současně se dostanu ke svým délkovým srdcím.</w:t>
      </w:r>
    </w:p>
    <w:p w:rsidR="008663F9" w:rsidRDefault="008663F9" w:rsidP="008663F9">
      <w:pPr>
        <w:pStyle w:val="HabraDrazba"/>
        <w:sectPr w:rsidR="008663F9" w:rsidSect="00756484">
          <w:pgSz w:w="11906" w:h="16838"/>
          <w:pgMar w:top="1440" w:right="1440" w:bottom="1440" w:left="1800" w:header="708" w:footer="708" w:gutter="0"/>
          <w:cols w:num="2" w:space="708"/>
          <w:docGrid w:linePitch="360"/>
        </w:sectPr>
      </w:pPr>
    </w:p>
    <w:p w:rsidR="008663F9" w:rsidRPr="00604672" w:rsidRDefault="008663F9" w:rsidP="008663F9">
      <w:pPr>
        <w:pStyle w:val="HabraDrazba"/>
      </w:pPr>
      <w:r w:rsidRPr="00604672">
        <w:lastRenderedPageBreak/>
        <w:tab/>
        <w:t>10,8,7</w:t>
      </w:r>
    </w:p>
    <w:p w:rsidR="008663F9" w:rsidRPr="00604672" w:rsidRDefault="008663F9" w:rsidP="008663F9">
      <w:pPr>
        <w:pStyle w:val="HabraDrazba"/>
      </w:pPr>
      <w:r w:rsidRPr="00604672">
        <w:tab/>
        <w:t>K,Q,10,7</w:t>
      </w:r>
    </w:p>
    <w:p w:rsidR="008663F9" w:rsidRPr="00604672" w:rsidRDefault="008663F9" w:rsidP="008663F9">
      <w:pPr>
        <w:pStyle w:val="HabraDrazba"/>
      </w:pPr>
      <w:r w:rsidRPr="00604672">
        <w:tab/>
        <w:t>A,K,J</w:t>
      </w:r>
    </w:p>
    <w:p w:rsidR="008663F9" w:rsidRPr="00604672" w:rsidRDefault="008663F9" w:rsidP="008663F9">
      <w:pPr>
        <w:pStyle w:val="HabraDrazba"/>
      </w:pPr>
      <w:r w:rsidRPr="00604672">
        <w:tab/>
        <w:t>K,Q,8</w:t>
      </w:r>
    </w:p>
    <w:p w:rsidR="008663F9" w:rsidRPr="00604672" w:rsidRDefault="008663F9" w:rsidP="008663F9">
      <w:pPr>
        <w:pStyle w:val="HabraDrazba"/>
      </w:pPr>
    </w:p>
    <w:p w:rsidR="008663F9" w:rsidRPr="00604672" w:rsidRDefault="008663F9" w:rsidP="008663F9">
      <w:pPr>
        <w:pStyle w:val="HabraDrazba"/>
      </w:pPr>
      <w:r w:rsidRPr="00604672">
        <w:tab/>
        <w:t>9,6,3</w:t>
      </w:r>
    </w:p>
    <w:p w:rsidR="008663F9" w:rsidRPr="00604672" w:rsidRDefault="008663F9" w:rsidP="008663F9">
      <w:pPr>
        <w:pStyle w:val="HabraDrazba"/>
      </w:pPr>
      <w:r w:rsidRPr="00604672">
        <w:tab/>
        <w:t>A,J,5,2</w:t>
      </w:r>
    </w:p>
    <w:p w:rsidR="008663F9" w:rsidRPr="00604672" w:rsidRDefault="008663F9" w:rsidP="008663F9">
      <w:pPr>
        <w:pStyle w:val="HabraDrazba"/>
      </w:pPr>
      <w:r w:rsidRPr="00604672">
        <w:tab/>
        <w:t>8,5,4</w:t>
      </w:r>
    </w:p>
    <w:p w:rsidR="008663F9" w:rsidRPr="00604672" w:rsidRDefault="008663F9" w:rsidP="008663F9">
      <w:pPr>
        <w:pStyle w:val="HabraDrazba"/>
      </w:pPr>
      <w:r w:rsidRPr="00604672">
        <w:tab/>
        <w:t>A,7,5</w:t>
      </w:r>
    </w:p>
    <w:p w:rsidR="008663F9" w:rsidRDefault="008663F9" w:rsidP="008663F9">
      <w:pPr>
        <w:pStyle w:val="HabraDrazba"/>
      </w:pPr>
      <w:r w:rsidRPr="00D20EDF">
        <w:rPr>
          <w:rStyle w:val="HabraTextTucneChar"/>
        </w:rPr>
        <w:t>Závazek:</w:t>
      </w:r>
      <w:r>
        <w:t xml:space="preserve"> 4 srdce</w:t>
      </w:r>
    </w:p>
    <w:p w:rsidR="008663F9" w:rsidRDefault="008663F9" w:rsidP="008663F9">
      <w:pPr>
        <w:pStyle w:val="HabraDrazba"/>
      </w:pPr>
      <w:r w:rsidRPr="00D20EDF">
        <w:rPr>
          <w:rStyle w:val="HabraTextTucneChar"/>
        </w:rPr>
        <w:t>Výnos:</w:t>
      </w:r>
      <w:r>
        <w:t xml:space="preserve"> 9 trefová</w:t>
      </w:r>
    </w:p>
    <w:p w:rsidR="008663F9" w:rsidRDefault="008663F9" w:rsidP="008663F9">
      <w:pPr>
        <w:pStyle w:val="HabraText"/>
      </w:pPr>
      <w:r>
        <w:t xml:space="preserve">Mám čtyři srdcové zdvihy, tři trefové a dva kárové. Nemám žádnou délku ani krátkost, a tak nezbývá než zkusit </w:t>
      </w:r>
      <w:proofErr w:type="spellStart"/>
      <w:r>
        <w:t>impas</w:t>
      </w:r>
      <w:proofErr w:type="spellEnd"/>
      <w:r>
        <w:t xml:space="preserve"> kárový. Vezmu tref na stole. Vytrumfuji a obehraji krále kárového, kdyby snad dáma byla singl. Potom přejdu </w:t>
      </w:r>
      <w:proofErr w:type="spellStart"/>
      <w:r>
        <w:t>trefem</w:t>
      </w:r>
      <w:proofErr w:type="spellEnd"/>
      <w:r>
        <w:t xml:space="preserve"> do ruky a </w:t>
      </w:r>
      <w:proofErr w:type="spellStart"/>
      <w:r>
        <w:t>zaimpasuji</w:t>
      </w:r>
      <w:proofErr w:type="spellEnd"/>
      <w:r>
        <w:t xml:space="preserve"> ke klukovi károvému. Budu-li mít štěstí, splním. Víc jsem nemohl udělat.</w:t>
      </w:r>
    </w:p>
    <w:p w:rsidR="008663F9" w:rsidRDefault="008663F9" w:rsidP="008663F9">
      <w:pPr>
        <w:pStyle w:val="HabraLiteratura"/>
        <w:tabs>
          <w:tab w:val="clear" w:pos="4253"/>
        </w:tabs>
      </w:pPr>
      <w:r w:rsidRPr="001C58E9">
        <w:t>Literatura:</w:t>
      </w:r>
      <w:r>
        <w:tab/>
        <w:t>J. Hájek</w:t>
      </w:r>
      <w:r>
        <w:tab/>
        <w:t>Bridžová školka</w:t>
      </w:r>
      <w:r>
        <w:tab/>
        <w:t>26. lekce</w:t>
      </w:r>
    </w:p>
    <w:p w:rsidR="008663F9" w:rsidRDefault="008663F9" w:rsidP="008663F9">
      <w:pPr>
        <w:pStyle w:val="HabraLiteratura"/>
        <w:tabs>
          <w:tab w:val="clear" w:pos="4253"/>
        </w:tabs>
      </w:pPr>
      <w:r>
        <w:tab/>
        <w:t xml:space="preserve">A. </w:t>
      </w:r>
      <w:proofErr w:type="spellStart"/>
      <w:r>
        <w:t>Sheinwold</w:t>
      </w:r>
      <w:proofErr w:type="spellEnd"/>
      <w:r>
        <w:tab/>
        <w:t>Sehrávka</w:t>
      </w:r>
      <w:r>
        <w:tab/>
        <w:t>str. 258-263</w:t>
      </w:r>
    </w:p>
    <w:p w:rsidR="008663F9" w:rsidRDefault="008663F9" w:rsidP="008663F9">
      <w:pPr>
        <w:pStyle w:val="HabraLiteratura"/>
      </w:pPr>
      <w:r>
        <w:tab/>
        <w:t xml:space="preserve">P. </w:t>
      </w:r>
      <w:proofErr w:type="spellStart"/>
      <w:r>
        <w:t>Hebák</w:t>
      </w:r>
      <w:proofErr w:type="spellEnd"/>
      <w:r>
        <w:tab/>
        <w:t>Bridž pro každého</w:t>
      </w:r>
      <w:r>
        <w:tab/>
        <w:t>str. 85-91</w:t>
      </w:r>
    </w:p>
    <w:p w:rsidR="008663F9" w:rsidRDefault="008663F9" w:rsidP="008663F9">
      <w:pPr>
        <w:pStyle w:val="HabraLiteratura"/>
      </w:pPr>
      <w:r>
        <w:tab/>
        <w:t>J. Fišer</w:t>
      </w:r>
      <w:r>
        <w:tab/>
      </w:r>
      <w:r w:rsidRPr="001C58E9">
        <w:t>Jak se hraje bridž</w:t>
      </w:r>
      <w:r>
        <w:tab/>
        <w:t>str. 56-59</w:t>
      </w:r>
    </w:p>
    <w:p w:rsidR="008663F9" w:rsidRDefault="008663F9" w:rsidP="008663F9">
      <w:pPr>
        <w:pStyle w:val="HabraLiteratura"/>
        <w:tabs>
          <w:tab w:val="clear" w:pos="4253"/>
        </w:tabs>
      </w:pPr>
      <w:r>
        <w:tab/>
        <w:t xml:space="preserve">J. </w:t>
      </w:r>
      <w:proofErr w:type="spellStart"/>
      <w:r>
        <w:t>Minaříček</w:t>
      </w:r>
      <w:proofErr w:type="spellEnd"/>
      <w:r>
        <w:tab/>
        <w:t>Sehrávka</w:t>
      </w:r>
      <w:r>
        <w:tab/>
        <w:t>str. 22-27</w:t>
      </w:r>
    </w:p>
    <w:p w:rsidR="008663F9" w:rsidRDefault="008663F9" w:rsidP="008663F9">
      <w:pPr>
        <w:pStyle w:val="HabraLiteratura"/>
      </w:pPr>
      <w:r>
        <w:tab/>
        <w:t>J. Sedlář</w:t>
      </w:r>
      <w:r>
        <w:tab/>
        <w:t>Základy teorie bridže</w:t>
      </w:r>
      <w:r>
        <w:tab/>
        <w:t>str. 22-26</w:t>
      </w:r>
    </w:p>
    <w:p w:rsidR="008663F9" w:rsidRDefault="008663F9" w:rsidP="008663F9">
      <w:pPr>
        <w:pStyle w:val="HabraLiteratura"/>
      </w:pPr>
      <w:r>
        <w:tab/>
        <w:t xml:space="preserve">P. </w:t>
      </w:r>
      <w:proofErr w:type="spellStart"/>
      <w:r>
        <w:t>Mokráň</w:t>
      </w:r>
      <w:proofErr w:type="spellEnd"/>
      <w:r>
        <w:tab/>
        <w:t xml:space="preserve">Bridž </w:t>
      </w:r>
      <w:proofErr w:type="spellStart"/>
      <w:r>
        <w:t>rýchlo</w:t>
      </w:r>
      <w:proofErr w:type="spellEnd"/>
      <w:r>
        <w:t xml:space="preserve"> a </w:t>
      </w:r>
      <w:proofErr w:type="spellStart"/>
      <w:r>
        <w:t>dobre</w:t>
      </w:r>
      <w:proofErr w:type="spellEnd"/>
      <w:r>
        <w:tab/>
        <w:t>str. 224-230</w:t>
      </w:r>
    </w:p>
    <w:p w:rsidR="008663F9" w:rsidRDefault="008663F9" w:rsidP="008663F9">
      <w:pPr>
        <w:pStyle w:val="HabraLiteratura"/>
        <w:tabs>
          <w:tab w:val="clear" w:pos="4253"/>
        </w:tabs>
      </w:pPr>
      <w:r>
        <w:tab/>
        <w:t xml:space="preserve">P. </w:t>
      </w:r>
      <w:proofErr w:type="spellStart"/>
      <w:r>
        <w:t>Cronier</w:t>
      </w:r>
      <w:proofErr w:type="spellEnd"/>
      <w:r>
        <w:t xml:space="preserve"> a </w:t>
      </w:r>
      <w:proofErr w:type="spellStart"/>
      <w:r>
        <w:t>spol.Minibridž</w:t>
      </w:r>
      <w:proofErr w:type="spellEnd"/>
      <w:r>
        <w:tab/>
        <w:t>7.,9.,15. lekce</w:t>
      </w:r>
    </w:p>
    <w:p w:rsidR="00AF77B3" w:rsidRPr="00B62A1E" w:rsidRDefault="00AF77B3" w:rsidP="00AF77B3">
      <w:pPr>
        <w:pStyle w:val="HabraNadpisLekce"/>
      </w:pPr>
      <w:bookmarkStart w:id="67" w:name="_Toc277506144"/>
      <w:bookmarkStart w:id="68" w:name="_Toc342910514"/>
      <w:r w:rsidRPr="00B62A1E">
        <w:lastRenderedPageBreak/>
        <w:t xml:space="preserve">Plán </w:t>
      </w:r>
      <w:r w:rsidRPr="00B62A1E">
        <w:rPr>
          <w:szCs w:val="36"/>
        </w:rPr>
        <w:t>barevné</w:t>
      </w:r>
      <w:r w:rsidRPr="00B62A1E">
        <w:t xml:space="preserve"> obrany</w:t>
      </w:r>
      <w:bookmarkEnd w:id="67"/>
      <w:bookmarkEnd w:id="68"/>
    </w:p>
    <w:p w:rsidR="00AF77B3" w:rsidRPr="00020B82" w:rsidRDefault="00AF77B3" w:rsidP="00AF77B3">
      <w:pPr>
        <w:pStyle w:val="HabraText"/>
      </w:pPr>
      <w:r w:rsidRPr="00020B82">
        <w:t>Předmětem dnešní hodiny je hra v obraně proti barevnému závazku. Je důležité snažit se uhodnout nebo poznat, jakou cestu ke zvolení závazku zvolil hlavní hráč a zvolit proti ní co nejúčinnější záškodnickou taktiku, která mu jeho plán co nejvíce znepříjemní. Velice často nám vše osvětlí karty na stole, které mohou být základním vodítkem obrany pro jejich koncepci. Shledají-li obránci, že hlavní h</w:t>
      </w:r>
      <w:r w:rsidR="00F672D4">
        <w:t>ráč bude své zdvihy získávat na </w:t>
      </w:r>
      <w:proofErr w:type="spellStart"/>
      <w:r w:rsidRPr="00020B82">
        <w:t>snapy</w:t>
      </w:r>
      <w:proofErr w:type="spellEnd"/>
      <w:r w:rsidRPr="00020B82">
        <w:t xml:space="preserve">, je nutné při každé příležitosti trumfnout. Vidím-li na stole hrozivou délku, je důležité obehrát si své zdvihy ve vedlejších barvách dříve, než se hlavnímu hráči podaří smazat ztrátové karty na délku. Není-li viditelná žádná délka ani krátkost, je důležité nezadávat zdvihy hlavnímu hráči a nechávat ho rozehrávat své </w:t>
      </w:r>
      <w:proofErr w:type="spellStart"/>
      <w:r w:rsidRPr="00020B82">
        <w:t>impasy</w:t>
      </w:r>
      <w:proofErr w:type="spellEnd"/>
      <w:r w:rsidRPr="00020B82">
        <w:t xml:space="preserve"> a </w:t>
      </w:r>
      <w:proofErr w:type="spellStart"/>
      <w:r w:rsidRPr="00020B82">
        <w:t>expasy</w:t>
      </w:r>
      <w:proofErr w:type="spellEnd"/>
      <w:r w:rsidRPr="00020B82">
        <w:t xml:space="preserve"> samotného. Znamená to hrát pasivně, tedy nevynášet od nových barev, vracet barvy partnera, případně hlavního hráče, nebo trumfovat.</w:t>
      </w:r>
    </w:p>
    <w:p w:rsidR="00AF77B3" w:rsidRDefault="00AF77B3" w:rsidP="00AF77B3">
      <w:pPr>
        <w:pStyle w:val="HabraText"/>
      </w:pPr>
      <w:r>
        <w:t>Tady je několik příkladů k rozebrání:</w:t>
      </w:r>
    </w:p>
    <w:p w:rsidR="00AF77B3" w:rsidRDefault="00AF77B3" w:rsidP="00AF77B3">
      <w:pPr>
        <w:pStyle w:val="HabraDrazba"/>
        <w:sectPr w:rsidR="00AF77B3" w:rsidSect="00AF77B3">
          <w:headerReference w:type="even" r:id="rId14"/>
          <w:footerReference w:type="even" r:id="rId15"/>
          <w:type w:val="continuous"/>
          <w:pgSz w:w="11906" w:h="16838"/>
          <w:pgMar w:top="1417" w:right="1417" w:bottom="1417" w:left="1417" w:header="708" w:footer="708" w:gutter="0"/>
          <w:cols w:space="708"/>
          <w:titlePg/>
          <w:docGrid w:linePitch="360"/>
        </w:sectPr>
      </w:pPr>
    </w:p>
    <w:p w:rsidR="00AF77B3" w:rsidRDefault="00AF77B3" w:rsidP="00AF77B3">
      <w:pPr>
        <w:pStyle w:val="HabraDrazba"/>
      </w:pPr>
      <w:r>
        <w:lastRenderedPageBreak/>
        <w:tab/>
        <w:t>Q,J,5</w:t>
      </w:r>
    </w:p>
    <w:p w:rsidR="00AF77B3" w:rsidRDefault="00AF77B3" w:rsidP="00AF77B3">
      <w:pPr>
        <w:pStyle w:val="HabraDrazba"/>
      </w:pPr>
      <w:r>
        <w:tab/>
        <w:t>K,9,6</w:t>
      </w:r>
    </w:p>
    <w:p w:rsidR="00AF77B3" w:rsidRDefault="00AF77B3" w:rsidP="00AF77B3">
      <w:pPr>
        <w:pStyle w:val="HabraDrazba"/>
      </w:pPr>
      <w:r>
        <w:tab/>
        <w:t>A,J,5,2</w:t>
      </w:r>
    </w:p>
    <w:p w:rsidR="00AF77B3" w:rsidRDefault="00AF77B3" w:rsidP="00AF77B3">
      <w:pPr>
        <w:pStyle w:val="HabraDrazba"/>
      </w:pPr>
      <w:r>
        <w:t>9,3</w:t>
      </w:r>
      <w:r>
        <w:tab/>
        <w:t>A,K,6</w:t>
      </w:r>
      <w:r>
        <w:tab/>
        <w:t>K,10,2</w:t>
      </w:r>
    </w:p>
    <w:p w:rsidR="00AF77B3" w:rsidRDefault="00AF77B3" w:rsidP="00AF77B3">
      <w:pPr>
        <w:pStyle w:val="HabraDrazba"/>
      </w:pPr>
      <w:r>
        <w:t>Q,J,2</w:t>
      </w:r>
      <w:r>
        <w:tab/>
      </w:r>
      <w:r>
        <w:tab/>
        <w:t>A,7,5,3</w:t>
      </w:r>
    </w:p>
    <w:p w:rsidR="00AF77B3" w:rsidRDefault="00AF77B3" w:rsidP="00AF77B3">
      <w:pPr>
        <w:pStyle w:val="HabraDrazba"/>
      </w:pPr>
      <w:r>
        <w:t>9,7,6,3</w:t>
      </w:r>
      <w:r>
        <w:tab/>
      </w:r>
      <w:r>
        <w:tab/>
        <w:t>Q,10,8</w:t>
      </w:r>
    </w:p>
    <w:p w:rsidR="00AF77B3" w:rsidRDefault="00AF77B3" w:rsidP="00AF77B3">
      <w:pPr>
        <w:pStyle w:val="HabraDrazba"/>
      </w:pPr>
      <w:r>
        <w:t>Q,10,5,3</w:t>
      </w:r>
      <w:r>
        <w:tab/>
        <w:t>A,8,7,6,4</w:t>
      </w:r>
      <w:r>
        <w:tab/>
        <w:t>J,9,4</w:t>
      </w:r>
    </w:p>
    <w:p w:rsidR="00AF77B3" w:rsidRDefault="00AF77B3" w:rsidP="00AF77B3">
      <w:pPr>
        <w:pStyle w:val="HabraDrazba"/>
      </w:pPr>
      <w:r>
        <w:tab/>
        <w:t>10,8,4</w:t>
      </w:r>
    </w:p>
    <w:p w:rsidR="00AF77B3" w:rsidRDefault="00AF77B3" w:rsidP="00AF77B3">
      <w:pPr>
        <w:pStyle w:val="HabraDrazba"/>
      </w:pPr>
      <w:r>
        <w:tab/>
        <w:t>K,4</w:t>
      </w:r>
    </w:p>
    <w:p w:rsidR="00AF77B3" w:rsidRDefault="00AF77B3" w:rsidP="00AF77B3">
      <w:pPr>
        <w:pStyle w:val="HabraDrazba"/>
      </w:pPr>
      <w:r>
        <w:tab/>
        <w:t>8,7,2</w:t>
      </w:r>
    </w:p>
    <w:p w:rsidR="00AF77B3" w:rsidRDefault="00AF77B3" w:rsidP="00AF77B3">
      <w:pPr>
        <w:pStyle w:val="HabraDrazba"/>
      </w:pPr>
      <w:r>
        <w:lastRenderedPageBreak/>
        <w:tab/>
        <w:t>9,8,6,5,2</w:t>
      </w:r>
    </w:p>
    <w:p w:rsidR="00AF77B3" w:rsidRDefault="00AF77B3" w:rsidP="00AF77B3">
      <w:pPr>
        <w:pStyle w:val="HabraDrazba"/>
      </w:pPr>
      <w:r>
        <w:tab/>
        <w:t>10,5,4</w:t>
      </w:r>
    </w:p>
    <w:p w:rsidR="00AF77B3" w:rsidRDefault="00AF77B3" w:rsidP="00AF77B3">
      <w:pPr>
        <w:pStyle w:val="HabraDrazba"/>
      </w:pPr>
      <w:r>
        <w:tab/>
        <w:t xml:space="preserve">Q,J </w:t>
      </w:r>
    </w:p>
    <w:p w:rsidR="00AF77B3" w:rsidRDefault="00AF77B3" w:rsidP="00AF77B3">
      <w:pPr>
        <w:pStyle w:val="HabraDrazba"/>
      </w:pPr>
      <w:r>
        <w:t>Q,J,10,3</w:t>
      </w:r>
      <w:r>
        <w:tab/>
        <w:t>A,10,9</w:t>
      </w:r>
      <w:r>
        <w:tab/>
        <w:t>7,4</w:t>
      </w:r>
    </w:p>
    <w:p w:rsidR="00AF77B3" w:rsidRDefault="00AF77B3" w:rsidP="00AF77B3">
      <w:pPr>
        <w:pStyle w:val="HabraDrazba"/>
      </w:pPr>
      <w:r>
        <w:t>7,2</w:t>
      </w:r>
      <w:r>
        <w:tab/>
      </w:r>
      <w:r>
        <w:tab/>
        <w:t>A,8,3</w:t>
      </w:r>
    </w:p>
    <w:p w:rsidR="00AF77B3" w:rsidRDefault="00AF77B3" w:rsidP="00AF77B3">
      <w:pPr>
        <w:pStyle w:val="HabraDrazba"/>
      </w:pPr>
      <w:r>
        <w:t>K,9,3,2</w:t>
      </w:r>
      <w:r>
        <w:tab/>
      </w:r>
      <w:r>
        <w:tab/>
        <w:t>A,10,7,4</w:t>
      </w:r>
    </w:p>
    <w:p w:rsidR="00AF77B3" w:rsidRDefault="00AF77B3" w:rsidP="00AF77B3">
      <w:pPr>
        <w:pStyle w:val="HabraDrazba"/>
      </w:pPr>
      <w:r>
        <w:t>Q,J,3</w:t>
      </w:r>
      <w:r>
        <w:tab/>
        <w:t>A,K</w:t>
      </w:r>
      <w:r>
        <w:tab/>
        <w:t>8,6,4,2</w:t>
      </w:r>
    </w:p>
    <w:p w:rsidR="00AF77B3" w:rsidRDefault="00AF77B3" w:rsidP="00AF77B3">
      <w:pPr>
        <w:pStyle w:val="HabraDrazba"/>
      </w:pPr>
      <w:r>
        <w:tab/>
        <w:t>K,Q,J,9,6</w:t>
      </w:r>
    </w:p>
    <w:p w:rsidR="00AF77B3" w:rsidRDefault="00AF77B3" w:rsidP="00AF77B3">
      <w:pPr>
        <w:pStyle w:val="HabraDrazba"/>
      </w:pPr>
      <w:r>
        <w:tab/>
        <w:t>8,6,5</w:t>
      </w:r>
    </w:p>
    <w:p w:rsidR="00AF77B3" w:rsidRPr="00AF77B3" w:rsidRDefault="00AF77B3" w:rsidP="00AF77B3">
      <w:pPr>
        <w:pStyle w:val="HabraDrazba"/>
        <w:rPr>
          <w:rStyle w:val="HabraTextTucneChar"/>
        </w:rPr>
        <w:sectPr w:rsidR="00AF77B3" w:rsidRPr="00AF77B3" w:rsidSect="00756484">
          <w:type w:val="continuous"/>
          <w:pgSz w:w="11906" w:h="16838"/>
          <w:pgMar w:top="1417" w:right="1417" w:bottom="1417" w:left="1417" w:header="708" w:footer="708" w:gutter="0"/>
          <w:cols w:num="2" w:space="708"/>
          <w:titlePg/>
          <w:docGrid w:linePitch="360"/>
        </w:sectPr>
      </w:pPr>
      <w:r>
        <w:tab/>
        <w:t>K,7,5</w:t>
      </w:r>
    </w:p>
    <w:p w:rsidR="00AF77B3" w:rsidRDefault="00AF77B3" w:rsidP="00D20EDF">
      <w:pPr>
        <w:pStyle w:val="HabraText"/>
      </w:pPr>
      <w:r w:rsidRPr="001E3266">
        <w:rPr>
          <w:rStyle w:val="HabraTextTucneChar"/>
        </w:rPr>
        <w:lastRenderedPageBreak/>
        <w:t>Závazek:</w:t>
      </w:r>
      <w:r>
        <w:t xml:space="preserve"> 4 piky</w:t>
      </w:r>
    </w:p>
    <w:p w:rsidR="00AF77B3" w:rsidRDefault="00AF77B3" w:rsidP="00D20EDF">
      <w:pPr>
        <w:pStyle w:val="HabraText"/>
      </w:pPr>
      <w:r w:rsidRPr="001E3266">
        <w:rPr>
          <w:rStyle w:val="HabraTextTucneChar"/>
        </w:rPr>
        <w:t>Výnos:</w:t>
      </w:r>
      <w:r>
        <w:t xml:space="preserve"> Q srdcová</w:t>
      </w:r>
    </w:p>
    <w:p w:rsidR="00AF77B3" w:rsidRDefault="00AF77B3" w:rsidP="00D20EDF">
      <w:pPr>
        <w:pStyle w:val="HabraText"/>
      </w:pPr>
      <w:r>
        <w:t>Na stole n</w:t>
      </w:r>
      <w:r w:rsidR="00F672D4">
        <w:t>ení žádná délka ani krátkost, a </w:t>
      </w:r>
      <w:r>
        <w:t>tak hlavní h</w:t>
      </w:r>
      <w:r w:rsidR="00F672D4">
        <w:t xml:space="preserve">ráč bude muset zkoušet </w:t>
      </w:r>
      <w:proofErr w:type="spellStart"/>
      <w:r w:rsidR="00F672D4">
        <w:t>expasy</w:t>
      </w:r>
      <w:proofErr w:type="spellEnd"/>
      <w:r w:rsidR="00F672D4">
        <w:t xml:space="preserve"> a </w:t>
      </w:r>
      <w:proofErr w:type="spellStart"/>
      <w:r>
        <w:t>impasy</w:t>
      </w:r>
      <w:proofErr w:type="spellEnd"/>
      <w:r>
        <w:t>, pokud mu nějaký zdvih chybí. Nejrozumnější tedy je nevynášet žádnou novou barvu. Hlavní hráč přikryje králem, Východ vezme esem a vrá</w:t>
      </w:r>
      <w:r w:rsidR="00F672D4">
        <w:t>tí zpátky srdci, Východ vezme a </w:t>
      </w:r>
      <w:r>
        <w:t>nerozehraje novou barvu, nýbrž obrátí opět srdci. Hlavní hráč si třetí srdci vezme a zahájí vytrumfování. Pravděpodobně bude hrát malou z ruky k dámě, Východ vezme králem, vrátí pik</w:t>
      </w:r>
      <w:r w:rsidR="00F672D4">
        <w:t xml:space="preserve"> a </w:t>
      </w:r>
      <w:r>
        <w:t xml:space="preserve">počká si, až bude hlavní hráč </w:t>
      </w:r>
      <w:proofErr w:type="spellStart"/>
      <w:r>
        <w:t>impasovat</w:t>
      </w:r>
      <w:proofErr w:type="spellEnd"/>
      <w:r>
        <w:t xml:space="preserve"> káro, kde nesedí dáma pro hlavního příznivě a závazek je dole.</w:t>
      </w:r>
      <w:r w:rsidR="00F672D4">
        <w:br w:type="column"/>
      </w:r>
      <w:r w:rsidRPr="001E3266">
        <w:rPr>
          <w:rStyle w:val="HabraTextTucneChar"/>
        </w:rPr>
        <w:lastRenderedPageBreak/>
        <w:t>Závazek:</w:t>
      </w:r>
      <w:r>
        <w:t xml:space="preserve"> 3 srdce</w:t>
      </w:r>
    </w:p>
    <w:p w:rsidR="00AF77B3" w:rsidRDefault="00AF77B3" w:rsidP="00D20EDF">
      <w:pPr>
        <w:pStyle w:val="HabraText"/>
      </w:pPr>
      <w:r w:rsidRPr="001E3266">
        <w:rPr>
          <w:rStyle w:val="HabraTextTucneChar"/>
        </w:rPr>
        <w:t>Výnos:</w:t>
      </w:r>
      <w:r>
        <w:t xml:space="preserve"> Q piková</w:t>
      </w:r>
    </w:p>
    <w:p w:rsidR="00AF77B3" w:rsidRDefault="00AF77B3" w:rsidP="00D20EDF">
      <w:pPr>
        <w:pStyle w:val="HabraText"/>
        <w:sectPr w:rsidR="00AF77B3" w:rsidSect="00756484">
          <w:type w:val="continuous"/>
          <w:pgSz w:w="11906" w:h="16838"/>
          <w:pgMar w:top="1417" w:right="1417" w:bottom="1417" w:left="1417" w:header="708" w:footer="708" w:gutter="0"/>
          <w:cols w:num="2" w:space="708"/>
          <w:titlePg/>
          <w:docGrid w:linePitch="360"/>
        </w:sectPr>
      </w:pPr>
      <w:r>
        <w:t xml:space="preserve">Vydražitel vzal esem a vynesl 5 károvou. Hlavní hráč by patrně rád </w:t>
      </w:r>
      <w:proofErr w:type="spellStart"/>
      <w:r>
        <w:t>snapoval</w:t>
      </w:r>
      <w:proofErr w:type="spellEnd"/>
      <w:r>
        <w:t xml:space="preserve"> kára, </w:t>
      </w:r>
      <w:proofErr w:type="spellStart"/>
      <w:r>
        <w:t>aťuž</w:t>
      </w:r>
      <w:proofErr w:type="spellEnd"/>
      <w:r>
        <w:t xml:space="preserve"> první zdvih obránců vezme kterýkoliv z</w:t>
      </w:r>
      <w:r w:rsidR="00443BE4">
        <w:t> </w:t>
      </w:r>
      <w:r>
        <w:t>nich</w:t>
      </w:r>
      <w:r w:rsidR="00443BE4">
        <w:t>,</w:t>
      </w:r>
      <w:r>
        <w:t xml:space="preserve"> musí okamžitě trumfnout malou (Východ zatím nesmí dát eso). Hlavní hráč trumf vezme a obrátí opět káro, teď nesmí Východ zaspat a musí trumfnout dvakrát – esem a malou. Hlavní hráč ztratil možnost </w:t>
      </w:r>
      <w:proofErr w:type="spellStart"/>
      <w:r>
        <w:t>snapnout</w:t>
      </w:r>
      <w:proofErr w:type="spellEnd"/>
      <w:r>
        <w:t xml:space="preserve"> káru a bude muset ještě jednu kartu této barvy odevzdat spolu s </w:t>
      </w:r>
      <w:proofErr w:type="spellStart"/>
      <w:r>
        <w:t>trefem</w:t>
      </w:r>
      <w:proofErr w:type="spellEnd"/>
      <w:r>
        <w:t xml:space="preserve"> a trumfem – jednou ne.</w:t>
      </w:r>
    </w:p>
    <w:p w:rsidR="00AF77B3" w:rsidRDefault="00AF77B3" w:rsidP="00AF77B3">
      <w:pPr>
        <w:pStyle w:val="HabraDrazba"/>
        <w:sectPr w:rsidR="00AF77B3" w:rsidSect="00756484">
          <w:type w:val="continuous"/>
          <w:pgSz w:w="11906" w:h="16838"/>
          <w:pgMar w:top="1417" w:right="1417" w:bottom="1417" w:left="1417" w:header="708" w:footer="708" w:gutter="0"/>
          <w:cols w:space="708"/>
          <w:titlePg/>
          <w:docGrid w:linePitch="360"/>
        </w:sectPr>
      </w:pPr>
    </w:p>
    <w:p w:rsidR="00AF77B3" w:rsidRDefault="00AF77B3" w:rsidP="00AF77B3">
      <w:pPr>
        <w:pStyle w:val="HabraDrazba"/>
      </w:pPr>
      <w:r>
        <w:lastRenderedPageBreak/>
        <w:tab/>
        <w:t>K,9,3</w:t>
      </w:r>
    </w:p>
    <w:p w:rsidR="00AF77B3" w:rsidRDefault="00AF77B3" w:rsidP="00AF77B3">
      <w:pPr>
        <w:pStyle w:val="HabraDrazba"/>
      </w:pPr>
      <w:r>
        <w:tab/>
        <w:t>K,J,5,3,2</w:t>
      </w:r>
    </w:p>
    <w:p w:rsidR="00AF77B3" w:rsidRDefault="00AF77B3" w:rsidP="00AF77B3">
      <w:pPr>
        <w:pStyle w:val="HabraDrazba"/>
      </w:pPr>
      <w:r>
        <w:tab/>
        <w:t>K,3</w:t>
      </w:r>
    </w:p>
    <w:p w:rsidR="00AF77B3" w:rsidRDefault="00AF77B3" w:rsidP="00AF77B3">
      <w:pPr>
        <w:pStyle w:val="HabraDrazba"/>
      </w:pPr>
      <w:r>
        <w:t>10,5</w:t>
      </w:r>
      <w:r>
        <w:tab/>
        <w:t>10,8,7</w:t>
      </w:r>
      <w:r>
        <w:tab/>
        <w:t>8,7,2</w:t>
      </w:r>
    </w:p>
    <w:p w:rsidR="00AF77B3" w:rsidRDefault="00AF77B3" w:rsidP="00AF77B3">
      <w:pPr>
        <w:pStyle w:val="HabraDrazba"/>
      </w:pPr>
      <w:r>
        <w:t>A,10,8</w:t>
      </w:r>
      <w:r>
        <w:tab/>
      </w:r>
      <w:r>
        <w:tab/>
        <w:t>9,7</w:t>
      </w:r>
    </w:p>
    <w:p w:rsidR="00AF77B3" w:rsidRDefault="00AF77B3" w:rsidP="00AF77B3">
      <w:pPr>
        <w:pStyle w:val="HabraDrazba"/>
      </w:pPr>
      <w:r>
        <w:t>Q,J,8,2</w:t>
      </w:r>
      <w:r>
        <w:tab/>
      </w:r>
      <w:r>
        <w:tab/>
        <w:t>A,10,7,5,4</w:t>
      </w:r>
    </w:p>
    <w:p w:rsidR="00AF77B3" w:rsidRDefault="00AF77B3" w:rsidP="00AF77B3">
      <w:pPr>
        <w:pStyle w:val="HabraDrazba"/>
      </w:pPr>
      <w:r>
        <w:t>Q,6,4,2</w:t>
      </w:r>
      <w:r>
        <w:tab/>
        <w:t>A,Q,J,6,4</w:t>
      </w:r>
      <w:r>
        <w:tab/>
        <w:t>K,J,9</w:t>
      </w:r>
    </w:p>
    <w:p w:rsidR="00AF77B3" w:rsidRDefault="00AF77B3" w:rsidP="00AF77B3">
      <w:pPr>
        <w:pStyle w:val="HabraDrazba"/>
      </w:pPr>
      <w:r>
        <w:tab/>
        <w:t>Q,6,4</w:t>
      </w:r>
    </w:p>
    <w:p w:rsidR="00AF77B3" w:rsidRDefault="00AF77B3" w:rsidP="00AF77B3">
      <w:pPr>
        <w:pStyle w:val="HabraDrazba"/>
      </w:pPr>
      <w:r>
        <w:tab/>
        <w:t>9,6</w:t>
      </w:r>
    </w:p>
    <w:p w:rsidR="00AF77B3" w:rsidRDefault="00AF77B3" w:rsidP="00AF77B3">
      <w:pPr>
        <w:pStyle w:val="HabraDrazba"/>
      </w:pPr>
      <w:r>
        <w:tab/>
        <w:t>A,5,3</w:t>
      </w:r>
    </w:p>
    <w:p w:rsidR="00AF77B3" w:rsidRDefault="00AF77B3" w:rsidP="00AF77B3">
      <w:pPr>
        <w:pStyle w:val="HabraDrazba"/>
      </w:pPr>
      <w:r>
        <w:lastRenderedPageBreak/>
        <w:tab/>
        <w:t>A,K,Q,10,5</w:t>
      </w:r>
    </w:p>
    <w:p w:rsidR="00AF77B3" w:rsidRDefault="00AF77B3" w:rsidP="00AF77B3">
      <w:pPr>
        <w:pStyle w:val="HabraDrazba"/>
      </w:pPr>
      <w:r>
        <w:tab/>
        <w:t>8,7,6</w:t>
      </w:r>
    </w:p>
    <w:p w:rsidR="00AF77B3" w:rsidRDefault="00AF77B3" w:rsidP="00AF77B3">
      <w:pPr>
        <w:pStyle w:val="HabraDrazba"/>
      </w:pPr>
      <w:r>
        <w:tab/>
        <w:t>7,5,3</w:t>
      </w:r>
    </w:p>
    <w:p w:rsidR="00AF77B3" w:rsidRDefault="00AF77B3" w:rsidP="00AF77B3">
      <w:pPr>
        <w:pStyle w:val="HabraDrazba"/>
      </w:pPr>
      <w:r>
        <w:t>9,6,4,3</w:t>
      </w:r>
      <w:r>
        <w:tab/>
        <w:t>10,8</w:t>
      </w:r>
      <w:r>
        <w:tab/>
        <w:t>7,2</w:t>
      </w:r>
    </w:p>
    <w:p w:rsidR="00AF77B3" w:rsidRDefault="00AF77B3" w:rsidP="00AF77B3">
      <w:pPr>
        <w:pStyle w:val="HabraDrazba"/>
      </w:pPr>
      <w:r>
        <w:t>Q,10,2</w:t>
      </w:r>
      <w:r>
        <w:tab/>
      </w:r>
      <w:r>
        <w:tab/>
        <w:t>9,5</w:t>
      </w:r>
    </w:p>
    <w:p w:rsidR="00AF77B3" w:rsidRDefault="00AF77B3" w:rsidP="00AF77B3">
      <w:pPr>
        <w:pStyle w:val="HabraDrazba"/>
      </w:pPr>
      <w:r>
        <w:t>J,9,4</w:t>
      </w:r>
      <w:r>
        <w:tab/>
      </w:r>
      <w:r>
        <w:tab/>
        <w:t>K,Q,8,2</w:t>
      </w:r>
    </w:p>
    <w:p w:rsidR="00AF77B3" w:rsidRDefault="00AF77B3" w:rsidP="00AF77B3">
      <w:pPr>
        <w:pStyle w:val="HabraDrazba"/>
      </w:pPr>
      <w:r>
        <w:t>A,K,J</w:t>
      </w:r>
      <w:r>
        <w:tab/>
        <w:t>J,8</w:t>
      </w:r>
      <w:r>
        <w:tab/>
        <w:t>9,6,5,4,3</w:t>
      </w:r>
    </w:p>
    <w:p w:rsidR="00AF77B3" w:rsidRDefault="00AF77B3" w:rsidP="00AF77B3">
      <w:pPr>
        <w:pStyle w:val="HabraDrazba"/>
      </w:pPr>
      <w:r>
        <w:tab/>
        <w:t>A,K,J,4,3</w:t>
      </w:r>
    </w:p>
    <w:p w:rsidR="00AF77B3" w:rsidRDefault="00AF77B3" w:rsidP="00AF77B3">
      <w:pPr>
        <w:pStyle w:val="HabraDrazba"/>
      </w:pPr>
      <w:r>
        <w:tab/>
        <w:t>A,10,6</w:t>
      </w:r>
    </w:p>
    <w:p w:rsidR="00AF77B3" w:rsidRDefault="00AF77B3" w:rsidP="00AF77B3">
      <w:pPr>
        <w:pStyle w:val="HabraDrazba"/>
        <w:sectPr w:rsidR="00AF77B3" w:rsidSect="00756484">
          <w:type w:val="continuous"/>
          <w:pgSz w:w="11906" w:h="16838"/>
          <w:pgMar w:top="1417" w:right="1417" w:bottom="1417" w:left="1417" w:header="708" w:footer="708" w:gutter="0"/>
          <w:cols w:num="2" w:space="708"/>
          <w:titlePg/>
          <w:docGrid w:linePitch="360"/>
        </w:sectPr>
      </w:pPr>
      <w:r>
        <w:tab/>
        <w:t>Q,7,2</w:t>
      </w:r>
    </w:p>
    <w:p w:rsidR="00AF77B3" w:rsidRPr="004841AE" w:rsidRDefault="00AF77B3" w:rsidP="00D20EDF">
      <w:pPr>
        <w:pStyle w:val="HabraText"/>
      </w:pPr>
      <w:r w:rsidRPr="004841AE">
        <w:rPr>
          <w:rStyle w:val="HabraTextTucneChar"/>
        </w:rPr>
        <w:lastRenderedPageBreak/>
        <w:t>Závazek:</w:t>
      </w:r>
      <w:r w:rsidRPr="004841AE">
        <w:t xml:space="preserve"> 4 piky</w:t>
      </w:r>
    </w:p>
    <w:p w:rsidR="00AF77B3" w:rsidRPr="004841AE" w:rsidRDefault="00AF77B3" w:rsidP="00D20EDF">
      <w:pPr>
        <w:pStyle w:val="HabraText"/>
      </w:pPr>
      <w:r w:rsidRPr="006A6EB1">
        <w:rPr>
          <w:rStyle w:val="HabraTextTucneChar"/>
        </w:rPr>
        <w:t>Výnos:</w:t>
      </w:r>
      <w:r w:rsidRPr="004841AE">
        <w:t xml:space="preserve"> Q kárová</w:t>
      </w:r>
    </w:p>
    <w:p w:rsidR="00AF77B3" w:rsidRPr="004841AE" w:rsidRDefault="00AF77B3" w:rsidP="00D20EDF">
      <w:pPr>
        <w:pStyle w:val="HabraText"/>
      </w:pPr>
      <w:r w:rsidRPr="004841AE">
        <w:t xml:space="preserve">Stůl přebil králem, zdvih vzalo eso Východu a ten vrátil malé káro k dámě Východu. Situace teď není jednoznačná. Bude hrát hlavní hráč na </w:t>
      </w:r>
      <w:proofErr w:type="spellStart"/>
      <w:r w:rsidRPr="004841AE">
        <w:t>snapy</w:t>
      </w:r>
      <w:proofErr w:type="spellEnd"/>
      <w:r w:rsidRPr="004841AE">
        <w:t xml:space="preserve"> kárové nebo na dlouhé srdce. </w:t>
      </w:r>
      <w:proofErr w:type="spellStart"/>
      <w:r w:rsidRPr="004841AE">
        <w:t>Snapy</w:t>
      </w:r>
      <w:proofErr w:type="spellEnd"/>
      <w:r w:rsidRPr="004841AE">
        <w:t xml:space="preserve"> po takovémto výno</w:t>
      </w:r>
      <w:r w:rsidR="00443BE4">
        <w:t>su obrany stejně jistě udělá, a </w:t>
      </w:r>
      <w:r w:rsidRPr="004841AE">
        <w:t>tak se starejme o své trefy, aby je hlavní hráč nestačil zahodit na srdce.</w:t>
      </w:r>
    </w:p>
    <w:p w:rsidR="00AF77B3" w:rsidRPr="004841AE" w:rsidRDefault="00443BE4" w:rsidP="00D20EDF">
      <w:pPr>
        <w:pStyle w:val="HabraText"/>
      </w:pPr>
      <w:r>
        <w:rPr>
          <w:rStyle w:val="HabraTextTucneChar"/>
        </w:rPr>
        <w:br w:type="column"/>
      </w:r>
      <w:r w:rsidR="00AF77B3" w:rsidRPr="004841AE">
        <w:rPr>
          <w:rStyle w:val="HabraTextTucneChar"/>
        </w:rPr>
        <w:lastRenderedPageBreak/>
        <w:t>Závazek:</w:t>
      </w:r>
      <w:r w:rsidR="00AF77B3" w:rsidRPr="004841AE">
        <w:t xml:space="preserve"> 4 srdce</w:t>
      </w:r>
    </w:p>
    <w:p w:rsidR="00AF77B3" w:rsidRPr="004841AE" w:rsidRDefault="00AF77B3" w:rsidP="00D20EDF">
      <w:pPr>
        <w:pStyle w:val="HabraText"/>
      </w:pPr>
      <w:r w:rsidRPr="004841AE">
        <w:rPr>
          <w:rStyle w:val="HabraTextTucneChar"/>
        </w:rPr>
        <w:t>Výnos:</w:t>
      </w:r>
      <w:r w:rsidRPr="004841AE">
        <w:t xml:space="preserve"> K, A trefové</w:t>
      </w:r>
    </w:p>
    <w:p w:rsidR="00AF77B3" w:rsidRPr="004841AE" w:rsidRDefault="00AF77B3" w:rsidP="00D20EDF">
      <w:pPr>
        <w:pStyle w:val="HabraText"/>
      </w:pPr>
      <w:r w:rsidRPr="004841AE">
        <w:t>Hlavní hráč jed</w:t>
      </w:r>
      <w:r w:rsidR="002017AD">
        <w:t>noznačně hrozí zahodit na </w:t>
      </w:r>
      <w:r w:rsidRPr="004841AE">
        <w:t>svou velmi dobrou pikovou barvu a je nutno rychle se pokusit vzít domů nějaké káro, protože naše třetí trumfová dáma také udělá nepochybně zdvih.</w:t>
      </w:r>
    </w:p>
    <w:p w:rsidR="00AF77B3" w:rsidRPr="00D20EDF" w:rsidRDefault="00AF77B3" w:rsidP="00D20EDF">
      <w:pPr>
        <w:pStyle w:val="HabraPodnadpis"/>
        <w:sectPr w:rsidR="00AF77B3" w:rsidRPr="00D20EDF" w:rsidSect="00756484">
          <w:type w:val="continuous"/>
          <w:pgSz w:w="11906" w:h="16838"/>
          <w:pgMar w:top="1417" w:right="1417" w:bottom="993" w:left="1417" w:header="708" w:footer="708" w:gutter="0"/>
          <w:cols w:num="2" w:space="708"/>
          <w:titlePg/>
          <w:docGrid w:linePitch="360"/>
        </w:sectPr>
      </w:pPr>
    </w:p>
    <w:p w:rsidR="00AF77B3" w:rsidRDefault="00AF77B3" w:rsidP="00AF77B3">
      <w:pPr>
        <w:pStyle w:val="HabraLiteratura"/>
      </w:pPr>
      <w:r w:rsidRPr="002659AE">
        <w:lastRenderedPageBreak/>
        <w:t>Literatura:</w:t>
      </w:r>
      <w:r>
        <w:tab/>
        <w:t>J. Hájek</w:t>
      </w:r>
      <w:r>
        <w:tab/>
        <w:t>Bridžová školka</w:t>
      </w:r>
      <w:r>
        <w:tab/>
        <w:t>27. lekce</w:t>
      </w:r>
    </w:p>
    <w:p w:rsidR="00AF77B3" w:rsidRDefault="00AF77B3" w:rsidP="00AF77B3">
      <w:pPr>
        <w:pStyle w:val="HabraLiteratura"/>
      </w:pPr>
      <w:r>
        <w:lastRenderedPageBreak/>
        <w:tab/>
        <w:t xml:space="preserve">P. </w:t>
      </w:r>
      <w:proofErr w:type="spellStart"/>
      <w:r>
        <w:t>Cronier</w:t>
      </w:r>
      <w:proofErr w:type="spellEnd"/>
      <w:r>
        <w:t xml:space="preserve"> a spol. </w:t>
      </w:r>
      <w:proofErr w:type="spellStart"/>
      <w:r>
        <w:t>Minibridž</w:t>
      </w:r>
      <w:proofErr w:type="spellEnd"/>
      <w:r>
        <w:tab/>
        <w:t>19. lekce</w:t>
      </w:r>
    </w:p>
    <w:p w:rsidR="00AF77B3" w:rsidRDefault="00AF77B3" w:rsidP="00AF77B3">
      <w:pPr>
        <w:pStyle w:val="HabraNadpisLekce"/>
      </w:pPr>
      <w:bookmarkStart w:id="69" w:name="_Toc171671605"/>
      <w:bookmarkStart w:id="70" w:name="_Toc182458182"/>
      <w:bookmarkStart w:id="71" w:name="_Toc182458309"/>
      <w:bookmarkStart w:id="72" w:name="_Toc182458629"/>
      <w:bookmarkStart w:id="73" w:name="_Toc182458697"/>
      <w:bookmarkStart w:id="74" w:name="_Toc182459386"/>
      <w:bookmarkStart w:id="75" w:name="_Toc182574762"/>
      <w:bookmarkStart w:id="76" w:name="_Toc183305449"/>
      <w:bookmarkStart w:id="77" w:name="_Toc187850807"/>
      <w:bookmarkStart w:id="78" w:name="_Toc188743740"/>
      <w:bookmarkStart w:id="79" w:name="_Toc194055765"/>
      <w:bookmarkStart w:id="80" w:name="_Toc277506145"/>
      <w:bookmarkStart w:id="81" w:name="_Toc342910515"/>
      <w:r>
        <w:lastRenderedPageBreak/>
        <w:t>B</w:t>
      </w:r>
      <w:r w:rsidRPr="00EB6D6A">
        <w:t>arevné sehrávky</w:t>
      </w:r>
      <w:bookmarkEnd w:id="69"/>
      <w:bookmarkEnd w:id="70"/>
      <w:bookmarkEnd w:id="71"/>
      <w:bookmarkEnd w:id="72"/>
      <w:bookmarkEnd w:id="73"/>
      <w:bookmarkEnd w:id="74"/>
      <w:bookmarkEnd w:id="75"/>
      <w:bookmarkEnd w:id="76"/>
      <w:bookmarkEnd w:id="77"/>
      <w:bookmarkEnd w:id="78"/>
      <w:bookmarkEnd w:id="79"/>
      <w:bookmarkEnd w:id="80"/>
      <w:bookmarkEnd w:id="81"/>
    </w:p>
    <w:p w:rsidR="00AF77B3" w:rsidRDefault="00AF77B3" w:rsidP="00AF77B3">
      <w:pPr>
        <w:pStyle w:val="HabraText"/>
      </w:pPr>
      <w:r>
        <w:t>Projděme se svými svěřenci čtyři plány sehrávek a popřemýšlejme společně nad postupy sehrávek barevných závazků.</w:t>
      </w:r>
    </w:p>
    <w:p w:rsidR="00AF77B3" w:rsidRDefault="00AF77B3" w:rsidP="00D20EDF">
      <w:pPr>
        <w:pStyle w:val="HabraText"/>
        <w:sectPr w:rsidR="00AF77B3" w:rsidSect="00756484">
          <w:type w:val="continuous"/>
          <w:pgSz w:w="11906" w:h="16838"/>
          <w:pgMar w:top="1417" w:right="1417" w:bottom="993" w:left="1417" w:header="708" w:footer="708" w:gutter="0"/>
          <w:cols w:space="708"/>
          <w:titlePg/>
          <w:docGrid w:linePitch="360"/>
        </w:sectPr>
      </w:pPr>
    </w:p>
    <w:p w:rsidR="00AF77B3" w:rsidRDefault="00AF77B3" w:rsidP="00D20EDF">
      <w:pPr>
        <w:pStyle w:val="HabraText"/>
        <w:rPr>
          <w:rStyle w:val="HabraTextTucneChar"/>
        </w:rPr>
      </w:pPr>
      <w:r>
        <w:lastRenderedPageBreak/>
        <w:tab/>
        <w:t>6,5</w:t>
      </w:r>
    </w:p>
    <w:p w:rsidR="00AF77B3" w:rsidRDefault="00AF77B3" w:rsidP="00D20EDF">
      <w:pPr>
        <w:pStyle w:val="HabraText"/>
        <w:rPr>
          <w:rStyle w:val="HabraTextTucneChar"/>
        </w:rPr>
      </w:pPr>
      <w:r>
        <w:tab/>
        <w:t>4,3,2</w:t>
      </w:r>
    </w:p>
    <w:p w:rsidR="00AF77B3" w:rsidRDefault="00AF77B3" w:rsidP="00D20EDF">
      <w:pPr>
        <w:pStyle w:val="HabraText"/>
        <w:rPr>
          <w:rStyle w:val="HabraTextTucneChar"/>
        </w:rPr>
      </w:pPr>
      <w:r>
        <w:tab/>
        <w:t>3,2</w:t>
      </w:r>
    </w:p>
    <w:p w:rsidR="00AF77B3" w:rsidRDefault="00AF77B3" w:rsidP="00D20EDF">
      <w:pPr>
        <w:pStyle w:val="HabraText"/>
        <w:rPr>
          <w:rStyle w:val="HabraTextTucneChar"/>
        </w:rPr>
      </w:pPr>
      <w:r>
        <w:tab/>
        <w:t>A,K,Q,J,10,9</w:t>
      </w:r>
    </w:p>
    <w:p w:rsidR="00AF77B3" w:rsidRPr="00D20EDF" w:rsidRDefault="00AF77B3" w:rsidP="00D20EDF">
      <w:pPr>
        <w:pStyle w:val="HabraTextTucne"/>
      </w:pPr>
    </w:p>
    <w:p w:rsidR="00AF77B3" w:rsidRDefault="00AF77B3" w:rsidP="00D20EDF">
      <w:pPr>
        <w:pStyle w:val="HabraText"/>
        <w:rPr>
          <w:rStyle w:val="HabraTextTucneChar"/>
        </w:rPr>
      </w:pPr>
      <w:r>
        <w:tab/>
        <w:t>A,4,3,2</w:t>
      </w:r>
    </w:p>
    <w:p w:rsidR="00AF77B3" w:rsidRDefault="00AF77B3" w:rsidP="00D20EDF">
      <w:pPr>
        <w:pStyle w:val="HabraText"/>
        <w:rPr>
          <w:rStyle w:val="HabraTextTucneChar"/>
        </w:rPr>
      </w:pPr>
      <w:r>
        <w:tab/>
        <w:t>A,K,8,7,6,5</w:t>
      </w:r>
    </w:p>
    <w:p w:rsidR="00AF77B3" w:rsidRDefault="00AF77B3" w:rsidP="00D20EDF">
      <w:pPr>
        <w:pStyle w:val="HabraText"/>
        <w:rPr>
          <w:rStyle w:val="HabraTextTucneChar"/>
        </w:rPr>
      </w:pPr>
      <w:r>
        <w:tab/>
        <w:t>A,K</w:t>
      </w:r>
    </w:p>
    <w:p w:rsidR="00AF77B3" w:rsidRDefault="00AF77B3" w:rsidP="00D20EDF">
      <w:pPr>
        <w:pStyle w:val="HabraText"/>
        <w:rPr>
          <w:rStyle w:val="HabraTextTucneChar"/>
        </w:rPr>
      </w:pPr>
      <w:r>
        <w:tab/>
        <w:t>2</w:t>
      </w:r>
    </w:p>
    <w:p w:rsidR="00AF77B3" w:rsidRDefault="00AF77B3" w:rsidP="00D20EDF">
      <w:pPr>
        <w:pStyle w:val="HabraText"/>
        <w:rPr>
          <w:rStyle w:val="HabraTextTucneChar"/>
        </w:rPr>
      </w:pPr>
      <w:r>
        <w:lastRenderedPageBreak/>
        <w:tab/>
        <w:t>A,Q,J</w:t>
      </w:r>
    </w:p>
    <w:p w:rsidR="00AF77B3" w:rsidRDefault="00AF77B3" w:rsidP="00D20EDF">
      <w:pPr>
        <w:pStyle w:val="HabraText"/>
        <w:rPr>
          <w:rStyle w:val="HabraTextTucneChar"/>
        </w:rPr>
      </w:pPr>
      <w:r>
        <w:tab/>
        <w:t>9,8,7</w:t>
      </w:r>
    </w:p>
    <w:p w:rsidR="00AF77B3" w:rsidRDefault="00AF77B3" w:rsidP="00D20EDF">
      <w:pPr>
        <w:pStyle w:val="HabraText"/>
        <w:rPr>
          <w:rStyle w:val="HabraTextTucneChar"/>
        </w:rPr>
      </w:pPr>
      <w:r>
        <w:tab/>
        <w:t>J,10,9</w:t>
      </w:r>
    </w:p>
    <w:p w:rsidR="00AF77B3" w:rsidRDefault="00AF77B3" w:rsidP="00D20EDF">
      <w:pPr>
        <w:pStyle w:val="HabraText"/>
        <w:rPr>
          <w:rStyle w:val="HabraTextTucneChar"/>
        </w:rPr>
      </w:pPr>
      <w:r>
        <w:tab/>
        <w:t>A,10,9,8</w:t>
      </w:r>
    </w:p>
    <w:p w:rsidR="00AF77B3" w:rsidRPr="00D20EDF" w:rsidRDefault="00AF77B3" w:rsidP="00D20EDF">
      <w:pPr>
        <w:pStyle w:val="HabraTextTucne"/>
      </w:pPr>
    </w:p>
    <w:p w:rsidR="00AF77B3" w:rsidRDefault="00AF77B3" w:rsidP="00D20EDF">
      <w:pPr>
        <w:pStyle w:val="HabraText"/>
        <w:rPr>
          <w:rStyle w:val="HabraTextTucneChar"/>
        </w:rPr>
      </w:pPr>
      <w:r>
        <w:tab/>
        <w:t>3,2</w:t>
      </w:r>
    </w:p>
    <w:p w:rsidR="00AF77B3" w:rsidRDefault="00AF77B3" w:rsidP="00D20EDF">
      <w:pPr>
        <w:pStyle w:val="HabraText"/>
        <w:rPr>
          <w:rStyle w:val="HabraTextTucneChar"/>
        </w:rPr>
      </w:pPr>
      <w:r>
        <w:tab/>
        <w:t>A,K,Q,J,10</w:t>
      </w:r>
    </w:p>
    <w:p w:rsidR="00AF77B3" w:rsidRDefault="00AF77B3" w:rsidP="00D20EDF">
      <w:pPr>
        <w:pStyle w:val="HabraText"/>
        <w:rPr>
          <w:rStyle w:val="HabraTextTucneChar"/>
        </w:rPr>
      </w:pPr>
      <w:r>
        <w:tab/>
        <w:t>4,3,2</w:t>
      </w:r>
    </w:p>
    <w:p w:rsidR="00AF77B3" w:rsidRDefault="00AF77B3" w:rsidP="00D20EDF">
      <w:pPr>
        <w:pStyle w:val="HabraText"/>
        <w:rPr>
          <w:rStyle w:val="HabraTextTucneChar"/>
        </w:rPr>
      </w:pPr>
      <w:r>
        <w:tab/>
        <w:t>Q,J,2</w:t>
      </w:r>
    </w:p>
    <w:p w:rsidR="00AF77B3" w:rsidRPr="00D20EDF" w:rsidRDefault="00AF77B3" w:rsidP="00D20EDF">
      <w:pPr>
        <w:pStyle w:val="HabraTextTucne"/>
        <w:sectPr w:rsidR="00AF77B3" w:rsidRPr="00D20EDF" w:rsidSect="00756484">
          <w:type w:val="continuous"/>
          <w:pgSz w:w="11906" w:h="16838"/>
          <w:pgMar w:top="1417" w:right="1417" w:bottom="993" w:left="1417" w:header="708" w:footer="708" w:gutter="0"/>
          <w:cols w:num="2" w:space="708"/>
          <w:titlePg/>
          <w:docGrid w:linePitch="360"/>
        </w:sectPr>
      </w:pPr>
    </w:p>
    <w:p w:rsidR="00AF77B3" w:rsidRDefault="00AF77B3" w:rsidP="00D20EDF">
      <w:pPr>
        <w:pStyle w:val="HabraDrazba"/>
      </w:pPr>
    </w:p>
    <w:p w:rsidR="00AF77B3" w:rsidRDefault="00AF77B3" w:rsidP="00D20EDF">
      <w:pPr>
        <w:pStyle w:val="HabraText"/>
      </w:pPr>
      <w:r>
        <w:t>Závazek: 6s</w:t>
      </w:r>
    </w:p>
    <w:p w:rsidR="00AF77B3" w:rsidRDefault="00AF77B3" w:rsidP="00D20EDF">
      <w:pPr>
        <w:pStyle w:val="HabraText"/>
      </w:pPr>
      <w:r w:rsidRPr="00D20EDF">
        <w:rPr>
          <w:rStyle w:val="HabraTextTucneChar"/>
        </w:rPr>
        <w:t>Výnos:</w:t>
      </w:r>
      <w:r>
        <w:tab/>
        <w:t>Q kárová</w:t>
      </w:r>
    </w:p>
    <w:p w:rsidR="00AF77B3" w:rsidRPr="00D20EDF" w:rsidRDefault="00AF77B3" w:rsidP="00D20EDF">
      <w:pPr>
        <w:pStyle w:val="HabraText"/>
        <w:rPr>
          <w:rStyle w:val="HabraTextTucneChar"/>
        </w:rPr>
      </w:pPr>
      <w:r>
        <w:t>Na stole je k mání mnoho trefových zdvihů, na které je možno zahodit kdeco, především tedy piky.</w:t>
      </w:r>
      <w:r>
        <w:rPr>
          <w:rStyle w:val="HabraTextTucneChar"/>
        </w:rPr>
        <w:t xml:space="preserve"> </w:t>
      </w:r>
      <w:r>
        <w:t>Úkol je tedy jediný, musíme soupeře vytrumfovat</w:t>
      </w:r>
      <w:r>
        <w:rPr>
          <w:rStyle w:val="HabraTextTucneChar"/>
        </w:rPr>
        <w:t xml:space="preserve"> </w:t>
      </w:r>
      <w:r>
        <w:t>a cesta k vítězství je otevřená.</w:t>
      </w:r>
      <w:r>
        <w:br w:type="column"/>
      </w:r>
    </w:p>
    <w:p w:rsidR="00AF77B3" w:rsidRDefault="00AF77B3" w:rsidP="00D20EDF">
      <w:pPr>
        <w:pStyle w:val="HabraText"/>
        <w:rPr>
          <w:rStyle w:val="HabraTextTucneChar"/>
        </w:rPr>
      </w:pPr>
      <w:r>
        <w:t xml:space="preserve">Závazek: 4s </w:t>
      </w:r>
    </w:p>
    <w:p w:rsidR="00AF77B3" w:rsidRDefault="00AF77B3" w:rsidP="00D20EDF">
      <w:pPr>
        <w:pStyle w:val="HabraText"/>
        <w:rPr>
          <w:rStyle w:val="HabraTextTucneChar"/>
        </w:rPr>
      </w:pPr>
      <w:r w:rsidRPr="00D20EDF">
        <w:rPr>
          <w:rStyle w:val="HabraTextTucneChar"/>
        </w:rPr>
        <w:t>Výnos:</w:t>
      </w:r>
      <w:r>
        <w:tab/>
        <w:t>K kárový</w:t>
      </w:r>
    </w:p>
    <w:p w:rsidR="00AF77B3" w:rsidRDefault="00AF77B3" w:rsidP="00D20EDF">
      <w:pPr>
        <w:pStyle w:val="HabraText"/>
      </w:pPr>
      <w:r>
        <w:t>Soupeři vzali domů tři kára a vynesli trumf. Po vytrumfování (jsou rozděleny 4-1) je třeba se rozhodnout</w:t>
      </w:r>
      <w:r>
        <w:rPr>
          <w:rStyle w:val="HabraTextTucneChar"/>
        </w:rPr>
        <w:t xml:space="preserve"> </w:t>
      </w:r>
      <w:r>
        <w:t xml:space="preserve">pro </w:t>
      </w:r>
      <w:proofErr w:type="spellStart"/>
      <w:r>
        <w:t>impas</w:t>
      </w:r>
      <w:proofErr w:type="spellEnd"/>
      <w:r>
        <w:t xml:space="preserve"> ve správné barvě. </w:t>
      </w:r>
      <w:proofErr w:type="spellStart"/>
      <w:r>
        <w:t>Impas</w:t>
      </w:r>
      <w:proofErr w:type="spellEnd"/>
      <w:r>
        <w:t xml:space="preserve"> pikový by nic neřešil, protože i při jeho úspěchu by to nestačilo na splnění, a tak správná volba je </w:t>
      </w:r>
      <w:proofErr w:type="spellStart"/>
      <w:r>
        <w:t>impas</w:t>
      </w:r>
      <w:proofErr w:type="spellEnd"/>
      <w:r>
        <w:t xml:space="preserve"> trefový. Technicky správné je </w:t>
      </w:r>
      <w:proofErr w:type="spellStart"/>
      <w:r>
        <w:t>impasovat</w:t>
      </w:r>
      <w:proofErr w:type="spellEnd"/>
      <w:r>
        <w:t xml:space="preserve"> podjetím dámou a pak klukem, protože potřebujeme zůstat na stole, neboť již nemáme trumfy jako přechody.</w:t>
      </w:r>
    </w:p>
    <w:p w:rsidR="002017AD" w:rsidRDefault="002017AD" w:rsidP="00D20EDF">
      <w:pPr>
        <w:pStyle w:val="HabraText"/>
        <w:rPr>
          <w:rStyle w:val="HabraTextTucneChar"/>
        </w:rPr>
        <w:sectPr w:rsidR="002017AD" w:rsidSect="00756484">
          <w:type w:val="continuous"/>
          <w:pgSz w:w="11906" w:h="16838"/>
          <w:pgMar w:top="1417" w:right="1417" w:bottom="993" w:left="1417" w:header="708" w:footer="708" w:gutter="0"/>
          <w:cols w:num="2" w:space="708"/>
          <w:titlePg/>
          <w:docGrid w:linePitch="360"/>
        </w:sectPr>
      </w:pPr>
    </w:p>
    <w:p w:rsidR="00AF77B3" w:rsidRPr="00B62A1E" w:rsidRDefault="00AF77B3" w:rsidP="00AF77B3">
      <w:pPr>
        <w:pStyle w:val="HabraNadpisLekce"/>
      </w:pPr>
      <w:bookmarkStart w:id="82" w:name="_Toc171671606"/>
      <w:bookmarkStart w:id="83" w:name="_Toc182458183"/>
      <w:bookmarkStart w:id="84" w:name="_Toc182458310"/>
      <w:bookmarkStart w:id="85" w:name="_Toc182458630"/>
      <w:bookmarkStart w:id="86" w:name="_Toc182458698"/>
      <w:bookmarkStart w:id="87" w:name="_Toc182459387"/>
      <w:bookmarkStart w:id="88" w:name="_Toc182574763"/>
      <w:bookmarkStart w:id="89" w:name="_Toc183305450"/>
      <w:bookmarkStart w:id="90" w:name="_Toc187850808"/>
      <w:bookmarkStart w:id="91" w:name="_Toc188743741"/>
      <w:bookmarkStart w:id="92" w:name="_Toc194055766"/>
      <w:bookmarkStart w:id="93" w:name="_Toc277506146"/>
      <w:bookmarkStart w:id="94" w:name="_Toc342910516"/>
      <w:r w:rsidRPr="00B62A1E">
        <w:lastRenderedPageBreak/>
        <w:t>Princip negativního opakování</w:t>
      </w:r>
      <w:bookmarkEnd w:id="82"/>
      <w:bookmarkEnd w:id="83"/>
      <w:bookmarkEnd w:id="84"/>
      <w:bookmarkEnd w:id="85"/>
      <w:bookmarkEnd w:id="86"/>
      <w:bookmarkEnd w:id="87"/>
      <w:bookmarkEnd w:id="88"/>
      <w:bookmarkEnd w:id="89"/>
      <w:bookmarkEnd w:id="90"/>
      <w:bookmarkEnd w:id="91"/>
      <w:bookmarkEnd w:id="92"/>
      <w:bookmarkEnd w:id="93"/>
      <w:bookmarkEnd w:id="94"/>
    </w:p>
    <w:p w:rsidR="00AF77B3" w:rsidRDefault="00AF77B3" w:rsidP="00AF77B3">
      <w:pPr>
        <w:pStyle w:val="HabraText"/>
      </w:pPr>
      <w:r w:rsidRPr="00E1557E">
        <w:t>V</w:t>
      </w:r>
      <w:r>
        <w:t xml:space="preserve"> tomto roce přijmeme ještě jeden důležitý upřesňující princip. </w:t>
      </w:r>
      <w:r w:rsidRPr="002017AD">
        <w:rPr>
          <w:rStyle w:val="HabraTextTucneChar"/>
        </w:rPr>
        <w:t>A to že opakování barvy bez skoku je negace a tedy naznačení minima svého původně hlášeného listu</w:t>
      </w:r>
      <w:r>
        <w:t>. Vloni jsme tuto zásadu přijali v situaci, kdy zahajujete, partner odpoví na prvním stupni a vy odpovídáte opět barvou zahájení – tento sled zaručuje 6-list a</w:t>
      </w:r>
      <w:r w:rsidR="002017AD">
        <w:t> </w:t>
      </w:r>
      <w:r>
        <w:t>12-15b.</w:t>
      </w:r>
    </w:p>
    <w:p w:rsidR="00AF77B3" w:rsidRDefault="00AF77B3" w:rsidP="00AF77B3">
      <w:pPr>
        <w:pStyle w:val="HabraText"/>
      </w:pPr>
      <w:r>
        <w:t>Pokud partner místo na prvním stupni odpoví na druhém stupni (</w:t>
      </w:r>
      <w:proofErr w:type="spellStart"/>
      <w:r>
        <w:t>forcing</w:t>
      </w:r>
      <w:proofErr w:type="spellEnd"/>
      <w:r>
        <w:t xml:space="preserve"> 10+</w:t>
      </w:r>
      <w:proofErr w:type="spellStart"/>
      <w:r>
        <w:t>b</w:t>
      </w:r>
      <w:proofErr w:type="spellEnd"/>
      <w:r>
        <w:t xml:space="preserve">.), pak </w:t>
      </w:r>
      <w:r w:rsidRPr="002017AD">
        <w:rPr>
          <w:rStyle w:val="HabraTextTucneChar"/>
        </w:rPr>
        <w:t>překročení barvy zahájení je tzv. revers</w:t>
      </w:r>
      <w:r>
        <w:t xml:space="preserve">, který zase ukazuje 16-18b. (při 19-21b. </w:t>
      </w:r>
      <w:proofErr w:type="spellStart"/>
      <w:r>
        <w:t>zahajitel</w:t>
      </w:r>
      <w:proofErr w:type="spellEnd"/>
      <w:r>
        <w:t xml:space="preserve"> nejen překročí negativní hranici, ale navíc skočí). </w:t>
      </w:r>
      <w:r w:rsidRPr="002017AD">
        <w:rPr>
          <w:rStyle w:val="HabraTextTucneChar"/>
        </w:rPr>
        <w:t>Barva zahájení je tedy hranicí pro negativní hlášku</w:t>
      </w:r>
      <w:r>
        <w:t xml:space="preserve">. V této situaci </w:t>
      </w:r>
      <w:r w:rsidRPr="00D87AE4">
        <w:rPr>
          <w:rStyle w:val="HabraTextTucneChar"/>
        </w:rPr>
        <w:t>neslibuje 6-list</w:t>
      </w:r>
      <w:r>
        <w:t>, ukazuje, že není co dál nabídnout a že body jsou v rozmezí 12-14(15)</w:t>
      </w:r>
      <w:proofErr w:type="spellStart"/>
      <w:r>
        <w:t>b</w:t>
      </w:r>
      <w:proofErr w:type="spellEnd"/>
      <w:r>
        <w:t>. Umožní to odpovídajícímu vybrat si závazek v barvě nebo v BT.</w:t>
      </w:r>
    </w:p>
    <w:p w:rsidR="00AF77B3" w:rsidRPr="001E3266" w:rsidRDefault="00AF77B3" w:rsidP="00AF77B3">
      <w:pPr>
        <w:pStyle w:val="HabraText"/>
        <w:rPr>
          <w:rStyle w:val="HabraTextTucneChar"/>
        </w:rPr>
      </w:pPr>
      <w:r>
        <w:t xml:space="preserve">Dalším uplatněním tohoto principu je opakování barvy odpovídajícího. </w:t>
      </w:r>
      <w:r w:rsidRPr="002017AD">
        <w:rPr>
          <w:rStyle w:val="HabraTextTucneChar"/>
        </w:rPr>
        <w:t>Když odpovídající odpověděl barvou, jeho partner zůstal na prvním stupni další barvou nebo v BT,</w:t>
      </w:r>
      <w:r w:rsidR="002017AD">
        <w:rPr>
          <w:rStyle w:val="HabraTextTucneChar"/>
        </w:rPr>
        <w:t xml:space="preserve"> pak opakování znamená 5+list a </w:t>
      </w:r>
      <w:r w:rsidRPr="002017AD">
        <w:rPr>
          <w:rStyle w:val="HabraTextTucneChar"/>
        </w:rPr>
        <w:t>síla do 9b</w:t>
      </w:r>
      <w:r>
        <w:t xml:space="preserve">. Je to hláška, která si při minimu partnera </w:t>
      </w:r>
      <w:r w:rsidRPr="00D87AE4">
        <w:rPr>
          <w:rStyle w:val="HabraTextTucneChar"/>
        </w:rPr>
        <w:t>téměř vynucuje pas.</w:t>
      </w:r>
    </w:p>
    <w:p w:rsidR="00AF77B3" w:rsidRDefault="00AF77B3" w:rsidP="00AF77B3">
      <w:pPr>
        <w:pStyle w:val="HabraText"/>
      </w:pPr>
      <w:r>
        <w:t xml:space="preserve">Stručně řečeno </w:t>
      </w:r>
      <w:r w:rsidRPr="00D87AE4">
        <w:rPr>
          <w:rStyle w:val="HabraTextTucneChar"/>
        </w:rPr>
        <w:t>v principu je opakování vlastní barvy bez skoku slabost.</w:t>
      </w:r>
      <w:r>
        <w:t xml:space="preserve"> Vlastně i opakování barvy partnera bez skoku (</w:t>
      </w:r>
      <w:proofErr w:type="spellStart"/>
      <w:r>
        <w:t>sfitování</w:t>
      </w:r>
      <w:proofErr w:type="spellEnd"/>
      <w:r>
        <w:t>) je slabost nebo lépe minimum.</w:t>
      </w:r>
    </w:p>
    <w:p w:rsidR="00AF77B3" w:rsidRDefault="00AF77B3" w:rsidP="00AF77B3">
      <w:pPr>
        <w:pStyle w:val="HabraPodnadpis"/>
      </w:pPr>
      <w:r>
        <w:t>Příklady:</w:t>
      </w:r>
    </w:p>
    <w:p w:rsidR="00AF77B3" w:rsidRDefault="00AF77B3" w:rsidP="00AF77B3">
      <w:pPr>
        <w:pStyle w:val="HabraDrazba"/>
      </w:pPr>
      <w:r>
        <w:t>A,J,8,7,3</w:t>
      </w:r>
      <w:r>
        <w:tab/>
        <w:t>7,4,3</w:t>
      </w:r>
      <w:r>
        <w:tab/>
        <w:t>Q,J,8,4</w:t>
      </w:r>
      <w:r>
        <w:tab/>
        <w:t>A,7</w:t>
      </w:r>
      <w:r>
        <w:tab/>
        <w:t>A,7</w:t>
      </w:r>
      <w:r>
        <w:tab/>
        <w:t>10,2</w:t>
      </w:r>
    </w:p>
    <w:p w:rsidR="00AF77B3" w:rsidRDefault="00AF77B3" w:rsidP="00AF77B3">
      <w:pPr>
        <w:pStyle w:val="HabraDrazba"/>
      </w:pPr>
      <w:r>
        <w:t>K,5,4</w:t>
      </w:r>
      <w:r>
        <w:tab/>
        <w:t>A,Q,J,8,2</w:t>
      </w:r>
      <w:r>
        <w:tab/>
        <w:t>A,K,6,5,3</w:t>
      </w:r>
      <w:r>
        <w:tab/>
        <w:t>K,Q,10,6,4</w:t>
      </w:r>
      <w:r>
        <w:tab/>
        <w:t>K,Q,10,6,4</w:t>
      </w:r>
      <w:r>
        <w:tab/>
        <w:t>A,J,5,3,2</w:t>
      </w:r>
    </w:p>
    <w:p w:rsidR="00AF77B3" w:rsidRDefault="00AF77B3" w:rsidP="00AF77B3">
      <w:pPr>
        <w:pStyle w:val="HabraDrazba"/>
      </w:pPr>
      <w:r>
        <w:t>Q,J,10</w:t>
      </w:r>
      <w:r>
        <w:tab/>
        <w:t>K,6,2</w:t>
      </w:r>
      <w:r>
        <w:tab/>
        <w:t>K,J,8</w:t>
      </w:r>
      <w:r>
        <w:tab/>
        <w:t>A,J,3</w:t>
      </w:r>
      <w:r>
        <w:tab/>
        <w:t>A,J,3</w:t>
      </w:r>
      <w:r>
        <w:tab/>
        <w:t>K,Q,7</w:t>
      </w:r>
    </w:p>
    <w:p w:rsidR="00AF77B3" w:rsidRDefault="00AF77B3" w:rsidP="00AF77B3">
      <w:pPr>
        <w:pStyle w:val="HabraDrazba"/>
      </w:pPr>
      <w:r>
        <w:t>J,8</w:t>
      </w:r>
      <w:r>
        <w:tab/>
        <w:t>Q,J</w:t>
      </w:r>
      <w:r>
        <w:tab/>
        <w:t>A</w:t>
      </w:r>
      <w:r>
        <w:tab/>
        <w:t>10,7,3</w:t>
      </w:r>
      <w:r>
        <w:tab/>
        <w:t>10,7,5</w:t>
      </w:r>
      <w:r>
        <w:tab/>
        <w:t>Q,J,6</w:t>
      </w:r>
    </w:p>
    <w:p w:rsidR="00AF77B3" w:rsidRDefault="00AF77B3" w:rsidP="00AF77B3">
      <w:pPr>
        <w:pStyle w:val="HabraDrazba"/>
      </w:pPr>
    </w:p>
    <w:p w:rsidR="00AF77B3" w:rsidRDefault="00AF77B3" w:rsidP="00AF77B3">
      <w:pPr>
        <w:pStyle w:val="HabraDrazba"/>
      </w:pPr>
      <w:r>
        <w:t>6,4</w:t>
      </w:r>
      <w:r>
        <w:tab/>
        <w:t>K,Q,8,6,2</w:t>
      </w:r>
      <w:r>
        <w:tab/>
        <w:t>K,9,6,5</w:t>
      </w:r>
      <w:r>
        <w:tab/>
        <w:t>K,Q,8,4</w:t>
      </w:r>
      <w:r>
        <w:tab/>
        <w:t>K,Q,8,4</w:t>
      </w:r>
      <w:r>
        <w:tab/>
        <w:t>K,8,7,6,5,4</w:t>
      </w:r>
    </w:p>
    <w:p w:rsidR="00AF77B3" w:rsidRDefault="00AF77B3" w:rsidP="00AF77B3">
      <w:pPr>
        <w:pStyle w:val="HabraDrazba"/>
      </w:pPr>
      <w:r>
        <w:t>Q,,9,7,3</w:t>
      </w:r>
      <w:r>
        <w:tab/>
        <w:t>10,3</w:t>
      </w:r>
      <w:r>
        <w:tab/>
        <w:t>Q,J</w:t>
      </w:r>
      <w:r>
        <w:tab/>
        <w:t>J,5,3</w:t>
      </w:r>
      <w:r>
        <w:tab/>
        <w:t>J,7,3</w:t>
      </w:r>
      <w:r>
        <w:tab/>
        <w:t>10</w:t>
      </w:r>
    </w:p>
    <w:p w:rsidR="00AF77B3" w:rsidRDefault="00AF77B3" w:rsidP="00AF77B3">
      <w:pPr>
        <w:pStyle w:val="HabraDrazba"/>
      </w:pPr>
      <w:r>
        <w:t>A,8</w:t>
      </w:r>
      <w:r>
        <w:tab/>
        <w:t>Q,3</w:t>
      </w:r>
      <w:r>
        <w:tab/>
        <w:t>A,10,7</w:t>
      </w:r>
      <w:r>
        <w:tab/>
        <w:t>7,5,2</w:t>
      </w:r>
      <w:r>
        <w:tab/>
        <w:t>6,5</w:t>
      </w:r>
      <w:r>
        <w:tab/>
        <w:t>J,10,4</w:t>
      </w:r>
    </w:p>
    <w:p w:rsidR="00AF77B3" w:rsidRDefault="00AF77B3" w:rsidP="00AF77B3">
      <w:pPr>
        <w:pStyle w:val="HabraDrazba"/>
      </w:pPr>
      <w:r>
        <w:t>K,Q,10,6,2</w:t>
      </w:r>
      <w:r>
        <w:tab/>
        <w:t>10,7,5,2</w:t>
      </w:r>
      <w:r>
        <w:tab/>
        <w:t>K,8,6,3</w:t>
      </w:r>
      <w:r>
        <w:tab/>
        <w:t>J,8,5</w:t>
      </w:r>
      <w:r>
        <w:tab/>
        <w:t>A,4,3,2</w:t>
      </w:r>
      <w:r>
        <w:tab/>
        <w:t>A,7,2</w:t>
      </w:r>
    </w:p>
    <w:p w:rsidR="00BB331C" w:rsidRDefault="00BB331C" w:rsidP="00AF77B3">
      <w:pPr>
        <w:pStyle w:val="HabraDrazba"/>
      </w:pPr>
    </w:p>
    <w:p w:rsidR="00AF77B3" w:rsidRDefault="00AF77B3" w:rsidP="00AF77B3">
      <w:pPr>
        <w:pStyle w:val="HabraDrazba"/>
      </w:pPr>
      <w:r>
        <w:t>1p-2t</w:t>
      </w:r>
      <w:r>
        <w:tab/>
        <w:t>1s-1p</w:t>
      </w:r>
      <w:r>
        <w:tab/>
        <w:t>1s-1p</w:t>
      </w:r>
      <w:r>
        <w:tab/>
        <w:t>1s-2s</w:t>
      </w:r>
      <w:r>
        <w:tab/>
        <w:t>1s-1p</w:t>
      </w:r>
      <w:r>
        <w:tab/>
        <w:t>1s-1p</w:t>
      </w:r>
    </w:p>
    <w:p w:rsidR="00AF77B3" w:rsidRDefault="00AF77B3" w:rsidP="00AF77B3">
      <w:pPr>
        <w:pStyle w:val="HabraDrazba"/>
      </w:pPr>
      <w:r>
        <w:t>2p-2BT</w:t>
      </w:r>
      <w:r>
        <w:tab/>
        <w:t>1BT-2p</w:t>
      </w:r>
      <w:r>
        <w:tab/>
        <w:t>4p-4BT</w:t>
      </w:r>
      <w:r>
        <w:tab/>
        <w:t>pas</w:t>
      </w:r>
      <w:r>
        <w:tab/>
        <w:t>1BT-2s</w:t>
      </w:r>
      <w:r>
        <w:tab/>
        <w:t>1BT-2p</w:t>
      </w:r>
    </w:p>
    <w:p w:rsidR="00AF77B3" w:rsidRDefault="00AF77B3" w:rsidP="00AF77B3">
      <w:pPr>
        <w:pStyle w:val="HabraDrazba"/>
      </w:pPr>
      <w:r>
        <w:t>pas</w:t>
      </w:r>
      <w:r>
        <w:tab/>
        <w:t>pas</w:t>
      </w:r>
      <w:r>
        <w:tab/>
        <w:t>5s-6p</w:t>
      </w:r>
      <w:r>
        <w:tab/>
      </w:r>
      <w:r>
        <w:tab/>
        <w:t>4s-pas</w:t>
      </w:r>
      <w:r>
        <w:tab/>
        <w:t>pas</w:t>
      </w:r>
    </w:p>
    <w:p w:rsidR="00AF77B3" w:rsidRPr="00E1557E" w:rsidRDefault="00AF77B3" w:rsidP="00AF77B3">
      <w:pPr>
        <w:pStyle w:val="HabraDrazba"/>
      </w:pPr>
      <w:r>
        <w:tab/>
      </w:r>
      <w:r>
        <w:tab/>
        <w:t>pas</w:t>
      </w:r>
    </w:p>
    <w:p w:rsidR="00AF77B3" w:rsidRPr="006937B2" w:rsidRDefault="00AF77B3" w:rsidP="002017AD">
      <w:pPr>
        <w:pStyle w:val="HabraText"/>
      </w:pPr>
      <w:r>
        <w:t>K</w:t>
      </w:r>
      <w:r w:rsidRPr="006937B2">
        <w:t>e čtvrtém</w:t>
      </w:r>
      <w:r>
        <w:t>u</w:t>
      </w:r>
      <w:r w:rsidRPr="006937B2">
        <w:t xml:space="preserve"> </w:t>
      </w:r>
      <w:r>
        <w:t xml:space="preserve">a pátému </w:t>
      </w:r>
      <w:r w:rsidRPr="006937B2">
        <w:t>příklad</w:t>
      </w:r>
      <w:r>
        <w:t xml:space="preserve">u: měli bychom přijmout zásadu, že v tomto sledu nabídneme piky jen s 10+ body, se 7-9 body okamžitě </w:t>
      </w:r>
      <w:proofErr w:type="spellStart"/>
      <w:r>
        <w:t>fitneme</w:t>
      </w:r>
      <w:proofErr w:type="spellEnd"/>
      <w:r>
        <w:t xml:space="preserve">. Ve sledu </w:t>
      </w:r>
      <w:r>
        <w:tab/>
        <w:t>1s</w:t>
      </w:r>
      <w:r w:rsidR="002017AD">
        <w:t xml:space="preserve"> </w:t>
      </w:r>
      <w:r>
        <w:t>-</w:t>
      </w:r>
      <w:r w:rsidR="002017AD">
        <w:t xml:space="preserve"> </w:t>
      </w:r>
      <w:r>
        <w:t>1p</w:t>
      </w:r>
      <w:r w:rsidR="002017AD">
        <w:t xml:space="preserve"> - </w:t>
      </w:r>
      <w:r w:rsidRPr="006937B2">
        <w:t>1BT</w:t>
      </w:r>
      <w:r w:rsidR="002017AD">
        <w:t xml:space="preserve"> </w:t>
      </w:r>
      <w:r w:rsidRPr="006937B2">
        <w:t>-</w:t>
      </w:r>
      <w:r w:rsidR="002017AD">
        <w:t xml:space="preserve"> </w:t>
      </w:r>
      <w:r w:rsidRPr="006937B2">
        <w:t>2s</w:t>
      </w:r>
      <w:r w:rsidR="002017AD">
        <w:t xml:space="preserve"> </w:t>
      </w:r>
      <w:r>
        <w:t>by tedy odpovídající měl mít alespoň 10b. jako je tomu v pátém příkladu.</w:t>
      </w:r>
    </w:p>
    <w:p w:rsidR="00AF77B3" w:rsidRPr="00EB6D6A" w:rsidRDefault="00AF77B3" w:rsidP="00AF77B3">
      <w:pPr>
        <w:pStyle w:val="HabraNadpisLekce"/>
      </w:pPr>
      <w:bookmarkStart w:id="95" w:name="_Toc171671607"/>
      <w:bookmarkStart w:id="96" w:name="_Toc182458184"/>
      <w:bookmarkStart w:id="97" w:name="_Toc182458311"/>
      <w:bookmarkStart w:id="98" w:name="_Toc182458631"/>
      <w:bookmarkStart w:id="99" w:name="_Toc182458699"/>
      <w:bookmarkStart w:id="100" w:name="_Toc182459388"/>
      <w:bookmarkStart w:id="101" w:name="_Toc182574764"/>
      <w:bookmarkStart w:id="102" w:name="_Toc183305451"/>
      <w:bookmarkStart w:id="103" w:name="_Toc187850809"/>
      <w:bookmarkStart w:id="104" w:name="_Toc188743742"/>
      <w:bookmarkStart w:id="105" w:name="_Toc194055767"/>
      <w:bookmarkStart w:id="106" w:name="_Toc277506147"/>
      <w:bookmarkStart w:id="107" w:name="_Toc342910517"/>
      <w:r>
        <w:lastRenderedPageBreak/>
        <w:t>M</w:t>
      </w:r>
      <w:r w:rsidRPr="00EB6D6A">
        <w:t>arkování do barvy partnera</w:t>
      </w:r>
      <w:bookmarkEnd w:id="95"/>
      <w:bookmarkEnd w:id="96"/>
      <w:bookmarkEnd w:id="97"/>
      <w:bookmarkEnd w:id="98"/>
      <w:bookmarkEnd w:id="99"/>
      <w:bookmarkEnd w:id="100"/>
      <w:bookmarkEnd w:id="101"/>
      <w:bookmarkEnd w:id="102"/>
      <w:bookmarkEnd w:id="103"/>
      <w:bookmarkEnd w:id="104"/>
      <w:bookmarkEnd w:id="105"/>
      <w:bookmarkEnd w:id="106"/>
      <w:bookmarkEnd w:id="107"/>
    </w:p>
    <w:p w:rsidR="00AF77B3" w:rsidRDefault="00AF77B3" w:rsidP="00AF77B3">
      <w:pPr>
        <w:pStyle w:val="HabraText"/>
      </w:pPr>
      <w:r>
        <w:t xml:space="preserve">Tato lekce je podstatným příspěvkem pro obranu. Je totiž důležité najít nějaký způsob jak se dovědět, které vysoké karty drží partner nebo která je jeho barva. Předávání těchto informací pomocí určitého domluveného způsobu odhazování karet se říká </w:t>
      </w:r>
      <w:r w:rsidRPr="00325A31">
        <w:rPr>
          <w:rStyle w:val="HabraTextTucneChar"/>
        </w:rPr>
        <w:t>markování neboli signalizace</w:t>
      </w:r>
      <w:r>
        <w:t xml:space="preserve">. Na začátek vysvětlíme, že v principu jsou </w:t>
      </w:r>
      <w:r w:rsidRPr="00325A31">
        <w:rPr>
          <w:rStyle w:val="HabraTextTucneChar"/>
        </w:rPr>
        <w:t>tři druhy signálů – kvalitativní</w:t>
      </w:r>
      <w:r>
        <w:t xml:space="preserve">, oznamující partnerovi – pokračuj, mám v této barvě hodnoty nebo naopak nepokračuj, nemám v této barvě nic, dále </w:t>
      </w:r>
      <w:r w:rsidRPr="00325A31">
        <w:rPr>
          <w:rStyle w:val="HabraTextTucneChar"/>
        </w:rPr>
        <w:t>kvantitativní</w:t>
      </w:r>
      <w:r>
        <w:t xml:space="preserve">, oznamující partnerovi počet karet v dané barvě a </w:t>
      </w:r>
      <w:proofErr w:type="spellStart"/>
      <w:r w:rsidRPr="00325A31">
        <w:rPr>
          <w:rStyle w:val="HabraTextTucneChar"/>
        </w:rPr>
        <w:t>prefsignál</w:t>
      </w:r>
      <w:proofErr w:type="spellEnd"/>
      <w:r w:rsidRPr="00325A31">
        <w:rPr>
          <w:rStyle w:val="HabraTextTucneChar"/>
        </w:rPr>
        <w:t xml:space="preserve"> </w:t>
      </w:r>
      <w:r w:rsidRPr="00325A31">
        <w:t>oznamující</w:t>
      </w:r>
      <w:r>
        <w:t>, kterou barvu si přeji, aby byla vynesena. Tyto tři druhy signálů mají svou míru důležitosti a jsou situace, kdy je třeba použít jeden z nich a další situace si vyžadují zase jiný signál. Dejme dětem pro začátek jasný návod, kdy a jaké signály mají používat. Nejdůležitějším signálem je vyjádření toho, zda chci, či nechci barvu vynesenou partnerem. Je to nejdůležitější signál v celé bridžové obraně, pomáhá partnerům ujasnit si, ve které barvě mohou útočit.</w:t>
      </w:r>
    </w:p>
    <w:p w:rsidR="00AF77B3" w:rsidRDefault="00AF77B3" w:rsidP="00AF77B3">
      <w:pPr>
        <w:pStyle w:val="HabraText"/>
      </w:pPr>
      <w:r w:rsidRPr="00325A31">
        <w:rPr>
          <w:rStyle w:val="HabraTextTucneChar"/>
        </w:rPr>
        <w:t xml:space="preserve">Do barvy, kterou vynesl jako první partner </w:t>
      </w:r>
      <w:r w:rsidRPr="00450080">
        <w:t>(především do prvního výnosu),</w:t>
      </w:r>
      <w:r w:rsidRPr="00325A31">
        <w:rPr>
          <w:rStyle w:val="HabraTextTucneChar"/>
        </w:rPr>
        <w:t xml:space="preserve"> markujme tedy kvalitu</w:t>
      </w:r>
      <w:r>
        <w:t xml:space="preserve">. Malá karta bude značit </w:t>
      </w:r>
      <w:r w:rsidR="00325A31">
        <w:t>„</w:t>
      </w:r>
      <w:r>
        <w:t>chci</w:t>
      </w:r>
      <w:r w:rsidR="00325A31">
        <w:t>“</w:t>
      </w:r>
      <w:r>
        <w:t xml:space="preserve">, to znamená, mám v této barvě figuru, případně v barevné hře </w:t>
      </w:r>
      <w:proofErr w:type="spellStart"/>
      <w:r>
        <w:t>dubla</w:t>
      </w:r>
      <w:proofErr w:type="spellEnd"/>
      <w:r>
        <w:t xml:space="preserve">, kterého je možno využít ke </w:t>
      </w:r>
      <w:proofErr w:type="spellStart"/>
      <w:r>
        <w:t>snapu</w:t>
      </w:r>
      <w:proofErr w:type="spellEnd"/>
      <w:r>
        <w:t xml:space="preserve">. Velká karta znamená, že nemám tyto hodnoty v partnerem vynesené barvě. Malou kartou se myslí nejvýše asi tak 5, velkou asi od 6 do 10. Je ale třeba říci, že toto rozdělení na malé a velké karty nelze vzít automaticky. Mám-li například v ruce 2,4,6 a na stole vidím 3,5, pak sedmička partnera je malá, protože prostě nemůže mít nižší kartu. </w:t>
      </w:r>
      <w:r w:rsidRPr="00325A31">
        <w:rPr>
          <w:rStyle w:val="HabraTextTucneChar"/>
        </w:rPr>
        <w:t>Tomuto způsobu markování se říká obrácené</w:t>
      </w:r>
      <w:r>
        <w:t xml:space="preserve">. Můžeme dětem říci, že původně velká znamenala </w:t>
      </w:r>
      <w:r w:rsidR="00325A31">
        <w:t>„</w:t>
      </w:r>
      <w:r>
        <w:t>chci</w:t>
      </w:r>
      <w:r w:rsidR="00325A31">
        <w:t>“</w:t>
      </w:r>
      <w:r>
        <w:t>, proto obrácené.</w:t>
      </w:r>
    </w:p>
    <w:p w:rsidR="00AF77B3" w:rsidRDefault="00AF77B3" w:rsidP="00AF77B3">
      <w:pPr>
        <w:pStyle w:val="HabraPodnadpis"/>
      </w:pPr>
      <w:r>
        <w:t>Příklady:</w:t>
      </w:r>
    </w:p>
    <w:p w:rsidR="00AF77B3" w:rsidRDefault="00AF77B3" w:rsidP="00AF77B3">
      <w:pPr>
        <w:pStyle w:val="HabraDrazba"/>
        <w:sectPr w:rsidR="00AF77B3" w:rsidSect="00756484">
          <w:type w:val="continuous"/>
          <w:pgSz w:w="11906" w:h="16838"/>
          <w:pgMar w:top="1417" w:right="1417" w:bottom="993" w:left="1417" w:header="708" w:footer="708" w:gutter="0"/>
          <w:cols w:space="708"/>
          <w:titlePg/>
          <w:docGrid w:linePitch="360"/>
        </w:sectPr>
      </w:pPr>
    </w:p>
    <w:p w:rsidR="00AF77B3" w:rsidRDefault="00AF77B3" w:rsidP="00AF77B3">
      <w:pPr>
        <w:pStyle w:val="HabraDrazba"/>
      </w:pPr>
      <w:r>
        <w:lastRenderedPageBreak/>
        <w:tab/>
        <w:t>K,6,2</w:t>
      </w:r>
    </w:p>
    <w:p w:rsidR="00AF77B3" w:rsidRDefault="00AF77B3" w:rsidP="00AF77B3">
      <w:pPr>
        <w:pStyle w:val="HabraDrazba"/>
      </w:pPr>
      <w:r>
        <w:tab/>
        <w:t>10,7</w:t>
      </w:r>
    </w:p>
    <w:p w:rsidR="00AF77B3" w:rsidRDefault="00AF77B3" w:rsidP="00AF77B3">
      <w:pPr>
        <w:pStyle w:val="HabraDrazba"/>
      </w:pPr>
      <w:r>
        <w:tab/>
        <w:t>K,10,9,7,2</w:t>
      </w:r>
    </w:p>
    <w:p w:rsidR="00AF77B3" w:rsidRDefault="00AF77B3" w:rsidP="00AF77B3">
      <w:pPr>
        <w:pStyle w:val="HabraDrazba"/>
      </w:pPr>
      <w:r>
        <w:t>10,9,7</w:t>
      </w:r>
      <w:r>
        <w:tab/>
        <w:t>A,8,4</w:t>
      </w:r>
      <w:r>
        <w:tab/>
        <w:t>J,8,4,3</w:t>
      </w:r>
    </w:p>
    <w:p w:rsidR="00AF77B3" w:rsidRDefault="00AF77B3" w:rsidP="00AF77B3">
      <w:pPr>
        <w:pStyle w:val="HabraDrazba"/>
      </w:pPr>
      <w:r>
        <w:t>A,K,5</w:t>
      </w:r>
      <w:r>
        <w:tab/>
      </w:r>
      <w:r>
        <w:tab/>
        <w:t>Q,8,6,4,2</w:t>
      </w:r>
    </w:p>
    <w:p w:rsidR="00AF77B3" w:rsidRDefault="00AF77B3" w:rsidP="00AF77B3">
      <w:pPr>
        <w:pStyle w:val="HabraDrazba"/>
      </w:pPr>
      <w:r>
        <w:t>8,6,4</w:t>
      </w:r>
      <w:r>
        <w:tab/>
      </w:r>
      <w:r>
        <w:tab/>
        <w:t>5,3</w:t>
      </w:r>
    </w:p>
    <w:p w:rsidR="00AF77B3" w:rsidRDefault="00AF77B3" w:rsidP="00AF77B3">
      <w:pPr>
        <w:pStyle w:val="HabraDrazba"/>
      </w:pPr>
      <w:r>
        <w:t>J,9,6,3</w:t>
      </w:r>
      <w:r>
        <w:tab/>
        <w:t>A,Q,5</w:t>
      </w:r>
      <w:r>
        <w:tab/>
        <w:t>Q,10</w:t>
      </w:r>
    </w:p>
    <w:p w:rsidR="00AF77B3" w:rsidRDefault="00AF77B3" w:rsidP="00AF77B3">
      <w:pPr>
        <w:pStyle w:val="HabraDrazba"/>
      </w:pPr>
      <w:r>
        <w:tab/>
        <w:t>J,9,3</w:t>
      </w:r>
    </w:p>
    <w:p w:rsidR="00AF77B3" w:rsidRDefault="00AF77B3" w:rsidP="00AF77B3">
      <w:pPr>
        <w:pStyle w:val="HabraDrazba"/>
      </w:pPr>
      <w:r>
        <w:tab/>
        <w:t>A,Q,J</w:t>
      </w:r>
    </w:p>
    <w:p w:rsidR="00AF77B3" w:rsidRDefault="00AF77B3" w:rsidP="00AF77B3">
      <w:pPr>
        <w:pStyle w:val="HabraDrazba"/>
      </w:pPr>
      <w:r w:rsidRPr="00AF77B3">
        <w:t>Závazek 3BT</w:t>
      </w:r>
      <w:r>
        <w:tab/>
        <w:t>K,7,5,2</w:t>
      </w:r>
    </w:p>
    <w:p w:rsidR="00AF77B3" w:rsidRDefault="00AF77B3" w:rsidP="00AF77B3">
      <w:pPr>
        <w:pStyle w:val="HabraDrazba"/>
      </w:pPr>
      <w:r>
        <w:lastRenderedPageBreak/>
        <w:tab/>
        <w:t>K,Q,J,10,6,2</w:t>
      </w:r>
    </w:p>
    <w:p w:rsidR="00AF77B3" w:rsidRDefault="00AF77B3" w:rsidP="00AF77B3">
      <w:pPr>
        <w:pStyle w:val="HabraDrazba"/>
      </w:pPr>
      <w:r>
        <w:tab/>
        <w:t>6,3,2</w:t>
      </w:r>
    </w:p>
    <w:p w:rsidR="00AF77B3" w:rsidRDefault="00AF77B3" w:rsidP="00AF77B3">
      <w:pPr>
        <w:pStyle w:val="HabraDrazba"/>
      </w:pPr>
      <w:r>
        <w:tab/>
        <w:t>7,4</w:t>
      </w:r>
    </w:p>
    <w:p w:rsidR="00AF77B3" w:rsidRDefault="00AF77B3" w:rsidP="00AF77B3">
      <w:pPr>
        <w:pStyle w:val="HabraDrazba"/>
      </w:pPr>
      <w:r>
        <w:t>A,7,4</w:t>
      </w:r>
      <w:r>
        <w:tab/>
        <w:t>K,10</w:t>
      </w:r>
      <w:r>
        <w:tab/>
        <w:t>5,3</w:t>
      </w:r>
    </w:p>
    <w:p w:rsidR="00AF77B3" w:rsidRDefault="00AF77B3" w:rsidP="00AF77B3">
      <w:pPr>
        <w:pStyle w:val="HabraDrazba"/>
      </w:pPr>
      <w:r>
        <w:t>7,5</w:t>
      </w:r>
      <w:r>
        <w:tab/>
      </w:r>
      <w:r>
        <w:tab/>
        <w:t>A,K,Q,J</w:t>
      </w:r>
    </w:p>
    <w:p w:rsidR="00AF77B3" w:rsidRDefault="00AF77B3" w:rsidP="00AF77B3">
      <w:pPr>
        <w:pStyle w:val="HabraDrazba"/>
      </w:pPr>
      <w:r>
        <w:t>Q,8,5</w:t>
      </w:r>
      <w:r>
        <w:tab/>
      </w:r>
      <w:r>
        <w:tab/>
        <w:t>6,3,2</w:t>
      </w:r>
    </w:p>
    <w:p w:rsidR="00AF77B3" w:rsidRDefault="00AF77B3" w:rsidP="00AF77B3">
      <w:pPr>
        <w:pStyle w:val="HabraDrazba"/>
      </w:pPr>
      <w:r>
        <w:t>J,9,7,6,5</w:t>
      </w:r>
      <w:r>
        <w:tab/>
        <w:t>9,8</w:t>
      </w:r>
      <w:r>
        <w:tab/>
        <w:t>8,4,3,2</w:t>
      </w:r>
    </w:p>
    <w:p w:rsidR="00AF77B3" w:rsidRDefault="00AF77B3" w:rsidP="00AF77B3">
      <w:pPr>
        <w:pStyle w:val="HabraDrazba"/>
      </w:pPr>
      <w:r>
        <w:tab/>
        <w:t>10,9,8,4</w:t>
      </w:r>
    </w:p>
    <w:p w:rsidR="00AF77B3" w:rsidRDefault="00AF77B3" w:rsidP="00AF77B3">
      <w:pPr>
        <w:pStyle w:val="HabraDrazba"/>
      </w:pPr>
      <w:r>
        <w:tab/>
        <w:t>A,K,J,10,9</w:t>
      </w:r>
    </w:p>
    <w:p w:rsidR="00AF77B3" w:rsidRDefault="00AF77B3" w:rsidP="00AF77B3">
      <w:pPr>
        <w:pStyle w:val="HabraDrazba"/>
      </w:pPr>
      <w:r w:rsidRPr="00AF77B3">
        <w:t>Závazek 3BT</w:t>
      </w:r>
      <w:r>
        <w:tab/>
        <w:t>A,Q</w:t>
      </w:r>
    </w:p>
    <w:p w:rsidR="00AF77B3" w:rsidRDefault="00AF77B3" w:rsidP="00AF77B3">
      <w:pPr>
        <w:sectPr w:rsidR="00AF77B3" w:rsidSect="00756484">
          <w:type w:val="continuous"/>
          <w:pgSz w:w="11906" w:h="16838"/>
          <w:pgMar w:top="1417" w:right="1417" w:bottom="993" w:left="1417" w:header="708" w:footer="708" w:gutter="0"/>
          <w:cols w:num="2" w:space="708"/>
          <w:titlePg/>
          <w:docGrid w:linePitch="360"/>
        </w:sectPr>
      </w:pPr>
    </w:p>
    <w:p w:rsidR="00AF77B3" w:rsidRDefault="00AF77B3" w:rsidP="00D20EDF">
      <w:pPr>
        <w:pStyle w:val="HabraText"/>
      </w:pPr>
      <w:r>
        <w:lastRenderedPageBreak/>
        <w:t>výnos K srdce – povzbudivá marka</w:t>
      </w:r>
      <w:r>
        <w:tab/>
        <w:t>, hraji tedy dále eso a malou srdci</w:t>
      </w:r>
    </w:p>
    <w:p w:rsidR="00AF77B3" w:rsidRDefault="00AF77B3" w:rsidP="00D20EDF">
      <w:pPr>
        <w:pStyle w:val="HabraText"/>
      </w:pPr>
      <w:r>
        <w:lastRenderedPageBreak/>
        <w:t>výnos 6 trefová - odrazující marka, která znamená, změň barvu při dalším výnosu na jinou.</w:t>
      </w:r>
    </w:p>
    <w:p w:rsidR="00AF77B3" w:rsidRDefault="00AF77B3" w:rsidP="00AF77B3">
      <w:pPr>
        <w:sectPr w:rsidR="00AF77B3" w:rsidSect="00756484">
          <w:type w:val="continuous"/>
          <w:pgSz w:w="11906" w:h="16838"/>
          <w:pgMar w:top="1417" w:right="1417" w:bottom="993" w:left="1417" w:header="708" w:footer="708" w:gutter="0"/>
          <w:cols w:num="2" w:space="708"/>
          <w:titlePg/>
          <w:docGrid w:linePitch="360"/>
        </w:sectPr>
      </w:pPr>
    </w:p>
    <w:p w:rsidR="00AF77B3" w:rsidRDefault="00AF77B3" w:rsidP="00AF77B3">
      <w:pPr>
        <w:pStyle w:val="HabraDrazba"/>
      </w:pPr>
      <w:r>
        <w:lastRenderedPageBreak/>
        <w:tab/>
        <w:t>Q,10,5,4</w:t>
      </w:r>
    </w:p>
    <w:p w:rsidR="00AF77B3" w:rsidRDefault="00AF77B3" w:rsidP="00AF77B3">
      <w:pPr>
        <w:pStyle w:val="HabraDrazba"/>
      </w:pPr>
      <w:r>
        <w:tab/>
        <w:t>Q,5,3</w:t>
      </w:r>
    </w:p>
    <w:p w:rsidR="00AF77B3" w:rsidRDefault="00AF77B3" w:rsidP="00AF77B3">
      <w:pPr>
        <w:pStyle w:val="HabraDrazba"/>
      </w:pPr>
      <w:r>
        <w:tab/>
        <w:t>K,Q,6</w:t>
      </w:r>
    </w:p>
    <w:p w:rsidR="00AF77B3" w:rsidRDefault="00AF77B3" w:rsidP="00AF77B3">
      <w:pPr>
        <w:pStyle w:val="HabraDrazba"/>
      </w:pPr>
      <w:r>
        <w:t>A,K,7,2</w:t>
      </w:r>
      <w:r>
        <w:tab/>
        <w:t>K,Q,6</w:t>
      </w:r>
      <w:r>
        <w:tab/>
        <w:t>8,3</w:t>
      </w:r>
    </w:p>
    <w:p w:rsidR="00AF77B3" w:rsidRDefault="00AF77B3" w:rsidP="00AF77B3">
      <w:pPr>
        <w:pStyle w:val="HabraDrazba"/>
      </w:pPr>
      <w:r>
        <w:t>10,4</w:t>
      </w:r>
      <w:r>
        <w:tab/>
      </w:r>
      <w:r>
        <w:tab/>
        <w:t>9,7,2</w:t>
      </w:r>
    </w:p>
    <w:p w:rsidR="00AF77B3" w:rsidRDefault="00AF77B3" w:rsidP="00AF77B3">
      <w:pPr>
        <w:pStyle w:val="HabraDrazba"/>
      </w:pPr>
      <w:r>
        <w:t>10,9,7</w:t>
      </w:r>
      <w:r>
        <w:tab/>
      </w:r>
      <w:r>
        <w:tab/>
        <w:t>J,8,5,4</w:t>
      </w:r>
    </w:p>
    <w:p w:rsidR="00AF77B3" w:rsidRDefault="00AF77B3" w:rsidP="00AF77B3">
      <w:pPr>
        <w:pStyle w:val="HabraDrazba"/>
      </w:pPr>
      <w:r>
        <w:t>A,5,4,2</w:t>
      </w:r>
      <w:r>
        <w:tab/>
        <w:t>J,9,6</w:t>
      </w:r>
      <w:r>
        <w:tab/>
        <w:t>J,8,7,3</w:t>
      </w:r>
    </w:p>
    <w:p w:rsidR="00AF77B3" w:rsidRDefault="00AF77B3" w:rsidP="00AF77B3">
      <w:pPr>
        <w:pStyle w:val="HabraDrazba"/>
      </w:pPr>
      <w:r>
        <w:tab/>
        <w:t>A,K,J,8,6</w:t>
      </w:r>
    </w:p>
    <w:p w:rsidR="00AF77B3" w:rsidRDefault="00AF77B3" w:rsidP="00AF77B3">
      <w:pPr>
        <w:pStyle w:val="HabraDrazba"/>
      </w:pPr>
      <w:r>
        <w:tab/>
        <w:t>A,3,2</w:t>
      </w:r>
    </w:p>
    <w:p w:rsidR="00AF77B3" w:rsidRDefault="00AF77B3" w:rsidP="00AF77B3">
      <w:pPr>
        <w:pStyle w:val="HabraDrazba"/>
      </w:pPr>
      <w:r>
        <w:tab/>
        <w:t>10,9</w:t>
      </w:r>
    </w:p>
    <w:p w:rsidR="00AF77B3" w:rsidRPr="0033229C" w:rsidRDefault="00AF77B3" w:rsidP="00AF77B3">
      <w:pPr>
        <w:rPr>
          <w:u w:val="single"/>
        </w:rPr>
      </w:pPr>
      <w:r w:rsidRPr="0033229C">
        <w:rPr>
          <w:u w:val="single"/>
        </w:rPr>
        <w:t>Závazek 4 srdce</w:t>
      </w:r>
    </w:p>
    <w:p w:rsidR="00AF77B3" w:rsidRDefault="00AF77B3" w:rsidP="00AF77B3">
      <w:pPr>
        <w:sectPr w:rsidR="00AF77B3" w:rsidSect="00756484">
          <w:type w:val="continuous"/>
          <w:pgSz w:w="11906" w:h="16838"/>
          <w:pgMar w:top="1417" w:right="1417" w:bottom="993" w:left="1417" w:header="708" w:footer="708" w:gutter="0"/>
          <w:cols w:space="708"/>
          <w:titlePg/>
          <w:docGrid w:linePitch="360"/>
        </w:sectPr>
      </w:pPr>
    </w:p>
    <w:p w:rsidR="00AF77B3" w:rsidRDefault="00AF77B3" w:rsidP="00D20EDF">
      <w:pPr>
        <w:pStyle w:val="HabraText"/>
      </w:pPr>
      <w:r>
        <w:lastRenderedPageBreak/>
        <w:t xml:space="preserve">Výnos K pikový – povzbuzující marka vyzývající pokračuj. Partner ponese eso a další pik umožní </w:t>
      </w:r>
      <w:proofErr w:type="spellStart"/>
      <w:r>
        <w:t>snap</w:t>
      </w:r>
      <w:proofErr w:type="spellEnd"/>
      <w:r>
        <w:t>.</w:t>
      </w:r>
    </w:p>
    <w:p w:rsidR="00AF77B3" w:rsidRDefault="00AF77B3" w:rsidP="00AF77B3">
      <w:pPr>
        <w:sectPr w:rsidR="00AF77B3" w:rsidSect="00756484">
          <w:type w:val="continuous"/>
          <w:pgSz w:w="11906" w:h="16838"/>
          <w:pgMar w:top="1417" w:right="1417" w:bottom="993" w:left="1417" w:header="708" w:footer="708" w:gutter="0"/>
          <w:cols w:num="2" w:space="708"/>
          <w:titlePg/>
          <w:docGrid w:linePitch="360"/>
        </w:sectPr>
      </w:pPr>
    </w:p>
    <w:p w:rsidR="00AF77B3" w:rsidRDefault="00AF77B3" w:rsidP="00AF77B3">
      <w:pPr>
        <w:pStyle w:val="HabraLiteratura"/>
      </w:pPr>
      <w:r w:rsidRPr="002659AE">
        <w:lastRenderedPageBreak/>
        <w:t>Literatura:</w:t>
      </w:r>
      <w:r>
        <w:tab/>
        <w:t>J. Hájek</w:t>
      </w:r>
      <w:r>
        <w:tab/>
        <w:t>Bridžová školka</w:t>
      </w:r>
      <w:r>
        <w:tab/>
      </w:r>
      <w:r>
        <w:tab/>
        <w:t>31. lekce</w:t>
      </w:r>
    </w:p>
    <w:p w:rsidR="00AF77B3" w:rsidRDefault="00AF77B3" w:rsidP="00AF77B3">
      <w:pPr>
        <w:pStyle w:val="HabraLiteratura"/>
      </w:pPr>
      <w:r>
        <w:tab/>
      </w:r>
      <w:r w:rsidR="000464AA">
        <w:t>E. Kaplan</w:t>
      </w:r>
      <w:r w:rsidR="000464AA">
        <w:tab/>
        <w:t>Základy sehrávky</w:t>
      </w:r>
      <w:r w:rsidR="000464AA">
        <w:tab/>
        <w:t>str.</w:t>
      </w:r>
      <w:r w:rsidR="000464AA">
        <w:tab/>
      </w:r>
      <w:r>
        <w:t>18-19</w:t>
      </w:r>
    </w:p>
    <w:p w:rsidR="00AF77B3" w:rsidRDefault="00AF77B3" w:rsidP="00AF77B3">
      <w:pPr>
        <w:pStyle w:val="HabraLiteratura"/>
      </w:pPr>
      <w:r>
        <w:tab/>
        <w:t xml:space="preserve">D. </w:t>
      </w:r>
      <w:proofErr w:type="spellStart"/>
      <w:r>
        <w:t>Haydenová</w:t>
      </w:r>
      <w:proofErr w:type="spellEnd"/>
      <w:r>
        <w:tab/>
        <w:t>Draž lépe, hraj lépe</w:t>
      </w:r>
      <w:r>
        <w:tab/>
        <w:t>str. 62-69</w:t>
      </w:r>
    </w:p>
    <w:p w:rsidR="00AF77B3" w:rsidRDefault="00AF77B3" w:rsidP="00AF77B3">
      <w:pPr>
        <w:pStyle w:val="HabraLiteratura"/>
      </w:pPr>
      <w:r>
        <w:tab/>
        <w:t xml:space="preserve">A. </w:t>
      </w:r>
      <w:proofErr w:type="spellStart"/>
      <w:r>
        <w:t>Sheinwold</w:t>
      </w:r>
      <w:proofErr w:type="spellEnd"/>
      <w:r>
        <w:tab/>
        <w:t>Sehrávka</w:t>
      </w:r>
      <w:r>
        <w:tab/>
      </w:r>
      <w:r>
        <w:tab/>
        <w:t>str. 307-311</w:t>
      </w:r>
    </w:p>
    <w:p w:rsidR="00AF77B3" w:rsidRDefault="00AF77B3" w:rsidP="00AF77B3">
      <w:pPr>
        <w:pStyle w:val="HabraLiteratura"/>
      </w:pPr>
      <w:r>
        <w:tab/>
        <w:t xml:space="preserve">P. </w:t>
      </w:r>
      <w:proofErr w:type="spellStart"/>
      <w:r>
        <w:t>Mokráň</w:t>
      </w:r>
      <w:proofErr w:type="spellEnd"/>
      <w:r>
        <w:tab/>
        <w:t xml:space="preserve">Bridž </w:t>
      </w:r>
      <w:proofErr w:type="spellStart"/>
      <w:r>
        <w:t>rýchlo</w:t>
      </w:r>
      <w:proofErr w:type="spellEnd"/>
      <w:r>
        <w:t xml:space="preserve"> a </w:t>
      </w:r>
      <w:proofErr w:type="spellStart"/>
      <w:r>
        <w:t>dobre</w:t>
      </w:r>
      <w:proofErr w:type="spellEnd"/>
      <w:r>
        <w:tab/>
        <w:t>str. 263-267</w:t>
      </w:r>
    </w:p>
    <w:p w:rsidR="00AF77B3" w:rsidRDefault="00AF77B3" w:rsidP="00AF77B3">
      <w:pPr>
        <w:pStyle w:val="HabraLiteratura"/>
      </w:pPr>
      <w:r>
        <w:tab/>
        <w:t>J. Fišer</w:t>
      </w:r>
      <w:r>
        <w:tab/>
        <w:t>Jak se hraje bridž</w:t>
      </w:r>
      <w:r>
        <w:tab/>
        <w:t>str. 62-63</w:t>
      </w:r>
    </w:p>
    <w:p w:rsidR="00AF77B3" w:rsidRDefault="00AF77B3" w:rsidP="00AF77B3">
      <w:pPr>
        <w:pStyle w:val="HabraLiteratura"/>
      </w:pPr>
      <w:r>
        <w:tab/>
        <w:t xml:space="preserve">P. </w:t>
      </w:r>
      <w:proofErr w:type="spellStart"/>
      <w:r>
        <w:t>Hebák</w:t>
      </w:r>
      <w:proofErr w:type="spellEnd"/>
      <w:r>
        <w:tab/>
        <w:t>Bridž pro každého</w:t>
      </w:r>
      <w:r>
        <w:tab/>
        <w:t>str. 205-212</w:t>
      </w:r>
    </w:p>
    <w:p w:rsidR="00AF77B3" w:rsidRDefault="00AF77B3" w:rsidP="00AF77B3">
      <w:pPr>
        <w:pStyle w:val="HabraLiteratura"/>
      </w:pPr>
      <w:r>
        <w:tab/>
        <w:t>J. Sedlář</w:t>
      </w:r>
      <w:r>
        <w:tab/>
        <w:t>Základy teorie bridže</w:t>
      </w:r>
      <w:r>
        <w:tab/>
        <w:t>str. 31-33</w:t>
      </w:r>
    </w:p>
    <w:p w:rsidR="00AF77B3" w:rsidRDefault="00AF77B3" w:rsidP="00AF77B3">
      <w:pPr>
        <w:pStyle w:val="HabraLiteratura"/>
      </w:pPr>
      <w:r>
        <w:tab/>
        <w:t xml:space="preserve">P. </w:t>
      </w:r>
      <w:proofErr w:type="spellStart"/>
      <w:r>
        <w:t>Cronier</w:t>
      </w:r>
      <w:proofErr w:type="spellEnd"/>
      <w:r>
        <w:t xml:space="preserve"> a spol. </w:t>
      </w:r>
      <w:proofErr w:type="spellStart"/>
      <w:r>
        <w:t>Minibridž</w:t>
      </w:r>
      <w:proofErr w:type="spellEnd"/>
      <w:r>
        <w:tab/>
      </w:r>
      <w:r>
        <w:tab/>
        <w:t>18. lekce</w:t>
      </w:r>
    </w:p>
    <w:p w:rsidR="00AF77B3" w:rsidRPr="00EB6D6A" w:rsidRDefault="00AF77B3" w:rsidP="00AF77B3">
      <w:pPr>
        <w:pStyle w:val="HabraNadpisLekce"/>
      </w:pPr>
      <w:bookmarkStart w:id="108" w:name="_Toc171671608"/>
      <w:bookmarkStart w:id="109" w:name="_Toc182458185"/>
      <w:bookmarkStart w:id="110" w:name="_Toc182458312"/>
      <w:bookmarkStart w:id="111" w:name="_Toc182458632"/>
      <w:bookmarkStart w:id="112" w:name="_Toc182458700"/>
      <w:bookmarkStart w:id="113" w:name="_Toc182459389"/>
      <w:bookmarkStart w:id="114" w:name="_Toc182574765"/>
      <w:bookmarkStart w:id="115" w:name="_Toc183305452"/>
      <w:bookmarkStart w:id="116" w:name="_Toc187850810"/>
      <w:bookmarkStart w:id="117" w:name="_Toc188743743"/>
      <w:bookmarkStart w:id="118" w:name="_Toc194055768"/>
      <w:bookmarkStart w:id="119" w:name="_Toc277506148"/>
      <w:bookmarkStart w:id="120" w:name="_Toc342910518"/>
      <w:r w:rsidRPr="00EB6D6A">
        <w:lastRenderedPageBreak/>
        <w:t>Markování do odhozů</w:t>
      </w:r>
      <w:bookmarkEnd w:id="108"/>
      <w:bookmarkEnd w:id="109"/>
      <w:bookmarkEnd w:id="110"/>
      <w:bookmarkEnd w:id="111"/>
      <w:bookmarkEnd w:id="112"/>
      <w:bookmarkEnd w:id="113"/>
      <w:bookmarkEnd w:id="114"/>
      <w:bookmarkEnd w:id="115"/>
      <w:bookmarkEnd w:id="116"/>
      <w:bookmarkEnd w:id="117"/>
      <w:bookmarkEnd w:id="118"/>
      <w:bookmarkEnd w:id="119"/>
      <w:bookmarkEnd w:id="120"/>
    </w:p>
    <w:p w:rsidR="00AF77B3" w:rsidRPr="00D20EDF" w:rsidRDefault="00AF77B3" w:rsidP="00AF77B3">
      <w:pPr>
        <w:pStyle w:val="HabraText"/>
        <w:rPr>
          <w:rStyle w:val="HabraTextTucneChar"/>
        </w:rPr>
      </w:pPr>
      <w:r>
        <w:t xml:space="preserve">Do barvy, ve které už nemůžeme přiznat kartu, protože ji nemáme, budeme markovat takto – odhodíme kartu barvy, kterou nechceme. Zbývají nám tak dvě barvy (jednu barvu nemáme a druhou nechceme). Pokud odhodíme z nechtěné barvy malou, žádáme o nižší ze dvou zbývajících barev, pokud velkou, pak chceme vyšší ze dvou zbývajících barev. Toto markování zavedl pan </w:t>
      </w:r>
      <w:proofErr w:type="spellStart"/>
      <w:r w:rsidRPr="00325A31">
        <w:rPr>
          <w:rStyle w:val="HabraTextTucneChar"/>
        </w:rPr>
        <w:t>Lavinthal</w:t>
      </w:r>
      <w:proofErr w:type="spellEnd"/>
      <w:r>
        <w:t xml:space="preserve"> a podle něj se také jmenuje.</w:t>
      </w:r>
    </w:p>
    <w:p w:rsidR="00AF77B3" w:rsidRDefault="00AF77B3" w:rsidP="00AF77B3">
      <w:pPr>
        <w:pStyle w:val="HabraText"/>
      </w:pPr>
      <w:r>
        <w:t xml:space="preserve">Tento exkurs do markování pro letošní rok naprosto postačí. </w:t>
      </w:r>
      <w:r w:rsidRPr="00F32E00">
        <w:rPr>
          <w:rStyle w:val="HabraTextTucneChar"/>
        </w:rPr>
        <w:t>Prozatím nebudeme používat kvantitativní marky</w:t>
      </w:r>
      <w:r>
        <w:t>. Pokud si děti budou pamatovat tyto marky, určitě se jejich hra v obraně zlepší. Nezapomínejte ale, že obvykle není problém naučit se vysílat signály, ale vnímat je. Teprve když začne</w:t>
      </w:r>
      <w:r w:rsidR="00325A31">
        <w:t>te dešifrovat odhozy partnera a </w:t>
      </w:r>
      <w:r>
        <w:t>hledat za nimi informace pro vás, začnou plnit sv</w:t>
      </w:r>
      <w:r w:rsidR="00F32E00">
        <w:t>ou funkci a budete hrát bridž o </w:t>
      </w:r>
      <w:r>
        <w:t>hodně lépe. Musíte svěřence neustálými dotazy nutit, aby vnímali marky svého partnera.</w:t>
      </w:r>
    </w:p>
    <w:p w:rsidR="00AF77B3" w:rsidRDefault="00AF77B3" w:rsidP="00AF77B3">
      <w:pPr>
        <w:pStyle w:val="HabraDrazba"/>
      </w:pPr>
      <w:r>
        <w:tab/>
        <w:t>9,8,5</w:t>
      </w:r>
    </w:p>
    <w:p w:rsidR="00AF77B3" w:rsidRDefault="00AF77B3" w:rsidP="00AF77B3">
      <w:pPr>
        <w:pStyle w:val="HabraDrazba"/>
      </w:pPr>
      <w:r>
        <w:tab/>
        <w:t>Q,4,3,2</w:t>
      </w:r>
    </w:p>
    <w:p w:rsidR="00AF77B3" w:rsidRDefault="00AF77B3" w:rsidP="00AF77B3">
      <w:pPr>
        <w:pStyle w:val="HabraDrazba"/>
      </w:pPr>
      <w:r>
        <w:tab/>
        <w:t>K,Q,J,5</w:t>
      </w:r>
    </w:p>
    <w:p w:rsidR="00AF77B3" w:rsidRDefault="00AF77B3" w:rsidP="00AF77B3">
      <w:pPr>
        <w:pStyle w:val="HabraDrazba"/>
      </w:pPr>
      <w:r>
        <w:t xml:space="preserve">Q,10,7,3,2 </w:t>
      </w:r>
      <w:r>
        <w:tab/>
        <w:t>Q,6</w:t>
      </w:r>
      <w:r>
        <w:tab/>
        <w:t>A,4</w:t>
      </w:r>
    </w:p>
    <w:p w:rsidR="00AF77B3" w:rsidRDefault="00AF77B3" w:rsidP="00AF77B3">
      <w:pPr>
        <w:pStyle w:val="HabraDrazba"/>
      </w:pPr>
      <w:r>
        <w:t>A,9,6,5</w:t>
      </w:r>
      <w:r>
        <w:tab/>
      </w:r>
      <w:r>
        <w:tab/>
        <w:t>J,10,8,7</w:t>
      </w:r>
    </w:p>
    <w:p w:rsidR="00AF77B3" w:rsidRDefault="00AF77B3" w:rsidP="00AF77B3">
      <w:pPr>
        <w:pStyle w:val="HabraDrazba"/>
      </w:pPr>
      <w:r>
        <w:t>8</w:t>
      </w:r>
      <w:r>
        <w:tab/>
      </w:r>
      <w:r>
        <w:tab/>
        <w:t>A,3</w:t>
      </w:r>
    </w:p>
    <w:p w:rsidR="00AF77B3" w:rsidRDefault="00AF77B3" w:rsidP="00AF77B3">
      <w:pPr>
        <w:pStyle w:val="HabraDrazba"/>
      </w:pPr>
      <w:r>
        <w:t>9,3,2</w:t>
      </w:r>
      <w:r>
        <w:tab/>
        <w:t>K,J,6</w:t>
      </w:r>
      <w:r>
        <w:tab/>
        <w:t>J,8,7,5,4</w:t>
      </w:r>
    </w:p>
    <w:p w:rsidR="00AF77B3" w:rsidRDefault="00AF77B3" w:rsidP="00AF77B3">
      <w:pPr>
        <w:pStyle w:val="HabraDrazba"/>
      </w:pPr>
      <w:r>
        <w:tab/>
        <w:t>K</w:t>
      </w:r>
    </w:p>
    <w:p w:rsidR="00AF77B3" w:rsidRDefault="00AF77B3" w:rsidP="00AF77B3">
      <w:pPr>
        <w:pStyle w:val="HabraDrazba"/>
      </w:pPr>
      <w:r>
        <w:tab/>
        <w:t>10,9,7,6,4,2</w:t>
      </w:r>
    </w:p>
    <w:p w:rsidR="00AF77B3" w:rsidRDefault="00AF77B3" w:rsidP="00AF77B3">
      <w:pPr>
        <w:pStyle w:val="HabraDrazba"/>
      </w:pPr>
      <w:r>
        <w:tab/>
        <w:t>A,K,10</w:t>
      </w:r>
    </w:p>
    <w:p w:rsidR="00AF77B3" w:rsidRPr="0033229C" w:rsidRDefault="00AF77B3" w:rsidP="00D20EDF">
      <w:pPr>
        <w:pStyle w:val="HabraText"/>
      </w:pPr>
      <w:r w:rsidRPr="002659AE">
        <w:rPr>
          <w:rStyle w:val="HabraTextTucneChar"/>
        </w:rPr>
        <w:t xml:space="preserve">Závazek </w:t>
      </w:r>
      <w:r w:rsidRPr="0033229C">
        <w:t>3BT</w:t>
      </w:r>
    </w:p>
    <w:p w:rsidR="00AF77B3" w:rsidRDefault="00AF77B3" w:rsidP="00AF77B3">
      <w:pPr>
        <w:pStyle w:val="HabraText"/>
      </w:pPr>
      <w:r>
        <w:t xml:space="preserve">Bereš esem pik a vracíš další, hlavní hráč bere králem a partner dává dvojku, teď je jasné, že měl 5-list. Hlavní hráč začíná rozehrávat kára, až se dostanete na eso do zdvihu, budete se muset rozhodnout, jestli zahrát srdce nebo trefy. Pokud vezmeme zdvih hned napoprvé, bude to jen hádanka. Když ale vydržíme do druhého zdvihu, partner už nebude mít a </w:t>
      </w:r>
      <w:proofErr w:type="spellStart"/>
      <w:r>
        <w:t>zamarkuje</w:t>
      </w:r>
      <w:proofErr w:type="spellEnd"/>
      <w:r>
        <w:t xml:space="preserve"> malým </w:t>
      </w:r>
      <w:proofErr w:type="spellStart"/>
      <w:r>
        <w:t>trefem</w:t>
      </w:r>
      <w:proofErr w:type="spellEnd"/>
      <w:r>
        <w:t>.</w:t>
      </w:r>
    </w:p>
    <w:p w:rsidR="00AF77B3" w:rsidRDefault="00AF77B3" w:rsidP="00AF77B3">
      <w:pPr>
        <w:pStyle w:val="HabraText"/>
      </w:pPr>
    </w:p>
    <w:p w:rsidR="00AF77B3" w:rsidRPr="00D20EDF" w:rsidRDefault="00AF77B3" w:rsidP="00D20EDF">
      <w:pPr>
        <w:pStyle w:val="HabraPodnadpis"/>
      </w:pPr>
      <w:r w:rsidRPr="00D20EDF">
        <w:t>Pár dalších kvízových otázek:</w:t>
      </w:r>
    </w:p>
    <w:p w:rsidR="00AF77B3" w:rsidRDefault="00AF77B3" w:rsidP="00AF77B3">
      <w:pPr>
        <w:pStyle w:val="HabraCislovani"/>
        <w:ind w:left="0" w:firstLine="0"/>
        <w:contextualSpacing w:val="0"/>
      </w:pPr>
      <w:r>
        <w:t xml:space="preserve">Váš partner z prvního výnosu vynesl krále pikového. Vy máte v pikách </w:t>
      </w:r>
      <w:smartTag w:uri="urn:schemas-microsoft-com:office:smarttags" w:element="metricconverter">
        <w:smartTagPr>
          <w:attr w:name="ProductID" w:val="10 a"/>
        </w:smartTagPr>
        <w:r>
          <w:t>10 a</w:t>
        </w:r>
      </w:smartTag>
      <w:r w:rsidR="00F32E00">
        <w:t xml:space="preserve"> 4, kterou z nich přiložíte v </w:t>
      </w:r>
      <w:proofErr w:type="spellStart"/>
      <w:r>
        <w:t>beztrumfové</w:t>
      </w:r>
      <w:proofErr w:type="spellEnd"/>
      <w:r>
        <w:t xml:space="preserve"> a kterou v barevné hře?</w:t>
      </w:r>
    </w:p>
    <w:p w:rsidR="00AF77B3" w:rsidRDefault="00AF77B3" w:rsidP="00AF77B3">
      <w:pPr>
        <w:pStyle w:val="HabraCislovani"/>
        <w:ind w:left="0" w:firstLine="0"/>
        <w:contextualSpacing w:val="0"/>
      </w:pPr>
      <w:r>
        <w:t xml:space="preserve">Vydražitel vynesl káro do šestého zdvihu v </w:t>
      </w:r>
      <w:proofErr w:type="spellStart"/>
      <w:r>
        <w:t>beztrumfové</w:t>
      </w:r>
      <w:proofErr w:type="spellEnd"/>
      <w:r>
        <w:t xml:space="preserve"> hře a vy poprvé nemáte káro. Co a proč shodíte z Vašich karet, které jsou takovéto:</w:t>
      </w:r>
    </w:p>
    <w:p w:rsidR="00AF77B3" w:rsidRPr="00756484" w:rsidRDefault="00AF77B3" w:rsidP="00756484">
      <w:pPr>
        <w:pStyle w:val="HabraDrazba"/>
      </w:pPr>
      <w:r w:rsidRPr="00756484">
        <w:t>10,3</w:t>
      </w:r>
    </w:p>
    <w:p w:rsidR="00AF77B3" w:rsidRPr="00756484" w:rsidRDefault="00AF77B3" w:rsidP="00756484">
      <w:pPr>
        <w:pStyle w:val="HabraDrazba"/>
      </w:pPr>
      <w:r w:rsidRPr="00756484">
        <w:t>K,J,10,8</w:t>
      </w:r>
    </w:p>
    <w:p w:rsidR="00AF77B3" w:rsidRPr="00756484" w:rsidRDefault="00AF77B3" w:rsidP="00756484">
      <w:pPr>
        <w:pStyle w:val="HabraDrazba"/>
      </w:pPr>
      <w:r w:rsidRPr="00756484">
        <w:t>–</w:t>
      </w:r>
    </w:p>
    <w:p w:rsidR="00AF77B3" w:rsidRPr="00756484" w:rsidRDefault="00AF77B3" w:rsidP="00756484">
      <w:pPr>
        <w:pStyle w:val="HabraDrazba"/>
      </w:pPr>
      <w:r w:rsidRPr="00756484">
        <w:t>6</w:t>
      </w:r>
    </w:p>
    <w:p w:rsidR="00AF77B3" w:rsidRDefault="00AF77B3" w:rsidP="00AF77B3">
      <w:pPr>
        <w:pStyle w:val="HabraCislovani"/>
        <w:ind w:left="0" w:firstLine="0"/>
        <w:contextualSpacing w:val="0"/>
      </w:pPr>
      <w:r>
        <w:t xml:space="preserve">Do trefového závazku vynesl Váš partner károvou 4, kterou vydražitel nepřebil. Vy máte v ruce K, Q, 7, </w:t>
      </w:r>
      <w:smartTag w:uri="urn:schemas-microsoft-com:office:smarttags" w:element="metricconverter">
        <w:smartTagPr>
          <w:attr w:name="ProductID" w:val="2 a"/>
        </w:smartTagPr>
        <w:r>
          <w:t>2 a</w:t>
        </w:r>
      </w:smartTag>
      <w:r>
        <w:t xml:space="preserve"> na stole není eso. Kterou kartou budete přebíjet?</w:t>
      </w:r>
    </w:p>
    <w:p w:rsidR="00AF77B3" w:rsidRPr="002659AE" w:rsidRDefault="00AF77B3" w:rsidP="002659AE">
      <w:pPr>
        <w:pStyle w:val="HabraText"/>
      </w:pPr>
      <w:r w:rsidRPr="002659AE">
        <w:t>Odpovědi:</w:t>
      </w:r>
    </w:p>
    <w:p w:rsidR="00AF77B3" w:rsidRDefault="00AF77B3" w:rsidP="00AF77B3">
      <w:pPr>
        <w:pStyle w:val="HabraCislovani"/>
        <w:numPr>
          <w:ilvl w:val="0"/>
          <w:numId w:val="26"/>
        </w:numPr>
        <w:contextualSpacing w:val="0"/>
      </w:pPr>
      <w:r>
        <w:t xml:space="preserve">v BT 10 = negativní, v barvě 4 – šance na </w:t>
      </w:r>
      <w:proofErr w:type="spellStart"/>
      <w:r>
        <w:t>snap</w:t>
      </w:r>
      <w:proofErr w:type="spellEnd"/>
    </w:p>
    <w:p w:rsidR="00AF77B3" w:rsidRDefault="00AF77B3" w:rsidP="00AF77B3">
      <w:pPr>
        <w:pStyle w:val="HabraCislovani"/>
        <w:numPr>
          <w:ilvl w:val="0"/>
          <w:numId w:val="26"/>
        </w:numPr>
        <w:contextualSpacing w:val="0"/>
      </w:pPr>
      <w:r>
        <w:t xml:space="preserve">10 pikovou jako </w:t>
      </w:r>
      <w:proofErr w:type="spellStart"/>
      <w:r>
        <w:t>Lavinthal</w:t>
      </w:r>
      <w:proofErr w:type="spellEnd"/>
      <w:r>
        <w:t xml:space="preserve"> na srdce</w:t>
      </w:r>
    </w:p>
    <w:p w:rsidR="00AF77B3" w:rsidRDefault="00AF77B3" w:rsidP="00AF77B3">
      <w:pPr>
        <w:pStyle w:val="HabraCislovani"/>
        <w:numPr>
          <w:ilvl w:val="0"/>
          <w:numId w:val="26"/>
        </w:numPr>
        <w:contextualSpacing w:val="0"/>
      </w:pPr>
      <w:r>
        <w:t>Q – dává signál – mohu mít i krále</w:t>
      </w:r>
    </w:p>
    <w:p w:rsidR="00AF77B3" w:rsidRDefault="00AF77B3" w:rsidP="00AF77B3">
      <w:pPr>
        <w:pStyle w:val="HabraLiteratura"/>
      </w:pPr>
      <w:r w:rsidRPr="002659AE">
        <w:t>Literatura:</w:t>
      </w:r>
      <w:r>
        <w:tab/>
        <w:t>J. Hájek</w:t>
      </w:r>
      <w:r>
        <w:tab/>
        <w:t>Bridžová školka</w:t>
      </w:r>
      <w:r>
        <w:tab/>
        <w:t>31. lekce</w:t>
      </w:r>
    </w:p>
    <w:p w:rsidR="00AF77B3" w:rsidRDefault="00AF77B3" w:rsidP="00AF77B3">
      <w:pPr>
        <w:pStyle w:val="HabraLiteratura"/>
      </w:pPr>
      <w:r>
        <w:tab/>
        <w:t>E. Kaplan</w:t>
      </w:r>
      <w:r>
        <w:tab/>
        <w:t xml:space="preserve">Základy sehrávky </w:t>
      </w:r>
      <w:r>
        <w:tab/>
        <w:t>str. 18-19</w:t>
      </w:r>
    </w:p>
    <w:p w:rsidR="00AF77B3" w:rsidRDefault="00AF77B3" w:rsidP="00AF77B3">
      <w:pPr>
        <w:pStyle w:val="HabraLiteratura"/>
      </w:pPr>
      <w:r>
        <w:tab/>
        <w:t xml:space="preserve">D. </w:t>
      </w:r>
      <w:proofErr w:type="spellStart"/>
      <w:r>
        <w:t>Haydenová</w:t>
      </w:r>
      <w:proofErr w:type="spellEnd"/>
      <w:r>
        <w:tab/>
        <w:t>Draž lépe, hraj lépe</w:t>
      </w:r>
      <w:r>
        <w:tab/>
        <w:t>str. 62-69</w:t>
      </w:r>
    </w:p>
    <w:p w:rsidR="00AF77B3" w:rsidRDefault="00AF77B3" w:rsidP="00AF77B3">
      <w:pPr>
        <w:pStyle w:val="HabraLiteratura"/>
      </w:pPr>
      <w:r>
        <w:tab/>
        <w:t xml:space="preserve">A. </w:t>
      </w:r>
      <w:proofErr w:type="spellStart"/>
      <w:r>
        <w:t>Sheinwold</w:t>
      </w:r>
      <w:proofErr w:type="spellEnd"/>
      <w:r>
        <w:tab/>
        <w:t>Sehrávka</w:t>
      </w:r>
      <w:r>
        <w:tab/>
      </w:r>
      <w:r>
        <w:tab/>
        <w:t>str. 307-311</w:t>
      </w:r>
    </w:p>
    <w:p w:rsidR="00AF77B3" w:rsidRDefault="00AF77B3" w:rsidP="00AF77B3">
      <w:pPr>
        <w:pStyle w:val="HabraLiteratura"/>
      </w:pPr>
      <w:r>
        <w:tab/>
        <w:t xml:space="preserve">P. </w:t>
      </w:r>
      <w:proofErr w:type="spellStart"/>
      <w:r>
        <w:t>Mokráň</w:t>
      </w:r>
      <w:proofErr w:type="spellEnd"/>
      <w:r>
        <w:tab/>
        <w:t xml:space="preserve">Bridž </w:t>
      </w:r>
      <w:proofErr w:type="spellStart"/>
      <w:r>
        <w:t>rýchlo</w:t>
      </w:r>
      <w:proofErr w:type="spellEnd"/>
      <w:r>
        <w:t xml:space="preserve"> a </w:t>
      </w:r>
      <w:proofErr w:type="spellStart"/>
      <w:r>
        <w:t>dobre</w:t>
      </w:r>
      <w:proofErr w:type="spellEnd"/>
      <w:r>
        <w:tab/>
        <w:t>str. 263-267</w:t>
      </w:r>
    </w:p>
    <w:p w:rsidR="00AF77B3" w:rsidRDefault="00AF77B3" w:rsidP="00AF77B3">
      <w:pPr>
        <w:pStyle w:val="HabraLiteratura"/>
      </w:pPr>
      <w:r>
        <w:tab/>
        <w:t>J. Fišer</w:t>
      </w:r>
      <w:r>
        <w:tab/>
        <w:t>Jak se hraje bridž</w:t>
      </w:r>
      <w:r>
        <w:tab/>
        <w:t>str. 62-63</w:t>
      </w:r>
    </w:p>
    <w:p w:rsidR="00AF77B3" w:rsidRDefault="00AF77B3" w:rsidP="00AF77B3">
      <w:pPr>
        <w:pStyle w:val="HabraLiteratura"/>
      </w:pPr>
      <w:r>
        <w:tab/>
        <w:t xml:space="preserve">P. </w:t>
      </w:r>
      <w:proofErr w:type="spellStart"/>
      <w:r>
        <w:t>Hebák</w:t>
      </w:r>
      <w:proofErr w:type="spellEnd"/>
      <w:r>
        <w:tab/>
        <w:t>Bridž pro každého</w:t>
      </w:r>
      <w:r>
        <w:tab/>
        <w:t>str. 205-212</w:t>
      </w:r>
    </w:p>
    <w:p w:rsidR="00AF77B3" w:rsidRDefault="00AF77B3" w:rsidP="00AF77B3">
      <w:pPr>
        <w:pStyle w:val="HabraLiteratura"/>
      </w:pPr>
      <w:r>
        <w:tab/>
        <w:t>J. Sedlář</w:t>
      </w:r>
      <w:r>
        <w:tab/>
        <w:t>Základy teorie bridže</w:t>
      </w:r>
      <w:r>
        <w:tab/>
        <w:t>str. 31-33</w:t>
      </w:r>
    </w:p>
    <w:p w:rsidR="00AF77B3" w:rsidRDefault="00AF77B3" w:rsidP="00AF77B3">
      <w:pPr>
        <w:pStyle w:val="HabraLiteratura"/>
      </w:pPr>
      <w:r>
        <w:tab/>
        <w:t xml:space="preserve">P. </w:t>
      </w:r>
      <w:proofErr w:type="spellStart"/>
      <w:r>
        <w:t>Cronier</w:t>
      </w:r>
      <w:proofErr w:type="spellEnd"/>
      <w:r>
        <w:t xml:space="preserve"> a spol. </w:t>
      </w:r>
      <w:proofErr w:type="spellStart"/>
      <w:r>
        <w:t>Minibridž</w:t>
      </w:r>
      <w:proofErr w:type="spellEnd"/>
      <w:r>
        <w:tab/>
      </w:r>
      <w:r>
        <w:tab/>
        <w:t>18. lekce</w:t>
      </w:r>
      <w:bookmarkStart w:id="121" w:name="_Toc171671609"/>
      <w:bookmarkStart w:id="122" w:name="_Toc182458186"/>
      <w:bookmarkStart w:id="123" w:name="_Toc182458313"/>
      <w:bookmarkStart w:id="124" w:name="_Toc182458633"/>
      <w:bookmarkStart w:id="125" w:name="_Toc182458701"/>
      <w:bookmarkStart w:id="126" w:name="_Toc182459390"/>
      <w:bookmarkStart w:id="127" w:name="_Toc182574766"/>
    </w:p>
    <w:p w:rsidR="00AF77B3" w:rsidRPr="004C68DD" w:rsidRDefault="00AF77B3" w:rsidP="00AF77B3">
      <w:pPr>
        <w:pStyle w:val="HabraNadpisLekce"/>
      </w:pPr>
      <w:bookmarkStart w:id="128" w:name="_Toc183305453"/>
      <w:bookmarkStart w:id="129" w:name="_Toc187850811"/>
      <w:bookmarkStart w:id="130" w:name="_Toc188743744"/>
      <w:bookmarkStart w:id="131" w:name="_Toc194055769"/>
      <w:bookmarkStart w:id="132" w:name="_Toc277506149"/>
      <w:bookmarkStart w:id="133" w:name="_Toc342910519"/>
      <w:proofErr w:type="spellStart"/>
      <w:r>
        <w:lastRenderedPageBreak/>
        <w:t>B</w:t>
      </w:r>
      <w:r w:rsidRPr="00EB6D6A">
        <w:t>ridge</w:t>
      </w:r>
      <w:proofErr w:type="spellEnd"/>
      <w:r w:rsidRPr="00EB6D6A">
        <w:t xml:space="preserve"> Master 1A 1-10</w:t>
      </w:r>
      <w:bookmarkEnd w:id="121"/>
      <w:bookmarkEnd w:id="122"/>
      <w:bookmarkEnd w:id="123"/>
      <w:bookmarkEnd w:id="124"/>
      <w:bookmarkEnd w:id="125"/>
      <w:bookmarkEnd w:id="126"/>
      <w:bookmarkEnd w:id="127"/>
      <w:bookmarkEnd w:id="128"/>
      <w:bookmarkEnd w:id="129"/>
      <w:bookmarkEnd w:id="130"/>
      <w:bookmarkEnd w:id="131"/>
      <w:bookmarkEnd w:id="132"/>
      <w:bookmarkEnd w:id="133"/>
    </w:p>
    <w:p w:rsidR="00AF77B3" w:rsidRDefault="00AF77B3" w:rsidP="00AF77B3">
      <w:pPr>
        <w:pStyle w:val="HabraText"/>
      </w:pPr>
      <w:r>
        <w:t xml:space="preserve">V tomto roce zařazujeme poprvé do výuky bridžový program </w:t>
      </w:r>
      <w:proofErr w:type="spellStart"/>
      <w:r>
        <w:t>BridgeMaster</w:t>
      </w:r>
      <w:proofErr w:type="spellEnd"/>
      <w:r>
        <w:t>. Je to pro lektory značné ulehčení, protože nemusí sami vymýšlet příklady a navíc program potrestá špatnou hru nesplněním. Bylo by dobré, aby Vaši svěřenci nejen našli cestu, ale dokázali pojmenovat problém.</w:t>
      </w:r>
    </w:p>
    <w:p w:rsidR="00AF77B3" w:rsidRPr="00AF77B3" w:rsidRDefault="00AF77B3" w:rsidP="006E34BF">
      <w:pPr>
        <w:pStyle w:val="HabraOdrazky"/>
      </w:pPr>
      <w:r w:rsidRPr="00AF77B3">
        <w:t>A1 – Q,x,x proti J,x,x – jistě získám zdvih, rozehrají-li tuto barvu soupeři a já na druhém místě propustím</w:t>
      </w:r>
    </w:p>
    <w:p w:rsidR="00AF77B3" w:rsidRPr="00AF77B3" w:rsidRDefault="00AF77B3" w:rsidP="006E34BF">
      <w:pPr>
        <w:pStyle w:val="HabraOdrazky"/>
      </w:pPr>
      <w:r w:rsidRPr="00AF77B3">
        <w:t>A2 – vypracování zdvihů, neodehrávat stopery</w:t>
      </w:r>
    </w:p>
    <w:p w:rsidR="00AF77B3" w:rsidRPr="00AF77B3" w:rsidRDefault="00AF77B3" w:rsidP="006E34BF">
      <w:pPr>
        <w:pStyle w:val="HabraOdrazky"/>
      </w:pPr>
      <w:r w:rsidRPr="00AF77B3">
        <w:t xml:space="preserve">A3 – získání zdvihu </w:t>
      </w:r>
      <w:proofErr w:type="spellStart"/>
      <w:r w:rsidRPr="00AF77B3">
        <w:t>snapem</w:t>
      </w:r>
      <w:proofErr w:type="spellEnd"/>
    </w:p>
    <w:p w:rsidR="00AF77B3" w:rsidRPr="00AF77B3" w:rsidRDefault="00AF77B3" w:rsidP="006E34BF">
      <w:pPr>
        <w:pStyle w:val="HabraOdrazky"/>
      </w:pPr>
      <w:r w:rsidRPr="00AF77B3">
        <w:t xml:space="preserve">A4 – pravděpodobnost a </w:t>
      </w:r>
      <w:proofErr w:type="spellStart"/>
      <w:r w:rsidRPr="00AF77B3">
        <w:t>impas</w:t>
      </w:r>
      <w:proofErr w:type="spellEnd"/>
      <w:r w:rsidRPr="00AF77B3">
        <w:t xml:space="preserve"> – větší má </w:t>
      </w:r>
      <w:proofErr w:type="spellStart"/>
      <w:r w:rsidRPr="00AF77B3">
        <w:t>impas</w:t>
      </w:r>
      <w:proofErr w:type="spellEnd"/>
      <w:r w:rsidRPr="00AF77B3">
        <w:t xml:space="preserve"> než vypadnutí dámy při osmi kartách, nejdříve obehrát eso</w:t>
      </w:r>
    </w:p>
    <w:p w:rsidR="00AF77B3" w:rsidRPr="00AF77B3" w:rsidRDefault="00AF77B3" w:rsidP="006E34BF">
      <w:pPr>
        <w:pStyle w:val="HabraOdrazky"/>
      </w:pPr>
      <w:r w:rsidRPr="00AF77B3">
        <w:t>A5 – pravděpodobnost a vypadnutí – při devíti kartách má větší pravděpodobnost hra na vypadnutí dámy</w:t>
      </w:r>
    </w:p>
    <w:p w:rsidR="00AF77B3" w:rsidRPr="00AF77B3" w:rsidRDefault="00AF77B3" w:rsidP="006E34BF">
      <w:pPr>
        <w:pStyle w:val="HabraOdrazky"/>
      </w:pPr>
      <w:r w:rsidRPr="00AF77B3">
        <w:t>A6 – včasné vytrumfování</w:t>
      </w:r>
    </w:p>
    <w:p w:rsidR="00AF77B3" w:rsidRPr="00AF77B3" w:rsidRDefault="00AF77B3" w:rsidP="006E34BF">
      <w:pPr>
        <w:pStyle w:val="HabraOdrazky"/>
      </w:pPr>
      <w:r w:rsidRPr="00AF77B3">
        <w:t>A7 – pojištění proti 4-0 rozloze, pokrytí obou možností</w:t>
      </w:r>
    </w:p>
    <w:p w:rsidR="00AF77B3" w:rsidRPr="00AF77B3" w:rsidRDefault="00AF77B3" w:rsidP="006E34BF">
      <w:pPr>
        <w:pStyle w:val="HabraOdrazky"/>
      </w:pPr>
      <w:r w:rsidRPr="00AF77B3">
        <w:t>A8 – pojištění proti 4-0 rozloze, zvolit pojistku na stranu, kde je možné se s touto rozlohou vyrovnat</w:t>
      </w:r>
    </w:p>
    <w:p w:rsidR="00AF77B3" w:rsidRPr="00AF77B3" w:rsidRDefault="00AF77B3" w:rsidP="006E34BF">
      <w:pPr>
        <w:pStyle w:val="HabraOdrazky"/>
      </w:pPr>
      <w:r w:rsidRPr="00AF77B3">
        <w:t>A9 – jak hrát v kombinaci 10,x proti A,J,x, když barvu rozehrají soupeři</w:t>
      </w:r>
    </w:p>
    <w:p w:rsidR="00AF77B3" w:rsidRPr="00AF77B3" w:rsidRDefault="00AF77B3" w:rsidP="006E34BF">
      <w:pPr>
        <w:pStyle w:val="HabraOdrazky"/>
      </w:pPr>
      <w:r w:rsidRPr="00AF77B3">
        <w:t xml:space="preserve">A10 – opakovatelný dvojitý </w:t>
      </w:r>
      <w:proofErr w:type="spellStart"/>
      <w:r w:rsidRPr="00AF77B3">
        <w:t>impas</w:t>
      </w:r>
      <w:proofErr w:type="spellEnd"/>
      <w:r w:rsidRPr="00AF77B3">
        <w:t xml:space="preserve"> a jeho uplatnění</w:t>
      </w:r>
    </w:p>
    <w:p w:rsidR="00AF77B3" w:rsidRPr="00EB6D6A" w:rsidRDefault="00AF77B3" w:rsidP="00AF77B3">
      <w:pPr>
        <w:pStyle w:val="HabraNadpisLekce"/>
      </w:pPr>
      <w:bookmarkStart w:id="134" w:name="_Toc171671610"/>
      <w:bookmarkStart w:id="135" w:name="_Toc182458187"/>
      <w:bookmarkStart w:id="136" w:name="_Toc182458314"/>
      <w:bookmarkStart w:id="137" w:name="_Toc182458634"/>
      <w:bookmarkStart w:id="138" w:name="_Toc182458702"/>
      <w:bookmarkStart w:id="139" w:name="_Toc182459391"/>
      <w:bookmarkStart w:id="140" w:name="_Toc182574767"/>
      <w:bookmarkStart w:id="141" w:name="_Toc183305454"/>
      <w:bookmarkStart w:id="142" w:name="_Toc187850812"/>
      <w:bookmarkStart w:id="143" w:name="_Toc188743745"/>
      <w:bookmarkStart w:id="144" w:name="_Toc194055770"/>
      <w:bookmarkStart w:id="145" w:name="_Toc277506150"/>
      <w:bookmarkStart w:id="146" w:name="_Toc342910520"/>
      <w:r w:rsidRPr="00EB6D6A">
        <w:lastRenderedPageBreak/>
        <w:t>Princip výzvy</w:t>
      </w:r>
      <w:bookmarkEnd w:id="134"/>
      <w:bookmarkEnd w:id="135"/>
      <w:bookmarkEnd w:id="136"/>
      <w:bookmarkEnd w:id="137"/>
      <w:bookmarkEnd w:id="138"/>
      <w:bookmarkEnd w:id="139"/>
      <w:bookmarkEnd w:id="140"/>
      <w:bookmarkEnd w:id="141"/>
      <w:bookmarkEnd w:id="142"/>
      <w:bookmarkEnd w:id="143"/>
      <w:bookmarkEnd w:id="144"/>
      <w:bookmarkEnd w:id="145"/>
      <w:bookmarkEnd w:id="146"/>
    </w:p>
    <w:p w:rsidR="00AF77B3" w:rsidRDefault="00AF77B3" w:rsidP="00AF77B3">
      <w:pPr>
        <w:pStyle w:val="HabraText"/>
      </w:pPr>
      <w:r w:rsidRPr="0094475B">
        <w:t xml:space="preserve">Dalším dražebním principem, který přijmeme, bude </w:t>
      </w:r>
      <w:r w:rsidRPr="00F32E00">
        <w:rPr>
          <w:rStyle w:val="HabraTextTucneChar"/>
        </w:rPr>
        <w:t>princip výzvy</w:t>
      </w:r>
      <w:r w:rsidRPr="0094475B">
        <w:t>.</w:t>
      </w:r>
      <w:r>
        <w:t xml:space="preserve"> Tento princip říká: „</w:t>
      </w:r>
      <w:r w:rsidRPr="00F32E00">
        <w:rPr>
          <w:rStyle w:val="HabraTextTucneChar"/>
        </w:rPr>
        <w:t xml:space="preserve">Dražím-li hlášku stupeň pod </w:t>
      </w:r>
      <w:proofErr w:type="spellStart"/>
      <w:r w:rsidRPr="00F32E00">
        <w:rPr>
          <w:rStyle w:val="HabraTextTucneChar"/>
        </w:rPr>
        <w:t>manší</w:t>
      </w:r>
      <w:proofErr w:type="spellEnd"/>
      <w:r w:rsidRPr="00F32E00">
        <w:rPr>
          <w:rStyle w:val="HabraTextTucneChar"/>
        </w:rPr>
        <w:t>, vyzývám partnera, aby s minimem toho, co slíbil, zapasoval, s rezervou dorazil</w:t>
      </w:r>
      <w:r>
        <w:t>.“ Je to poměrně jednoduchý a důležitý princip, který se uplatní především při dražbě</w:t>
      </w:r>
      <w:r w:rsidR="00F32E00">
        <w:t xml:space="preserve"> drahých barev a bez trumfů. Po </w:t>
      </w:r>
      <w:r>
        <w:t>takovéto hlášce nebudu vypočítávat, jak vysoko mám jít podle principu hranice bezpečnosti ani dělení třemi, ale rozhoduji se podle principu výzvy.</w:t>
      </w:r>
    </w:p>
    <w:p w:rsidR="00AF77B3" w:rsidRDefault="00AF77B3" w:rsidP="00AF77B3">
      <w:pPr>
        <w:pStyle w:val="HabraPodnadpis"/>
      </w:pPr>
      <w:r>
        <w:t>Příklady:</w:t>
      </w:r>
    </w:p>
    <w:p w:rsidR="00AF77B3" w:rsidRDefault="00AF77B3" w:rsidP="00AF77B3">
      <w:pPr>
        <w:pStyle w:val="HabraDrazba"/>
      </w:pPr>
      <w:r>
        <w:t>A,K,7,4,3</w:t>
      </w:r>
      <w:r>
        <w:tab/>
        <w:t>Q,J,4</w:t>
      </w:r>
      <w:r>
        <w:tab/>
        <w:t>K,10,6</w:t>
      </w:r>
      <w:r>
        <w:tab/>
        <w:t>Q,J,10,5</w:t>
      </w:r>
      <w:r>
        <w:tab/>
        <w:t>K,9,3,2</w:t>
      </w:r>
    </w:p>
    <w:p w:rsidR="00AF77B3" w:rsidRDefault="00AF77B3" w:rsidP="00AF77B3">
      <w:pPr>
        <w:pStyle w:val="HabraDrazba"/>
      </w:pPr>
      <w:r>
        <w:t>Q,10,2</w:t>
      </w:r>
      <w:r>
        <w:tab/>
        <w:t>A,10,8,7,5</w:t>
      </w:r>
      <w:r>
        <w:tab/>
        <w:t>Q,7,5,3</w:t>
      </w:r>
      <w:r>
        <w:tab/>
        <w:t>K,J,7,4</w:t>
      </w:r>
      <w:r>
        <w:tab/>
        <w:t>Q,10</w:t>
      </w:r>
    </w:p>
    <w:p w:rsidR="00AF77B3" w:rsidRDefault="00AF77B3" w:rsidP="00AF77B3">
      <w:pPr>
        <w:pStyle w:val="HabraDrazba"/>
      </w:pPr>
      <w:r>
        <w:t>Q,7</w:t>
      </w:r>
      <w:r>
        <w:tab/>
        <w:t>A,J,4,2</w:t>
      </w:r>
      <w:r>
        <w:tab/>
        <w:t>A,10,6</w:t>
      </w:r>
      <w:r>
        <w:tab/>
        <w:t>A,K,8</w:t>
      </w:r>
      <w:r>
        <w:tab/>
        <w:t>K,J,5</w:t>
      </w:r>
    </w:p>
    <w:p w:rsidR="00AF77B3" w:rsidRDefault="00AF77B3" w:rsidP="00AF77B3">
      <w:pPr>
        <w:pStyle w:val="HabraDrazba"/>
      </w:pPr>
      <w:r>
        <w:t>K,5,3</w:t>
      </w:r>
      <w:r>
        <w:tab/>
        <w:t>A</w:t>
      </w:r>
      <w:r>
        <w:tab/>
        <w:t>K,Q,8</w:t>
      </w:r>
      <w:r>
        <w:tab/>
        <w:t>J,5</w:t>
      </w:r>
      <w:r>
        <w:tab/>
        <w:t>Q,J,9,4</w:t>
      </w:r>
    </w:p>
    <w:p w:rsidR="00AF77B3" w:rsidRDefault="00AF77B3" w:rsidP="00AF77B3">
      <w:pPr>
        <w:pStyle w:val="HabraDrazba"/>
      </w:pPr>
    </w:p>
    <w:p w:rsidR="00AF77B3" w:rsidRDefault="00AF77B3" w:rsidP="00AF77B3">
      <w:pPr>
        <w:pStyle w:val="HabraDrazba"/>
      </w:pPr>
      <w:r>
        <w:t>Q,8,5</w:t>
      </w:r>
      <w:r>
        <w:tab/>
        <w:t>K,7,3</w:t>
      </w:r>
      <w:r>
        <w:tab/>
        <w:t>J,8,5,3</w:t>
      </w:r>
      <w:r>
        <w:tab/>
        <w:t>K,8</w:t>
      </w:r>
      <w:r>
        <w:tab/>
        <w:t>Q,10,8,4</w:t>
      </w:r>
    </w:p>
    <w:p w:rsidR="00AF77B3" w:rsidRDefault="00AF77B3" w:rsidP="00AF77B3">
      <w:pPr>
        <w:pStyle w:val="HabraDrazba"/>
      </w:pPr>
      <w:r>
        <w:t>K,4</w:t>
      </w:r>
      <w:r>
        <w:tab/>
        <w:t>K,J,6</w:t>
      </w:r>
      <w:r>
        <w:tab/>
        <w:t>K,8,4</w:t>
      </w:r>
      <w:r>
        <w:tab/>
        <w:t>Q,8,6</w:t>
      </w:r>
      <w:r>
        <w:tab/>
        <w:t>A,7,5</w:t>
      </w:r>
    </w:p>
    <w:p w:rsidR="00AF77B3" w:rsidRDefault="00AF77B3" w:rsidP="00AF77B3">
      <w:pPr>
        <w:pStyle w:val="HabraDrazba"/>
      </w:pPr>
      <w:r>
        <w:t>A,6,4,2</w:t>
      </w:r>
      <w:r>
        <w:tab/>
        <w:t>Q,8,6,5,3</w:t>
      </w:r>
      <w:r>
        <w:tab/>
        <w:t>Q,J,9,5</w:t>
      </w:r>
      <w:r>
        <w:tab/>
        <w:t>10,9,4,2</w:t>
      </w:r>
      <w:r>
        <w:tab/>
        <w:t>10,8,6,2</w:t>
      </w:r>
    </w:p>
    <w:p w:rsidR="00AF77B3" w:rsidRDefault="00AF77B3" w:rsidP="00AF77B3">
      <w:pPr>
        <w:pStyle w:val="HabraDrazba"/>
      </w:pPr>
      <w:r>
        <w:t>Q,10,6,4</w:t>
      </w:r>
      <w:r>
        <w:tab/>
        <w:t>9,6</w:t>
      </w:r>
      <w:r>
        <w:tab/>
        <w:t>A,10</w:t>
      </w:r>
      <w:r>
        <w:tab/>
        <w:t>A,6,4,3</w:t>
      </w:r>
      <w:r>
        <w:tab/>
        <w:t>A,7</w:t>
      </w:r>
    </w:p>
    <w:p w:rsidR="00F32E00" w:rsidRDefault="00F32E00" w:rsidP="00AF77B3">
      <w:pPr>
        <w:pStyle w:val="HabraDrazba"/>
      </w:pPr>
    </w:p>
    <w:p w:rsidR="00AF77B3" w:rsidRDefault="00AF77B3" w:rsidP="00AF77B3">
      <w:pPr>
        <w:pStyle w:val="HabraDrazba"/>
      </w:pPr>
      <w:r>
        <w:t>1p-3p</w:t>
      </w:r>
      <w:r>
        <w:tab/>
        <w:t>1s-2s</w:t>
      </w:r>
      <w:r>
        <w:tab/>
        <w:t>1t-1p</w:t>
      </w:r>
      <w:r>
        <w:tab/>
        <w:t>1BT-2BT</w:t>
      </w:r>
      <w:r>
        <w:tab/>
        <w:t>1t-1p</w:t>
      </w:r>
    </w:p>
    <w:p w:rsidR="00AF77B3" w:rsidRDefault="00AF77B3" w:rsidP="00AF77B3">
      <w:pPr>
        <w:pStyle w:val="HabraDrazba"/>
      </w:pPr>
      <w:r>
        <w:t>4p-pas</w:t>
      </w:r>
      <w:r>
        <w:tab/>
        <w:t>3s-4s</w:t>
      </w:r>
      <w:r>
        <w:tab/>
        <w:t>1BT-2BT</w:t>
      </w:r>
      <w:r>
        <w:tab/>
        <w:t>pas</w:t>
      </w:r>
      <w:r>
        <w:tab/>
        <w:t>2p-3p</w:t>
      </w:r>
    </w:p>
    <w:p w:rsidR="00AF77B3" w:rsidRDefault="00AF77B3" w:rsidP="00AF77B3">
      <w:pPr>
        <w:pStyle w:val="HabraDrazba"/>
      </w:pPr>
      <w:r>
        <w:tab/>
        <w:t>pas</w:t>
      </w:r>
      <w:r>
        <w:tab/>
        <w:t>3BT</w:t>
      </w:r>
      <w:r>
        <w:tab/>
      </w:r>
      <w:r>
        <w:tab/>
        <w:t>pas</w:t>
      </w:r>
    </w:p>
    <w:p w:rsidR="00AF77B3" w:rsidRDefault="00AF77B3" w:rsidP="00AF77B3">
      <w:pPr>
        <w:pStyle w:val="HabraNadpisLekce"/>
      </w:pPr>
      <w:bookmarkStart w:id="147" w:name="_Toc171671611"/>
      <w:bookmarkStart w:id="148" w:name="_Toc182458188"/>
      <w:bookmarkStart w:id="149" w:name="_Toc182458315"/>
      <w:bookmarkStart w:id="150" w:name="_Toc182458635"/>
      <w:bookmarkStart w:id="151" w:name="_Toc182458703"/>
      <w:bookmarkStart w:id="152" w:name="_Toc182459392"/>
      <w:bookmarkStart w:id="153" w:name="_Toc182574768"/>
      <w:bookmarkStart w:id="154" w:name="_Toc183305455"/>
      <w:bookmarkStart w:id="155" w:name="_Toc187850813"/>
      <w:bookmarkStart w:id="156" w:name="_Toc188743746"/>
      <w:bookmarkStart w:id="157" w:name="_Toc194055771"/>
      <w:bookmarkStart w:id="158" w:name="_Toc277506151"/>
      <w:bookmarkStart w:id="159" w:name="_Toc342910521"/>
      <w:r w:rsidRPr="00EB6D6A">
        <w:lastRenderedPageBreak/>
        <w:t>Pravděpodobnosti</w:t>
      </w:r>
      <w:bookmarkEnd w:id="147"/>
      <w:bookmarkEnd w:id="148"/>
      <w:bookmarkEnd w:id="149"/>
      <w:bookmarkEnd w:id="150"/>
      <w:bookmarkEnd w:id="151"/>
      <w:bookmarkEnd w:id="152"/>
      <w:bookmarkEnd w:id="153"/>
      <w:bookmarkEnd w:id="154"/>
      <w:bookmarkEnd w:id="155"/>
      <w:bookmarkEnd w:id="156"/>
      <w:bookmarkEnd w:id="157"/>
      <w:bookmarkEnd w:id="158"/>
      <w:bookmarkEnd w:id="159"/>
    </w:p>
    <w:p w:rsidR="00AF77B3" w:rsidRDefault="00AF77B3" w:rsidP="00AF77B3">
      <w:pPr>
        <w:pStyle w:val="HabraText"/>
      </w:pPr>
      <w:r>
        <w:t>Už několikrát jsme se zmínili o tom, že nám některé matematické zákonitosti mohou být v bridži prospěšné. Jednou z nejpraktičtějších matematických teorií využitelných v bridžové hře je teorie pravděpodobnosti. Seznamme se dnes s některými základními ciframi této teorie využitelnými v bridžové hře.</w:t>
      </w:r>
    </w:p>
    <w:p w:rsidR="00AF77B3" w:rsidRDefault="00AF77B3" w:rsidP="00AF77B3">
      <w:pPr>
        <w:pStyle w:val="HabraText"/>
      </w:pPr>
      <w:r>
        <w:t xml:space="preserve">Nejdříve si vyčísleme </w:t>
      </w:r>
      <w:r w:rsidRPr="003B7AEE">
        <w:rPr>
          <w:rStyle w:val="HabraTextTucneChar"/>
        </w:rPr>
        <w:t>pravděpodobnost finesy</w:t>
      </w:r>
      <w:r>
        <w:t>. Ta je 50% - buď je chybějící fi</w:t>
      </w:r>
      <w:r w:rsidR="00E64EEC">
        <w:t>gura na jedné, nebo na </w:t>
      </w:r>
      <w:r>
        <w:t xml:space="preserve">druhé straně. Pokud potřebujeme, aby vyšly dva </w:t>
      </w:r>
      <w:proofErr w:type="spellStart"/>
      <w:r>
        <w:t>impasy</w:t>
      </w:r>
      <w:proofErr w:type="spellEnd"/>
      <w:r>
        <w:t xml:space="preserve"> ze dvou, naše pravděpodobnost je 25%, stačí-li nám jeden ze dvou, rázem máme 75% šanci na úspěch, dva ze tří mají 50% naději.</w:t>
      </w:r>
    </w:p>
    <w:p w:rsidR="00CD3DFD" w:rsidRDefault="00AF77B3" w:rsidP="00AF77B3">
      <w:pPr>
        <w:pStyle w:val="HabraText"/>
      </w:pPr>
      <w:r>
        <w:t xml:space="preserve">Dále si řekněme, </w:t>
      </w:r>
      <w:r w:rsidRPr="003B7AEE">
        <w:rPr>
          <w:rStyle w:val="HabraTextTucneChar"/>
        </w:rPr>
        <w:t>jak se budou nejpravděpodobněji karty dělit</w:t>
      </w:r>
      <w:r>
        <w:t>. U tří kar</w:t>
      </w:r>
      <w:r w:rsidR="00E64EEC">
        <w:t>et bude pravděpodobnější 2:1, u </w:t>
      </w:r>
      <w:r>
        <w:t>čtyř 3-1, 2-2, 4-0, u pěti karet 3-2,</w:t>
      </w:r>
      <w:r w:rsidR="00407870">
        <w:t xml:space="preserve"> </w:t>
      </w:r>
      <w:r>
        <w:t>4-1,</w:t>
      </w:r>
      <w:r w:rsidR="00407870">
        <w:t xml:space="preserve"> </w:t>
      </w:r>
      <w:r>
        <w:t>5-0, u šesti 4-2, 3-3, 5-1, 6-</w:t>
      </w:r>
      <w:smartTag w:uri="urn:schemas-microsoft-com:office:smarttags" w:element="metricconverter">
        <w:smartTagPr>
          <w:attr w:name="ProductID" w:val="0 a"/>
        </w:smartTagPr>
        <w:r>
          <w:t>0 a</w:t>
        </w:r>
      </w:smartTag>
      <w:r w:rsidR="00CD3DFD">
        <w:t xml:space="preserve"> u sedmi 4-3, 5-2, 6-1, 7-0.</w:t>
      </w:r>
    </w:p>
    <w:p w:rsidR="00AF77B3" w:rsidRDefault="00AF77B3" w:rsidP="00AF77B3">
      <w:pPr>
        <w:pStyle w:val="HabraText"/>
      </w:pPr>
      <w:r w:rsidRPr="00407870">
        <w:rPr>
          <w:rStyle w:val="HabraTextTucneChar"/>
        </w:rPr>
        <w:t>Když nám chybí dáma</w:t>
      </w:r>
      <w:r>
        <w:t xml:space="preserve">, pak nám teorie pravděpodobnosti velí hrát na </w:t>
      </w:r>
      <w:proofErr w:type="spellStart"/>
      <w:r>
        <w:t>impas</w:t>
      </w:r>
      <w:proofErr w:type="spellEnd"/>
      <w:r>
        <w:t xml:space="preserve"> při pěti a více kartách a na vypadnutí při chybějících čtyřech a méně kartách. </w:t>
      </w:r>
      <w:r w:rsidRPr="00407870">
        <w:rPr>
          <w:rStyle w:val="HabraTextTucneChar"/>
        </w:rPr>
        <w:t>Při chybějícím králi</w:t>
      </w:r>
      <w:r>
        <w:t xml:space="preserve"> se vyplatí hrát na vypadnutí při dvou chybějících kartách, při třech a více kartách je teorie pravděpodobnosti nakloněna k </w:t>
      </w:r>
      <w:proofErr w:type="spellStart"/>
      <w:r>
        <w:t>impasování</w:t>
      </w:r>
      <w:proofErr w:type="spellEnd"/>
      <w:r>
        <w:t>. Prozraďme si i přesnější procenta u těch nejobvyklejších kombinací</w:t>
      </w:r>
      <w:r w:rsidRPr="00407870">
        <w:t>:</w:t>
      </w:r>
      <w:r w:rsidRPr="00407870">
        <w:rPr>
          <w:rStyle w:val="HabraTextTucneChar"/>
        </w:rPr>
        <w:t xml:space="preserve"> 3-2 68%, 2-2 40%, 3-1 50%, 4-2 48%, 3-3 36% a 4-3 62%.</w:t>
      </w:r>
    </w:p>
    <w:p w:rsidR="00AF77B3" w:rsidRDefault="00AF77B3" w:rsidP="00AF77B3">
      <w:pPr>
        <w:pStyle w:val="HabraText"/>
      </w:pPr>
      <w:r>
        <w:t>Tato čísla by nám měla pomoci lépe a úspěšněji se rozhodovat v jednotlivých situacích. Sami postupně poznáte, že se na ně budete spoléhat docela často, ale mohou být i jiné informace, které vás nutí rozhodovat se třeba i proti pravděpodobnosti, ovšem ty budou předmětem vaší výuky ve vyšších ročnících.</w:t>
      </w:r>
    </w:p>
    <w:p w:rsidR="00AF77B3" w:rsidRDefault="00AF77B3" w:rsidP="00D20EDF">
      <w:pPr>
        <w:pStyle w:val="HabraText"/>
      </w:pPr>
      <w:r>
        <w:t>A tady je několik zkušebních problémů:</w:t>
      </w:r>
    </w:p>
    <w:p w:rsidR="00AF77B3" w:rsidRDefault="00AF77B3" w:rsidP="00AF77B3">
      <w:pPr>
        <w:pStyle w:val="HabraDrazba"/>
        <w:sectPr w:rsidR="00AF77B3" w:rsidSect="00756484">
          <w:type w:val="continuous"/>
          <w:pgSz w:w="11906" w:h="16838"/>
          <w:pgMar w:top="1417" w:right="1417" w:bottom="993" w:left="1417" w:header="708" w:footer="708" w:gutter="0"/>
          <w:cols w:space="708"/>
          <w:titlePg/>
          <w:docGrid w:linePitch="360"/>
        </w:sectPr>
      </w:pPr>
    </w:p>
    <w:p w:rsidR="00AF77B3" w:rsidRDefault="00AF77B3" w:rsidP="00AF77B3">
      <w:pPr>
        <w:pStyle w:val="HabraDrazba"/>
      </w:pPr>
      <w:r>
        <w:lastRenderedPageBreak/>
        <w:tab/>
        <w:t>8,5</w:t>
      </w:r>
    </w:p>
    <w:p w:rsidR="00AF77B3" w:rsidRDefault="00AF77B3" w:rsidP="00AF77B3">
      <w:pPr>
        <w:pStyle w:val="HabraDrazba"/>
      </w:pPr>
      <w:r>
        <w:tab/>
        <w:t>K,7,3</w:t>
      </w:r>
    </w:p>
    <w:p w:rsidR="00AF77B3" w:rsidRDefault="00AF77B3" w:rsidP="00AF77B3">
      <w:pPr>
        <w:pStyle w:val="HabraDrazba"/>
      </w:pPr>
      <w:r>
        <w:tab/>
        <w:t>A,K,5,2</w:t>
      </w:r>
    </w:p>
    <w:p w:rsidR="00AF77B3" w:rsidRDefault="00AF77B3" w:rsidP="00AF77B3">
      <w:pPr>
        <w:pStyle w:val="HabraDrazba"/>
      </w:pPr>
      <w:r>
        <w:tab/>
        <w:t>10,8,6,3</w:t>
      </w:r>
    </w:p>
    <w:p w:rsidR="00AF77B3" w:rsidRDefault="00AF77B3" w:rsidP="00AF77B3">
      <w:pPr>
        <w:pStyle w:val="HabraDrazba"/>
      </w:pPr>
    </w:p>
    <w:p w:rsidR="00AF77B3" w:rsidRDefault="00AF77B3" w:rsidP="00AF77B3">
      <w:pPr>
        <w:pStyle w:val="HabraDrazba"/>
      </w:pPr>
      <w:r>
        <w:tab/>
        <w:t>A,K</w:t>
      </w:r>
    </w:p>
    <w:p w:rsidR="00AF77B3" w:rsidRDefault="00AF77B3" w:rsidP="00AF77B3">
      <w:pPr>
        <w:pStyle w:val="HabraDrazba"/>
      </w:pPr>
      <w:r>
        <w:tab/>
        <w:t>J,9,5,2</w:t>
      </w:r>
    </w:p>
    <w:p w:rsidR="00AF77B3" w:rsidRDefault="00AF77B3" w:rsidP="00AF77B3">
      <w:pPr>
        <w:pStyle w:val="HabraDrazba"/>
      </w:pPr>
      <w:r>
        <w:tab/>
        <w:t>9,8,6</w:t>
      </w:r>
    </w:p>
    <w:p w:rsidR="00AF77B3" w:rsidRDefault="00AF77B3" w:rsidP="00AF77B3">
      <w:pPr>
        <w:pStyle w:val="HabraDrazba"/>
      </w:pPr>
      <w:r>
        <w:tab/>
        <w:t>A,K,Q,J</w:t>
      </w:r>
    </w:p>
    <w:p w:rsidR="00AF77B3" w:rsidRDefault="00AF77B3" w:rsidP="00AF77B3">
      <w:pPr>
        <w:pStyle w:val="HabraDrazba"/>
      </w:pPr>
      <w:r>
        <w:lastRenderedPageBreak/>
        <w:t>8,4</w:t>
      </w:r>
    </w:p>
    <w:p w:rsidR="00AF77B3" w:rsidRDefault="00AF77B3" w:rsidP="00AF77B3">
      <w:pPr>
        <w:pStyle w:val="HabraDrazba"/>
      </w:pPr>
      <w:r>
        <w:t>K,7</w:t>
      </w:r>
    </w:p>
    <w:p w:rsidR="00AF77B3" w:rsidRDefault="00AF77B3" w:rsidP="00AF77B3">
      <w:pPr>
        <w:pStyle w:val="HabraDrazba"/>
      </w:pPr>
      <w:r>
        <w:t>A,K,5,3,2</w:t>
      </w:r>
    </w:p>
    <w:p w:rsidR="00AF77B3" w:rsidRDefault="00AF77B3" w:rsidP="00AF77B3">
      <w:pPr>
        <w:pStyle w:val="HabraDrazba"/>
      </w:pPr>
      <w:r>
        <w:t>A,8,6,5</w:t>
      </w:r>
    </w:p>
    <w:p w:rsidR="00AF77B3" w:rsidRDefault="00AF77B3" w:rsidP="00AF77B3">
      <w:pPr>
        <w:pStyle w:val="HabraDrazba"/>
      </w:pPr>
    </w:p>
    <w:p w:rsidR="00AF77B3" w:rsidRDefault="00AF77B3" w:rsidP="00AF77B3">
      <w:pPr>
        <w:pStyle w:val="HabraDrazba"/>
      </w:pPr>
      <w:r>
        <w:t>A,K</w:t>
      </w:r>
    </w:p>
    <w:p w:rsidR="00AF77B3" w:rsidRDefault="00AF77B3" w:rsidP="00AF77B3">
      <w:pPr>
        <w:pStyle w:val="HabraDrazba"/>
      </w:pPr>
      <w:r>
        <w:t>J,9,5,2</w:t>
      </w:r>
    </w:p>
    <w:p w:rsidR="00AF77B3" w:rsidRDefault="00AF77B3" w:rsidP="00AF77B3">
      <w:pPr>
        <w:pStyle w:val="HabraDrazba"/>
      </w:pPr>
      <w:r>
        <w:t>9,8,6</w:t>
      </w:r>
    </w:p>
    <w:p w:rsidR="00AF77B3" w:rsidRDefault="00AF77B3" w:rsidP="00AF77B3">
      <w:pPr>
        <w:pStyle w:val="HabraDrazba"/>
      </w:pPr>
      <w:r>
        <w:t>K,Q,J,10</w:t>
      </w:r>
    </w:p>
    <w:p w:rsidR="00AF77B3" w:rsidRDefault="00AF77B3" w:rsidP="00AF77B3">
      <w:pPr>
        <w:sectPr w:rsidR="00AF77B3" w:rsidSect="00756484">
          <w:type w:val="continuous"/>
          <w:pgSz w:w="11906" w:h="16838"/>
          <w:pgMar w:top="1417" w:right="1417" w:bottom="993" w:left="1417" w:header="708" w:footer="708" w:gutter="0"/>
          <w:cols w:num="2" w:space="708"/>
          <w:titlePg/>
          <w:docGrid w:linePitch="360"/>
        </w:sectPr>
      </w:pPr>
    </w:p>
    <w:p w:rsidR="00AF77B3" w:rsidRDefault="00AF77B3" w:rsidP="00AF77B3">
      <w:r w:rsidRPr="002659AE">
        <w:rPr>
          <w:rStyle w:val="HabraTextChar"/>
        </w:rPr>
        <w:lastRenderedPageBreak/>
        <w:t>Výnos:</w:t>
      </w:r>
      <w:r>
        <w:t xml:space="preserve"> Q piková</w:t>
      </w:r>
      <w:r>
        <w:tab/>
      </w:r>
    </w:p>
    <w:p w:rsidR="00AF77B3" w:rsidRDefault="00AF77B3" w:rsidP="00AF77B3">
      <w:r w:rsidRPr="002659AE">
        <w:rPr>
          <w:rStyle w:val="HabraTextChar"/>
        </w:rPr>
        <w:t>Závazek:</w:t>
      </w:r>
      <w:r>
        <w:t xml:space="preserve"> 3 BT</w:t>
      </w:r>
    </w:p>
    <w:p w:rsidR="00AF77B3" w:rsidRDefault="00AF77B3" w:rsidP="00AF77B3">
      <w:r>
        <w:t xml:space="preserve">Hrát na kára 3-3, nebo </w:t>
      </w:r>
      <w:proofErr w:type="spellStart"/>
      <w:r>
        <w:t>expas</w:t>
      </w:r>
      <w:proofErr w:type="spellEnd"/>
      <w:r>
        <w:t xml:space="preserve"> srdcový? </w:t>
      </w:r>
      <w:proofErr w:type="spellStart"/>
      <w:r>
        <w:t>Expas</w:t>
      </w:r>
      <w:proofErr w:type="spellEnd"/>
      <w:r>
        <w:t xml:space="preserve"> dává 50% šanci a dělení 3-3 pouze 36%.</w:t>
      </w:r>
      <w:r>
        <w:tab/>
      </w:r>
      <w:r>
        <w:br w:type="column"/>
      </w:r>
      <w:r w:rsidRPr="002659AE">
        <w:rPr>
          <w:rStyle w:val="HabraTextChar"/>
        </w:rPr>
        <w:lastRenderedPageBreak/>
        <w:t>Výnos:</w:t>
      </w:r>
      <w:r>
        <w:t xml:space="preserve"> Q piková</w:t>
      </w:r>
    </w:p>
    <w:p w:rsidR="00AF77B3" w:rsidRDefault="00AF77B3" w:rsidP="00AF77B3">
      <w:r w:rsidRPr="002659AE">
        <w:rPr>
          <w:rStyle w:val="HabraTextChar"/>
        </w:rPr>
        <w:t>Závazek:</w:t>
      </w:r>
      <w:r>
        <w:t xml:space="preserve"> 3 BT</w:t>
      </w:r>
    </w:p>
    <w:p w:rsidR="00AF77B3" w:rsidRDefault="00AF77B3" w:rsidP="00AF77B3">
      <w:r>
        <w:t xml:space="preserve">Hrát na kára 3-2, nebo </w:t>
      </w:r>
      <w:proofErr w:type="spellStart"/>
      <w:r>
        <w:t>expas</w:t>
      </w:r>
      <w:proofErr w:type="spellEnd"/>
      <w:r>
        <w:t xml:space="preserve"> srdcový? </w:t>
      </w:r>
      <w:proofErr w:type="spellStart"/>
      <w:r>
        <w:t>Expas</w:t>
      </w:r>
      <w:proofErr w:type="spellEnd"/>
      <w:r>
        <w:t xml:space="preserve"> má 50% šanci a dělení 3-2 68%. Dvakrát tedy bouchneme zvysoka do kár s tím, že budeme očekávat, že do těchto dvou zdvihů vypadnou čtyři kára a třetí kolo kár vyžene poslední káro. Trefové eso je pak vstup ke kárům.</w:t>
      </w:r>
    </w:p>
    <w:p w:rsidR="00AF77B3" w:rsidRDefault="00AF77B3" w:rsidP="00AF77B3">
      <w:pPr>
        <w:sectPr w:rsidR="00AF77B3" w:rsidSect="00756484">
          <w:type w:val="continuous"/>
          <w:pgSz w:w="11906" w:h="16838"/>
          <w:pgMar w:top="1417" w:right="1417" w:bottom="993" w:left="1417" w:header="708" w:footer="708" w:gutter="0"/>
          <w:cols w:num="2" w:space="708"/>
          <w:titlePg/>
          <w:docGrid w:linePitch="360"/>
        </w:sectPr>
      </w:pPr>
    </w:p>
    <w:p w:rsidR="00AF77B3" w:rsidRDefault="00AF77B3" w:rsidP="00AF77B3"/>
    <w:p w:rsidR="00AF77B3" w:rsidRDefault="00AF77B3" w:rsidP="00AF77B3">
      <w:pPr>
        <w:sectPr w:rsidR="00AF77B3" w:rsidSect="00756484">
          <w:type w:val="continuous"/>
          <w:pgSz w:w="11906" w:h="16838"/>
          <w:pgMar w:top="1417" w:right="1417" w:bottom="993" w:left="1417" w:header="708" w:footer="708" w:gutter="0"/>
          <w:cols w:num="4" w:space="147"/>
          <w:titlePg/>
          <w:docGrid w:linePitch="360"/>
        </w:sectPr>
      </w:pPr>
    </w:p>
    <w:p w:rsidR="00AF77B3" w:rsidRDefault="00AF77B3" w:rsidP="00AF77B3">
      <w:r>
        <w:lastRenderedPageBreak/>
        <w:t>Jak hrát tyto případy, budeme-li se řídit teorií pravděpodobnosti?</w:t>
      </w:r>
    </w:p>
    <w:p w:rsidR="00AF77B3" w:rsidRDefault="00AF77B3" w:rsidP="00AF77B3">
      <w:pPr>
        <w:keepNext/>
        <w:keepLines/>
        <w:sectPr w:rsidR="00AF77B3" w:rsidSect="00756484">
          <w:type w:val="continuous"/>
          <w:pgSz w:w="11906" w:h="16838"/>
          <w:pgMar w:top="1417" w:right="1417" w:bottom="993" w:left="1417" w:header="708" w:footer="708" w:gutter="0"/>
          <w:cols w:space="147"/>
          <w:titlePg/>
          <w:docGrid w:linePitch="360"/>
        </w:sectPr>
      </w:pPr>
    </w:p>
    <w:p w:rsidR="00AF77B3" w:rsidRDefault="00AF77B3" w:rsidP="00AF77B3">
      <w:pPr>
        <w:keepNext/>
      </w:pPr>
      <w:r>
        <w:lastRenderedPageBreak/>
        <w:t>1) Sever</w:t>
      </w:r>
    </w:p>
    <w:p w:rsidR="00AF77B3" w:rsidRDefault="00AF77B3" w:rsidP="00AF77B3">
      <w:pPr>
        <w:keepNext/>
      </w:pPr>
      <w:r>
        <w:t>A,Q,J,7,6</w:t>
      </w:r>
    </w:p>
    <w:p w:rsidR="00AF77B3" w:rsidRDefault="00AF77B3" w:rsidP="00AF77B3">
      <w:pPr>
        <w:keepNext/>
      </w:pPr>
    </w:p>
    <w:p w:rsidR="00AF77B3" w:rsidRDefault="00AF77B3" w:rsidP="00AF77B3">
      <w:pPr>
        <w:keepNext/>
      </w:pPr>
      <w:r>
        <w:t>Jih</w:t>
      </w:r>
    </w:p>
    <w:p w:rsidR="00AF77B3" w:rsidRDefault="00AF77B3" w:rsidP="00AF77B3">
      <w:pPr>
        <w:keepNext/>
      </w:pPr>
      <w:r>
        <w:t>10,8,5,4,2</w:t>
      </w:r>
    </w:p>
    <w:p w:rsidR="00AF77B3" w:rsidRDefault="00AF77B3" w:rsidP="00AF77B3">
      <w:pPr>
        <w:keepNext/>
      </w:pPr>
      <w:r>
        <w:t xml:space="preserve">Při třech chybějících kartách krále </w:t>
      </w:r>
      <w:proofErr w:type="spellStart"/>
      <w:r>
        <w:t>impasujeme</w:t>
      </w:r>
      <w:proofErr w:type="spellEnd"/>
    </w:p>
    <w:p w:rsidR="00AF77B3" w:rsidRDefault="00AF77B3" w:rsidP="00AF77B3">
      <w:pPr>
        <w:keepNext/>
      </w:pPr>
    </w:p>
    <w:p w:rsidR="00AF77B3" w:rsidRDefault="00AF77B3" w:rsidP="00AF77B3">
      <w:pPr>
        <w:keepNext/>
      </w:pPr>
      <w:r>
        <w:t>5) Ruka</w:t>
      </w:r>
    </w:p>
    <w:p w:rsidR="00AF77B3" w:rsidRDefault="00AF77B3" w:rsidP="00AF77B3">
      <w:pPr>
        <w:keepNext/>
      </w:pPr>
      <w:r>
        <w:t>A,J,8,7,6</w:t>
      </w:r>
    </w:p>
    <w:p w:rsidR="00AF77B3" w:rsidRDefault="00AF77B3" w:rsidP="00AF77B3">
      <w:pPr>
        <w:keepNext/>
      </w:pPr>
    </w:p>
    <w:p w:rsidR="00AF77B3" w:rsidRDefault="00AF77B3" w:rsidP="00AF77B3">
      <w:pPr>
        <w:keepNext/>
      </w:pPr>
      <w:r>
        <w:t>Stůl</w:t>
      </w:r>
    </w:p>
    <w:p w:rsidR="00AF77B3" w:rsidRDefault="00AF77B3" w:rsidP="00AF77B3">
      <w:pPr>
        <w:keepNext/>
      </w:pPr>
      <w:r>
        <w:t>K,9,5,3</w:t>
      </w:r>
    </w:p>
    <w:p w:rsidR="00AF77B3" w:rsidRDefault="00AF77B3" w:rsidP="00AF77B3">
      <w:pPr>
        <w:keepNext/>
      </w:pPr>
      <w:r>
        <w:t>při čtyřech chybějících kartách hrajeme na vypadnutí dámy</w:t>
      </w:r>
    </w:p>
    <w:p w:rsidR="00AF77B3" w:rsidRDefault="00AF77B3" w:rsidP="00AF77B3">
      <w:r>
        <w:br w:type="column"/>
      </w:r>
      <w:r>
        <w:lastRenderedPageBreak/>
        <w:t>2) Západ</w:t>
      </w:r>
    </w:p>
    <w:p w:rsidR="00AF77B3" w:rsidRDefault="00AF77B3" w:rsidP="00AF77B3">
      <w:pPr>
        <w:keepNext/>
      </w:pPr>
      <w:r>
        <w:t>K,7,5,4</w:t>
      </w:r>
    </w:p>
    <w:p w:rsidR="00AF77B3" w:rsidRDefault="00AF77B3" w:rsidP="00AF77B3">
      <w:pPr>
        <w:keepNext/>
      </w:pPr>
    </w:p>
    <w:p w:rsidR="00AF77B3" w:rsidRDefault="00AF77B3" w:rsidP="00AF77B3">
      <w:pPr>
        <w:keepNext/>
      </w:pPr>
      <w:r>
        <w:t>Východ</w:t>
      </w:r>
    </w:p>
    <w:p w:rsidR="00AF77B3" w:rsidRDefault="00AF77B3" w:rsidP="00AF77B3">
      <w:pPr>
        <w:keepNext/>
      </w:pPr>
      <w:r>
        <w:t>A,J,6,3</w:t>
      </w:r>
    </w:p>
    <w:p w:rsidR="00AF77B3" w:rsidRDefault="00AF77B3" w:rsidP="00AF77B3">
      <w:pPr>
        <w:keepNext/>
      </w:pPr>
      <w:r>
        <w:t xml:space="preserve">při pěti chybějících kartách dámu </w:t>
      </w:r>
      <w:proofErr w:type="spellStart"/>
      <w:r>
        <w:t>impasujeme</w:t>
      </w:r>
      <w:proofErr w:type="spellEnd"/>
    </w:p>
    <w:p w:rsidR="00AF77B3" w:rsidRDefault="00AF77B3" w:rsidP="00AF77B3">
      <w:pPr>
        <w:keepNext/>
      </w:pPr>
    </w:p>
    <w:p w:rsidR="00AF77B3" w:rsidRDefault="00AF77B3" w:rsidP="00AF77B3">
      <w:pPr>
        <w:keepNext/>
      </w:pPr>
      <w:r>
        <w:t>6) Ruka</w:t>
      </w:r>
    </w:p>
    <w:p w:rsidR="00AF77B3" w:rsidRDefault="00AF77B3" w:rsidP="00AF77B3">
      <w:pPr>
        <w:keepNext/>
      </w:pPr>
      <w:r>
        <w:t>A,J,7,2</w:t>
      </w:r>
    </w:p>
    <w:p w:rsidR="00AF77B3" w:rsidRDefault="00AF77B3" w:rsidP="00AF77B3">
      <w:pPr>
        <w:keepNext/>
      </w:pPr>
    </w:p>
    <w:p w:rsidR="00AF77B3" w:rsidRDefault="00AF77B3" w:rsidP="00AF77B3">
      <w:pPr>
        <w:keepNext/>
      </w:pPr>
      <w:r>
        <w:t>Stůl</w:t>
      </w:r>
    </w:p>
    <w:p w:rsidR="00AF77B3" w:rsidRDefault="00AF77B3" w:rsidP="00AF77B3">
      <w:pPr>
        <w:keepNext/>
      </w:pPr>
      <w:r>
        <w:t>K,6,5,3</w:t>
      </w:r>
    </w:p>
    <w:p w:rsidR="00AF77B3" w:rsidRDefault="00AF77B3" w:rsidP="00AF77B3">
      <w:pPr>
        <w:keepNext/>
      </w:pPr>
      <w:r>
        <w:t xml:space="preserve">při pěti chybějících kartách dámu </w:t>
      </w:r>
      <w:proofErr w:type="spellStart"/>
      <w:r>
        <w:t>impasujeme</w:t>
      </w:r>
      <w:proofErr w:type="spellEnd"/>
    </w:p>
    <w:p w:rsidR="00AF77B3" w:rsidRDefault="00AF77B3" w:rsidP="00AF77B3">
      <w:pPr>
        <w:keepNext/>
      </w:pPr>
      <w:r>
        <w:br w:type="column"/>
      </w:r>
      <w:r>
        <w:lastRenderedPageBreak/>
        <w:t>3) Východ</w:t>
      </w:r>
    </w:p>
    <w:p w:rsidR="00AF77B3" w:rsidRDefault="00AF77B3" w:rsidP="00AF77B3">
      <w:pPr>
        <w:keepNext/>
      </w:pPr>
      <w:r>
        <w:t>A,K,J,5,4,3</w:t>
      </w:r>
    </w:p>
    <w:p w:rsidR="00AF77B3" w:rsidRDefault="00AF77B3" w:rsidP="00AF77B3">
      <w:pPr>
        <w:keepNext/>
      </w:pPr>
    </w:p>
    <w:p w:rsidR="00AF77B3" w:rsidRDefault="00AF77B3" w:rsidP="00AF77B3">
      <w:pPr>
        <w:keepNext/>
      </w:pPr>
      <w:r>
        <w:t>Západ</w:t>
      </w:r>
    </w:p>
    <w:p w:rsidR="00AF77B3" w:rsidRDefault="00AF77B3" w:rsidP="00AF77B3">
      <w:pPr>
        <w:keepNext/>
      </w:pPr>
      <w:r>
        <w:t>10,9,7</w:t>
      </w:r>
    </w:p>
    <w:p w:rsidR="00AF77B3" w:rsidRDefault="00AF77B3" w:rsidP="00AF77B3">
      <w:pPr>
        <w:keepNext/>
      </w:pPr>
      <w:r>
        <w:t>při čtyřech chybějících kartách hrajeme na vypadnutí dámy</w:t>
      </w:r>
    </w:p>
    <w:p w:rsidR="00AF77B3" w:rsidRDefault="00AF77B3" w:rsidP="00AF77B3">
      <w:pPr>
        <w:keepNext/>
      </w:pPr>
      <w:r>
        <w:t>7) Ruka</w:t>
      </w:r>
    </w:p>
    <w:p w:rsidR="00AF77B3" w:rsidRDefault="00AF77B3" w:rsidP="00AF77B3">
      <w:pPr>
        <w:keepNext/>
      </w:pPr>
      <w:r>
        <w:t>A,J,7,6,3</w:t>
      </w:r>
    </w:p>
    <w:p w:rsidR="00AF77B3" w:rsidRDefault="00AF77B3" w:rsidP="00AF77B3">
      <w:pPr>
        <w:keepNext/>
      </w:pPr>
    </w:p>
    <w:p w:rsidR="00AF77B3" w:rsidRDefault="00AF77B3" w:rsidP="00AF77B3">
      <w:pPr>
        <w:keepNext/>
      </w:pPr>
      <w:r>
        <w:t>Stůl</w:t>
      </w:r>
    </w:p>
    <w:p w:rsidR="00AF77B3" w:rsidRDefault="00AF77B3" w:rsidP="00AF77B3">
      <w:pPr>
        <w:keepNext/>
      </w:pPr>
      <w:r>
        <w:t>Q,10,8,5</w:t>
      </w:r>
    </w:p>
    <w:p w:rsidR="00AF77B3" w:rsidRDefault="00AF77B3" w:rsidP="00AF77B3">
      <w:pPr>
        <w:keepNext/>
      </w:pPr>
      <w:r>
        <w:t xml:space="preserve">při čtyřech chybějících kartách krále </w:t>
      </w:r>
      <w:proofErr w:type="spellStart"/>
      <w:r>
        <w:t>impasujeme</w:t>
      </w:r>
      <w:proofErr w:type="spellEnd"/>
    </w:p>
    <w:p w:rsidR="00AF77B3" w:rsidRDefault="00AF77B3" w:rsidP="00AF77B3">
      <w:pPr>
        <w:keepNext/>
      </w:pPr>
      <w:r>
        <w:br w:type="column"/>
      </w:r>
      <w:r>
        <w:lastRenderedPageBreak/>
        <w:t>4) Jih</w:t>
      </w:r>
    </w:p>
    <w:p w:rsidR="00AF77B3" w:rsidRDefault="00AF77B3" w:rsidP="00AF77B3">
      <w:pPr>
        <w:keepNext/>
      </w:pPr>
      <w:r>
        <w:t>Q,J,6,5,4</w:t>
      </w:r>
    </w:p>
    <w:p w:rsidR="00AF77B3" w:rsidRDefault="00AF77B3" w:rsidP="00AF77B3">
      <w:pPr>
        <w:keepNext/>
      </w:pPr>
    </w:p>
    <w:p w:rsidR="00AF77B3" w:rsidRDefault="00AF77B3" w:rsidP="00AF77B3">
      <w:pPr>
        <w:keepNext/>
      </w:pPr>
      <w:r>
        <w:t>Sever</w:t>
      </w:r>
    </w:p>
    <w:p w:rsidR="00AF77B3" w:rsidRDefault="00AF77B3" w:rsidP="00AF77B3">
      <w:pPr>
        <w:keepNext/>
      </w:pPr>
      <w:r>
        <w:t>A,10,8,7,3,2</w:t>
      </w:r>
    </w:p>
    <w:p w:rsidR="00AF77B3" w:rsidRDefault="00AF77B3" w:rsidP="00AF77B3">
      <w:pPr>
        <w:keepNext/>
        <w:tabs>
          <w:tab w:val="left" w:pos="5925"/>
        </w:tabs>
      </w:pPr>
      <w:r>
        <w:t>při dvou chybějících kartách hrajeme na vypadnutí krále</w:t>
      </w:r>
    </w:p>
    <w:p w:rsidR="00AF77B3" w:rsidRDefault="00AF77B3" w:rsidP="00AF77B3">
      <w:pPr>
        <w:rPr>
          <w:u w:val="single"/>
        </w:rPr>
        <w:sectPr w:rsidR="00AF77B3" w:rsidSect="00756484">
          <w:type w:val="continuous"/>
          <w:pgSz w:w="11906" w:h="16838"/>
          <w:pgMar w:top="1417" w:right="1417" w:bottom="993" w:left="1417" w:header="708" w:footer="708" w:gutter="0"/>
          <w:cols w:num="4" w:space="147"/>
          <w:titlePg/>
          <w:docGrid w:linePitch="360"/>
        </w:sectPr>
      </w:pPr>
    </w:p>
    <w:p w:rsidR="00AF77B3" w:rsidRDefault="00AF77B3" w:rsidP="00AF77B3">
      <w:pPr>
        <w:pStyle w:val="HabraLiteratura"/>
      </w:pPr>
      <w:r w:rsidRPr="002659AE">
        <w:lastRenderedPageBreak/>
        <w:t>Literatura:</w:t>
      </w:r>
      <w:r>
        <w:t xml:space="preserve"> </w:t>
      </w:r>
      <w:r>
        <w:tab/>
        <w:t>J. Hájek</w:t>
      </w:r>
      <w:r>
        <w:tab/>
        <w:t>Bridžová školka</w:t>
      </w:r>
      <w:r>
        <w:tab/>
      </w:r>
      <w:r>
        <w:tab/>
        <w:t>21. lekce</w:t>
      </w:r>
    </w:p>
    <w:p w:rsidR="00AF77B3" w:rsidRDefault="00AF77B3" w:rsidP="00AF77B3">
      <w:pPr>
        <w:pStyle w:val="HabraLiteratura"/>
      </w:pPr>
      <w:r>
        <w:tab/>
        <w:t>E. Kaplan</w:t>
      </w:r>
      <w:r>
        <w:tab/>
        <w:t xml:space="preserve">Základy </w:t>
      </w:r>
      <w:proofErr w:type="spellStart"/>
      <w:r>
        <w:t>sehrávk</w:t>
      </w:r>
      <w:proofErr w:type="spellEnd"/>
      <w:r>
        <w:t xml:space="preserve"> y</w:t>
      </w:r>
      <w:r>
        <w:tab/>
        <w:t>str. 13</w:t>
      </w:r>
    </w:p>
    <w:p w:rsidR="00AF77B3" w:rsidRDefault="00AF77B3" w:rsidP="00AF77B3">
      <w:pPr>
        <w:pStyle w:val="HabraLiteratura"/>
      </w:pPr>
      <w:r>
        <w:tab/>
        <w:t>J. Fišer</w:t>
      </w:r>
      <w:r>
        <w:tab/>
        <w:t>Jak se hraje bridž</w:t>
      </w:r>
      <w:r>
        <w:tab/>
        <w:t>str. 49-50</w:t>
      </w:r>
    </w:p>
    <w:p w:rsidR="00AF77B3" w:rsidRDefault="00AF77B3" w:rsidP="00AF77B3">
      <w:pPr>
        <w:pStyle w:val="HabraLiteratura"/>
      </w:pPr>
      <w:r>
        <w:tab/>
        <w:t xml:space="preserve">P. </w:t>
      </w:r>
      <w:proofErr w:type="spellStart"/>
      <w:r>
        <w:t>Hebák</w:t>
      </w:r>
      <w:proofErr w:type="spellEnd"/>
      <w:r>
        <w:tab/>
        <w:t>Bridž pro každého</w:t>
      </w:r>
      <w:r>
        <w:tab/>
        <w:t>str. 223-224</w:t>
      </w:r>
    </w:p>
    <w:p w:rsidR="00AF77B3" w:rsidRDefault="00AF77B3" w:rsidP="00AF77B3">
      <w:pPr>
        <w:pStyle w:val="HabraLiteratura"/>
      </w:pPr>
      <w:r>
        <w:tab/>
        <w:t xml:space="preserve">P. </w:t>
      </w:r>
      <w:proofErr w:type="spellStart"/>
      <w:r>
        <w:t>Mokráň</w:t>
      </w:r>
      <w:proofErr w:type="spellEnd"/>
      <w:r>
        <w:tab/>
        <w:t xml:space="preserve">Bridž </w:t>
      </w:r>
      <w:proofErr w:type="spellStart"/>
      <w:r>
        <w:t>rýchlo</w:t>
      </w:r>
      <w:proofErr w:type="spellEnd"/>
      <w:r>
        <w:t xml:space="preserve"> a </w:t>
      </w:r>
      <w:proofErr w:type="spellStart"/>
      <w:r>
        <w:t>dobre</w:t>
      </w:r>
      <w:proofErr w:type="spellEnd"/>
      <w:r>
        <w:tab/>
        <w:t>str. 360-362</w:t>
      </w:r>
    </w:p>
    <w:p w:rsidR="00AF77B3" w:rsidRPr="00EB6D6A" w:rsidRDefault="00AF77B3" w:rsidP="00AF77B3">
      <w:pPr>
        <w:pStyle w:val="HabraNadpisLekce"/>
      </w:pPr>
      <w:bookmarkStart w:id="160" w:name="_Toc171671612"/>
      <w:bookmarkStart w:id="161" w:name="_Toc182458189"/>
      <w:bookmarkStart w:id="162" w:name="_Toc182458316"/>
      <w:bookmarkStart w:id="163" w:name="_Toc182458636"/>
      <w:bookmarkStart w:id="164" w:name="_Toc182458704"/>
      <w:bookmarkStart w:id="165" w:name="_Toc182459393"/>
      <w:bookmarkStart w:id="166" w:name="_Toc182574769"/>
      <w:bookmarkStart w:id="167" w:name="_Toc183305456"/>
      <w:bookmarkStart w:id="168" w:name="_Toc187850814"/>
      <w:bookmarkStart w:id="169" w:name="_Toc188743747"/>
      <w:bookmarkStart w:id="170" w:name="_Toc194055772"/>
      <w:bookmarkStart w:id="171" w:name="_Toc277506152"/>
      <w:bookmarkStart w:id="172" w:name="_Toc342910522"/>
      <w:proofErr w:type="spellStart"/>
      <w:r>
        <w:lastRenderedPageBreak/>
        <w:t>B</w:t>
      </w:r>
      <w:r w:rsidRPr="00EB6D6A">
        <w:t>ridge</w:t>
      </w:r>
      <w:proofErr w:type="spellEnd"/>
      <w:r w:rsidRPr="00EB6D6A">
        <w:t xml:space="preserve"> Master 1A 11-20</w:t>
      </w:r>
      <w:bookmarkEnd w:id="160"/>
      <w:bookmarkEnd w:id="161"/>
      <w:bookmarkEnd w:id="162"/>
      <w:bookmarkEnd w:id="163"/>
      <w:bookmarkEnd w:id="164"/>
      <w:bookmarkEnd w:id="165"/>
      <w:bookmarkEnd w:id="166"/>
      <w:bookmarkEnd w:id="167"/>
      <w:bookmarkEnd w:id="168"/>
      <w:bookmarkEnd w:id="169"/>
      <w:bookmarkEnd w:id="170"/>
      <w:bookmarkEnd w:id="171"/>
      <w:bookmarkEnd w:id="172"/>
    </w:p>
    <w:p w:rsidR="00AF77B3" w:rsidRPr="00AF77B3" w:rsidRDefault="00AF77B3" w:rsidP="006E34BF">
      <w:pPr>
        <w:pStyle w:val="HabraOdrazky"/>
      </w:pPr>
      <w:r w:rsidRPr="00AF77B3">
        <w:t>A11 – propuštění za účelem přerušení napojení</w:t>
      </w:r>
    </w:p>
    <w:p w:rsidR="00AF77B3" w:rsidRPr="00AF77B3" w:rsidRDefault="00AF77B3" w:rsidP="006E34BF">
      <w:pPr>
        <w:pStyle w:val="HabraOdrazky"/>
      </w:pPr>
      <w:r w:rsidRPr="00AF77B3">
        <w:t>A12 – srovnání sehrávek – nepropouštím, protože musím hrát na rozpad 3-3</w:t>
      </w:r>
    </w:p>
    <w:p w:rsidR="00AF77B3" w:rsidRPr="00AF77B3" w:rsidRDefault="00AF77B3" w:rsidP="006E34BF">
      <w:pPr>
        <w:pStyle w:val="HabraOdrazky"/>
      </w:pPr>
      <w:r w:rsidRPr="00AF77B3">
        <w:t>A13 – spočítání rozlohy, tentokrát musí sedět, proto položit Q, (nemůže být 6-list)</w:t>
      </w:r>
    </w:p>
    <w:p w:rsidR="00AF77B3" w:rsidRPr="00AF77B3" w:rsidRDefault="00AF77B3" w:rsidP="006E34BF">
      <w:pPr>
        <w:pStyle w:val="HabraOdrazky"/>
      </w:pPr>
      <w:r w:rsidRPr="00AF77B3">
        <w:t xml:space="preserve">A14 – využití příznivého výnosu a nepropouštět a </w:t>
      </w:r>
      <w:proofErr w:type="spellStart"/>
      <w:r w:rsidRPr="00AF77B3">
        <w:t>neimpasovat</w:t>
      </w:r>
      <w:proofErr w:type="spellEnd"/>
    </w:p>
    <w:p w:rsidR="00AF77B3" w:rsidRPr="00AF77B3" w:rsidRDefault="00AF77B3" w:rsidP="006E34BF">
      <w:pPr>
        <w:pStyle w:val="HabraOdrazky"/>
      </w:pPr>
      <w:r w:rsidRPr="00AF77B3">
        <w:t>A15 – uchování vstupu zahozením vysoké figury</w:t>
      </w:r>
    </w:p>
    <w:p w:rsidR="00AF77B3" w:rsidRPr="00AF77B3" w:rsidRDefault="00AF77B3" w:rsidP="006E34BF">
      <w:pPr>
        <w:pStyle w:val="HabraOdrazky"/>
      </w:pPr>
      <w:r w:rsidRPr="00AF77B3">
        <w:t xml:space="preserve">A16 – jediná šance je sedící </w:t>
      </w:r>
      <w:proofErr w:type="spellStart"/>
      <w:r w:rsidRPr="00AF77B3">
        <w:t>expas</w:t>
      </w:r>
      <w:proofErr w:type="spellEnd"/>
      <w:r w:rsidRPr="00AF77B3">
        <w:t>, správná technika obehrání vysoké figury</w:t>
      </w:r>
    </w:p>
    <w:p w:rsidR="00AF77B3" w:rsidRPr="00AF77B3" w:rsidRDefault="00AF77B3" w:rsidP="006E34BF">
      <w:pPr>
        <w:pStyle w:val="HabraOdrazky"/>
      </w:pPr>
      <w:r w:rsidRPr="00AF77B3">
        <w:t>A17 – vypracování</w:t>
      </w:r>
    </w:p>
    <w:p w:rsidR="00AF77B3" w:rsidRPr="00AF77B3" w:rsidRDefault="00AF77B3" w:rsidP="006E34BF">
      <w:pPr>
        <w:pStyle w:val="HabraOdrazky"/>
      </w:pPr>
      <w:r w:rsidRPr="00AF77B3">
        <w:t xml:space="preserve">A18 – výběr správného </w:t>
      </w:r>
      <w:proofErr w:type="spellStart"/>
      <w:r w:rsidRPr="00AF77B3">
        <w:t>impasu</w:t>
      </w:r>
      <w:proofErr w:type="spellEnd"/>
      <w:r w:rsidRPr="00AF77B3">
        <w:t>, správná technika odehrání středních karet</w:t>
      </w:r>
    </w:p>
    <w:p w:rsidR="00AF77B3" w:rsidRPr="00AF77B3" w:rsidRDefault="00AF77B3" w:rsidP="006E34BF">
      <w:pPr>
        <w:pStyle w:val="HabraOdrazky"/>
      </w:pPr>
      <w:r w:rsidRPr="00AF77B3">
        <w:t xml:space="preserve">A19 – hluboký </w:t>
      </w:r>
      <w:proofErr w:type="spellStart"/>
      <w:r w:rsidRPr="00AF77B3">
        <w:t>impas</w:t>
      </w:r>
      <w:proofErr w:type="spellEnd"/>
    </w:p>
    <w:p w:rsidR="00AF77B3" w:rsidRDefault="00AF77B3" w:rsidP="006E34BF">
      <w:pPr>
        <w:pStyle w:val="HabraOdrazky"/>
      </w:pPr>
      <w:r w:rsidRPr="00AF77B3">
        <w:t>A20 – vstupy</w:t>
      </w:r>
    </w:p>
    <w:p w:rsidR="00756484" w:rsidRDefault="00756484" w:rsidP="00756484">
      <w:pPr>
        <w:pStyle w:val="HabraNadpisLekce"/>
        <w:widowControl/>
      </w:pPr>
      <w:bookmarkStart w:id="173" w:name="_Toc277601244"/>
      <w:bookmarkStart w:id="174" w:name="_Toc342910523"/>
      <w:r w:rsidRPr="00EB6D6A">
        <w:lastRenderedPageBreak/>
        <w:t>Plán obrany v BT</w:t>
      </w:r>
      <w:bookmarkEnd w:id="173"/>
      <w:bookmarkEnd w:id="174"/>
    </w:p>
    <w:p w:rsidR="00756484" w:rsidRDefault="00756484" w:rsidP="00756484">
      <w:pPr>
        <w:pStyle w:val="HabraText"/>
      </w:pPr>
      <w:r>
        <w:t xml:space="preserve">Obránci nemají možnost naplánovat svůj postup tak přesně, protože žádný z nich nevidí list svého partnera. Každý z obránců však zná úkol – vypracovat dlouhou barvu dříve, než tak učiní vydražitel. </w:t>
      </w:r>
    </w:p>
    <w:p w:rsidR="00756484" w:rsidRDefault="00756484" w:rsidP="00756484">
      <w:pPr>
        <w:pStyle w:val="HabraText"/>
      </w:pPr>
      <w:r>
        <w:t xml:space="preserve">Z tohoto důvodu jejich otvírající výnos proti závazkům v BT bude obyčejně v jejich nejdelší barvě. </w:t>
      </w:r>
      <w:r w:rsidRPr="00E64EEC">
        <w:rPr>
          <w:rStyle w:val="HabraTextTucneChar"/>
        </w:rPr>
        <w:t>Je-li taková barva vedená sledem tří honérů nebo přerušeným sledem</w:t>
      </w:r>
      <w:r>
        <w:t xml:space="preserve">, </w:t>
      </w:r>
      <w:r w:rsidR="00E64EEC">
        <w:t>tj. dvěma sousedními honéry, za </w:t>
      </w:r>
      <w:r>
        <w:t xml:space="preserve">nimiž následuje karta jen o jeden stupeň nižší než ta, která by do sledu tří karet patřila (K,Q,10,  Q,J,9), </w:t>
      </w:r>
      <w:r w:rsidRPr="00E64EEC">
        <w:rPr>
          <w:rStyle w:val="HabraTextTucneChar"/>
        </w:rPr>
        <w:t>vyneste nejvyšší z </w:t>
      </w:r>
      <w:proofErr w:type="spellStart"/>
      <w:r w:rsidRPr="00E64EEC">
        <w:rPr>
          <w:rStyle w:val="HabraTextTucneChar"/>
        </w:rPr>
        <w:t>honérového</w:t>
      </w:r>
      <w:proofErr w:type="spellEnd"/>
      <w:r w:rsidRPr="00E64EEC">
        <w:rPr>
          <w:rStyle w:val="HabraTextTucneChar"/>
        </w:rPr>
        <w:t xml:space="preserve"> sledu</w:t>
      </w:r>
      <w:r>
        <w:t>. Jestliže tato barva není sledem, vynášejte čtvrtou barvu shora. Předpokládejme, že protivníci licitovali 1BT-3BT a Vy máte vynášet z těchto listů:</w:t>
      </w:r>
    </w:p>
    <w:p w:rsidR="00756484" w:rsidRDefault="00756484" w:rsidP="00756484">
      <w:pPr>
        <w:pStyle w:val="HabraDrazba"/>
      </w:pPr>
      <w:r>
        <w:t>(1) K,J,9,5,3</w:t>
      </w:r>
      <w:r>
        <w:tab/>
        <w:t>J,10,9</w:t>
      </w:r>
      <w:r>
        <w:tab/>
        <w:t>A,8,2</w:t>
      </w:r>
      <w:r>
        <w:tab/>
        <w:t>6,3</w:t>
      </w:r>
    </w:p>
    <w:p w:rsidR="00756484" w:rsidRDefault="00756484" w:rsidP="00756484">
      <w:pPr>
        <w:pStyle w:val="HabraDrazba"/>
      </w:pPr>
      <w:r>
        <w:t>(2) J,10,8,5,3</w:t>
      </w:r>
      <w:r>
        <w:tab/>
        <w:t>J,10,9</w:t>
      </w:r>
      <w:r>
        <w:tab/>
        <w:t>A,K,2</w:t>
      </w:r>
      <w:r>
        <w:tab/>
        <w:t>6,3</w:t>
      </w:r>
    </w:p>
    <w:p w:rsidR="00756484" w:rsidRDefault="00756484" w:rsidP="00756484">
      <w:pPr>
        <w:pStyle w:val="HabraText"/>
      </w:pPr>
      <w:r>
        <w:t>Z obou těchto listů byste měli vynést piky, Vaši nejdelší barvu. Z listu (1) vynesete pětku – nemáte v barvě sled, tak tedy nesete čtvrtou shora. Z listu (2) vynesete J – Vaše barva je vedena přerušeným sledem tří karet.</w:t>
      </w:r>
    </w:p>
    <w:p w:rsidR="00756484" w:rsidRDefault="00756484" w:rsidP="00756484">
      <w:pPr>
        <w:pStyle w:val="HabraText"/>
      </w:pPr>
      <w:r>
        <w:t>Zajisté nevynesete vždycky od své nejdelší barvy. Jestliže ji protivníci nabízeli, měli byste se pokusit uhádnout, kterou nejdelší barvu má partner a vynést ji. Když např. protivníci licitovali 1p-2k-2BT-3BT a Vy máte vynášet z některého z uvedených listů, nevynášejte piky. Zkuste to s klukem srdcovým. Při pokusu o uhádnutí partnerovy barvy je nelicitovaná drahá barva často dobrou sázkou. Protivníci mohli upustit od nabízení dlouhé levné barvy, ale pravděpodobně by dlouhou drahou barvu nabídli, kdyby ji měli. A nemají-li v ní délku protivníci, partner ji bude mít.</w:t>
      </w:r>
    </w:p>
    <w:p w:rsidR="00756484" w:rsidRDefault="00756484" w:rsidP="00756484">
      <w:pPr>
        <w:pStyle w:val="HabraText"/>
      </w:pPr>
      <w:r w:rsidRPr="00E64EEC">
        <w:rPr>
          <w:rStyle w:val="HabraTextTucneChar"/>
        </w:rPr>
        <w:t>Podobně když partner nabízel nějakou barvu, měli byste mít silné nutkání vynést jeho dlouhou barvu, ne svou vlastní</w:t>
      </w:r>
      <w:r>
        <w:t xml:space="preserve">. Není to příkazem, když partnerova nabídka byla otevírající nabídkou, protože tím slibuje sílu listu, nikoliv silnou barvu. V tom případě můžete vynést místo jeho barvy svou dlouhou barvu, ale nezapomínejte, že přitom musíte vynášet od svých honérů, zatímco byste mohli vynášet proti honérům partnerovým. Když však zasáhl partner </w:t>
      </w:r>
      <w:proofErr w:type="spellStart"/>
      <w:r>
        <w:t>přelicitováním</w:t>
      </w:r>
      <w:proofErr w:type="spellEnd"/>
      <w:r>
        <w:t xml:space="preserve"> a slíbil tak dlouhou a silnou barvu, bylo by rozhodně zradou, kdybyste vynesli něco jiného. Jedinou omluvou by bylo, že máte v této barvě </w:t>
      </w:r>
      <w:proofErr w:type="spellStart"/>
      <w:r>
        <w:t>šikenu</w:t>
      </w:r>
      <w:proofErr w:type="spellEnd"/>
      <w:r>
        <w:t xml:space="preserve"> a i pak by bylo na místě omluvit se. V jednom z našich příkladů hráč, který vynášel, měl:</w:t>
      </w:r>
    </w:p>
    <w:p w:rsidR="00756484" w:rsidRDefault="00756484" w:rsidP="00756484">
      <w:pPr>
        <w:pStyle w:val="HabraDrazba"/>
      </w:pPr>
      <w:r>
        <w:t>6,3</w:t>
      </w:r>
      <w:r>
        <w:tab/>
        <w:t>9,6,2</w:t>
      </w:r>
      <w:r>
        <w:tab/>
        <w:t>A,6,3</w:t>
      </w:r>
      <w:r>
        <w:tab/>
        <w:t>10,8,5,4,2</w:t>
      </w:r>
    </w:p>
    <w:p w:rsidR="00756484" w:rsidRDefault="00756484" w:rsidP="00756484">
      <w:pPr>
        <w:pStyle w:val="HabraText"/>
      </w:pPr>
      <w:r>
        <w:t xml:space="preserve">Vynesl pikovou šestku, ne trefovou čtyřku, protože jeho partner zasáhl </w:t>
      </w:r>
      <w:proofErr w:type="spellStart"/>
      <w:r>
        <w:t>přelicitováním</w:t>
      </w:r>
      <w:proofErr w:type="spellEnd"/>
      <w:r>
        <w:t xml:space="preserve"> v pikách. Častým polovičním účelem </w:t>
      </w:r>
      <w:proofErr w:type="spellStart"/>
      <w:r>
        <w:t>přelicitování</w:t>
      </w:r>
      <w:proofErr w:type="spellEnd"/>
      <w:r>
        <w:t xml:space="preserve"> je říci partnerovi, co má vynášet. Bylo by jen </w:t>
      </w:r>
      <w:proofErr w:type="spellStart"/>
      <w:r>
        <w:t>furianstvím</w:t>
      </w:r>
      <w:proofErr w:type="spellEnd"/>
      <w:r>
        <w:t>, kdyby vynesl od nějaké své chabé barvy, a pak moudře vysvětloval, že protivníci nabídli BT po Vaší barvě. Předpokládá se, že by měl věřit Vám a ne nepříteli.</w:t>
      </w:r>
    </w:p>
    <w:p w:rsidR="00756484" w:rsidRDefault="00756484" w:rsidP="00756484">
      <w:pPr>
        <w:pStyle w:val="HabraText"/>
      </w:pPr>
      <w:r>
        <w:t xml:space="preserve">Jakmile se už jednou vynese (otvíracím výnosem), obránci by se měli cítit být vážně zavázáni k tomu, aby pokračovali ve hře této barvy, kdykoliv se dostanou do výnosu. Obránci, kteří se snaží vypracovat dvě barvy, obvykle skončí tím, že nevypracují ani jednu a závod prohrají. Naproti tomu obránci, kteří vypracovávají jen jednu barvu, mají dobrou šanci, že v ní udělají délkové zdvihy. Odhadoval bych, že ve dvou třetinách všech </w:t>
      </w:r>
      <w:proofErr w:type="spellStart"/>
      <w:r>
        <w:t>manšových</w:t>
      </w:r>
      <w:proofErr w:type="spellEnd"/>
      <w:r>
        <w:t xml:space="preserve"> závazků v BT mohou obránci vypracovat nějakou dlouhou barvu, k čemuž jim dopomůže to, že s ní mohou začít otvírajícím výnosem.</w:t>
      </w:r>
    </w:p>
    <w:p w:rsidR="00756484" w:rsidRDefault="00756484" w:rsidP="00756484">
      <w:pPr>
        <w:pStyle w:val="HabraText"/>
      </w:pPr>
      <w:r>
        <w:t xml:space="preserve">Důvodem k tomu, že daleko méně než dvě třetiny bezových závazků bývá poraženo, je to, že obránce, který drží délkové vypracované karty, má často potíže dostat se do výnosu, aby je mohl vzít domů. Problémem přitom jsou </w:t>
      </w:r>
      <w:r w:rsidRPr="00D20EDF">
        <w:rPr>
          <w:rStyle w:val="HabraTextTucneChar"/>
        </w:rPr>
        <w:t>vstupy</w:t>
      </w:r>
      <w:r>
        <w:t>. Při obraně je nutné plánovat o trochu víc než jen opětné vynášení dlouhé barvy, dokud se nevypracuje. Klíčovým principem přitom je: Když vypracováváte svou vlastní dlouhou barvu, snažte se ušetřit své vysoké karty, na něž uděláte zdvihy, jako vstupy pro dobu, kdy budou už Vaše malé karty vysoké. Když vypracováváte barvu svého partnera, snažte se použít Vašich vstupů co nejdříve, abyste znovu vynesli jeho barvu a abyste mu ušetřili jeho honéry jako vstupy na pozdější dobu. Dobrým příkladem je toto rozdání:</w:t>
      </w:r>
    </w:p>
    <w:p w:rsidR="00756484" w:rsidRDefault="00756484" w:rsidP="00756484">
      <w:pPr>
        <w:pStyle w:val="HabraDrazba"/>
      </w:pPr>
      <w:r>
        <w:tab/>
        <w:t>Q,J,4</w:t>
      </w:r>
    </w:p>
    <w:p w:rsidR="00756484" w:rsidRDefault="00756484" w:rsidP="00756484">
      <w:pPr>
        <w:pStyle w:val="HabraDrazba"/>
      </w:pPr>
      <w:r>
        <w:tab/>
        <w:t>A,Q,10,4,2</w:t>
      </w:r>
    </w:p>
    <w:p w:rsidR="00756484" w:rsidRDefault="00756484" w:rsidP="00756484">
      <w:pPr>
        <w:pStyle w:val="HabraDrazba"/>
      </w:pPr>
      <w:r>
        <w:tab/>
        <w:t>J,7,4</w:t>
      </w:r>
    </w:p>
    <w:p w:rsidR="00756484" w:rsidRDefault="00756484" w:rsidP="00756484">
      <w:pPr>
        <w:pStyle w:val="HabraDrazba"/>
      </w:pPr>
      <w:r>
        <w:t>6,3</w:t>
      </w:r>
      <w:r>
        <w:tab/>
        <w:t>J,9</w:t>
      </w:r>
    </w:p>
    <w:p w:rsidR="00756484" w:rsidRDefault="00756484" w:rsidP="00756484">
      <w:pPr>
        <w:pStyle w:val="HabraDrazba"/>
      </w:pPr>
      <w:r>
        <w:t>9,6,3</w:t>
      </w:r>
    </w:p>
    <w:p w:rsidR="00756484" w:rsidRDefault="00756484" w:rsidP="00756484">
      <w:pPr>
        <w:pStyle w:val="HabraDrazba"/>
      </w:pPr>
      <w:r>
        <w:t>A,6,3</w:t>
      </w:r>
    </w:p>
    <w:p w:rsidR="00756484" w:rsidRDefault="00756484" w:rsidP="00756484">
      <w:pPr>
        <w:pStyle w:val="HabraDrazba"/>
      </w:pPr>
      <w:r>
        <w:t>10,8,5,4,2</w:t>
      </w:r>
    </w:p>
    <w:p w:rsidR="00756484" w:rsidRDefault="00756484" w:rsidP="00756484">
      <w:pPr>
        <w:pStyle w:val="HabraText"/>
      </w:pPr>
      <w:r>
        <w:t xml:space="preserve">Vynášíte pikovou šestku, na niž padne ze stolu kluk, partnerův král a vydražitelovo eso. Vydražitel nese dvojku károvou. Musíte vyrukovat se svým esem a znovu vynést pikovou trojku. „Druhý nedá nic“ </w:t>
      </w:r>
      <w:r>
        <w:lastRenderedPageBreak/>
        <w:t>není z desatera svatých přikázání. Cílem Vaší obrany je vypracovat partnerovu barvu, tak tedy musíte nasadit své zádrže (</w:t>
      </w:r>
      <w:proofErr w:type="spellStart"/>
      <w:r>
        <w:t>winéry</w:t>
      </w:r>
      <w:proofErr w:type="spellEnd"/>
      <w:r>
        <w:t>) co nejdříve a ušetřit partnerovi jeho vstupy.</w:t>
      </w:r>
    </w:p>
    <w:p w:rsidR="00756484" w:rsidRDefault="00756484" w:rsidP="00756484">
      <w:pPr>
        <w:pStyle w:val="HabraText"/>
      </w:pPr>
      <w:r>
        <w:t>Takováto obrana je celkem jednoduchá, když dobře víte, co vlastně chcete. Nepovažujte se však za ďábelského obr</w:t>
      </w:r>
      <w:r w:rsidR="00687B5E">
        <w:t>anáře, dokud nezahrajete takto:</w:t>
      </w:r>
    </w:p>
    <w:p w:rsidR="00756484" w:rsidRDefault="00756484" w:rsidP="00756484">
      <w:pPr>
        <w:pStyle w:val="HabraDrazba"/>
      </w:pPr>
      <w:r>
        <w:t>A,5</w:t>
      </w:r>
    </w:p>
    <w:p w:rsidR="00756484" w:rsidRDefault="00756484" w:rsidP="00756484">
      <w:pPr>
        <w:pStyle w:val="HabraDrazba"/>
      </w:pPr>
      <w:r>
        <w:t>8,6,2</w:t>
      </w:r>
    </w:p>
    <w:p w:rsidR="00756484" w:rsidRDefault="00756484" w:rsidP="00756484">
      <w:pPr>
        <w:pStyle w:val="HabraDrazba"/>
      </w:pPr>
      <w:r>
        <w:t>Q,J,8,5,3</w:t>
      </w:r>
    </w:p>
    <w:p w:rsidR="00756484" w:rsidRDefault="00756484" w:rsidP="00756484">
      <w:pPr>
        <w:pStyle w:val="HabraDrazba"/>
      </w:pPr>
      <w:r>
        <w:t>A,10,6</w:t>
      </w:r>
      <w:r>
        <w:tab/>
        <w:t>7,6,4</w:t>
      </w:r>
    </w:p>
    <w:p w:rsidR="00756484" w:rsidRDefault="00756484" w:rsidP="00756484">
      <w:pPr>
        <w:pStyle w:val="HabraDrazba"/>
      </w:pPr>
      <w:r>
        <w:tab/>
        <w:t>K,10,7,5</w:t>
      </w:r>
    </w:p>
    <w:p w:rsidR="00756484" w:rsidRDefault="00756484" w:rsidP="00756484">
      <w:pPr>
        <w:pStyle w:val="HabraDrazba"/>
      </w:pPr>
      <w:r>
        <w:tab/>
        <w:t>K,6,4</w:t>
      </w:r>
    </w:p>
    <w:p w:rsidR="00756484" w:rsidRDefault="00756484" w:rsidP="00756484">
      <w:pPr>
        <w:pStyle w:val="HabraDrazba"/>
      </w:pPr>
      <w:r>
        <w:tab/>
        <w:t>5,4,2</w:t>
      </w:r>
    </w:p>
    <w:p w:rsidR="00756484" w:rsidRDefault="00756484" w:rsidP="00756484">
      <w:pPr>
        <w:pStyle w:val="HabraText"/>
      </w:pPr>
      <w:r>
        <w:t xml:space="preserve">Vydražitel otevřel licitaci 1BT, </w:t>
      </w:r>
      <w:proofErr w:type="spellStart"/>
      <w:r>
        <w:t>dummy</w:t>
      </w:r>
      <w:proofErr w:type="spellEnd"/>
      <w:r>
        <w:t xml:space="preserve"> zvýšil na 3BT. Partner vynese pikovou dámou, kterou stůl přebije esem. Ze stolu je vynesena trojka kárová. Musíte položit svého krále! Má-li vydražitel eso nebo, což by bylo ještě horší, kdyby měl partner singl eso, uhrál by vydražitel překvapivě mnoho zdvihů. Vy se však snažíte závazek porazit a toho nelze docílit, nemá-li partner obsazené eso kárové. A i v tom případě se toho nedocílí, když byste nechránili partnerovo eso jako jeho pozdější vstup k jeho vypracovaným pikům. Proto pošlete ihned svého krále do boje a omluvte se pak, kdyby se to ukázalo špatným. Vaše hra by byla správná, i když by se s ní prohrálo, ale bylo by mařením ča</w:t>
      </w:r>
      <w:r w:rsidR="00687B5E">
        <w:t>su o tom partnera přesvědčovat.</w:t>
      </w:r>
    </w:p>
    <w:p w:rsidR="00756484" w:rsidRDefault="00756484" w:rsidP="00756484">
      <w:pPr>
        <w:pStyle w:val="HabraText"/>
      </w:pPr>
      <w:r>
        <w:t>Při obraně není vždy správné pokračovat v barvě původně vynesené. Někdy je otvírající výnos chybným krokem a chyba by měla být včas napravena. Z</w:t>
      </w:r>
      <w:r w:rsidR="00687B5E">
        <w:t>de je příklad takového rozdání:</w:t>
      </w:r>
    </w:p>
    <w:p w:rsidR="00756484" w:rsidRDefault="00756484" w:rsidP="00756484">
      <w:pPr>
        <w:pStyle w:val="HabraDrazba"/>
      </w:pPr>
      <w:r>
        <w:t>10,8,4</w:t>
      </w:r>
    </w:p>
    <w:p w:rsidR="00756484" w:rsidRDefault="00756484" w:rsidP="00756484">
      <w:pPr>
        <w:pStyle w:val="HabraDrazba"/>
      </w:pPr>
      <w:r>
        <w:t>J,5,3</w:t>
      </w:r>
    </w:p>
    <w:p w:rsidR="00756484" w:rsidRDefault="00756484" w:rsidP="00756484">
      <w:pPr>
        <w:pStyle w:val="HabraDrazba"/>
      </w:pPr>
      <w:r>
        <w:t>K,J,9,6</w:t>
      </w:r>
    </w:p>
    <w:p w:rsidR="00756484" w:rsidRDefault="00756484" w:rsidP="00756484">
      <w:pPr>
        <w:pStyle w:val="HabraDrazba"/>
      </w:pPr>
      <w:r>
        <w:t>K,10,2</w:t>
      </w:r>
      <w:r>
        <w:tab/>
        <w:t>A,3</w:t>
      </w:r>
    </w:p>
    <w:p w:rsidR="00756484" w:rsidRDefault="00756484" w:rsidP="00756484">
      <w:pPr>
        <w:pStyle w:val="HabraDrazba"/>
      </w:pPr>
      <w:r>
        <w:tab/>
        <w:t>A,8,7,6,2</w:t>
      </w:r>
    </w:p>
    <w:p w:rsidR="00756484" w:rsidRDefault="00756484" w:rsidP="00756484">
      <w:pPr>
        <w:pStyle w:val="HabraDrazba"/>
      </w:pPr>
      <w:r>
        <w:tab/>
        <w:t>Q,10,5</w:t>
      </w:r>
    </w:p>
    <w:p w:rsidR="00756484" w:rsidRDefault="00756484" w:rsidP="00756484">
      <w:pPr>
        <w:pStyle w:val="HabraDrazba"/>
      </w:pPr>
      <w:r>
        <w:tab/>
        <w:t>8,4,3</w:t>
      </w:r>
    </w:p>
    <w:p w:rsidR="00756484" w:rsidRDefault="00756484" w:rsidP="00756484">
      <w:pPr>
        <w:pStyle w:val="HabraText"/>
      </w:pPr>
      <w:r>
        <w:t xml:space="preserve">Vydražitel otevřel licitaci 1BT, </w:t>
      </w:r>
      <w:proofErr w:type="spellStart"/>
      <w:r>
        <w:t>dummy</w:t>
      </w:r>
      <w:proofErr w:type="spellEnd"/>
      <w:r>
        <w:t xml:space="preserve"> zvýšil na 2BT a vydražitel nabídl 3BT. Partner vynese pikovou dvojku a Vy vezmete svým esem. Přejděte na srdcovou šestku! Proč? Protože partner má jen 4-listou barvu. Vynáší svou čtvrtou shora, kdyby měl 5 - list, musel by mít ještě jednu kartu nižší než vynesenou, ale on vynesl dvojku. Stejné by to bylo, kdyby vynesl pětku a kdyby vydražitel dal dvojku pod Vaše eso, když vidíte čtyřku, trojku a dvojku, partner musí mít jen 4 - list. Proto má vydražitel rovněž čtyři piky a není to tedy dobrá barva pro útok. Snad není ještě příliš pozdě k vypracování Vaší délky v srdcích.</w:t>
      </w:r>
    </w:p>
    <w:p w:rsidR="00756484" w:rsidRDefault="00756484" w:rsidP="00756484">
      <w:pPr>
        <w:pStyle w:val="HabraText"/>
      </w:pPr>
      <w:r>
        <w:t xml:space="preserve">Musíte si osvojit sledování </w:t>
      </w:r>
      <w:proofErr w:type="spellStart"/>
      <w:r>
        <w:t>kartinek</w:t>
      </w:r>
      <w:proofErr w:type="spellEnd"/>
      <w:r>
        <w:t xml:space="preserve"> nižších, než je ta, kterou partner vynesl. To Vám řekne, zda je jisté, pravděpodobné nebo nemožné, že partner má dlouhou barvu. Ukáže-li se, že partnerova délka je pět nebo více karet, měli byste skoro vždy v této barvě pokračovat. Vynesl-li však partner od 4 - listu, měli byste uvažovat o změně barvy, zejména když víte, že nepřítel má ve vyn</w:t>
      </w:r>
      <w:r w:rsidR="00687B5E">
        <w:t>esené barvě rovněž čtyři karty.</w:t>
      </w:r>
    </w:p>
    <w:p w:rsidR="00756484" w:rsidRDefault="00756484" w:rsidP="00756484">
      <w:pPr>
        <w:pStyle w:val="HabraText"/>
      </w:pPr>
      <w:r>
        <w:t>Jiná situace, při níž změníte barvu, nastane, když Vám partner signalizuje, abyste tak uči</w:t>
      </w:r>
      <w:r w:rsidR="00687B5E">
        <w:t>nili. Posuďte např. tento list:</w:t>
      </w:r>
    </w:p>
    <w:p w:rsidR="00756484" w:rsidRDefault="00756484" w:rsidP="00756484">
      <w:pPr>
        <w:pStyle w:val="HabraDrazba"/>
      </w:pPr>
      <w:r>
        <w:tab/>
        <w:t>J,2</w:t>
      </w:r>
    </w:p>
    <w:p w:rsidR="00756484" w:rsidRDefault="00756484" w:rsidP="00756484">
      <w:pPr>
        <w:pStyle w:val="HabraDrazba"/>
      </w:pPr>
      <w:r>
        <w:tab/>
        <w:t>7,6,5</w:t>
      </w:r>
    </w:p>
    <w:p w:rsidR="00756484" w:rsidRDefault="00756484" w:rsidP="00756484">
      <w:pPr>
        <w:pStyle w:val="HabraDrazba"/>
      </w:pPr>
      <w:r>
        <w:tab/>
        <w:t>K,J,6,2</w:t>
      </w:r>
    </w:p>
    <w:p w:rsidR="00756484" w:rsidRDefault="00756484" w:rsidP="00756484">
      <w:pPr>
        <w:pStyle w:val="HabraDrazba"/>
      </w:pPr>
      <w:r>
        <w:t>10,9,4</w:t>
      </w:r>
      <w:r>
        <w:tab/>
        <w:t>K,8,7,3</w:t>
      </w:r>
    </w:p>
    <w:p w:rsidR="00756484" w:rsidRDefault="00756484" w:rsidP="00756484">
      <w:pPr>
        <w:pStyle w:val="HabraDrazba"/>
      </w:pPr>
      <w:r>
        <w:t>K,Q,10,4,3</w:t>
      </w:r>
    </w:p>
    <w:p w:rsidR="00756484" w:rsidRDefault="00756484" w:rsidP="00756484">
      <w:pPr>
        <w:pStyle w:val="HabraDrazba"/>
      </w:pPr>
      <w:r>
        <w:t>8,7,4</w:t>
      </w:r>
    </w:p>
    <w:p w:rsidR="00756484" w:rsidRDefault="00756484" w:rsidP="00756484">
      <w:pPr>
        <w:pStyle w:val="HabraDrazba"/>
      </w:pPr>
      <w:r>
        <w:t>J,5</w:t>
      </w:r>
    </w:p>
    <w:p w:rsidR="00756484" w:rsidRDefault="00756484" w:rsidP="00756484">
      <w:pPr>
        <w:pStyle w:val="HabraText"/>
      </w:pPr>
      <w:r>
        <w:t xml:space="preserve">Proti 3BT vynesete srdcového krále. Stůl dá pětku, partner osmičku vydražitel </w:t>
      </w:r>
      <w:r w:rsidR="00E64EEC">
        <w:t>devítku. Přejděte na </w:t>
      </w:r>
      <w:r>
        <w:t>pikovou desítku! Proč? Protože beze všech pochyb má vydražitel v srdcích A,J a Váš další výnos srdcí by směřoval rovnou do otevřených kleští jeho pasti. Partner můž</w:t>
      </w:r>
      <w:r w:rsidR="00687B5E">
        <w:t>e mít v srdcích tyto kombinace:</w:t>
      </w:r>
    </w:p>
    <w:p w:rsidR="00756484" w:rsidRDefault="00756484" w:rsidP="00756484">
      <w:pPr>
        <w:pStyle w:val="HabraDrazba"/>
      </w:pPr>
      <w:r>
        <w:t>a) J,8,2</w:t>
      </w:r>
      <w:r>
        <w:tab/>
        <w:t>b) A,8,2</w:t>
      </w:r>
      <w:r>
        <w:tab/>
        <w:t>c) J,8</w:t>
      </w:r>
      <w:r>
        <w:tab/>
        <w:t>d) A,8</w:t>
      </w:r>
      <w:r>
        <w:tab/>
        <w:t>e) 8,2</w:t>
      </w:r>
      <w:r>
        <w:tab/>
        <w:t xml:space="preserve">f) 8 </w:t>
      </w:r>
    </w:p>
    <w:p w:rsidR="00756484" w:rsidRDefault="00756484" w:rsidP="00756484">
      <w:pPr>
        <w:pStyle w:val="HabraText"/>
      </w:pPr>
      <w:r>
        <w:t xml:space="preserve">S a) nebo b) partner musí signalizovat dvojkou, aby Vám řekl „Pokračuj!“. S c) partner musí odhodit svého kluka na Vašeho krále, a to jak proto, aby nezablokoval tuto barvu, tak proto, abyste se dozvěděli, že tuto barvu má. A s d) partner musí převzít Vašeho krále z týchž důvodů. Partner si nesmí nechat singlového </w:t>
      </w:r>
      <w:proofErr w:type="spellStart"/>
      <w:r>
        <w:t>honéra</w:t>
      </w:r>
      <w:proofErr w:type="spellEnd"/>
      <w:r>
        <w:t xml:space="preserve"> ve Vaší dlouhé barvě! Proto partner mu</w:t>
      </w:r>
      <w:r w:rsidR="00E64EEC">
        <w:t>sí mít jen možnost e) nebo f) a </w:t>
      </w:r>
      <w:r>
        <w:t>pokračování v t</w:t>
      </w:r>
      <w:r w:rsidR="00687B5E">
        <w:t>éto barvě by mohlo být osudným.</w:t>
      </w:r>
    </w:p>
    <w:p w:rsidR="00756484" w:rsidRDefault="00756484" w:rsidP="00756484">
      <w:pPr>
        <w:pStyle w:val="HabraText"/>
      </w:pPr>
      <w:r>
        <w:lastRenderedPageBreak/>
        <w:t>Lehce se pochopí partnerova osmička jako signál, kterým Vás chce od pokračování v této barvě odradit, ale co se čtyřkou nebo šestkou – kde je oddělující linie mezi od</w:t>
      </w:r>
      <w:r w:rsidR="00E64EEC">
        <w:t>hozem nízké karty „Pokračuj!“ a </w:t>
      </w:r>
      <w:r>
        <w:t xml:space="preserve">vysoké karty „Změň barvu!“? Žádná hranice neexistuje. Partner by Vás měl povzbuzovat svou nejnižší </w:t>
      </w:r>
      <w:proofErr w:type="spellStart"/>
      <w:r>
        <w:t>kartinkou</w:t>
      </w:r>
      <w:proofErr w:type="spellEnd"/>
      <w:r>
        <w:t xml:space="preserve">, kterou má, nebo Vás odrazovat svou nejvyšší </w:t>
      </w:r>
      <w:proofErr w:type="spellStart"/>
      <w:r>
        <w:t>kartinkou</w:t>
      </w:r>
      <w:proofErr w:type="spellEnd"/>
      <w:r>
        <w:t xml:space="preserve">, kterou si může dovolit odhodit. Tedy vynesete-li krále a má-li on Q,9,8,7, položí sedmičku, má-li 3,2, dá trojku. Jak můžete říct, že sedmička znamená povzbuzení a trojka odrazení? Podíváte se po malých kartách, které jsou nižší než ta, kterou signalizoval. Dá-li partner sedmičku a Vy vidíte </w:t>
      </w:r>
      <w:smartTag w:uri="urn:schemas-microsoft-com:office:smarttags" w:element="metricconverter">
        <w:smartTagPr>
          <w:attr w:name="ProductID" w:val="6 a"/>
        </w:smartTagPr>
        <w:r>
          <w:t>6 a</w:t>
        </w:r>
      </w:smartTag>
      <w:r>
        <w:t xml:space="preserve"> 2, budete v barvě pokračovat. Hodí-li však partner trojku a Vy nevidíte nižší karty, tj. 2 spadnout do zdvihu, změníte barvu. Předpokládejme, že Vaše srdcová barva je v našem posl</w:t>
      </w:r>
      <w:r w:rsidR="00687B5E">
        <w:t>edním příkladě rozdělena takto:</w:t>
      </w:r>
    </w:p>
    <w:p w:rsidR="00756484" w:rsidRDefault="00756484" w:rsidP="00756484">
      <w:pPr>
        <w:pStyle w:val="HabraDrazba"/>
      </w:pPr>
      <w:r>
        <w:tab/>
        <w:t>7,6,5</w:t>
      </w:r>
    </w:p>
    <w:p w:rsidR="00756484" w:rsidRDefault="00756484" w:rsidP="00756484">
      <w:pPr>
        <w:pStyle w:val="HabraDrazba"/>
      </w:pPr>
      <w:r>
        <w:t>K,Q,10,4,3</w:t>
      </w:r>
      <w:r>
        <w:tab/>
      </w:r>
      <w:r>
        <w:tab/>
        <w:t>9,8</w:t>
      </w:r>
    </w:p>
    <w:p w:rsidR="00756484" w:rsidRDefault="00756484" w:rsidP="00756484">
      <w:pPr>
        <w:pStyle w:val="HabraDrazba"/>
      </w:pPr>
      <w:r>
        <w:tab/>
        <w:t>A,J,2</w:t>
      </w:r>
    </w:p>
    <w:p w:rsidR="00756484" w:rsidRPr="0029615C" w:rsidRDefault="00756484" w:rsidP="00756484">
      <w:pPr>
        <w:pStyle w:val="HabraText"/>
      </w:pPr>
      <w:r>
        <w:t xml:space="preserve">Nesete krále, stůl dá pětku, partner devítku, vydražitel dvojku. Víte, že partner odhodil svou nejvyšší kartu, proto musíte změnit barvu. Úspěšný hráč bridže je vzácným ptáčkem – hlídá orlím zrakem </w:t>
      </w:r>
      <w:proofErr w:type="spellStart"/>
      <w:r>
        <w:t>kartinky</w:t>
      </w:r>
      <w:proofErr w:type="spellEnd"/>
      <w:r>
        <w:t>. Po čem stále pátrá, jsou chybějící malé karty nižší než ta, kterou použil jako</w:t>
      </w:r>
      <w:r w:rsidR="00687B5E">
        <w:t xml:space="preserve"> signál partner nebo protivník.</w:t>
      </w:r>
    </w:p>
    <w:p w:rsidR="00756484" w:rsidRPr="0029615C" w:rsidRDefault="00756484" w:rsidP="00756484">
      <w:pPr>
        <w:pStyle w:val="HabraLiteratura"/>
      </w:pPr>
      <w:r w:rsidRPr="0029615C">
        <w:t>Literatura:</w:t>
      </w:r>
      <w:r w:rsidRPr="0029615C">
        <w:tab/>
        <w:t>E. Kaplan</w:t>
      </w:r>
      <w:r w:rsidRPr="0029615C">
        <w:tab/>
        <w:t>Pokročilá sehrávka</w:t>
      </w:r>
      <w:r w:rsidRPr="0029615C">
        <w:tab/>
        <w:t>str. 3-5</w:t>
      </w:r>
    </w:p>
    <w:p w:rsidR="00756484" w:rsidRDefault="00756484" w:rsidP="00756484">
      <w:pPr>
        <w:pStyle w:val="HabraNadpisLekce"/>
        <w:widowControl/>
      </w:pPr>
      <w:bookmarkStart w:id="175" w:name="_Toc171671614"/>
      <w:bookmarkStart w:id="176" w:name="_Toc182458191"/>
      <w:bookmarkStart w:id="177" w:name="_Toc182458318"/>
      <w:bookmarkStart w:id="178" w:name="_Toc182458638"/>
      <w:bookmarkStart w:id="179" w:name="_Toc182458706"/>
      <w:bookmarkStart w:id="180" w:name="_Toc182459395"/>
      <w:bookmarkStart w:id="181" w:name="_Toc182574771"/>
      <w:bookmarkStart w:id="182" w:name="_Toc183305458"/>
      <w:bookmarkStart w:id="183" w:name="_Toc187850816"/>
      <w:bookmarkStart w:id="184" w:name="_Toc188743749"/>
      <w:bookmarkStart w:id="185" w:name="_Toc194055774"/>
      <w:bookmarkStart w:id="186" w:name="_Toc277601245"/>
      <w:bookmarkStart w:id="187" w:name="_Toc342910524"/>
      <w:proofErr w:type="spellStart"/>
      <w:r w:rsidRPr="00EB6D6A">
        <w:lastRenderedPageBreak/>
        <w:t>Beztrumfové</w:t>
      </w:r>
      <w:proofErr w:type="spellEnd"/>
      <w:r w:rsidRPr="00EB6D6A">
        <w:t xml:space="preserve"> závazky – Zadržení</w:t>
      </w:r>
      <w:bookmarkEnd w:id="175"/>
      <w:bookmarkEnd w:id="176"/>
      <w:bookmarkEnd w:id="177"/>
      <w:bookmarkEnd w:id="178"/>
      <w:bookmarkEnd w:id="179"/>
      <w:bookmarkEnd w:id="180"/>
      <w:bookmarkEnd w:id="181"/>
      <w:bookmarkEnd w:id="182"/>
      <w:bookmarkEnd w:id="183"/>
      <w:bookmarkEnd w:id="184"/>
      <w:bookmarkEnd w:id="185"/>
      <w:bookmarkEnd w:id="186"/>
      <w:bookmarkEnd w:id="187"/>
    </w:p>
    <w:p w:rsidR="00756484" w:rsidRDefault="00756484" w:rsidP="00756484">
      <w:pPr>
        <w:pStyle w:val="HabraText"/>
      </w:pPr>
      <w:r>
        <w:t>Série čtyř lekcí se bude zabývat bridžovými technikami použitelnými v </w:t>
      </w:r>
      <w:proofErr w:type="spellStart"/>
      <w:r>
        <w:t>beztrumfové</w:t>
      </w:r>
      <w:proofErr w:type="spellEnd"/>
      <w:r>
        <w:t xml:space="preserve"> hře. Klíčovým slovem bývá napojení. Komunikace z jednoho listu do druhého a její zvládání je znakem vyspělého </w:t>
      </w:r>
      <w:proofErr w:type="spellStart"/>
      <w:r>
        <w:t>bridžisty</w:t>
      </w:r>
      <w:proofErr w:type="spellEnd"/>
      <w:r>
        <w:t xml:space="preserve">. Je nutno ukazovat na příkladech, jak takováto práce vypadá. Zadržování stoperů, ať už hlavním hráčem nebo obránci je jedním z nejzákladnějších prostředků udržení komunikace nebo přerušení komunikace soupeřů. Zde jsou čtyři rozebrané ukázky: </w:t>
      </w:r>
    </w:p>
    <w:p w:rsidR="00756484" w:rsidRDefault="00756484" w:rsidP="00756484">
      <w:pPr>
        <w:pStyle w:val="HabraDrazba"/>
        <w:sectPr w:rsidR="00756484" w:rsidSect="00756484">
          <w:headerReference w:type="even" r:id="rId16"/>
          <w:footerReference w:type="even" r:id="rId17"/>
          <w:type w:val="continuous"/>
          <w:pgSz w:w="11906" w:h="16838"/>
          <w:pgMar w:top="1440" w:right="1440" w:bottom="1440" w:left="1800" w:header="708" w:footer="708" w:gutter="0"/>
          <w:cols w:space="708"/>
          <w:titlePg/>
          <w:docGrid w:linePitch="360"/>
        </w:sectPr>
      </w:pPr>
    </w:p>
    <w:p w:rsidR="00756484" w:rsidRDefault="00756484" w:rsidP="00756484">
      <w:pPr>
        <w:pStyle w:val="HabraDrazba"/>
      </w:pPr>
      <w:r>
        <w:lastRenderedPageBreak/>
        <w:t>1)</w:t>
      </w:r>
      <w:r>
        <w:tab/>
        <w:t>8,6</w:t>
      </w:r>
    </w:p>
    <w:p w:rsidR="00756484" w:rsidRDefault="00756484" w:rsidP="00756484">
      <w:pPr>
        <w:pStyle w:val="HabraDrazba"/>
      </w:pPr>
      <w:r>
        <w:tab/>
        <w:t>7,6,4</w:t>
      </w:r>
    </w:p>
    <w:p w:rsidR="00756484" w:rsidRDefault="00756484" w:rsidP="00756484">
      <w:pPr>
        <w:pStyle w:val="HabraDrazba"/>
      </w:pPr>
      <w:r>
        <w:tab/>
        <w:t>A,Q,J,6,3</w:t>
      </w:r>
    </w:p>
    <w:p w:rsidR="00756484" w:rsidRDefault="00756484" w:rsidP="00756484">
      <w:pPr>
        <w:pStyle w:val="HabraDrazba"/>
      </w:pPr>
      <w:r>
        <w:t>Q,10,7,4,3</w:t>
      </w:r>
      <w:r>
        <w:tab/>
        <w:t>A,Q,6</w:t>
      </w:r>
      <w:r>
        <w:tab/>
        <w:t>K,J,5</w:t>
      </w:r>
    </w:p>
    <w:p w:rsidR="00756484" w:rsidRDefault="00756484" w:rsidP="00756484">
      <w:pPr>
        <w:pStyle w:val="HabraDrazba"/>
      </w:pPr>
      <w:r>
        <w:t>Q,9,8</w:t>
      </w:r>
      <w:r>
        <w:tab/>
      </w:r>
      <w:r>
        <w:tab/>
        <w:t>J,10,5,3</w:t>
      </w:r>
    </w:p>
    <w:p w:rsidR="00756484" w:rsidRDefault="00756484" w:rsidP="00756484">
      <w:pPr>
        <w:pStyle w:val="HabraDrazba"/>
      </w:pPr>
      <w:r>
        <w:t>8,4,2</w:t>
      </w:r>
      <w:r>
        <w:tab/>
      </w:r>
      <w:r>
        <w:tab/>
        <w:t>K,5</w:t>
      </w:r>
    </w:p>
    <w:p w:rsidR="00756484" w:rsidRDefault="00756484" w:rsidP="00756484">
      <w:pPr>
        <w:pStyle w:val="HabraDrazba"/>
      </w:pPr>
      <w:r>
        <w:t>10,4</w:t>
      </w:r>
      <w:r>
        <w:tab/>
        <w:t>A,9,2</w:t>
      </w:r>
      <w:r>
        <w:tab/>
        <w:t>J,9,8,5</w:t>
      </w:r>
    </w:p>
    <w:p w:rsidR="00756484" w:rsidRDefault="00756484" w:rsidP="00756484">
      <w:pPr>
        <w:pStyle w:val="HabraDrazba"/>
      </w:pPr>
      <w:r>
        <w:tab/>
        <w:t>A,K,2</w:t>
      </w:r>
    </w:p>
    <w:p w:rsidR="00756484" w:rsidRDefault="00756484" w:rsidP="00756484">
      <w:pPr>
        <w:pStyle w:val="HabraDrazba"/>
      </w:pPr>
      <w:r>
        <w:tab/>
        <w:t>10,9,7</w:t>
      </w:r>
    </w:p>
    <w:p w:rsidR="00756484" w:rsidRDefault="00756484" w:rsidP="00756484">
      <w:pPr>
        <w:pStyle w:val="HabraDrazba"/>
      </w:pPr>
      <w:r>
        <w:tab/>
        <w:t>K,7,3,2</w:t>
      </w:r>
    </w:p>
    <w:p w:rsidR="00756484" w:rsidRPr="002A2528" w:rsidRDefault="00756484" w:rsidP="00756484">
      <w:pPr>
        <w:rPr>
          <w:rStyle w:val="HabraTextChar"/>
        </w:rPr>
      </w:pPr>
      <w:r w:rsidRPr="00D20EDF">
        <w:rPr>
          <w:rStyle w:val="HabraTextTucneChar"/>
        </w:rPr>
        <w:t xml:space="preserve">Závazek: </w:t>
      </w:r>
      <w:r w:rsidRPr="002A2528">
        <w:rPr>
          <w:rStyle w:val="HabraTextChar"/>
        </w:rPr>
        <w:t xml:space="preserve">3BT </w:t>
      </w:r>
    </w:p>
    <w:p w:rsidR="00756484" w:rsidRPr="002A2528" w:rsidRDefault="00756484" w:rsidP="00756484">
      <w:pPr>
        <w:rPr>
          <w:rStyle w:val="HabraTextChar"/>
        </w:rPr>
      </w:pPr>
      <w:r w:rsidRPr="00D20EDF">
        <w:rPr>
          <w:rStyle w:val="HabraTextTucneChar"/>
        </w:rPr>
        <w:t>Výnos:</w:t>
      </w:r>
      <w:r>
        <w:rPr>
          <w:color w:val="000000"/>
        </w:rPr>
        <w:t xml:space="preserve"> </w:t>
      </w:r>
      <w:r w:rsidR="00687B5E">
        <w:rPr>
          <w:rStyle w:val="HabraTextChar"/>
        </w:rPr>
        <w:t>4 piková</w:t>
      </w:r>
    </w:p>
    <w:p w:rsidR="00756484" w:rsidRDefault="00756484" w:rsidP="00756484">
      <w:pPr>
        <w:pStyle w:val="HabraText"/>
      </w:pPr>
      <w:r>
        <w:t>Abychom obráncům přerušili komunikaci v pikách a zabránili tak jejich odehrání, musíme pik dvakrát pr</w:t>
      </w:r>
      <w:r w:rsidR="00687B5E">
        <w:t>opustit.</w:t>
      </w:r>
    </w:p>
    <w:p w:rsidR="00756484" w:rsidRPr="00664EDD" w:rsidRDefault="00756484" w:rsidP="007F6830">
      <w:pPr>
        <w:pStyle w:val="HabraDrazba"/>
      </w:pPr>
      <w:r w:rsidRPr="00664EDD">
        <w:br w:type="column"/>
      </w:r>
      <w:r>
        <w:lastRenderedPageBreak/>
        <w:t>2)</w:t>
      </w:r>
      <w:r>
        <w:tab/>
        <w:t>10,5</w:t>
      </w:r>
    </w:p>
    <w:p w:rsidR="00756484" w:rsidRDefault="00756484" w:rsidP="00756484">
      <w:pPr>
        <w:pStyle w:val="HabraDrazba"/>
      </w:pPr>
      <w:r>
        <w:tab/>
        <w:t>A,Q,J</w:t>
      </w:r>
    </w:p>
    <w:p w:rsidR="00756484" w:rsidRDefault="00756484" w:rsidP="00756484">
      <w:pPr>
        <w:pStyle w:val="HabraDrazba"/>
      </w:pPr>
      <w:r>
        <w:tab/>
        <w:t>Q,J,10,9,2</w:t>
      </w:r>
    </w:p>
    <w:p w:rsidR="00756484" w:rsidRDefault="00756484" w:rsidP="00756484">
      <w:pPr>
        <w:pStyle w:val="HabraDrazba"/>
      </w:pPr>
      <w:r>
        <w:t>J,9,7,6,4,2</w:t>
      </w:r>
      <w:r>
        <w:tab/>
        <w:t>A,J,10</w:t>
      </w:r>
      <w:r>
        <w:tab/>
        <w:t>K,8</w:t>
      </w:r>
    </w:p>
    <w:p w:rsidR="00756484" w:rsidRDefault="00756484" w:rsidP="00756484">
      <w:pPr>
        <w:pStyle w:val="HabraDrazba"/>
      </w:pPr>
      <w:r>
        <w:t>4,2</w:t>
      </w:r>
      <w:r>
        <w:tab/>
      </w:r>
      <w:r>
        <w:tab/>
        <w:t>9,8,6,5,3</w:t>
      </w:r>
    </w:p>
    <w:p w:rsidR="00756484" w:rsidRDefault="00756484" w:rsidP="00756484">
      <w:pPr>
        <w:pStyle w:val="HabraDrazba"/>
      </w:pPr>
      <w:r>
        <w:t>K,8,6</w:t>
      </w:r>
      <w:r>
        <w:tab/>
      </w:r>
      <w:r>
        <w:tab/>
        <w:t>A</w:t>
      </w:r>
    </w:p>
    <w:p w:rsidR="00756484" w:rsidRDefault="00756484" w:rsidP="00756484">
      <w:pPr>
        <w:pStyle w:val="HabraDrazba"/>
      </w:pPr>
      <w:r>
        <w:t>4,3</w:t>
      </w:r>
      <w:r>
        <w:tab/>
        <w:t>A,Q,3</w:t>
      </w:r>
      <w:r>
        <w:tab/>
        <w:t>9,7,6,5,2</w:t>
      </w:r>
      <w:r>
        <w:tab/>
      </w:r>
    </w:p>
    <w:p w:rsidR="00756484" w:rsidRDefault="00756484" w:rsidP="00756484">
      <w:pPr>
        <w:pStyle w:val="HabraDrazba"/>
      </w:pPr>
      <w:r>
        <w:tab/>
        <w:t>K,10,7</w:t>
      </w:r>
    </w:p>
    <w:p w:rsidR="00756484" w:rsidRDefault="00756484" w:rsidP="00756484">
      <w:pPr>
        <w:pStyle w:val="HabraDrazba"/>
      </w:pPr>
      <w:r>
        <w:tab/>
        <w:t>7,5,4,3</w:t>
      </w:r>
    </w:p>
    <w:p w:rsidR="00756484" w:rsidRDefault="00756484" w:rsidP="00756484">
      <w:pPr>
        <w:pStyle w:val="HabraDrazba"/>
      </w:pPr>
      <w:r>
        <w:tab/>
        <w:t>K,Q,8</w:t>
      </w:r>
    </w:p>
    <w:p w:rsidR="00756484" w:rsidRPr="002A2528" w:rsidRDefault="00756484" w:rsidP="00756484">
      <w:pPr>
        <w:rPr>
          <w:rStyle w:val="HabraTextChar"/>
        </w:rPr>
      </w:pPr>
      <w:r w:rsidRPr="00D20EDF">
        <w:rPr>
          <w:rStyle w:val="HabraTextTucneChar"/>
        </w:rPr>
        <w:t>Závazek:</w:t>
      </w:r>
      <w:r w:rsidRPr="002659AE">
        <w:rPr>
          <w:rStyle w:val="HabraTextTucneChar"/>
        </w:rPr>
        <w:t xml:space="preserve"> </w:t>
      </w:r>
      <w:r w:rsidRPr="002A2528">
        <w:rPr>
          <w:rStyle w:val="HabraTextChar"/>
        </w:rPr>
        <w:t xml:space="preserve">3 BT </w:t>
      </w:r>
    </w:p>
    <w:p w:rsidR="00756484" w:rsidRPr="002A2528" w:rsidRDefault="00756484" w:rsidP="00756484">
      <w:pPr>
        <w:rPr>
          <w:rStyle w:val="HabraTextChar"/>
        </w:rPr>
      </w:pPr>
      <w:r w:rsidRPr="00D20EDF">
        <w:rPr>
          <w:rStyle w:val="HabraTextTucneChar"/>
        </w:rPr>
        <w:t>Výnos:</w:t>
      </w:r>
      <w:r>
        <w:rPr>
          <w:color w:val="000000"/>
        </w:rPr>
        <w:t xml:space="preserve"> </w:t>
      </w:r>
      <w:r w:rsidRPr="002A2528">
        <w:rPr>
          <w:rStyle w:val="HabraTextChar"/>
        </w:rPr>
        <w:t xml:space="preserve">6 piková </w:t>
      </w:r>
    </w:p>
    <w:p w:rsidR="00756484" w:rsidRDefault="00756484" w:rsidP="00756484">
      <w:pPr>
        <w:pStyle w:val="HabraText"/>
      </w:pPr>
      <w:r>
        <w:t xml:space="preserve">I tady musíme propustit pik, pokud vezmeme první esem a po zahrání kár vrátí Východ do </w:t>
      </w:r>
      <w:proofErr w:type="spellStart"/>
      <w:r>
        <w:t>piků</w:t>
      </w:r>
      <w:proofErr w:type="spellEnd"/>
      <w:r>
        <w:t>, podaří se Západu jeho chatrné piky vypracovat.</w:t>
      </w:r>
    </w:p>
    <w:p w:rsidR="00756484" w:rsidRDefault="00756484" w:rsidP="00756484">
      <w:pPr>
        <w:rPr>
          <w:color w:val="000000"/>
        </w:rPr>
        <w:sectPr w:rsidR="00756484" w:rsidSect="00756484">
          <w:type w:val="continuous"/>
          <w:pgSz w:w="11906" w:h="16838"/>
          <w:pgMar w:top="1440" w:right="1440" w:bottom="1440" w:left="1800" w:header="708" w:footer="708" w:gutter="0"/>
          <w:cols w:num="2" w:space="708"/>
          <w:docGrid w:linePitch="360"/>
        </w:sectPr>
      </w:pPr>
    </w:p>
    <w:p w:rsidR="00756484" w:rsidRDefault="00756484" w:rsidP="00756484">
      <w:pPr>
        <w:pStyle w:val="HabraDrazba"/>
        <w:sectPr w:rsidR="00756484" w:rsidSect="00756484">
          <w:type w:val="continuous"/>
          <w:pgSz w:w="11906" w:h="16838"/>
          <w:pgMar w:top="1440" w:right="1440" w:bottom="1440" w:left="1800" w:header="708" w:footer="708" w:gutter="0"/>
          <w:cols w:space="708"/>
          <w:docGrid w:linePitch="360"/>
        </w:sectPr>
      </w:pPr>
    </w:p>
    <w:p w:rsidR="00756484" w:rsidRDefault="00756484" w:rsidP="00756484">
      <w:pPr>
        <w:pStyle w:val="HabraDrazba"/>
      </w:pPr>
      <w:r>
        <w:lastRenderedPageBreak/>
        <w:t>3)</w:t>
      </w:r>
      <w:r>
        <w:tab/>
        <w:t>8,6,5</w:t>
      </w:r>
    </w:p>
    <w:p w:rsidR="00756484" w:rsidRDefault="00756484" w:rsidP="00756484">
      <w:pPr>
        <w:pStyle w:val="HabraDrazba"/>
      </w:pPr>
      <w:r>
        <w:tab/>
        <w:t>7,4,2</w:t>
      </w:r>
    </w:p>
    <w:p w:rsidR="00756484" w:rsidRDefault="00756484" w:rsidP="00756484">
      <w:pPr>
        <w:pStyle w:val="HabraDrazba"/>
      </w:pPr>
      <w:r>
        <w:tab/>
        <w:t>Q,8</w:t>
      </w:r>
    </w:p>
    <w:p w:rsidR="00756484" w:rsidRDefault="00756484" w:rsidP="00756484">
      <w:pPr>
        <w:pStyle w:val="HabraDrazba"/>
      </w:pPr>
      <w:r>
        <w:t>Q,J,2</w:t>
      </w:r>
      <w:r>
        <w:tab/>
        <w:t>K,Q,J,4,3</w:t>
      </w:r>
      <w:r>
        <w:tab/>
        <w:t>K,10,9,3</w:t>
      </w:r>
    </w:p>
    <w:p w:rsidR="00756484" w:rsidRDefault="00756484" w:rsidP="00756484">
      <w:pPr>
        <w:pStyle w:val="HabraDrazba"/>
      </w:pPr>
      <w:r>
        <w:t>Q,J,6,3</w:t>
      </w:r>
      <w:r>
        <w:tab/>
      </w:r>
      <w:r>
        <w:tab/>
        <w:t>K,9,8</w:t>
      </w:r>
    </w:p>
    <w:p w:rsidR="00756484" w:rsidRDefault="00756484" w:rsidP="00756484">
      <w:pPr>
        <w:pStyle w:val="HabraDrazba"/>
      </w:pPr>
      <w:r>
        <w:t>9,5,3</w:t>
      </w:r>
      <w:r>
        <w:tab/>
      </w:r>
      <w:r>
        <w:tab/>
        <w:t>A,6,2</w:t>
      </w:r>
    </w:p>
    <w:p w:rsidR="00756484" w:rsidRDefault="00756484" w:rsidP="00756484">
      <w:pPr>
        <w:pStyle w:val="HabraDrazba"/>
      </w:pPr>
      <w:r>
        <w:t>10,6,2</w:t>
      </w:r>
      <w:r>
        <w:tab/>
        <w:t>A,7,4</w:t>
      </w:r>
      <w:r>
        <w:tab/>
        <w:t>9,8,5</w:t>
      </w:r>
    </w:p>
    <w:p w:rsidR="00756484" w:rsidRDefault="00756484" w:rsidP="00756484">
      <w:pPr>
        <w:pStyle w:val="HabraDrazba"/>
      </w:pPr>
      <w:r>
        <w:tab/>
        <w:t>A,10,5</w:t>
      </w:r>
    </w:p>
    <w:p w:rsidR="00756484" w:rsidRDefault="00756484" w:rsidP="00756484">
      <w:pPr>
        <w:pStyle w:val="HabraDrazba"/>
      </w:pPr>
      <w:r>
        <w:tab/>
        <w:t>K,J,10,7,4</w:t>
      </w:r>
    </w:p>
    <w:p w:rsidR="00756484" w:rsidRDefault="00756484" w:rsidP="00756484">
      <w:pPr>
        <w:pStyle w:val="HabraDrazba"/>
      </w:pPr>
      <w:r>
        <w:tab/>
        <w:t>A,7</w:t>
      </w:r>
    </w:p>
    <w:p w:rsidR="00756484" w:rsidRPr="002A2528" w:rsidRDefault="00756484" w:rsidP="00756484">
      <w:pPr>
        <w:pStyle w:val="HabraDrazba"/>
        <w:rPr>
          <w:rStyle w:val="HabraTextChar"/>
        </w:rPr>
      </w:pPr>
      <w:r w:rsidRPr="00D20EDF">
        <w:rPr>
          <w:rStyle w:val="HabraTextTucneChar"/>
        </w:rPr>
        <w:t>Závazek:</w:t>
      </w:r>
      <w:r>
        <w:t xml:space="preserve"> </w:t>
      </w:r>
      <w:r w:rsidRPr="002A2528">
        <w:rPr>
          <w:rStyle w:val="HabraTextChar"/>
        </w:rPr>
        <w:t xml:space="preserve">3BT </w:t>
      </w:r>
    </w:p>
    <w:p w:rsidR="00756484" w:rsidRPr="002A2528" w:rsidRDefault="00756484" w:rsidP="00756484">
      <w:pPr>
        <w:pStyle w:val="HabraDrazba"/>
        <w:rPr>
          <w:rStyle w:val="HabraTextChar"/>
        </w:rPr>
      </w:pPr>
      <w:r w:rsidRPr="00D20EDF">
        <w:rPr>
          <w:rStyle w:val="HabraTextTucneChar"/>
        </w:rPr>
        <w:t xml:space="preserve">Výnos: 3 </w:t>
      </w:r>
      <w:r w:rsidR="00687B5E">
        <w:rPr>
          <w:rStyle w:val="HabraTextChar"/>
        </w:rPr>
        <w:t>srdcová</w:t>
      </w:r>
    </w:p>
    <w:p w:rsidR="00756484" w:rsidRDefault="00756484" w:rsidP="00756484">
      <w:pPr>
        <w:pStyle w:val="HabraText"/>
      </w:pPr>
      <w:r>
        <w:t>Toto je příklad, kdy se zadržet nemá, protože pokud obránci změní barvu, prohrajeme. Klíčovým bodem je, že mě ohrožuje druhá barva. Zadržujeme pouze v přípa</w:t>
      </w:r>
      <w:r w:rsidR="00687B5E">
        <w:t>dě, že se nebojíme změny barvy.</w:t>
      </w:r>
    </w:p>
    <w:p w:rsidR="00756484" w:rsidRDefault="00756484" w:rsidP="00756484">
      <w:pPr>
        <w:pStyle w:val="HabraDrazba"/>
      </w:pPr>
      <w:r>
        <w:br w:type="column"/>
      </w:r>
      <w:r>
        <w:lastRenderedPageBreak/>
        <w:t>4)</w:t>
      </w:r>
      <w:r>
        <w:tab/>
        <w:t>A,6</w:t>
      </w:r>
    </w:p>
    <w:p w:rsidR="00756484" w:rsidRDefault="00756484" w:rsidP="00756484">
      <w:pPr>
        <w:pStyle w:val="HabraDrazba"/>
      </w:pPr>
      <w:r>
        <w:tab/>
        <w:t>10,7,4</w:t>
      </w:r>
    </w:p>
    <w:p w:rsidR="00756484" w:rsidRDefault="00756484" w:rsidP="00756484">
      <w:pPr>
        <w:pStyle w:val="HabraDrazba"/>
      </w:pPr>
      <w:r>
        <w:tab/>
        <w:t>K,J,10,7,5</w:t>
      </w:r>
    </w:p>
    <w:p w:rsidR="00756484" w:rsidRDefault="00756484" w:rsidP="00756484">
      <w:pPr>
        <w:pStyle w:val="HabraDrazba"/>
      </w:pPr>
      <w:r>
        <w:t>8,3</w:t>
      </w:r>
      <w:r>
        <w:tab/>
        <w:t>6,4,2</w:t>
      </w:r>
      <w:r>
        <w:tab/>
        <w:t>Q,J,9,4</w:t>
      </w:r>
    </w:p>
    <w:p w:rsidR="00756484" w:rsidRDefault="00756484" w:rsidP="00756484">
      <w:pPr>
        <w:pStyle w:val="HabraDrazba"/>
      </w:pPr>
      <w:r>
        <w:t>K,8,6</w:t>
      </w:r>
      <w:r>
        <w:tab/>
      </w:r>
      <w:r>
        <w:tab/>
        <w:t>9,5,3,2</w:t>
      </w:r>
    </w:p>
    <w:p w:rsidR="00756484" w:rsidRDefault="00756484" w:rsidP="00756484">
      <w:pPr>
        <w:pStyle w:val="HabraDrazba"/>
      </w:pPr>
      <w:r>
        <w:t>6,4,2</w:t>
      </w:r>
      <w:r>
        <w:tab/>
      </w:r>
      <w:r>
        <w:tab/>
        <w:t>A,Q,8</w:t>
      </w:r>
    </w:p>
    <w:p w:rsidR="00756484" w:rsidRDefault="00756484" w:rsidP="00756484">
      <w:pPr>
        <w:pStyle w:val="HabraDrazba"/>
      </w:pPr>
      <w:r>
        <w:t>Q,J,10,8,5</w:t>
      </w:r>
      <w:r>
        <w:tab/>
        <w:t>K,10,7,5,2</w:t>
      </w:r>
      <w:r>
        <w:tab/>
        <w:t>7,3</w:t>
      </w:r>
    </w:p>
    <w:p w:rsidR="00756484" w:rsidRDefault="00756484" w:rsidP="00756484">
      <w:pPr>
        <w:pStyle w:val="HabraDrazba"/>
      </w:pPr>
      <w:r>
        <w:tab/>
        <w:t>A,Q,J</w:t>
      </w:r>
    </w:p>
    <w:p w:rsidR="00756484" w:rsidRDefault="00756484" w:rsidP="00756484">
      <w:pPr>
        <w:pStyle w:val="HabraDrazba"/>
      </w:pPr>
      <w:r>
        <w:tab/>
        <w:t>9,3</w:t>
      </w:r>
    </w:p>
    <w:p w:rsidR="00756484" w:rsidRDefault="00756484" w:rsidP="00756484">
      <w:pPr>
        <w:pStyle w:val="HabraDrazba"/>
      </w:pPr>
      <w:r>
        <w:tab/>
        <w:t>A,K,9</w:t>
      </w:r>
    </w:p>
    <w:p w:rsidR="00756484" w:rsidRPr="002A2528" w:rsidRDefault="00756484" w:rsidP="00756484">
      <w:pPr>
        <w:rPr>
          <w:rStyle w:val="HabraTextChar"/>
        </w:rPr>
      </w:pPr>
      <w:r w:rsidRPr="00D20EDF">
        <w:rPr>
          <w:rStyle w:val="HabraTextTucneChar"/>
        </w:rPr>
        <w:t xml:space="preserve">Závazek: </w:t>
      </w:r>
      <w:r w:rsidRPr="002A2528">
        <w:rPr>
          <w:rStyle w:val="HabraTextChar"/>
        </w:rPr>
        <w:t xml:space="preserve">3BT </w:t>
      </w:r>
    </w:p>
    <w:p w:rsidR="00756484" w:rsidRPr="002A2528" w:rsidRDefault="00756484" w:rsidP="00756484">
      <w:pPr>
        <w:rPr>
          <w:rStyle w:val="HabraTextChar"/>
        </w:rPr>
      </w:pPr>
      <w:r w:rsidRPr="00D20EDF">
        <w:rPr>
          <w:rStyle w:val="HabraTextTucneChar"/>
        </w:rPr>
        <w:t>Výnos:</w:t>
      </w:r>
      <w:r>
        <w:rPr>
          <w:color w:val="000000"/>
        </w:rPr>
        <w:t xml:space="preserve"> </w:t>
      </w:r>
      <w:r w:rsidRPr="002A2528">
        <w:rPr>
          <w:rStyle w:val="HabraTextChar"/>
        </w:rPr>
        <w:t xml:space="preserve">Q trefová </w:t>
      </w:r>
    </w:p>
    <w:p w:rsidR="00756484" w:rsidRDefault="00756484" w:rsidP="00756484">
      <w:pPr>
        <w:pStyle w:val="HabraText"/>
      </w:pPr>
      <w:r>
        <w:t xml:space="preserve">Hlavní hráč zničí spojení </w:t>
      </w:r>
      <w:proofErr w:type="spellStart"/>
      <w:r>
        <w:t>trefů</w:t>
      </w:r>
      <w:proofErr w:type="spellEnd"/>
      <w:r>
        <w:t xml:space="preserve"> zadržením, ale obránci mu to mohou oplatit stejnou akcí v kárech a hlavnímu hráči potom pikový vstup nebude stačit k odehrání kár. Jak vidno, i v obraně může mít zadržení velký úspěch. </w:t>
      </w:r>
    </w:p>
    <w:p w:rsidR="00756484" w:rsidRDefault="00756484" w:rsidP="00756484">
      <w:pPr>
        <w:rPr>
          <w:color w:val="000000"/>
        </w:rPr>
        <w:sectPr w:rsidR="00756484" w:rsidSect="00756484">
          <w:type w:val="continuous"/>
          <w:pgSz w:w="11906" w:h="16838"/>
          <w:pgMar w:top="1440" w:right="1440" w:bottom="1440" w:left="1800" w:header="708" w:footer="708" w:gutter="0"/>
          <w:cols w:num="2" w:space="708"/>
          <w:docGrid w:linePitch="360"/>
        </w:sectPr>
      </w:pPr>
    </w:p>
    <w:p w:rsidR="00756484" w:rsidRPr="002A2528" w:rsidRDefault="00756484" w:rsidP="00756484">
      <w:pPr>
        <w:rPr>
          <w:color w:val="000000"/>
        </w:rPr>
      </w:pPr>
      <w:r>
        <w:lastRenderedPageBreak/>
        <w:t>Další příklad dejte žákům k analýze, ať se snaží najít co nejlepší postup hlavního hráče i obrany a zdůvodnit jej:</w:t>
      </w:r>
    </w:p>
    <w:p w:rsidR="00756484" w:rsidRDefault="00756484" w:rsidP="00756484">
      <w:pPr>
        <w:pStyle w:val="HabraDrazba"/>
      </w:pPr>
      <w:r>
        <w:tab/>
        <w:t>6,5,4</w:t>
      </w:r>
    </w:p>
    <w:p w:rsidR="00756484" w:rsidRDefault="00756484" w:rsidP="00756484">
      <w:pPr>
        <w:pStyle w:val="HabraDrazba"/>
      </w:pPr>
      <w:r>
        <w:tab/>
        <w:t>7,6</w:t>
      </w:r>
    </w:p>
    <w:p w:rsidR="00756484" w:rsidRDefault="00756484" w:rsidP="00756484">
      <w:pPr>
        <w:pStyle w:val="HabraDrazba"/>
      </w:pPr>
      <w:r>
        <w:tab/>
        <w:t>K,J,10,8,6</w:t>
      </w:r>
    </w:p>
    <w:p w:rsidR="00756484" w:rsidRDefault="00756484" w:rsidP="00756484">
      <w:pPr>
        <w:pStyle w:val="HabraDrazba"/>
      </w:pPr>
      <w:r>
        <w:t>Q,J,10</w:t>
      </w:r>
      <w:r>
        <w:tab/>
        <w:t>K,Q,5</w:t>
      </w:r>
      <w:r>
        <w:tab/>
        <w:t>9,8,7,3</w:t>
      </w:r>
    </w:p>
    <w:p w:rsidR="00756484" w:rsidRDefault="00756484" w:rsidP="00756484">
      <w:pPr>
        <w:pStyle w:val="HabraDrazba"/>
      </w:pPr>
      <w:r>
        <w:t>K,Q,J,10,9</w:t>
      </w:r>
      <w:r>
        <w:tab/>
      </w:r>
      <w:r>
        <w:tab/>
        <w:t>8,5,4</w:t>
      </w:r>
    </w:p>
    <w:p w:rsidR="00756484" w:rsidRDefault="00756484" w:rsidP="00756484">
      <w:pPr>
        <w:pStyle w:val="HabraDrazba"/>
      </w:pPr>
      <w:r>
        <w:t>Q,9,4</w:t>
      </w:r>
      <w:r>
        <w:tab/>
      </w:r>
      <w:r>
        <w:tab/>
        <w:t>7</w:t>
      </w:r>
    </w:p>
    <w:p w:rsidR="00756484" w:rsidRDefault="00756484" w:rsidP="00756484">
      <w:pPr>
        <w:pStyle w:val="HabraDrazba"/>
      </w:pPr>
      <w:r>
        <w:t>8,2</w:t>
      </w:r>
      <w:r>
        <w:tab/>
        <w:t>A,K,2</w:t>
      </w:r>
      <w:r>
        <w:tab/>
        <w:t>A,7,6,4,3</w:t>
      </w:r>
    </w:p>
    <w:p w:rsidR="00756484" w:rsidRDefault="00756484" w:rsidP="00756484">
      <w:pPr>
        <w:pStyle w:val="HabraDrazba"/>
      </w:pPr>
      <w:r>
        <w:tab/>
        <w:t>A,3,2</w:t>
      </w:r>
    </w:p>
    <w:p w:rsidR="00756484" w:rsidRDefault="00756484" w:rsidP="00756484">
      <w:pPr>
        <w:pStyle w:val="HabraDrazba"/>
      </w:pPr>
      <w:r>
        <w:tab/>
        <w:t>A,5,3,2</w:t>
      </w:r>
    </w:p>
    <w:p w:rsidR="00756484" w:rsidRDefault="00756484" w:rsidP="00756484">
      <w:pPr>
        <w:pStyle w:val="HabraDrazba"/>
      </w:pPr>
      <w:r>
        <w:tab/>
        <w:t>J,10,9</w:t>
      </w:r>
    </w:p>
    <w:p w:rsidR="00756484" w:rsidRPr="002A2528" w:rsidRDefault="00756484" w:rsidP="00756484">
      <w:pPr>
        <w:rPr>
          <w:rStyle w:val="HabraTextChar"/>
        </w:rPr>
      </w:pPr>
      <w:r w:rsidRPr="00D20EDF">
        <w:rPr>
          <w:rStyle w:val="HabraTextTucneChar"/>
        </w:rPr>
        <w:lastRenderedPageBreak/>
        <w:t xml:space="preserve">Závazek: </w:t>
      </w:r>
      <w:r w:rsidRPr="002A2528">
        <w:rPr>
          <w:rStyle w:val="HabraTextChar"/>
        </w:rPr>
        <w:t xml:space="preserve">3 BT </w:t>
      </w:r>
    </w:p>
    <w:p w:rsidR="00756484" w:rsidRPr="002A2528" w:rsidRDefault="00756484" w:rsidP="00756484">
      <w:pPr>
        <w:rPr>
          <w:rStyle w:val="HabraTextChar"/>
        </w:rPr>
      </w:pPr>
      <w:r w:rsidRPr="00D20EDF">
        <w:rPr>
          <w:rStyle w:val="HabraTextTucneChar"/>
        </w:rPr>
        <w:t>Výnos:</w:t>
      </w:r>
      <w:r>
        <w:rPr>
          <w:color w:val="000000"/>
        </w:rPr>
        <w:t xml:space="preserve"> </w:t>
      </w:r>
      <w:r>
        <w:rPr>
          <w:rStyle w:val="HabraTextChar"/>
        </w:rPr>
        <w:t>K srdcový</w:t>
      </w:r>
      <w:r w:rsidRPr="002A2528">
        <w:rPr>
          <w:rStyle w:val="HabraTextChar"/>
        </w:rPr>
        <w:t xml:space="preserve"> </w:t>
      </w:r>
    </w:p>
    <w:p w:rsidR="00756484" w:rsidRPr="00B27270" w:rsidRDefault="00756484" w:rsidP="00756484">
      <w:pPr>
        <w:pStyle w:val="HabraText"/>
      </w:pPr>
      <w:r w:rsidRPr="009A1333">
        <w:t xml:space="preserve">Dvojí zadržení srdcí a kárový </w:t>
      </w:r>
      <w:proofErr w:type="spellStart"/>
      <w:r w:rsidRPr="009A1333">
        <w:t>impas</w:t>
      </w:r>
      <w:proofErr w:type="spellEnd"/>
      <w:r w:rsidRPr="009A1333">
        <w:t xml:space="preserve"> nám zaručuje úspěch, pokud nemá Západ ke své srdcové délce trefové eso, ale pak bychom nemohli dělat nic jiného než doufat, že srdce jsou rozděleny 4-4.</w:t>
      </w:r>
      <w:r>
        <w:t xml:space="preserve"> </w:t>
      </w:r>
    </w:p>
    <w:p w:rsidR="00756484" w:rsidRDefault="00756484" w:rsidP="00756484">
      <w:pPr>
        <w:pStyle w:val="HabraLiteratura"/>
      </w:pPr>
      <w:r w:rsidRPr="002659AE">
        <w:t>Literatura:</w:t>
      </w:r>
      <w:r>
        <w:tab/>
        <w:t>E. Kaplan</w:t>
      </w:r>
      <w:r>
        <w:tab/>
        <w:t>Pokročilá sehrávka</w:t>
      </w:r>
      <w:r>
        <w:tab/>
        <w:t>str. 5-9</w:t>
      </w:r>
    </w:p>
    <w:p w:rsidR="00756484" w:rsidRDefault="00756484" w:rsidP="00756484">
      <w:pPr>
        <w:pStyle w:val="HabraLiteratura"/>
      </w:pPr>
      <w:r>
        <w:tab/>
        <w:t xml:space="preserve">A. </w:t>
      </w:r>
      <w:proofErr w:type="spellStart"/>
      <w:r>
        <w:t>Sheinwold</w:t>
      </w:r>
      <w:proofErr w:type="spellEnd"/>
      <w:r>
        <w:tab/>
        <w:t>Sehrávka</w:t>
      </w:r>
      <w:r>
        <w:tab/>
      </w:r>
      <w:r>
        <w:tab/>
        <w:t>str. 270-272</w:t>
      </w:r>
    </w:p>
    <w:p w:rsidR="00756484" w:rsidRDefault="00756484" w:rsidP="00756484">
      <w:pPr>
        <w:pStyle w:val="HabraLiteratura"/>
      </w:pPr>
      <w:r>
        <w:tab/>
        <w:t xml:space="preserve">P. </w:t>
      </w:r>
      <w:proofErr w:type="spellStart"/>
      <w:r>
        <w:t>Mokráň</w:t>
      </w:r>
      <w:proofErr w:type="spellEnd"/>
      <w:r>
        <w:tab/>
        <w:t xml:space="preserve">Bridž </w:t>
      </w:r>
      <w:proofErr w:type="spellStart"/>
      <w:r>
        <w:t>rýchlo</w:t>
      </w:r>
      <w:proofErr w:type="spellEnd"/>
      <w:r>
        <w:t xml:space="preserve"> a </w:t>
      </w:r>
      <w:proofErr w:type="spellStart"/>
      <w:r>
        <w:t>dobre</w:t>
      </w:r>
      <w:proofErr w:type="spellEnd"/>
      <w:r>
        <w:tab/>
        <w:t>str. 185-190</w:t>
      </w:r>
    </w:p>
    <w:p w:rsidR="00756484" w:rsidRDefault="00756484" w:rsidP="00756484">
      <w:pPr>
        <w:pStyle w:val="HabraLiteratura"/>
      </w:pPr>
      <w:r>
        <w:tab/>
        <w:t>J. Sedlář</w:t>
      </w:r>
      <w:r>
        <w:tab/>
        <w:t>Základy teorie sehrávky</w:t>
      </w:r>
      <w:r>
        <w:tab/>
        <w:t>str. 15, 18</w:t>
      </w:r>
    </w:p>
    <w:p w:rsidR="00756484" w:rsidRDefault="00756484" w:rsidP="00756484">
      <w:pPr>
        <w:pStyle w:val="HabraLiteratura"/>
      </w:pPr>
      <w:r>
        <w:tab/>
        <w:t xml:space="preserve">P. </w:t>
      </w:r>
      <w:proofErr w:type="spellStart"/>
      <w:r>
        <w:t>Cronier</w:t>
      </w:r>
      <w:proofErr w:type="spellEnd"/>
      <w:r>
        <w:t xml:space="preserve"> a spol. </w:t>
      </w:r>
      <w:proofErr w:type="spellStart"/>
      <w:r>
        <w:t>Minibridž</w:t>
      </w:r>
      <w:proofErr w:type="spellEnd"/>
      <w:r>
        <w:tab/>
      </w:r>
      <w:r>
        <w:tab/>
        <w:t>16A</w:t>
      </w:r>
    </w:p>
    <w:p w:rsidR="00756484" w:rsidRDefault="00756484" w:rsidP="00756484">
      <w:pPr>
        <w:pStyle w:val="HabraNadpisLekce"/>
        <w:widowControl/>
      </w:pPr>
      <w:bookmarkStart w:id="188" w:name="_Toc171671615"/>
      <w:bookmarkStart w:id="189" w:name="_Toc182458192"/>
      <w:bookmarkStart w:id="190" w:name="_Toc182458319"/>
      <w:bookmarkStart w:id="191" w:name="_Toc182458639"/>
      <w:bookmarkStart w:id="192" w:name="_Toc182458707"/>
      <w:bookmarkStart w:id="193" w:name="_Toc182459396"/>
      <w:bookmarkStart w:id="194" w:name="_Toc182574772"/>
      <w:bookmarkStart w:id="195" w:name="_Toc183305459"/>
      <w:bookmarkStart w:id="196" w:name="_Toc187850817"/>
      <w:bookmarkStart w:id="197" w:name="_Toc188743750"/>
      <w:bookmarkStart w:id="198" w:name="_Toc194055775"/>
      <w:bookmarkStart w:id="199" w:name="_Toc277601246"/>
      <w:bookmarkStart w:id="200" w:name="_Toc342910525"/>
      <w:proofErr w:type="spellStart"/>
      <w:r w:rsidRPr="00EB6D6A">
        <w:lastRenderedPageBreak/>
        <w:t>Beztrumfové</w:t>
      </w:r>
      <w:proofErr w:type="spellEnd"/>
      <w:r w:rsidRPr="00EB6D6A">
        <w:t xml:space="preserve"> závazky – Skrčení</w:t>
      </w:r>
      <w:bookmarkEnd w:id="188"/>
      <w:bookmarkEnd w:id="189"/>
      <w:bookmarkEnd w:id="190"/>
      <w:bookmarkEnd w:id="191"/>
      <w:bookmarkEnd w:id="192"/>
      <w:bookmarkEnd w:id="193"/>
      <w:bookmarkEnd w:id="194"/>
      <w:bookmarkEnd w:id="195"/>
      <w:bookmarkEnd w:id="196"/>
      <w:bookmarkEnd w:id="197"/>
      <w:bookmarkEnd w:id="198"/>
      <w:bookmarkEnd w:id="199"/>
      <w:bookmarkEnd w:id="200"/>
    </w:p>
    <w:p w:rsidR="00756484" w:rsidRDefault="00756484" w:rsidP="00756484">
      <w:pPr>
        <w:pStyle w:val="HabraText"/>
      </w:pPr>
      <w:r>
        <w:t xml:space="preserve">Skrčení je blízké zadržení, ale tentokrát nehraji malé karty z dlouhé barvy soupeře, ale ze své vlastní. Tento manévr použiji, nemám-li ke své dlouhé barvě jiné vedlejší vstupy. </w:t>
      </w:r>
    </w:p>
    <w:p w:rsidR="00756484" w:rsidRDefault="00756484" w:rsidP="00756484">
      <w:pPr>
        <w:pStyle w:val="HabraText"/>
      </w:pPr>
      <w:r>
        <w:t>Čtyři rozdání na ukázku:</w:t>
      </w:r>
    </w:p>
    <w:p w:rsidR="00756484" w:rsidRDefault="00756484" w:rsidP="00756484">
      <w:pPr>
        <w:pStyle w:val="HabraDrazba"/>
        <w:sectPr w:rsidR="00756484" w:rsidSect="00756484">
          <w:type w:val="continuous"/>
          <w:pgSz w:w="11906" w:h="16838"/>
          <w:pgMar w:top="1440" w:right="1440" w:bottom="1440" w:left="1800" w:header="708" w:footer="708" w:gutter="0"/>
          <w:cols w:space="708"/>
          <w:docGrid w:linePitch="360"/>
        </w:sectPr>
      </w:pPr>
    </w:p>
    <w:p w:rsidR="00756484" w:rsidRDefault="00756484" w:rsidP="00756484">
      <w:pPr>
        <w:pStyle w:val="HabraDrazba"/>
      </w:pPr>
      <w:r>
        <w:lastRenderedPageBreak/>
        <w:t>1)</w:t>
      </w:r>
      <w:r>
        <w:tab/>
        <w:t>A,K,5</w:t>
      </w:r>
    </w:p>
    <w:p w:rsidR="00756484" w:rsidRDefault="00756484" w:rsidP="00756484">
      <w:pPr>
        <w:pStyle w:val="HabraDrazba"/>
      </w:pPr>
      <w:r>
        <w:tab/>
        <w:t>A,J,10</w:t>
      </w:r>
    </w:p>
    <w:p w:rsidR="00756484" w:rsidRDefault="00756484" w:rsidP="00756484">
      <w:pPr>
        <w:pStyle w:val="HabraDrazba"/>
      </w:pPr>
      <w:r>
        <w:tab/>
        <w:t>7,4</w:t>
      </w:r>
    </w:p>
    <w:p w:rsidR="00756484" w:rsidRDefault="00756484" w:rsidP="00756484">
      <w:pPr>
        <w:pStyle w:val="HabraDrazba"/>
      </w:pPr>
      <w:r>
        <w:tab/>
        <w:t>Q,J,8,4,2</w:t>
      </w:r>
    </w:p>
    <w:p w:rsidR="00756484" w:rsidRDefault="00756484" w:rsidP="00756484">
      <w:pPr>
        <w:pStyle w:val="HabraDrazba"/>
      </w:pPr>
    </w:p>
    <w:p w:rsidR="00756484" w:rsidRDefault="00756484" w:rsidP="00756484">
      <w:pPr>
        <w:pStyle w:val="HabraDrazba"/>
      </w:pPr>
      <w:r>
        <w:tab/>
        <w:t>8,6,3</w:t>
      </w:r>
    </w:p>
    <w:p w:rsidR="00756484" w:rsidRDefault="00756484" w:rsidP="00756484">
      <w:pPr>
        <w:pStyle w:val="HabraDrazba"/>
      </w:pPr>
      <w:r>
        <w:tab/>
        <w:t>5,4</w:t>
      </w:r>
    </w:p>
    <w:p w:rsidR="00756484" w:rsidRDefault="00756484" w:rsidP="00756484">
      <w:pPr>
        <w:pStyle w:val="HabraDrazba"/>
      </w:pPr>
      <w:r>
        <w:tab/>
        <w:t>A,K,8,6,3,2</w:t>
      </w:r>
    </w:p>
    <w:p w:rsidR="00756484" w:rsidRDefault="00756484" w:rsidP="00756484">
      <w:pPr>
        <w:pStyle w:val="HabraDrazba"/>
      </w:pPr>
      <w:r>
        <w:tab/>
        <w:t>7,5</w:t>
      </w:r>
    </w:p>
    <w:p w:rsidR="00756484" w:rsidRDefault="00756484" w:rsidP="00756484">
      <w:pPr>
        <w:rPr>
          <w:color w:val="000000"/>
        </w:rPr>
      </w:pPr>
      <w:r>
        <w:rPr>
          <w:color w:val="000000"/>
        </w:rPr>
        <w:t>Z</w:t>
      </w:r>
      <w:r w:rsidRPr="002659AE">
        <w:rPr>
          <w:rStyle w:val="HabraTextTucneChar"/>
        </w:rPr>
        <w:t xml:space="preserve">ávazek: </w:t>
      </w:r>
      <w:r>
        <w:rPr>
          <w:color w:val="000000"/>
        </w:rPr>
        <w:t xml:space="preserve">3BT </w:t>
      </w:r>
    </w:p>
    <w:p w:rsidR="00756484" w:rsidRDefault="00756484" w:rsidP="00756484">
      <w:pPr>
        <w:rPr>
          <w:color w:val="000000"/>
        </w:rPr>
      </w:pPr>
      <w:r w:rsidRPr="002659AE">
        <w:rPr>
          <w:rStyle w:val="HabraTextTucneChar"/>
        </w:rPr>
        <w:t>Výnos:</w:t>
      </w:r>
      <w:r>
        <w:rPr>
          <w:color w:val="000000"/>
        </w:rPr>
        <w:t xml:space="preserve"> 6 srdcová </w:t>
      </w:r>
    </w:p>
    <w:p w:rsidR="00756484" w:rsidRDefault="00756484" w:rsidP="00FF0EEB">
      <w:pPr>
        <w:pStyle w:val="HabraText"/>
      </w:pPr>
      <w:r>
        <w:t>Přiložím desítku, Východ pravděpodobně vezme a já si zobnu další zdvih. Kára mi nesou dost zdvihů, ale nejsou na ně vstupy. Pokud se zbývající k</w:t>
      </w:r>
      <w:r w:rsidR="00FF0EEB">
        <w:t>ára dělí 3-2 je snadná pomoc ve </w:t>
      </w:r>
      <w:r>
        <w:t>skrčení. Propustím jedno káro (z ruky i ze stolu dám malou), které stejně musím</w:t>
      </w:r>
      <w:r w:rsidR="00FF0EEB">
        <w:t xml:space="preserve"> odevzdat, a </w:t>
      </w:r>
      <w:r>
        <w:t>zachovám si k dalším kárům vstup.</w:t>
      </w:r>
    </w:p>
    <w:p w:rsidR="00756484" w:rsidRPr="0012156A" w:rsidRDefault="00756484" w:rsidP="00756484">
      <w:pPr>
        <w:pStyle w:val="HabraDrazba"/>
      </w:pPr>
      <w:r>
        <w:lastRenderedPageBreak/>
        <w:tab/>
        <w:t>K,Q</w:t>
      </w:r>
    </w:p>
    <w:p w:rsidR="00756484" w:rsidRDefault="00756484" w:rsidP="00756484">
      <w:pPr>
        <w:pStyle w:val="HabraDrazba"/>
      </w:pPr>
      <w:r>
        <w:tab/>
        <w:t>10,8,4</w:t>
      </w:r>
    </w:p>
    <w:p w:rsidR="00756484" w:rsidRDefault="00756484" w:rsidP="00756484">
      <w:pPr>
        <w:pStyle w:val="HabraDrazba"/>
      </w:pPr>
      <w:r>
        <w:tab/>
        <w:t>7,6,2</w:t>
      </w:r>
    </w:p>
    <w:p w:rsidR="00756484" w:rsidRDefault="00756484" w:rsidP="00756484">
      <w:pPr>
        <w:pStyle w:val="HabraDrazba"/>
      </w:pPr>
      <w:r>
        <w:t>J,10,8,6</w:t>
      </w:r>
      <w:r>
        <w:tab/>
        <w:t>A,J,5,3,2</w:t>
      </w:r>
      <w:r>
        <w:tab/>
        <w:t>9,5,3,2</w:t>
      </w:r>
    </w:p>
    <w:p w:rsidR="00756484" w:rsidRDefault="00756484" w:rsidP="00756484">
      <w:pPr>
        <w:pStyle w:val="HabraDrazba"/>
      </w:pPr>
      <w:r>
        <w:t>K,7,5</w:t>
      </w:r>
      <w:r>
        <w:tab/>
      </w:r>
      <w:r>
        <w:tab/>
        <w:t>J,9,3,2</w:t>
      </w:r>
    </w:p>
    <w:p w:rsidR="00756484" w:rsidRDefault="00756484" w:rsidP="00756484">
      <w:pPr>
        <w:pStyle w:val="HabraDrazba"/>
      </w:pPr>
      <w:r>
        <w:t>J,9,5,3</w:t>
      </w:r>
      <w:r>
        <w:tab/>
      </w:r>
      <w:r>
        <w:tab/>
        <w:t>Q,10</w:t>
      </w:r>
    </w:p>
    <w:p w:rsidR="00756484" w:rsidRDefault="00756484" w:rsidP="00756484">
      <w:pPr>
        <w:pStyle w:val="HabraDrazba"/>
      </w:pPr>
      <w:r>
        <w:t>8,6</w:t>
      </w:r>
      <w:r>
        <w:tab/>
        <w:t>A,7,4</w:t>
      </w:r>
      <w:r>
        <w:tab/>
        <w:t>K,Q,10</w:t>
      </w:r>
    </w:p>
    <w:p w:rsidR="00756484" w:rsidRDefault="00756484" w:rsidP="00756484">
      <w:pPr>
        <w:pStyle w:val="HabraDrazba"/>
      </w:pPr>
      <w:r>
        <w:tab/>
        <w:t>A,Q,6</w:t>
      </w:r>
    </w:p>
    <w:p w:rsidR="00756484" w:rsidRDefault="00756484" w:rsidP="00756484">
      <w:pPr>
        <w:pStyle w:val="HabraDrazba"/>
      </w:pPr>
      <w:r>
        <w:tab/>
        <w:t>A,K,8,4</w:t>
      </w:r>
    </w:p>
    <w:p w:rsidR="00756484" w:rsidRDefault="00756484" w:rsidP="00756484">
      <w:pPr>
        <w:pStyle w:val="HabraDrazba"/>
      </w:pPr>
      <w:r>
        <w:tab/>
        <w:t>9,7,4</w:t>
      </w:r>
    </w:p>
    <w:p w:rsidR="00756484" w:rsidRDefault="00756484" w:rsidP="00756484">
      <w:pPr>
        <w:rPr>
          <w:color w:val="000000"/>
        </w:rPr>
      </w:pPr>
      <w:r w:rsidRPr="002659AE">
        <w:rPr>
          <w:rStyle w:val="HabraTextTucneChar"/>
        </w:rPr>
        <w:t>Závazek:</w:t>
      </w:r>
      <w:r>
        <w:rPr>
          <w:color w:val="000000"/>
        </w:rPr>
        <w:t xml:space="preserve"> 3 BT</w:t>
      </w:r>
    </w:p>
    <w:p w:rsidR="00756484" w:rsidRDefault="00756484" w:rsidP="00756484">
      <w:pPr>
        <w:rPr>
          <w:color w:val="000000"/>
        </w:rPr>
      </w:pPr>
      <w:r w:rsidRPr="002659AE">
        <w:rPr>
          <w:rStyle w:val="HabraTextTucneChar"/>
        </w:rPr>
        <w:t>Výnos:</w:t>
      </w:r>
      <w:r>
        <w:rPr>
          <w:color w:val="000000"/>
        </w:rPr>
        <w:t xml:space="preserve"> J pikový</w:t>
      </w:r>
    </w:p>
    <w:p w:rsidR="00756484" w:rsidRDefault="00756484" w:rsidP="00FF0EEB">
      <w:pPr>
        <w:pStyle w:val="HabraText"/>
      </w:pPr>
      <w:r>
        <w:t xml:space="preserve">V tomto rozdání mám šanci vypracovat trefy, ale po vyražení </w:t>
      </w:r>
      <w:proofErr w:type="spellStart"/>
      <w:r>
        <w:t>piků</w:t>
      </w:r>
      <w:proofErr w:type="spellEnd"/>
      <w:r>
        <w:t xml:space="preserve"> na ně nebudu mít vstupy. Nejpravděpodobnější dělení </w:t>
      </w:r>
      <w:proofErr w:type="spellStart"/>
      <w:r>
        <w:t>trefů</w:t>
      </w:r>
      <w:proofErr w:type="spellEnd"/>
      <w:r>
        <w:t xml:space="preserve"> je 3-</w:t>
      </w:r>
      <w:smartTag w:uri="urn:schemas-microsoft-com:office:smarttags" w:element="metricconverter">
        <w:smartTagPr>
          <w:attr w:name="ProductID" w:val="2, a"/>
        </w:smartTagPr>
        <w:r>
          <w:t>2, a</w:t>
        </w:r>
      </w:smartTag>
      <w:r>
        <w:t xml:space="preserve"> tak pomůže, skrčím-li se v nich dvakrát a ponechám si trefové eso jako vstup k celému zbytku barvy.</w:t>
      </w:r>
    </w:p>
    <w:p w:rsidR="006F7ED2" w:rsidRPr="00FF0EEB" w:rsidRDefault="006F7ED2" w:rsidP="00FF0EEB">
      <w:pPr>
        <w:pStyle w:val="HabraText"/>
        <w:sectPr w:rsidR="006F7ED2" w:rsidRPr="00FF0EEB" w:rsidSect="00756484">
          <w:type w:val="continuous"/>
          <w:pgSz w:w="11906" w:h="16838"/>
          <w:pgMar w:top="1440" w:right="1440" w:bottom="1440" w:left="1800" w:header="708" w:footer="708" w:gutter="0"/>
          <w:cols w:num="2" w:space="708"/>
          <w:docGrid w:linePitch="360"/>
        </w:sectPr>
      </w:pPr>
    </w:p>
    <w:p w:rsidR="00756484" w:rsidRDefault="00756484" w:rsidP="00756484">
      <w:pPr>
        <w:rPr>
          <w:color w:val="000000"/>
        </w:rPr>
        <w:sectPr w:rsidR="00756484" w:rsidSect="00756484">
          <w:type w:val="continuous"/>
          <w:pgSz w:w="11906" w:h="16838"/>
          <w:pgMar w:top="1440" w:right="1440" w:bottom="1440" w:left="1800" w:header="708" w:footer="708" w:gutter="0"/>
          <w:cols w:space="708"/>
          <w:docGrid w:linePitch="360"/>
        </w:sectPr>
      </w:pPr>
    </w:p>
    <w:p w:rsidR="00756484" w:rsidRDefault="00756484" w:rsidP="00756484">
      <w:pPr>
        <w:pStyle w:val="HabraDrazba"/>
      </w:pPr>
      <w:r>
        <w:lastRenderedPageBreak/>
        <w:t>3)</w:t>
      </w:r>
      <w:r>
        <w:tab/>
        <w:t>K,Q,J,6</w:t>
      </w:r>
    </w:p>
    <w:p w:rsidR="00756484" w:rsidRDefault="00756484" w:rsidP="00756484">
      <w:pPr>
        <w:pStyle w:val="HabraDrazba"/>
      </w:pPr>
      <w:r>
        <w:tab/>
        <w:t>Q,8,6</w:t>
      </w:r>
    </w:p>
    <w:p w:rsidR="00756484" w:rsidRDefault="00756484" w:rsidP="00756484">
      <w:pPr>
        <w:pStyle w:val="HabraDrazba"/>
      </w:pPr>
      <w:r>
        <w:tab/>
        <w:t>5</w:t>
      </w:r>
    </w:p>
    <w:p w:rsidR="00756484" w:rsidRDefault="00756484" w:rsidP="00756484">
      <w:pPr>
        <w:pStyle w:val="HabraDrazba"/>
      </w:pPr>
      <w:r>
        <w:t>10,2</w:t>
      </w:r>
      <w:r>
        <w:tab/>
        <w:t>K,Q,8,5,3</w:t>
      </w:r>
      <w:r>
        <w:tab/>
        <w:t>A,8,5,3</w:t>
      </w:r>
    </w:p>
    <w:p w:rsidR="00756484" w:rsidRDefault="00756484" w:rsidP="00756484">
      <w:pPr>
        <w:pStyle w:val="HabraDrazba"/>
      </w:pPr>
      <w:r>
        <w:t>7,2</w:t>
      </w:r>
      <w:r>
        <w:tab/>
      </w:r>
      <w:r>
        <w:tab/>
        <w:t>10,9,4,3</w:t>
      </w:r>
    </w:p>
    <w:p w:rsidR="00756484" w:rsidRDefault="00756484" w:rsidP="00756484">
      <w:pPr>
        <w:pStyle w:val="HabraDrazba"/>
      </w:pPr>
      <w:r>
        <w:t>K,9,8,6,3</w:t>
      </w:r>
      <w:r>
        <w:tab/>
      </w:r>
      <w:r>
        <w:tab/>
        <w:t>A,10,2</w:t>
      </w:r>
    </w:p>
    <w:p w:rsidR="00756484" w:rsidRDefault="00756484" w:rsidP="00756484">
      <w:pPr>
        <w:pStyle w:val="HabraDrazba"/>
      </w:pPr>
      <w:r>
        <w:t>J,10,7,2</w:t>
      </w:r>
      <w:r>
        <w:tab/>
        <w:t>9,7,4</w:t>
      </w:r>
      <w:r>
        <w:tab/>
        <w:t>9,6</w:t>
      </w:r>
    </w:p>
    <w:p w:rsidR="00756484" w:rsidRDefault="00756484" w:rsidP="00756484">
      <w:pPr>
        <w:pStyle w:val="HabraDrazba"/>
      </w:pPr>
      <w:r>
        <w:tab/>
        <w:t>A,K,J,5</w:t>
      </w:r>
      <w:r>
        <w:tab/>
      </w:r>
    </w:p>
    <w:p w:rsidR="00756484" w:rsidRDefault="00756484" w:rsidP="00756484">
      <w:pPr>
        <w:pStyle w:val="HabraDrazba"/>
      </w:pPr>
      <w:r>
        <w:tab/>
        <w:t>Q,J,7,4</w:t>
      </w:r>
    </w:p>
    <w:p w:rsidR="00756484" w:rsidRDefault="00756484" w:rsidP="00756484">
      <w:pPr>
        <w:pStyle w:val="HabraDrazba"/>
      </w:pPr>
      <w:r>
        <w:tab/>
        <w:t>A,4</w:t>
      </w:r>
    </w:p>
    <w:p w:rsidR="00756484" w:rsidRPr="00E04DC7" w:rsidRDefault="00756484" w:rsidP="00756484">
      <w:pPr>
        <w:rPr>
          <w:rStyle w:val="HabraTextChar"/>
        </w:rPr>
      </w:pPr>
      <w:r w:rsidRPr="00D20EDF">
        <w:rPr>
          <w:rStyle w:val="HabraTextTucneChar"/>
        </w:rPr>
        <w:t>Závazek:</w:t>
      </w:r>
      <w:r>
        <w:rPr>
          <w:color w:val="000000"/>
        </w:rPr>
        <w:t xml:space="preserve"> </w:t>
      </w:r>
      <w:r w:rsidR="00407870">
        <w:rPr>
          <w:rStyle w:val="HabraTextChar"/>
        </w:rPr>
        <w:t>3BT</w:t>
      </w:r>
    </w:p>
    <w:p w:rsidR="00756484" w:rsidRPr="00E04DC7" w:rsidRDefault="00756484" w:rsidP="00756484">
      <w:pPr>
        <w:rPr>
          <w:rStyle w:val="HabraTextChar"/>
        </w:rPr>
      </w:pPr>
      <w:r w:rsidRPr="00D20EDF">
        <w:rPr>
          <w:rStyle w:val="HabraTextTucneChar"/>
        </w:rPr>
        <w:t xml:space="preserve">Výnos: </w:t>
      </w:r>
      <w:r w:rsidR="00407870">
        <w:rPr>
          <w:rStyle w:val="HabraTextChar"/>
        </w:rPr>
        <w:t>6 kárová</w:t>
      </w:r>
    </w:p>
    <w:p w:rsidR="00756484" w:rsidRDefault="00756484" w:rsidP="00756484">
      <w:pPr>
        <w:pStyle w:val="HabraText"/>
      </w:pPr>
      <w:r>
        <w:t xml:space="preserve">Také obránci se mohou s úspěchem krčit, není-li dostatek vstupů. Východ vezme esem a pošle zpátky desítku, kterou hlavní hráč přebije a Západ se skrčí. Až se Východ dostane na zdvih na pikové eso, podnese zbývající figuru hlavního hráče v kárech a závazek je poražen. Hlavní hráč ho mohl uhrát, kdyby druhé káro propustil, čímž by přerušil napojení obránců. </w:t>
      </w:r>
    </w:p>
    <w:p w:rsidR="00756484" w:rsidRDefault="00756484" w:rsidP="00756484">
      <w:pPr>
        <w:pStyle w:val="HabraDrazba"/>
      </w:pPr>
      <w:r>
        <w:br w:type="column"/>
      </w:r>
      <w:r>
        <w:lastRenderedPageBreak/>
        <w:t>4)</w:t>
      </w:r>
      <w:r>
        <w:tab/>
        <w:t>A,5</w:t>
      </w:r>
    </w:p>
    <w:p w:rsidR="00756484" w:rsidRDefault="00756484" w:rsidP="00756484">
      <w:pPr>
        <w:pStyle w:val="HabraDrazba"/>
      </w:pPr>
      <w:r>
        <w:tab/>
        <w:t>A,8,3</w:t>
      </w:r>
    </w:p>
    <w:p w:rsidR="00756484" w:rsidRDefault="00756484" w:rsidP="00756484">
      <w:pPr>
        <w:pStyle w:val="HabraDrazba"/>
      </w:pPr>
      <w:r>
        <w:tab/>
        <w:t>K,6,2</w:t>
      </w:r>
    </w:p>
    <w:p w:rsidR="00756484" w:rsidRDefault="00756484" w:rsidP="00756484">
      <w:pPr>
        <w:pStyle w:val="HabraDrazba"/>
      </w:pPr>
      <w:r>
        <w:t>J,8,6,3</w:t>
      </w:r>
      <w:r>
        <w:tab/>
        <w:t>Q,J,10,7,4</w:t>
      </w:r>
      <w:r>
        <w:tab/>
        <w:t>Q,7,4</w:t>
      </w:r>
    </w:p>
    <w:p w:rsidR="00756484" w:rsidRDefault="00756484" w:rsidP="00756484">
      <w:pPr>
        <w:pStyle w:val="HabraDrazba"/>
      </w:pPr>
      <w:r>
        <w:t>10,9,7,6</w:t>
      </w:r>
      <w:r>
        <w:tab/>
      </w:r>
      <w:r>
        <w:tab/>
        <w:t>J,2</w:t>
      </w:r>
    </w:p>
    <w:p w:rsidR="00756484" w:rsidRDefault="00756484" w:rsidP="00756484">
      <w:pPr>
        <w:pStyle w:val="HabraDrazba"/>
      </w:pPr>
      <w:r>
        <w:t>8,4</w:t>
      </w:r>
      <w:r>
        <w:tab/>
      </w:r>
      <w:r>
        <w:tab/>
        <w:t>A,10,9,7,3</w:t>
      </w:r>
    </w:p>
    <w:p w:rsidR="00756484" w:rsidRDefault="00756484" w:rsidP="00756484">
      <w:pPr>
        <w:pStyle w:val="HabraDrazba"/>
      </w:pPr>
      <w:r>
        <w:t>A,6,5</w:t>
      </w:r>
      <w:r>
        <w:tab/>
        <w:t>K,10,9,2</w:t>
      </w:r>
      <w:r>
        <w:tab/>
        <w:t>K,8,3</w:t>
      </w:r>
    </w:p>
    <w:p w:rsidR="00756484" w:rsidRDefault="00756484" w:rsidP="00756484">
      <w:pPr>
        <w:pStyle w:val="HabraDrazba"/>
      </w:pPr>
      <w:r>
        <w:tab/>
        <w:t>K,Q,5,4</w:t>
      </w:r>
    </w:p>
    <w:p w:rsidR="00756484" w:rsidRDefault="00756484" w:rsidP="00756484">
      <w:pPr>
        <w:pStyle w:val="HabraDrazba"/>
      </w:pPr>
      <w:r>
        <w:tab/>
        <w:t>Q,J,5</w:t>
      </w:r>
    </w:p>
    <w:p w:rsidR="00756484" w:rsidRDefault="00756484" w:rsidP="00756484">
      <w:pPr>
        <w:pStyle w:val="HabraDrazba"/>
      </w:pPr>
      <w:r>
        <w:tab/>
        <w:t>9,2</w:t>
      </w:r>
    </w:p>
    <w:p w:rsidR="00756484" w:rsidRPr="00E04DC7" w:rsidRDefault="00756484" w:rsidP="00756484">
      <w:pPr>
        <w:rPr>
          <w:rStyle w:val="HabraTextChar"/>
        </w:rPr>
      </w:pPr>
      <w:r w:rsidRPr="00D20EDF">
        <w:rPr>
          <w:rStyle w:val="HabraTextTucneChar"/>
        </w:rPr>
        <w:t>Závazek:</w:t>
      </w:r>
      <w:r>
        <w:rPr>
          <w:color w:val="000000"/>
        </w:rPr>
        <w:t xml:space="preserve"> </w:t>
      </w:r>
      <w:r w:rsidR="00407870">
        <w:rPr>
          <w:rStyle w:val="HabraTextChar"/>
        </w:rPr>
        <w:t>3BT</w:t>
      </w:r>
    </w:p>
    <w:p w:rsidR="00756484" w:rsidRPr="00E04DC7" w:rsidRDefault="00756484" w:rsidP="00756484">
      <w:pPr>
        <w:rPr>
          <w:rStyle w:val="HabraTextChar"/>
        </w:rPr>
      </w:pPr>
      <w:r w:rsidRPr="00D20EDF">
        <w:rPr>
          <w:rStyle w:val="HabraTextTucneChar"/>
        </w:rPr>
        <w:t xml:space="preserve">Výnos: 8 </w:t>
      </w:r>
      <w:r w:rsidR="00407870">
        <w:rPr>
          <w:rStyle w:val="HabraTextChar"/>
        </w:rPr>
        <w:t>kárová</w:t>
      </w:r>
    </w:p>
    <w:p w:rsidR="00756484" w:rsidRDefault="00756484" w:rsidP="00756484">
      <w:pPr>
        <w:pStyle w:val="HabraText"/>
      </w:pPr>
      <w:r>
        <w:t>Také v tomto případě se musí obránce s dlouhou barvou (Východ) krčit, chce-li být úspěšný ve vypracování své barvy. Ale to samo ještě nestačí, potřebuje spolupráci partnera v ušetření trefového vstupu. Správná obrana je skrčení v kárech, naskočení Západu esem v prvním zdvihu na trefy, opět kára a Východ se znovu krčí, na trefového krále se dostává konečně ke slovu a bude moci sníst ovoce dobré hry, když obehraje ká</w:t>
      </w:r>
      <w:r w:rsidR="00407870">
        <w:t>rové eso a další dvě malé kára.</w:t>
      </w:r>
    </w:p>
    <w:p w:rsidR="00756484" w:rsidRDefault="00756484" w:rsidP="00756484">
      <w:pPr>
        <w:rPr>
          <w:color w:val="000000"/>
        </w:rPr>
        <w:sectPr w:rsidR="00756484" w:rsidSect="00756484">
          <w:type w:val="continuous"/>
          <w:pgSz w:w="11906" w:h="16838"/>
          <w:pgMar w:top="1440" w:right="1440" w:bottom="1440" w:left="1800" w:header="708" w:footer="708" w:gutter="0"/>
          <w:cols w:num="2" w:space="708"/>
          <w:docGrid w:linePitch="360"/>
        </w:sectPr>
      </w:pPr>
    </w:p>
    <w:p w:rsidR="00756484" w:rsidRDefault="00756484" w:rsidP="00756484">
      <w:pPr>
        <w:pStyle w:val="HabraDrazba"/>
      </w:pPr>
      <w:r>
        <w:lastRenderedPageBreak/>
        <w:tab/>
        <w:t>A,8,6,2</w:t>
      </w:r>
      <w:r w:rsidR="004450A6">
        <w:br/>
      </w:r>
      <w:r>
        <w:tab/>
        <w:t>A,K,4</w:t>
      </w:r>
      <w:r w:rsidR="004450A6">
        <w:br/>
      </w:r>
      <w:r>
        <w:tab/>
        <w:t>6,4</w:t>
      </w:r>
      <w:r w:rsidR="004450A6">
        <w:br/>
      </w:r>
      <w:r>
        <w:tab/>
        <w:t>A,Q,4,2</w:t>
      </w:r>
      <w:r w:rsidR="004450A6">
        <w:br/>
      </w:r>
      <w:r w:rsidR="004450A6">
        <w:br/>
      </w:r>
      <w:r>
        <w:tab/>
        <w:t>9,3</w:t>
      </w:r>
      <w:r w:rsidR="004450A6">
        <w:br/>
      </w:r>
      <w:r>
        <w:tab/>
        <w:t>7,6,5</w:t>
      </w:r>
      <w:r w:rsidR="004450A6">
        <w:br/>
      </w:r>
      <w:r>
        <w:tab/>
        <w:t>A,9,7,5,2</w:t>
      </w:r>
      <w:r w:rsidR="004450A6">
        <w:br/>
      </w:r>
      <w:r>
        <w:tab/>
        <w:t>K,8,3</w:t>
      </w:r>
    </w:p>
    <w:p w:rsidR="00756484" w:rsidRDefault="00756484" w:rsidP="00756484">
      <w:pPr>
        <w:rPr>
          <w:color w:val="000000"/>
        </w:rPr>
      </w:pPr>
      <w:r w:rsidRPr="002659AE">
        <w:rPr>
          <w:rStyle w:val="HabraTextTucneChar"/>
        </w:rPr>
        <w:t>Závazek:</w:t>
      </w:r>
      <w:r w:rsidR="002659AE">
        <w:rPr>
          <w:color w:val="000000"/>
        </w:rPr>
        <w:t xml:space="preserve"> 3 BT</w:t>
      </w:r>
    </w:p>
    <w:p w:rsidR="00756484" w:rsidRDefault="00756484" w:rsidP="00756484">
      <w:pPr>
        <w:rPr>
          <w:color w:val="000000"/>
        </w:rPr>
      </w:pPr>
      <w:r w:rsidRPr="002659AE">
        <w:rPr>
          <w:rStyle w:val="HabraTextTucneChar"/>
        </w:rPr>
        <w:t>Výnos:</w:t>
      </w:r>
      <w:r w:rsidR="002659AE">
        <w:rPr>
          <w:color w:val="000000"/>
        </w:rPr>
        <w:t xml:space="preserve"> 2 srdcová</w:t>
      </w:r>
    </w:p>
    <w:p w:rsidR="00756484" w:rsidRDefault="00756484" w:rsidP="00756484">
      <w:pPr>
        <w:pStyle w:val="HabraText"/>
      </w:pPr>
      <w:r>
        <w:t>Dvojka srdcová ukazuje na dělení srdcí 4-</w:t>
      </w:r>
      <w:smartTag w:uri="urn:schemas-microsoft-com:office:smarttags" w:element="metricconverter">
        <w:smartTagPr>
          <w:attr w:name="ProductID" w:val="3 a"/>
        </w:smartTagPr>
        <w:r>
          <w:t>3 a</w:t>
        </w:r>
      </w:smartTag>
      <w:r>
        <w:t xml:space="preserve"> není třeba proto zadržovat. Jediná šance na splnění je, že kára budou 3-</w:t>
      </w:r>
      <w:smartTag w:uri="urn:schemas-microsoft-com:office:smarttags" w:element="metricconverter">
        <w:smartTagPr>
          <w:attr w:name="ProductID" w:val="3 a"/>
        </w:smartTagPr>
        <w:r>
          <w:t>3 a</w:t>
        </w:r>
      </w:smartTag>
      <w:r>
        <w:t xml:space="preserve"> i pak musíme zacházet opatrně se vstupy. Poprvé se musíme v kárech skrčit, kdyby obránci teď změnili útok na trefy, pak bychom museli vzít ze stolu, každopádně zdvih vezmeme, zahrajeme káro k esu a malé káro a b</w:t>
      </w:r>
      <w:r w:rsidR="00407870">
        <w:t>udeme doufat, že jsou kára 3-3.</w:t>
      </w:r>
    </w:p>
    <w:p w:rsidR="00756484" w:rsidRDefault="00756484" w:rsidP="00756484">
      <w:pPr>
        <w:pStyle w:val="HabraLiteratura"/>
      </w:pPr>
      <w:r w:rsidRPr="002659AE">
        <w:t>Literatura:</w:t>
      </w:r>
      <w:r>
        <w:tab/>
        <w:t>E. Kaplan</w:t>
      </w:r>
      <w:r>
        <w:tab/>
        <w:t>Pokročilá sehrávka</w:t>
      </w:r>
      <w:r>
        <w:tab/>
        <w:t>str. 9-11</w:t>
      </w:r>
    </w:p>
    <w:p w:rsidR="00756484" w:rsidRDefault="00756484" w:rsidP="00756484">
      <w:pPr>
        <w:pStyle w:val="HabraLiteratura"/>
      </w:pPr>
      <w:r>
        <w:tab/>
        <w:t xml:space="preserve">P. </w:t>
      </w:r>
      <w:proofErr w:type="spellStart"/>
      <w:r>
        <w:t>Cronier</w:t>
      </w:r>
      <w:proofErr w:type="spellEnd"/>
      <w:r>
        <w:t xml:space="preserve"> a spol. </w:t>
      </w:r>
      <w:proofErr w:type="spellStart"/>
      <w:r>
        <w:t>Minibridž</w:t>
      </w:r>
      <w:proofErr w:type="spellEnd"/>
      <w:r>
        <w:tab/>
      </w:r>
      <w:r>
        <w:tab/>
        <w:t>17A</w:t>
      </w:r>
    </w:p>
    <w:p w:rsidR="00756484" w:rsidRDefault="00756484" w:rsidP="00756484">
      <w:pPr>
        <w:pStyle w:val="HabraNadpisLekce"/>
        <w:widowControl/>
      </w:pPr>
      <w:bookmarkStart w:id="201" w:name="_Toc171671616"/>
      <w:bookmarkStart w:id="202" w:name="_Toc182458193"/>
      <w:bookmarkStart w:id="203" w:name="_Toc182458320"/>
      <w:bookmarkStart w:id="204" w:name="_Toc182458640"/>
      <w:bookmarkStart w:id="205" w:name="_Toc182458708"/>
      <w:bookmarkStart w:id="206" w:name="_Toc182459397"/>
      <w:bookmarkStart w:id="207" w:name="_Toc182574773"/>
      <w:bookmarkStart w:id="208" w:name="_Toc183305460"/>
      <w:bookmarkStart w:id="209" w:name="_Toc187850818"/>
      <w:bookmarkStart w:id="210" w:name="_Toc188743751"/>
      <w:bookmarkStart w:id="211" w:name="_Toc194055776"/>
      <w:bookmarkStart w:id="212" w:name="_Toc277601247"/>
      <w:bookmarkStart w:id="213" w:name="_Toc342910526"/>
      <w:proofErr w:type="spellStart"/>
      <w:r w:rsidRPr="00EB6D6A">
        <w:lastRenderedPageBreak/>
        <w:t>Beztrumfové</w:t>
      </w:r>
      <w:proofErr w:type="spellEnd"/>
      <w:r w:rsidRPr="00EB6D6A">
        <w:t xml:space="preserve"> závazky – Jiné hry se vstupy</w:t>
      </w:r>
      <w:bookmarkEnd w:id="201"/>
      <w:bookmarkEnd w:id="202"/>
      <w:bookmarkEnd w:id="203"/>
      <w:bookmarkEnd w:id="204"/>
      <w:bookmarkEnd w:id="205"/>
      <w:bookmarkEnd w:id="206"/>
      <w:bookmarkEnd w:id="207"/>
      <w:bookmarkEnd w:id="208"/>
      <w:bookmarkEnd w:id="209"/>
      <w:bookmarkEnd w:id="210"/>
      <w:bookmarkEnd w:id="211"/>
      <w:bookmarkEnd w:id="212"/>
      <w:bookmarkEnd w:id="213"/>
    </w:p>
    <w:p w:rsidR="00756484" w:rsidRDefault="00756484" w:rsidP="00756484">
      <w:pPr>
        <w:pStyle w:val="HabraText"/>
      </w:pPr>
      <w:r>
        <w:t xml:space="preserve">V této lekci si budeme všímat dalších možností, jak uchovávat nebo vytvářet vstupy. Pro tuto lekci je připraveno těchto pět rozdání: </w:t>
      </w:r>
    </w:p>
    <w:p w:rsidR="00756484" w:rsidRDefault="00756484" w:rsidP="00756484">
      <w:pPr>
        <w:rPr>
          <w:color w:val="000000"/>
        </w:rPr>
        <w:sectPr w:rsidR="00756484" w:rsidSect="00756484">
          <w:type w:val="continuous"/>
          <w:pgSz w:w="11906" w:h="16838"/>
          <w:pgMar w:top="1440" w:right="1440" w:bottom="1440" w:left="1800" w:header="708" w:footer="708" w:gutter="0"/>
          <w:cols w:space="708"/>
          <w:docGrid w:linePitch="360"/>
        </w:sectPr>
      </w:pPr>
    </w:p>
    <w:p w:rsidR="00756484" w:rsidRDefault="00756484" w:rsidP="00756484">
      <w:pPr>
        <w:pStyle w:val="HabraDrazba"/>
      </w:pPr>
      <w:r>
        <w:lastRenderedPageBreak/>
        <w:t>1)</w:t>
      </w:r>
      <w:r>
        <w:tab/>
        <w:t xml:space="preserve">A,J,8,3 </w:t>
      </w:r>
    </w:p>
    <w:p w:rsidR="00756484" w:rsidRDefault="00756484" w:rsidP="00756484">
      <w:pPr>
        <w:pStyle w:val="HabraDrazba"/>
      </w:pPr>
      <w:r>
        <w:tab/>
        <w:t xml:space="preserve">A,K,5 </w:t>
      </w:r>
    </w:p>
    <w:p w:rsidR="00756484" w:rsidRDefault="00756484" w:rsidP="00756484">
      <w:pPr>
        <w:pStyle w:val="HabraDrazba"/>
      </w:pPr>
      <w:r>
        <w:tab/>
        <w:t xml:space="preserve">10,7,2 </w:t>
      </w:r>
    </w:p>
    <w:p w:rsidR="00756484" w:rsidRDefault="00756484" w:rsidP="00756484">
      <w:pPr>
        <w:pStyle w:val="HabraDrazba"/>
      </w:pPr>
      <w:r>
        <w:tab/>
        <w:t xml:space="preserve">A,7,3 </w:t>
      </w:r>
    </w:p>
    <w:p w:rsidR="00756484" w:rsidRDefault="00756484" w:rsidP="00756484">
      <w:pPr>
        <w:pStyle w:val="HabraDrazba"/>
      </w:pPr>
    </w:p>
    <w:p w:rsidR="00756484" w:rsidRDefault="00756484" w:rsidP="00756484">
      <w:pPr>
        <w:pStyle w:val="HabraDrazba"/>
      </w:pPr>
      <w:r>
        <w:tab/>
        <w:t xml:space="preserve">9,5 </w:t>
      </w:r>
    </w:p>
    <w:p w:rsidR="00756484" w:rsidRDefault="00756484" w:rsidP="00756484">
      <w:pPr>
        <w:pStyle w:val="HabraDrazba"/>
      </w:pPr>
      <w:r>
        <w:tab/>
        <w:t xml:space="preserve">8,6,3 </w:t>
      </w:r>
    </w:p>
    <w:p w:rsidR="00756484" w:rsidRDefault="00756484" w:rsidP="00756484">
      <w:pPr>
        <w:pStyle w:val="HabraDrazba"/>
      </w:pPr>
      <w:r>
        <w:tab/>
        <w:t xml:space="preserve">K,Q,J,6,4 </w:t>
      </w:r>
    </w:p>
    <w:p w:rsidR="00756484" w:rsidRDefault="00756484" w:rsidP="00756484">
      <w:pPr>
        <w:pStyle w:val="HabraDrazba"/>
      </w:pPr>
      <w:r>
        <w:tab/>
        <w:t xml:space="preserve">K,6,2 </w:t>
      </w:r>
    </w:p>
    <w:p w:rsidR="00756484" w:rsidRDefault="00756484" w:rsidP="00756484">
      <w:pPr>
        <w:rPr>
          <w:color w:val="000000"/>
        </w:rPr>
      </w:pPr>
      <w:r w:rsidRPr="00D20EDF">
        <w:rPr>
          <w:rStyle w:val="HabraTextTucneChar"/>
        </w:rPr>
        <w:t>Závazek:</w:t>
      </w:r>
      <w:r>
        <w:rPr>
          <w:color w:val="000000"/>
        </w:rPr>
        <w:t xml:space="preserve"> </w:t>
      </w:r>
      <w:r w:rsidRPr="00B82CE3">
        <w:rPr>
          <w:rStyle w:val="HabraTextChar"/>
        </w:rPr>
        <w:t xml:space="preserve">3BT </w:t>
      </w:r>
    </w:p>
    <w:p w:rsidR="00756484" w:rsidRDefault="00756484" w:rsidP="00756484">
      <w:pPr>
        <w:rPr>
          <w:color w:val="000000"/>
        </w:rPr>
      </w:pPr>
      <w:r w:rsidRPr="00D20EDF">
        <w:rPr>
          <w:rStyle w:val="HabraTextTucneChar"/>
        </w:rPr>
        <w:t xml:space="preserve">Výnos: </w:t>
      </w:r>
      <w:r>
        <w:rPr>
          <w:color w:val="000000"/>
        </w:rPr>
        <w:t xml:space="preserve">4 </w:t>
      </w:r>
      <w:r w:rsidRPr="00B82CE3">
        <w:rPr>
          <w:rStyle w:val="HabraTextChar"/>
        </w:rPr>
        <w:t xml:space="preserve">trefová </w:t>
      </w:r>
    </w:p>
    <w:p w:rsidR="00756484" w:rsidRDefault="00756484" w:rsidP="00756484">
      <w:pPr>
        <w:pStyle w:val="HabraText"/>
      </w:pPr>
      <w:r>
        <w:t xml:space="preserve">Potřebujeme odehrát čtyři kárové zdvihy, a jestli obránci zadrží eso do třetího kola, bude nutné uchovat si krále trefového jako vstup. První zdvih tedy bereme esem na stole a neseme 10 károvou a hrajeme kára tak dlouho, dokud je nevypracujeme. Král trefový poslouží jako vstup. </w:t>
      </w:r>
    </w:p>
    <w:p w:rsidR="00756484" w:rsidRDefault="00756484" w:rsidP="00756484">
      <w:pPr>
        <w:pStyle w:val="HabraDrazba"/>
      </w:pPr>
      <w:r>
        <w:t>.</w:t>
      </w:r>
      <w:r>
        <w:br w:type="column"/>
      </w:r>
      <w:r>
        <w:lastRenderedPageBreak/>
        <w:t>2)</w:t>
      </w:r>
      <w:r>
        <w:tab/>
        <w:t xml:space="preserve">A,Q,3 </w:t>
      </w:r>
    </w:p>
    <w:p w:rsidR="00756484" w:rsidRDefault="00756484" w:rsidP="00756484">
      <w:pPr>
        <w:pStyle w:val="HabraDrazba"/>
      </w:pPr>
      <w:r>
        <w:tab/>
        <w:t xml:space="preserve">A,J,9,6,3 </w:t>
      </w:r>
    </w:p>
    <w:p w:rsidR="00756484" w:rsidRDefault="00756484" w:rsidP="00756484">
      <w:pPr>
        <w:pStyle w:val="HabraDrazba"/>
      </w:pPr>
      <w:r>
        <w:tab/>
        <w:t xml:space="preserve">A,J,10,2 </w:t>
      </w:r>
    </w:p>
    <w:p w:rsidR="00756484" w:rsidRDefault="00756484" w:rsidP="00756484">
      <w:pPr>
        <w:pStyle w:val="HabraDrazba"/>
      </w:pPr>
      <w:r>
        <w:tab/>
        <w:t xml:space="preserve">9 </w:t>
      </w:r>
    </w:p>
    <w:p w:rsidR="00756484" w:rsidRDefault="00756484" w:rsidP="00756484">
      <w:pPr>
        <w:pStyle w:val="HabraDrazba"/>
      </w:pPr>
    </w:p>
    <w:p w:rsidR="00756484" w:rsidRDefault="00756484" w:rsidP="00756484">
      <w:pPr>
        <w:pStyle w:val="HabraDrazba"/>
      </w:pPr>
      <w:r>
        <w:tab/>
        <w:t xml:space="preserve">K,J,4 </w:t>
      </w:r>
    </w:p>
    <w:p w:rsidR="00756484" w:rsidRDefault="00756484" w:rsidP="00756484">
      <w:pPr>
        <w:pStyle w:val="HabraDrazba"/>
      </w:pPr>
      <w:r>
        <w:tab/>
        <w:t xml:space="preserve">7,5 </w:t>
      </w:r>
    </w:p>
    <w:p w:rsidR="00756484" w:rsidRDefault="00756484" w:rsidP="00756484">
      <w:pPr>
        <w:pStyle w:val="HabraDrazba"/>
      </w:pPr>
      <w:r>
        <w:tab/>
        <w:t xml:space="preserve">6,3 </w:t>
      </w:r>
    </w:p>
    <w:p w:rsidR="00756484" w:rsidRDefault="00756484" w:rsidP="00756484">
      <w:pPr>
        <w:pStyle w:val="HabraDrazba"/>
      </w:pPr>
      <w:r>
        <w:tab/>
        <w:t xml:space="preserve">Q,J,10,8,6,3 </w:t>
      </w:r>
    </w:p>
    <w:p w:rsidR="00756484" w:rsidRDefault="00756484" w:rsidP="00756484">
      <w:pPr>
        <w:rPr>
          <w:color w:val="000000"/>
        </w:rPr>
      </w:pPr>
      <w:r w:rsidRPr="00D20EDF">
        <w:rPr>
          <w:rStyle w:val="HabraTextTucneChar"/>
        </w:rPr>
        <w:t>Závazek:</w:t>
      </w:r>
      <w:r>
        <w:rPr>
          <w:color w:val="000000"/>
        </w:rPr>
        <w:t xml:space="preserve"> </w:t>
      </w:r>
      <w:r w:rsidRPr="00B82CE3">
        <w:rPr>
          <w:rStyle w:val="HabraTextChar"/>
        </w:rPr>
        <w:t xml:space="preserve">3 BT </w:t>
      </w:r>
    </w:p>
    <w:p w:rsidR="00756484" w:rsidRDefault="00756484" w:rsidP="00756484">
      <w:pPr>
        <w:rPr>
          <w:color w:val="000000"/>
        </w:rPr>
      </w:pPr>
      <w:r w:rsidRPr="00D20EDF">
        <w:rPr>
          <w:rStyle w:val="HabraTextTucneChar"/>
        </w:rPr>
        <w:t xml:space="preserve">Výnos: </w:t>
      </w:r>
      <w:r w:rsidRPr="00B82CE3">
        <w:rPr>
          <w:rStyle w:val="HabraTextChar"/>
        </w:rPr>
        <w:t>10 piková</w:t>
      </w:r>
    </w:p>
    <w:p w:rsidR="00756484" w:rsidRDefault="00756484" w:rsidP="00756484">
      <w:pPr>
        <w:pStyle w:val="HabraText"/>
      </w:pPr>
      <w:r>
        <w:t xml:space="preserve">I tady je třeba vidět, kde budou nutné vstupy. Musíme vzít esem a vynést devítku trefovou, kterou převezmeme. Potom hrajeme dál trefy. Jako vstup poslouží pikový kluk a král, který převezme dámu. </w:t>
      </w:r>
    </w:p>
    <w:p w:rsidR="00756484" w:rsidRDefault="00756484" w:rsidP="00756484">
      <w:pPr>
        <w:rPr>
          <w:color w:val="000000"/>
        </w:rPr>
        <w:sectPr w:rsidR="00756484" w:rsidSect="00756484">
          <w:type w:val="continuous"/>
          <w:pgSz w:w="11906" w:h="16838"/>
          <w:pgMar w:top="1440" w:right="1440" w:bottom="1440" w:left="1800" w:header="708" w:footer="708" w:gutter="0"/>
          <w:cols w:num="2" w:space="708"/>
          <w:docGrid w:linePitch="360"/>
        </w:sectPr>
      </w:pPr>
    </w:p>
    <w:p w:rsidR="00756484" w:rsidRDefault="00756484" w:rsidP="00756484">
      <w:pPr>
        <w:rPr>
          <w:color w:val="000000"/>
        </w:rPr>
      </w:pPr>
    </w:p>
    <w:p w:rsidR="00756484" w:rsidRDefault="00756484" w:rsidP="00756484">
      <w:pPr>
        <w:rPr>
          <w:color w:val="000000"/>
        </w:rPr>
        <w:sectPr w:rsidR="00756484" w:rsidSect="00756484">
          <w:type w:val="continuous"/>
          <w:pgSz w:w="11906" w:h="16838"/>
          <w:pgMar w:top="1440" w:right="1440" w:bottom="1440" w:left="1800" w:header="708" w:footer="708" w:gutter="0"/>
          <w:cols w:space="708"/>
          <w:docGrid w:linePitch="360"/>
        </w:sectPr>
      </w:pPr>
    </w:p>
    <w:p w:rsidR="00756484" w:rsidRDefault="00756484" w:rsidP="00756484">
      <w:pPr>
        <w:pStyle w:val="HabraDrazba"/>
      </w:pPr>
      <w:r>
        <w:lastRenderedPageBreak/>
        <w:t>3)</w:t>
      </w:r>
      <w:r>
        <w:tab/>
        <w:t xml:space="preserve">A, K, 3 </w:t>
      </w:r>
    </w:p>
    <w:p w:rsidR="00756484" w:rsidRDefault="00756484" w:rsidP="00756484">
      <w:pPr>
        <w:pStyle w:val="HabraDrazba"/>
      </w:pPr>
      <w:r>
        <w:tab/>
        <w:t xml:space="preserve">K, 5, 2 </w:t>
      </w:r>
    </w:p>
    <w:p w:rsidR="00756484" w:rsidRDefault="00756484" w:rsidP="00756484">
      <w:pPr>
        <w:pStyle w:val="HabraDrazba"/>
      </w:pPr>
      <w:r>
        <w:tab/>
        <w:t xml:space="preserve">A, Q, J </w:t>
      </w:r>
    </w:p>
    <w:p w:rsidR="00756484" w:rsidRDefault="00756484" w:rsidP="00756484">
      <w:pPr>
        <w:pStyle w:val="HabraDrazba"/>
      </w:pPr>
      <w:r>
        <w:tab/>
        <w:t xml:space="preserve">K, Q, J, 7 </w:t>
      </w:r>
    </w:p>
    <w:p w:rsidR="00756484" w:rsidRDefault="00756484" w:rsidP="00756484">
      <w:pPr>
        <w:pStyle w:val="HabraDrazba"/>
      </w:pPr>
    </w:p>
    <w:p w:rsidR="00756484" w:rsidRDefault="00756484" w:rsidP="00756484">
      <w:pPr>
        <w:pStyle w:val="HabraDrazba"/>
      </w:pPr>
      <w:r>
        <w:tab/>
        <w:t xml:space="preserve">7, 6, 5 </w:t>
      </w:r>
    </w:p>
    <w:p w:rsidR="00756484" w:rsidRDefault="00756484" w:rsidP="00756484">
      <w:pPr>
        <w:pStyle w:val="HabraDrazba"/>
      </w:pPr>
      <w:r>
        <w:tab/>
        <w:t xml:space="preserve">6, 4, 3 </w:t>
      </w:r>
    </w:p>
    <w:p w:rsidR="00756484" w:rsidRDefault="00756484" w:rsidP="00756484">
      <w:pPr>
        <w:pStyle w:val="HabraDrazba"/>
      </w:pPr>
      <w:r>
        <w:tab/>
        <w:t xml:space="preserve">8, 3, 2 </w:t>
      </w:r>
    </w:p>
    <w:p w:rsidR="00756484" w:rsidRDefault="00756484" w:rsidP="00756484">
      <w:pPr>
        <w:pStyle w:val="HabraDrazba"/>
      </w:pPr>
      <w:r>
        <w:tab/>
        <w:t xml:space="preserve">A, 8, 4, 3 </w:t>
      </w:r>
    </w:p>
    <w:p w:rsidR="00756484" w:rsidRPr="00B82CE3" w:rsidRDefault="00756484" w:rsidP="00756484">
      <w:pPr>
        <w:rPr>
          <w:rStyle w:val="HabraTextChar"/>
        </w:rPr>
      </w:pPr>
      <w:r w:rsidRPr="00D20EDF">
        <w:rPr>
          <w:rStyle w:val="HabraTextTucneChar"/>
        </w:rPr>
        <w:t xml:space="preserve">Závazek: </w:t>
      </w:r>
      <w:r w:rsidRPr="00B82CE3">
        <w:rPr>
          <w:rStyle w:val="HabraTextChar"/>
        </w:rPr>
        <w:t xml:space="preserve">3BT </w:t>
      </w:r>
    </w:p>
    <w:p w:rsidR="00756484" w:rsidRPr="00B82CE3" w:rsidRDefault="00756484" w:rsidP="00756484">
      <w:pPr>
        <w:rPr>
          <w:rStyle w:val="HabraTextChar"/>
        </w:rPr>
      </w:pPr>
      <w:r w:rsidRPr="00D20EDF">
        <w:rPr>
          <w:rStyle w:val="HabraTextTucneChar"/>
        </w:rPr>
        <w:t>Výnos:</w:t>
      </w:r>
      <w:r>
        <w:rPr>
          <w:color w:val="000000"/>
        </w:rPr>
        <w:t xml:space="preserve"> </w:t>
      </w:r>
      <w:r w:rsidRPr="00B82CE3">
        <w:rPr>
          <w:rStyle w:val="HabraTextChar"/>
        </w:rPr>
        <w:t xml:space="preserve">J pikový </w:t>
      </w:r>
    </w:p>
    <w:p w:rsidR="00756484" w:rsidRDefault="00756484" w:rsidP="00756484">
      <w:pPr>
        <w:pStyle w:val="HabraText"/>
      </w:pPr>
      <w:r>
        <w:t xml:space="preserve">Ke čtyřem </w:t>
      </w:r>
      <w:proofErr w:type="spellStart"/>
      <w:r>
        <w:t>trefům</w:t>
      </w:r>
      <w:proofErr w:type="spellEnd"/>
      <w:r>
        <w:t xml:space="preserve"> a dvěma pikům budeme potřebovat tři kára nebo dvě kára a srdci. K tomu se musíme dostat dvakrát do ruky. Vstupy budou trefové eso a osmička. Vezmeme esem, odeh</w:t>
      </w:r>
      <w:r w:rsidR="0043719B">
        <w:t>rajeme krále a dámu trefovou, a </w:t>
      </w:r>
      <w:r>
        <w:t xml:space="preserve">pokud oba obránci dvakrát přiznají, převezmeme junka esem, </w:t>
      </w:r>
      <w:proofErr w:type="spellStart"/>
      <w:r>
        <w:t>zaimpasujeme</w:t>
      </w:r>
      <w:proofErr w:type="spellEnd"/>
      <w:r>
        <w:t xml:space="preserve"> káro </w:t>
      </w:r>
      <w:r w:rsidR="0043719B">
        <w:t>a </w:t>
      </w:r>
      <w:r>
        <w:t xml:space="preserve">osmička je jako vstup k opakovanému </w:t>
      </w:r>
      <w:proofErr w:type="spellStart"/>
      <w:r>
        <w:t>impasu</w:t>
      </w:r>
      <w:proofErr w:type="spellEnd"/>
      <w:r>
        <w:t xml:space="preserve"> nebo k </w:t>
      </w:r>
      <w:proofErr w:type="spellStart"/>
      <w:r>
        <w:t>expasu</w:t>
      </w:r>
      <w:proofErr w:type="spellEnd"/>
      <w:r>
        <w:t xml:space="preserve"> srdcovému. </w:t>
      </w:r>
    </w:p>
    <w:p w:rsidR="00756484" w:rsidRDefault="00756484" w:rsidP="00756484">
      <w:pPr>
        <w:pStyle w:val="HabraDrazba"/>
      </w:pPr>
      <w:r>
        <w:br w:type="column"/>
      </w:r>
      <w:r>
        <w:lastRenderedPageBreak/>
        <w:t>4)</w:t>
      </w:r>
      <w:r>
        <w:tab/>
        <w:t xml:space="preserve">A </w:t>
      </w:r>
    </w:p>
    <w:p w:rsidR="00756484" w:rsidRDefault="00756484" w:rsidP="00756484">
      <w:pPr>
        <w:pStyle w:val="HabraDrazba"/>
      </w:pPr>
      <w:r>
        <w:tab/>
        <w:t xml:space="preserve">8, 6, 3 </w:t>
      </w:r>
    </w:p>
    <w:p w:rsidR="00756484" w:rsidRDefault="00756484" w:rsidP="00756484">
      <w:pPr>
        <w:pStyle w:val="HabraDrazba"/>
      </w:pPr>
      <w:r>
        <w:tab/>
        <w:t xml:space="preserve">K, J, 9, 7, 5, 2 </w:t>
      </w:r>
    </w:p>
    <w:p w:rsidR="00756484" w:rsidRDefault="00756484" w:rsidP="00756484">
      <w:pPr>
        <w:pStyle w:val="HabraDrazba"/>
      </w:pPr>
      <w:r>
        <w:tab/>
        <w:t>7, 5, 4</w:t>
      </w:r>
      <w:r>
        <w:tab/>
        <w:t xml:space="preserve">K, 10, 9, 2 </w:t>
      </w:r>
    </w:p>
    <w:p w:rsidR="00756484" w:rsidRDefault="00756484" w:rsidP="00756484">
      <w:pPr>
        <w:pStyle w:val="HabraDrazba"/>
      </w:pPr>
      <w:r>
        <w:tab/>
      </w:r>
      <w:r>
        <w:tab/>
        <w:t xml:space="preserve">7, 5 </w:t>
      </w:r>
    </w:p>
    <w:p w:rsidR="00756484" w:rsidRDefault="00756484" w:rsidP="00756484">
      <w:pPr>
        <w:pStyle w:val="HabraDrazba"/>
      </w:pPr>
      <w:r>
        <w:tab/>
      </w:r>
      <w:r>
        <w:tab/>
        <w:t xml:space="preserve">A, Q, 4 </w:t>
      </w:r>
    </w:p>
    <w:p w:rsidR="00756484" w:rsidRDefault="00756484" w:rsidP="00756484">
      <w:pPr>
        <w:pStyle w:val="HabraDrazba"/>
      </w:pPr>
      <w:r>
        <w:tab/>
      </w:r>
      <w:r>
        <w:tab/>
        <w:t xml:space="preserve">J, 8, 6, 3 </w:t>
      </w:r>
    </w:p>
    <w:p w:rsidR="00756484" w:rsidRPr="00B82CE3" w:rsidRDefault="00756484" w:rsidP="00756484">
      <w:pPr>
        <w:rPr>
          <w:rStyle w:val="HabraTextChar"/>
        </w:rPr>
      </w:pPr>
      <w:r w:rsidRPr="00D20EDF">
        <w:rPr>
          <w:rStyle w:val="HabraTextTucneChar"/>
        </w:rPr>
        <w:t>Závazek:</w:t>
      </w:r>
      <w:r>
        <w:rPr>
          <w:color w:val="000000"/>
        </w:rPr>
        <w:t xml:space="preserve"> </w:t>
      </w:r>
      <w:r w:rsidRPr="00B82CE3">
        <w:rPr>
          <w:rStyle w:val="HabraTextChar"/>
        </w:rPr>
        <w:t>3BT</w:t>
      </w:r>
    </w:p>
    <w:p w:rsidR="00756484" w:rsidRPr="00B82CE3" w:rsidRDefault="00756484" w:rsidP="00756484">
      <w:pPr>
        <w:rPr>
          <w:rStyle w:val="HabraTextChar"/>
        </w:rPr>
      </w:pPr>
      <w:r w:rsidRPr="00D20EDF">
        <w:rPr>
          <w:rStyle w:val="HabraTextTucneChar"/>
        </w:rPr>
        <w:t>Výnos:</w:t>
      </w:r>
      <w:r>
        <w:rPr>
          <w:color w:val="000000"/>
        </w:rPr>
        <w:t xml:space="preserve"> </w:t>
      </w:r>
      <w:r w:rsidRPr="00B82CE3">
        <w:rPr>
          <w:rStyle w:val="HabraTextChar"/>
        </w:rPr>
        <w:t xml:space="preserve">J srdcový bere hlavní hráč a nese 10 károvou. </w:t>
      </w:r>
    </w:p>
    <w:p w:rsidR="00756484" w:rsidRDefault="00756484" w:rsidP="00756484">
      <w:pPr>
        <w:pStyle w:val="HabraText"/>
      </w:pPr>
      <w:r>
        <w:t>Propustíte, abyste soupeři přerušil napojení. H</w:t>
      </w:r>
      <w:r w:rsidR="0043719B">
        <w:t>lavní hráč pokračuje v kárech a </w:t>
      </w:r>
      <w:r>
        <w:t xml:space="preserve">Západ bohužel nemá. Vezmete dámou, a pokud vynesete pik, odříznete hlavního hráče od jeho kár nadobro. </w:t>
      </w:r>
    </w:p>
    <w:p w:rsidR="00756484" w:rsidRDefault="00756484" w:rsidP="00756484">
      <w:pPr>
        <w:rPr>
          <w:color w:val="000000"/>
        </w:rPr>
        <w:sectPr w:rsidR="00756484" w:rsidSect="00756484">
          <w:type w:val="continuous"/>
          <w:pgSz w:w="11906" w:h="16838"/>
          <w:pgMar w:top="1440" w:right="1440" w:bottom="1440" w:left="1800" w:header="708" w:footer="708" w:gutter="0"/>
          <w:cols w:num="2" w:space="708"/>
          <w:docGrid w:linePitch="360"/>
        </w:sectPr>
      </w:pPr>
    </w:p>
    <w:p w:rsidR="00756484" w:rsidRPr="00E60C76" w:rsidRDefault="00756484" w:rsidP="00756484">
      <w:pPr>
        <w:pStyle w:val="HabraDrazba"/>
      </w:pPr>
      <w:r w:rsidRPr="00E60C76">
        <w:lastRenderedPageBreak/>
        <w:t>5)</w:t>
      </w:r>
      <w:r w:rsidRPr="00E60C76">
        <w:tab/>
        <w:t>7,4,2</w:t>
      </w:r>
    </w:p>
    <w:p w:rsidR="00756484" w:rsidRPr="00E60C76" w:rsidRDefault="00756484" w:rsidP="00756484">
      <w:pPr>
        <w:pStyle w:val="HabraDrazba"/>
      </w:pPr>
      <w:r w:rsidRPr="00E60C76">
        <w:tab/>
        <w:t>6,4,3</w:t>
      </w:r>
    </w:p>
    <w:p w:rsidR="00756484" w:rsidRPr="00E60C76" w:rsidRDefault="00756484" w:rsidP="00756484">
      <w:pPr>
        <w:pStyle w:val="HabraDrazba"/>
      </w:pPr>
      <w:r w:rsidRPr="00E60C76">
        <w:tab/>
        <w:t>A,J,10,9,8</w:t>
      </w:r>
    </w:p>
    <w:p w:rsidR="00756484" w:rsidRPr="00E60C76" w:rsidRDefault="00756484" w:rsidP="00756484">
      <w:pPr>
        <w:pStyle w:val="HabraDrazba"/>
      </w:pPr>
      <w:r w:rsidRPr="00E60C76">
        <w:t>8,3</w:t>
      </w:r>
      <w:r w:rsidRPr="00E60C76">
        <w:tab/>
        <w:t>A,2</w:t>
      </w:r>
      <w:r w:rsidRPr="00E60C76">
        <w:tab/>
        <w:t>10,9,6,5</w:t>
      </w:r>
    </w:p>
    <w:p w:rsidR="00756484" w:rsidRPr="00E60C76" w:rsidRDefault="00756484" w:rsidP="00756484">
      <w:pPr>
        <w:pStyle w:val="HabraDrazba"/>
      </w:pPr>
      <w:r w:rsidRPr="00E60C76">
        <w:t>Q,J,10,8,5</w:t>
      </w:r>
      <w:r w:rsidRPr="00E60C76">
        <w:tab/>
      </w:r>
      <w:r w:rsidRPr="00E60C76">
        <w:tab/>
        <w:t>K,7</w:t>
      </w:r>
    </w:p>
    <w:p w:rsidR="00756484" w:rsidRPr="00E60C76" w:rsidRDefault="00756484" w:rsidP="00756484">
      <w:pPr>
        <w:pStyle w:val="HabraDrazba"/>
      </w:pPr>
      <w:r w:rsidRPr="00E60C76">
        <w:t>Q,4,2</w:t>
      </w:r>
      <w:r w:rsidRPr="00E60C76">
        <w:tab/>
      </w:r>
      <w:r w:rsidRPr="00E60C76">
        <w:tab/>
        <w:t>K,7,3</w:t>
      </w:r>
    </w:p>
    <w:p w:rsidR="00756484" w:rsidRPr="00E60C76" w:rsidRDefault="00756484" w:rsidP="00756484">
      <w:pPr>
        <w:pStyle w:val="HabraDrazba"/>
      </w:pPr>
      <w:r w:rsidRPr="00E60C76">
        <w:t>10,8,6</w:t>
      </w:r>
      <w:r w:rsidRPr="00E60C76">
        <w:tab/>
        <w:t>A,K,Q,J</w:t>
      </w:r>
      <w:r w:rsidRPr="00E60C76">
        <w:tab/>
        <w:t>K,J,5,4</w:t>
      </w:r>
    </w:p>
    <w:p w:rsidR="00756484" w:rsidRPr="00E60C76" w:rsidRDefault="00756484" w:rsidP="00756484">
      <w:pPr>
        <w:pStyle w:val="HabraDrazba"/>
      </w:pPr>
      <w:r w:rsidRPr="00E60C76">
        <w:tab/>
        <w:t>A,9,2</w:t>
      </w:r>
    </w:p>
    <w:p w:rsidR="00756484" w:rsidRPr="00E60C76" w:rsidRDefault="00756484" w:rsidP="00756484">
      <w:pPr>
        <w:pStyle w:val="HabraDrazba"/>
      </w:pPr>
      <w:r w:rsidRPr="00E60C76">
        <w:tab/>
        <w:t>6,5</w:t>
      </w:r>
    </w:p>
    <w:p w:rsidR="00756484" w:rsidRPr="00E60C76" w:rsidRDefault="00756484" w:rsidP="00756484">
      <w:pPr>
        <w:pStyle w:val="HabraDrazba"/>
      </w:pPr>
      <w:r w:rsidRPr="00E60C76">
        <w:tab/>
        <w:t>Q,9,7,3</w:t>
      </w:r>
    </w:p>
    <w:p w:rsidR="00756484" w:rsidRPr="00E60C76" w:rsidRDefault="00756484" w:rsidP="00756484">
      <w:pPr>
        <w:rPr>
          <w:rStyle w:val="HabraTextChar"/>
        </w:rPr>
      </w:pPr>
      <w:r w:rsidRPr="00D20EDF">
        <w:rPr>
          <w:rStyle w:val="HabraTextTucneChar"/>
        </w:rPr>
        <w:t>Závazek:</w:t>
      </w:r>
      <w:r>
        <w:rPr>
          <w:color w:val="000000"/>
        </w:rPr>
        <w:t xml:space="preserve"> </w:t>
      </w:r>
      <w:r w:rsidRPr="00E60C76">
        <w:rPr>
          <w:rStyle w:val="HabraTextChar"/>
        </w:rPr>
        <w:t>3BT</w:t>
      </w:r>
      <w:r w:rsidR="0043719B">
        <w:rPr>
          <w:rStyle w:val="HabraTextChar"/>
        </w:rPr>
        <w:tab/>
      </w:r>
      <w:r w:rsidRPr="00D20EDF">
        <w:rPr>
          <w:rStyle w:val="HabraTextTucneChar"/>
        </w:rPr>
        <w:t xml:space="preserve">Výnos: </w:t>
      </w:r>
      <w:r w:rsidRPr="00E60C76">
        <w:rPr>
          <w:rStyle w:val="HabraTextChar"/>
        </w:rPr>
        <w:t>Q srdcová</w:t>
      </w:r>
      <w:r>
        <w:rPr>
          <w:rStyle w:val="HabraTextChar"/>
        </w:rPr>
        <w:t xml:space="preserve"> </w:t>
      </w:r>
    </w:p>
    <w:p w:rsidR="00756484" w:rsidRDefault="00756484" w:rsidP="00756484">
      <w:pPr>
        <w:pStyle w:val="HabraText"/>
      </w:pPr>
      <w:r>
        <w:lastRenderedPageBreak/>
        <w:t>Východ odblokuje do prvního zdvihu krále a hlavní hráč zadrží. Východ by měl pokračovat trefovým králem, čímž vyžene eso stolu. Vydražitel pak přejde do ruky vysokým pikem a vynese malé káro. Západ položí dámu a závazek je poražen, protože hlavní hráč už neudělá devět zdvihů.</w:t>
      </w:r>
    </w:p>
    <w:p w:rsidR="00756484" w:rsidRDefault="00756484" w:rsidP="00756484">
      <w:pPr>
        <w:pStyle w:val="HabraText"/>
      </w:pPr>
      <w:r>
        <w:t>Jako kvízové rozdání předložte dětem tento problém:</w:t>
      </w:r>
    </w:p>
    <w:p w:rsidR="00756484" w:rsidRDefault="00756484" w:rsidP="00756484">
      <w:pPr>
        <w:pStyle w:val="HabraDrazba"/>
      </w:pPr>
      <w:r>
        <w:tab/>
        <w:t>A,J</w:t>
      </w:r>
    </w:p>
    <w:p w:rsidR="00756484" w:rsidRDefault="00756484" w:rsidP="00756484">
      <w:pPr>
        <w:pStyle w:val="HabraDrazba"/>
      </w:pPr>
      <w:r>
        <w:tab/>
        <w:t>A,7,3</w:t>
      </w:r>
    </w:p>
    <w:p w:rsidR="00756484" w:rsidRDefault="00756484" w:rsidP="00756484">
      <w:pPr>
        <w:pStyle w:val="HabraDrazba"/>
      </w:pPr>
      <w:r>
        <w:tab/>
        <w:t>A,10,7,6,4</w:t>
      </w:r>
    </w:p>
    <w:p w:rsidR="00756484" w:rsidRDefault="00756484" w:rsidP="00756484">
      <w:pPr>
        <w:pStyle w:val="HabraDrazba"/>
      </w:pPr>
      <w:r>
        <w:tab/>
        <w:t>J,8,4</w:t>
      </w:r>
    </w:p>
    <w:p w:rsidR="00756484" w:rsidRDefault="00756484" w:rsidP="00756484">
      <w:pPr>
        <w:pStyle w:val="HabraDrazba"/>
      </w:pPr>
    </w:p>
    <w:p w:rsidR="00756484" w:rsidRDefault="00756484" w:rsidP="00756484">
      <w:pPr>
        <w:pStyle w:val="HabraDrazba"/>
      </w:pPr>
      <w:r>
        <w:tab/>
        <w:t>Q,10,9,6,4</w:t>
      </w:r>
    </w:p>
    <w:p w:rsidR="00756484" w:rsidRDefault="00756484" w:rsidP="00756484">
      <w:pPr>
        <w:pStyle w:val="HabraDrazba"/>
      </w:pPr>
      <w:r>
        <w:tab/>
        <w:t>K,8</w:t>
      </w:r>
    </w:p>
    <w:p w:rsidR="00756484" w:rsidRDefault="00756484" w:rsidP="00756484">
      <w:pPr>
        <w:pStyle w:val="HabraDrazba"/>
      </w:pPr>
      <w:r>
        <w:tab/>
        <w:t>5,3,2</w:t>
      </w:r>
    </w:p>
    <w:p w:rsidR="00756484" w:rsidRDefault="00756484" w:rsidP="00756484">
      <w:pPr>
        <w:pStyle w:val="HabraDrazba"/>
      </w:pPr>
      <w:r>
        <w:tab/>
        <w:t>Q,9,2</w:t>
      </w:r>
    </w:p>
    <w:p w:rsidR="00756484" w:rsidRPr="00E60C76" w:rsidRDefault="00756484" w:rsidP="00756484">
      <w:pPr>
        <w:rPr>
          <w:rStyle w:val="HabraTextChar"/>
        </w:rPr>
      </w:pPr>
      <w:r w:rsidRPr="00D20EDF">
        <w:rPr>
          <w:rStyle w:val="HabraTextTucneChar"/>
        </w:rPr>
        <w:t>Závazek:</w:t>
      </w:r>
      <w:r>
        <w:rPr>
          <w:color w:val="000000"/>
        </w:rPr>
        <w:t xml:space="preserve"> </w:t>
      </w:r>
      <w:r w:rsidRPr="00E60C76">
        <w:rPr>
          <w:rStyle w:val="HabraTextChar"/>
        </w:rPr>
        <w:t>1 BT</w:t>
      </w:r>
    </w:p>
    <w:p w:rsidR="00756484" w:rsidRPr="00E60C76" w:rsidRDefault="00756484" w:rsidP="00756484">
      <w:pPr>
        <w:rPr>
          <w:rStyle w:val="HabraTextChar"/>
        </w:rPr>
      </w:pPr>
      <w:r w:rsidRPr="00D20EDF">
        <w:rPr>
          <w:rStyle w:val="HabraTextTucneChar"/>
        </w:rPr>
        <w:t xml:space="preserve">Výnos: </w:t>
      </w:r>
      <w:r w:rsidRPr="00E60C76">
        <w:rPr>
          <w:rStyle w:val="HabraTextChar"/>
        </w:rPr>
        <w:t>Q srdcová</w:t>
      </w:r>
    </w:p>
    <w:p w:rsidR="00756484" w:rsidRDefault="00756484" w:rsidP="00756484">
      <w:pPr>
        <w:pStyle w:val="HabraText"/>
        <w:rPr>
          <w:bCs w:val="0"/>
        </w:rPr>
      </w:pPr>
      <w:r>
        <w:t xml:space="preserve">Pro odehrání čtyř </w:t>
      </w:r>
      <w:proofErr w:type="spellStart"/>
      <w:r>
        <w:t>piků</w:t>
      </w:r>
      <w:proofErr w:type="spellEnd"/>
      <w:r>
        <w:t xml:space="preserve"> potřebujeme vstup do ruky, vezmeme tedy esem na stole, obehrajeme eso pikové a kluka pikového převezmeme dámou. Až vyrazíme pikového krále, zbude nám vstup v srdcích.</w:t>
      </w:r>
    </w:p>
    <w:p w:rsidR="00756484" w:rsidRDefault="00756484" w:rsidP="00756484">
      <w:pPr>
        <w:pStyle w:val="HabraLiteratura"/>
      </w:pPr>
      <w:r w:rsidRPr="002659AE">
        <w:t>Literatura:</w:t>
      </w:r>
      <w:r>
        <w:tab/>
        <w:t>E. Kaplan</w:t>
      </w:r>
      <w:r>
        <w:tab/>
        <w:t>Pokročilá sehrávka</w:t>
      </w:r>
      <w:r>
        <w:tab/>
        <w:t xml:space="preserve">str. 11-15 </w:t>
      </w:r>
    </w:p>
    <w:p w:rsidR="00756484" w:rsidRDefault="00756484" w:rsidP="00756484">
      <w:pPr>
        <w:pStyle w:val="HabraNadpisLekce"/>
        <w:widowControl/>
      </w:pPr>
      <w:bookmarkStart w:id="214" w:name="_Toc171671617"/>
      <w:bookmarkStart w:id="215" w:name="_Toc182458194"/>
      <w:bookmarkStart w:id="216" w:name="_Toc182458321"/>
      <w:bookmarkStart w:id="217" w:name="_Toc182458641"/>
      <w:bookmarkStart w:id="218" w:name="_Toc182458709"/>
      <w:bookmarkStart w:id="219" w:name="_Toc182459398"/>
      <w:bookmarkStart w:id="220" w:name="_Toc182574774"/>
      <w:bookmarkStart w:id="221" w:name="_Toc183305461"/>
      <w:bookmarkStart w:id="222" w:name="_Toc187850819"/>
      <w:bookmarkStart w:id="223" w:name="_Toc188743752"/>
      <w:bookmarkStart w:id="224" w:name="_Toc194055777"/>
      <w:bookmarkStart w:id="225" w:name="_Toc277601248"/>
      <w:bookmarkStart w:id="226" w:name="_Toc342910527"/>
      <w:proofErr w:type="spellStart"/>
      <w:r w:rsidRPr="00EB6D6A">
        <w:lastRenderedPageBreak/>
        <w:t>Beztrumfové</w:t>
      </w:r>
      <w:proofErr w:type="spellEnd"/>
      <w:r w:rsidRPr="00EB6D6A">
        <w:t xml:space="preserve"> závazky – Úhybné hry</w:t>
      </w:r>
      <w:bookmarkEnd w:id="214"/>
      <w:bookmarkEnd w:id="215"/>
      <w:bookmarkEnd w:id="216"/>
      <w:bookmarkEnd w:id="217"/>
      <w:bookmarkEnd w:id="218"/>
      <w:bookmarkEnd w:id="219"/>
      <w:bookmarkEnd w:id="220"/>
      <w:bookmarkEnd w:id="221"/>
      <w:bookmarkEnd w:id="222"/>
      <w:bookmarkEnd w:id="223"/>
      <w:bookmarkEnd w:id="224"/>
      <w:bookmarkEnd w:id="225"/>
      <w:bookmarkEnd w:id="226"/>
    </w:p>
    <w:p w:rsidR="00664EDD" w:rsidRDefault="00756484" w:rsidP="00664EDD">
      <w:pPr>
        <w:pStyle w:val="HabraText"/>
      </w:pPr>
      <w:r w:rsidRPr="00664EDD">
        <w:t>Často se dostanete do situace, kdy je pro vás nebezpečný jen jeden ze soupeřů, případně můžete vše zařídit tak, aby byl nebezpečný právě jen jeden. Pak musíme hrát tak, aby se ke zdvihu pokud možno nedostal ten, který je nebezpečný. Takovémuto způsobu hry se říká úhybná hry.</w:t>
      </w:r>
    </w:p>
    <w:p w:rsidR="00756484" w:rsidRPr="00664EDD" w:rsidRDefault="00756484" w:rsidP="00664EDD">
      <w:pPr>
        <w:pStyle w:val="HabraText"/>
      </w:pPr>
      <w:r w:rsidRPr="00664EDD">
        <w:t>Zde je pět příkladů:</w:t>
      </w:r>
    </w:p>
    <w:p w:rsidR="00756484" w:rsidRDefault="00756484" w:rsidP="00756484">
      <w:pPr>
        <w:pStyle w:val="HabraDrazba"/>
        <w:sectPr w:rsidR="00756484" w:rsidSect="00756484">
          <w:type w:val="continuous"/>
          <w:pgSz w:w="11906" w:h="16838"/>
          <w:pgMar w:top="1440" w:right="1440" w:bottom="1440" w:left="1800" w:header="708" w:footer="708" w:gutter="0"/>
          <w:cols w:space="708"/>
          <w:docGrid w:linePitch="360"/>
        </w:sectPr>
      </w:pPr>
    </w:p>
    <w:p w:rsidR="00756484" w:rsidRDefault="00756484" w:rsidP="00756484">
      <w:pPr>
        <w:pStyle w:val="HabraDrazba"/>
      </w:pPr>
      <w:r>
        <w:lastRenderedPageBreak/>
        <w:tab/>
        <w:t xml:space="preserve">K,5 </w:t>
      </w:r>
    </w:p>
    <w:p w:rsidR="00756484" w:rsidRDefault="00756484" w:rsidP="00756484">
      <w:pPr>
        <w:pStyle w:val="HabraDrazba"/>
      </w:pPr>
      <w:r>
        <w:tab/>
        <w:t xml:space="preserve">Q,7,5 </w:t>
      </w:r>
    </w:p>
    <w:p w:rsidR="00756484" w:rsidRDefault="00756484" w:rsidP="00756484">
      <w:pPr>
        <w:pStyle w:val="HabraDrazba"/>
      </w:pPr>
      <w:r>
        <w:tab/>
        <w:t xml:space="preserve">K,8,6,2 </w:t>
      </w:r>
    </w:p>
    <w:p w:rsidR="00756484" w:rsidRDefault="00756484" w:rsidP="00756484">
      <w:pPr>
        <w:pStyle w:val="HabraDrazba"/>
      </w:pPr>
      <w:r>
        <w:tab/>
        <w:t xml:space="preserve">A,9,6,4 </w:t>
      </w:r>
    </w:p>
    <w:p w:rsidR="00756484" w:rsidRDefault="00756484" w:rsidP="00756484">
      <w:pPr>
        <w:pStyle w:val="HabraDrazba"/>
      </w:pPr>
    </w:p>
    <w:p w:rsidR="00756484" w:rsidRDefault="00756484" w:rsidP="00756484">
      <w:pPr>
        <w:pStyle w:val="HabraDrazba"/>
      </w:pPr>
      <w:r>
        <w:tab/>
        <w:t xml:space="preserve">Q,8,4 </w:t>
      </w:r>
    </w:p>
    <w:p w:rsidR="00756484" w:rsidRDefault="00756484" w:rsidP="00756484">
      <w:pPr>
        <w:pStyle w:val="HabraDrazba"/>
      </w:pPr>
      <w:r>
        <w:tab/>
        <w:t xml:space="preserve">A,K,4 </w:t>
      </w:r>
    </w:p>
    <w:p w:rsidR="00756484" w:rsidRDefault="00756484" w:rsidP="00756484">
      <w:pPr>
        <w:pStyle w:val="HabraDrazba"/>
      </w:pPr>
      <w:r>
        <w:tab/>
        <w:t xml:space="preserve">A,5,4 </w:t>
      </w:r>
    </w:p>
    <w:p w:rsidR="00756484" w:rsidRDefault="00756484" w:rsidP="00756484">
      <w:pPr>
        <w:pStyle w:val="HabraDrazba"/>
      </w:pPr>
      <w:r>
        <w:tab/>
        <w:t xml:space="preserve">K,J,10,3 </w:t>
      </w:r>
    </w:p>
    <w:p w:rsidR="00756484" w:rsidRDefault="00756484" w:rsidP="00756484">
      <w:pPr>
        <w:rPr>
          <w:color w:val="000000"/>
        </w:rPr>
      </w:pPr>
      <w:r w:rsidRPr="00D20EDF">
        <w:rPr>
          <w:rStyle w:val="HabraTextTucneChar"/>
        </w:rPr>
        <w:t>Závazek:</w:t>
      </w:r>
      <w:r>
        <w:rPr>
          <w:color w:val="000000"/>
        </w:rPr>
        <w:t xml:space="preserve"> </w:t>
      </w:r>
      <w:r w:rsidRPr="006C43F9">
        <w:rPr>
          <w:rStyle w:val="HabraTextChar"/>
        </w:rPr>
        <w:t>3BT</w:t>
      </w:r>
    </w:p>
    <w:p w:rsidR="00756484" w:rsidRDefault="00756484" w:rsidP="00756484">
      <w:pPr>
        <w:rPr>
          <w:color w:val="000000"/>
        </w:rPr>
      </w:pPr>
      <w:r w:rsidRPr="00D20EDF">
        <w:rPr>
          <w:rStyle w:val="HabraTextTucneChar"/>
        </w:rPr>
        <w:t>Výnos:</w:t>
      </w:r>
      <w:r>
        <w:rPr>
          <w:color w:val="000000"/>
        </w:rPr>
        <w:t xml:space="preserve"> </w:t>
      </w:r>
      <w:r w:rsidRPr="006C43F9">
        <w:rPr>
          <w:rStyle w:val="HabraTextChar"/>
        </w:rPr>
        <w:t>3 piková</w:t>
      </w:r>
    </w:p>
    <w:p w:rsidR="00756484" w:rsidRDefault="00756484" w:rsidP="00756484">
      <w:pPr>
        <w:pStyle w:val="HabraText"/>
      </w:pPr>
      <w:r>
        <w:t xml:space="preserve">V prvním zdvihu musí hlavní hráč položit krále. Pokud východ vezme a vrátí pik, hlavní hráč zadrží, vezme pik až ve třetím zdvihu a </w:t>
      </w:r>
      <w:proofErr w:type="spellStart"/>
      <w:r>
        <w:t>impasuje</w:t>
      </w:r>
      <w:proofErr w:type="spellEnd"/>
      <w:r>
        <w:t xml:space="preserve"> tref proti Západu, protože Východ už nemůže ublížit, i kdyby </w:t>
      </w:r>
      <w:proofErr w:type="spellStart"/>
      <w:r>
        <w:t>impas</w:t>
      </w:r>
      <w:proofErr w:type="spellEnd"/>
      <w:r>
        <w:t xml:space="preserve"> neseděl. Pokud naopak král zdvih udrží, bude ze stolu </w:t>
      </w:r>
      <w:proofErr w:type="spellStart"/>
      <w:r>
        <w:t>impasovat</w:t>
      </w:r>
      <w:proofErr w:type="spellEnd"/>
      <w:r>
        <w:t xml:space="preserve"> proti Východu, protože i při neúspěchu zase Západ nemůže hlavnímu hráči ublížit.</w:t>
      </w:r>
    </w:p>
    <w:p w:rsidR="00756484" w:rsidRDefault="009D3E35" w:rsidP="00756484">
      <w:pPr>
        <w:pStyle w:val="HabraDrazba"/>
      </w:pPr>
      <w:r>
        <w:br w:type="column"/>
      </w:r>
      <w:r w:rsidR="00756484">
        <w:lastRenderedPageBreak/>
        <w:tab/>
        <w:t xml:space="preserve">A,10,9 </w:t>
      </w:r>
    </w:p>
    <w:p w:rsidR="00756484" w:rsidRDefault="00756484" w:rsidP="00756484">
      <w:pPr>
        <w:pStyle w:val="HabraDrazba"/>
      </w:pPr>
      <w:r>
        <w:tab/>
        <w:t xml:space="preserve">A,J,4 </w:t>
      </w:r>
    </w:p>
    <w:p w:rsidR="00756484" w:rsidRDefault="00756484" w:rsidP="00756484">
      <w:pPr>
        <w:pStyle w:val="HabraDrazba"/>
      </w:pPr>
      <w:r>
        <w:tab/>
        <w:t xml:space="preserve">A,10,7,6,2 </w:t>
      </w:r>
    </w:p>
    <w:p w:rsidR="00756484" w:rsidRDefault="00756484" w:rsidP="00756484">
      <w:pPr>
        <w:pStyle w:val="HabraDrazba"/>
      </w:pPr>
      <w:r>
        <w:tab/>
        <w:t xml:space="preserve">8,4 </w:t>
      </w:r>
    </w:p>
    <w:p w:rsidR="00756484" w:rsidRDefault="00756484" w:rsidP="00756484">
      <w:pPr>
        <w:pStyle w:val="HabraDrazba"/>
      </w:pPr>
    </w:p>
    <w:p w:rsidR="00756484" w:rsidRDefault="00756484" w:rsidP="00756484">
      <w:pPr>
        <w:pStyle w:val="HabraDrazba"/>
      </w:pPr>
      <w:r>
        <w:tab/>
        <w:t xml:space="preserve">Q,J,8,2 </w:t>
      </w:r>
    </w:p>
    <w:p w:rsidR="00756484" w:rsidRDefault="00756484" w:rsidP="00756484">
      <w:pPr>
        <w:pStyle w:val="HabraDrazba"/>
      </w:pPr>
      <w:r>
        <w:tab/>
        <w:t xml:space="preserve">K,Q,2 </w:t>
      </w:r>
    </w:p>
    <w:p w:rsidR="00756484" w:rsidRDefault="00756484" w:rsidP="00756484">
      <w:pPr>
        <w:pStyle w:val="HabraDrazba"/>
      </w:pPr>
      <w:r>
        <w:tab/>
        <w:t xml:space="preserve">K,9,3 </w:t>
      </w:r>
    </w:p>
    <w:p w:rsidR="00756484" w:rsidRDefault="00756484" w:rsidP="00756484">
      <w:pPr>
        <w:pStyle w:val="HabraDrazba"/>
      </w:pPr>
      <w:r>
        <w:tab/>
        <w:t xml:space="preserve">K,J,6 </w:t>
      </w:r>
    </w:p>
    <w:p w:rsidR="00756484" w:rsidRDefault="00756484" w:rsidP="00756484">
      <w:pPr>
        <w:pStyle w:val="Zkladntext3"/>
      </w:pPr>
      <w:r w:rsidRPr="00D20EDF">
        <w:rPr>
          <w:rStyle w:val="HabraTextTucneChar"/>
        </w:rPr>
        <w:t>Závazek:</w:t>
      </w:r>
      <w:r>
        <w:t xml:space="preserve"> </w:t>
      </w:r>
      <w:r w:rsidRPr="006C43F9">
        <w:rPr>
          <w:rStyle w:val="HabraTextChar"/>
        </w:rPr>
        <w:t>3 BT</w:t>
      </w:r>
      <w:r>
        <w:t xml:space="preserve"> </w:t>
      </w:r>
    </w:p>
    <w:p w:rsidR="00756484" w:rsidRDefault="00756484" w:rsidP="00756484">
      <w:pPr>
        <w:pStyle w:val="Zkladntext3"/>
      </w:pPr>
      <w:r w:rsidRPr="00D20EDF">
        <w:rPr>
          <w:rStyle w:val="HabraTextTucneChar"/>
        </w:rPr>
        <w:t>Výnos:</w:t>
      </w:r>
      <w:r>
        <w:t xml:space="preserve"> </w:t>
      </w:r>
      <w:r w:rsidRPr="006C43F9">
        <w:rPr>
          <w:rStyle w:val="HabraTextChar"/>
        </w:rPr>
        <w:t>5 trefová, E dává 10</w:t>
      </w:r>
    </w:p>
    <w:p w:rsidR="00756484" w:rsidRDefault="00756484" w:rsidP="00756484">
      <w:pPr>
        <w:pStyle w:val="HabraText"/>
      </w:pPr>
      <w:r>
        <w:t xml:space="preserve">Hlavní hráč vezme klukem a nebezpečí se teď skrývá na Východě, protože jen Východ může </w:t>
      </w:r>
      <w:proofErr w:type="spellStart"/>
      <w:r>
        <w:t>podehrát</w:t>
      </w:r>
      <w:proofErr w:type="spellEnd"/>
      <w:r>
        <w:t xml:space="preserve"> trefového krále. Proto nelze hrát pikový </w:t>
      </w:r>
      <w:proofErr w:type="spellStart"/>
      <w:r>
        <w:t>impas</w:t>
      </w:r>
      <w:proofErr w:type="spellEnd"/>
      <w:r>
        <w:t>, který je nebezpečný.</w:t>
      </w:r>
      <w:r w:rsidR="00C17F56">
        <w:t xml:space="preserve"> </w:t>
      </w:r>
      <w:r>
        <w:t>Správné je dostat se srd</w:t>
      </w:r>
      <w:r w:rsidR="00C17F56">
        <w:t>cí na stůl, vynést malou káru a </w:t>
      </w:r>
      <w:r>
        <w:t xml:space="preserve">propustit zdvih Západu, který nemůže trefového krále </w:t>
      </w:r>
      <w:proofErr w:type="spellStart"/>
      <w:r>
        <w:t>podehrát</w:t>
      </w:r>
      <w:proofErr w:type="spellEnd"/>
      <w:r>
        <w:t>.</w:t>
      </w:r>
    </w:p>
    <w:p w:rsidR="00756484" w:rsidRDefault="00756484" w:rsidP="00756484">
      <w:pPr>
        <w:pStyle w:val="Zkladntext3"/>
        <w:sectPr w:rsidR="00756484" w:rsidSect="00756484">
          <w:type w:val="continuous"/>
          <w:pgSz w:w="11906" w:h="16838"/>
          <w:pgMar w:top="1440" w:right="1440" w:bottom="1440" w:left="1800" w:header="708" w:footer="708" w:gutter="0"/>
          <w:cols w:num="2" w:space="708"/>
          <w:docGrid w:linePitch="360"/>
        </w:sectPr>
      </w:pPr>
    </w:p>
    <w:p w:rsidR="00756484" w:rsidRDefault="00756484" w:rsidP="00756484">
      <w:pPr>
        <w:rPr>
          <w:color w:val="000000"/>
        </w:rPr>
      </w:pPr>
    </w:p>
    <w:p w:rsidR="00756484" w:rsidRDefault="00756484" w:rsidP="00756484">
      <w:pPr>
        <w:rPr>
          <w:color w:val="000000"/>
        </w:rPr>
        <w:sectPr w:rsidR="00756484" w:rsidSect="00756484">
          <w:type w:val="continuous"/>
          <w:pgSz w:w="11906" w:h="16838"/>
          <w:pgMar w:top="1440" w:right="1440" w:bottom="1440" w:left="1800" w:header="708" w:footer="708" w:gutter="0"/>
          <w:cols w:space="708"/>
          <w:docGrid w:linePitch="360"/>
        </w:sectPr>
      </w:pPr>
    </w:p>
    <w:p w:rsidR="00756484" w:rsidRDefault="00756484" w:rsidP="00756484">
      <w:pPr>
        <w:pStyle w:val="HabraDrazba"/>
      </w:pPr>
      <w:r>
        <w:lastRenderedPageBreak/>
        <w:tab/>
        <w:t xml:space="preserve">K,9,4 </w:t>
      </w:r>
    </w:p>
    <w:p w:rsidR="00756484" w:rsidRDefault="00756484" w:rsidP="00756484">
      <w:pPr>
        <w:pStyle w:val="HabraDrazba"/>
      </w:pPr>
      <w:r>
        <w:tab/>
        <w:t xml:space="preserve">8,4 </w:t>
      </w:r>
    </w:p>
    <w:p w:rsidR="00756484" w:rsidRDefault="00756484" w:rsidP="00756484">
      <w:pPr>
        <w:pStyle w:val="HabraDrazba"/>
      </w:pPr>
      <w:r>
        <w:tab/>
        <w:t xml:space="preserve">A,K,J,7,3 </w:t>
      </w:r>
    </w:p>
    <w:p w:rsidR="00756484" w:rsidRDefault="00756484" w:rsidP="00756484">
      <w:pPr>
        <w:pStyle w:val="HabraDrazba"/>
      </w:pPr>
      <w:r>
        <w:tab/>
        <w:t xml:space="preserve">A,8,4 </w:t>
      </w:r>
    </w:p>
    <w:p w:rsidR="00756484" w:rsidRDefault="00756484" w:rsidP="00756484">
      <w:pPr>
        <w:pStyle w:val="HabraDrazba"/>
      </w:pPr>
    </w:p>
    <w:p w:rsidR="00756484" w:rsidRDefault="00756484" w:rsidP="00756484">
      <w:pPr>
        <w:pStyle w:val="HabraDrazba"/>
      </w:pPr>
      <w:r>
        <w:tab/>
        <w:t xml:space="preserve">A,Q,7 </w:t>
      </w:r>
    </w:p>
    <w:p w:rsidR="00756484" w:rsidRDefault="00756484" w:rsidP="00756484">
      <w:pPr>
        <w:pStyle w:val="HabraDrazba"/>
      </w:pPr>
      <w:r>
        <w:tab/>
        <w:t xml:space="preserve">A,10,5 </w:t>
      </w:r>
    </w:p>
    <w:p w:rsidR="00756484" w:rsidRDefault="00756484" w:rsidP="00756484">
      <w:pPr>
        <w:pStyle w:val="HabraDrazba"/>
      </w:pPr>
      <w:r>
        <w:tab/>
        <w:t xml:space="preserve">8,4,2 </w:t>
      </w:r>
    </w:p>
    <w:p w:rsidR="00756484" w:rsidRDefault="00756484" w:rsidP="00756484">
      <w:pPr>
        <w:pStyle w:val="HabraDrazba"/>
      </w:pPr>
      <w:r>
        <w:tab/>
        <w:t xml:space="preserve">Q,J,10,3 </w:t>
      </w:r>
    </w:p>
    <w:p w:rsidR="00756484" w:rsidRDefault="00756484" w:rsidP="00756484">
      <w:pPr>
        <w:rPr>
          <w:color w:val="000000"/>
        </w:rPr>
      </w:pPr>
      <w:r w:rsidRPr="00D20EDF">
        <w:rPr>
          <w:rStyle w:val="HabraTextTucneChar"/>
        </w:rPr>
        <w:t xml:space="preserve">Závazek: </w:t>
      </w:r>
      <w:r w:rsidRPr="006C43F9">
        <w:rPr>
          <w:rStyle w:val="HabraTextChar"/>
        </w:rPr>
        <w:t xml:space="preserve">3BT, Východ </w:t>
      </w:r>
      <w:proofErr w:type="spellStart"/>
      <w:r w:rsidRPr="006C43F9">
        <w:rPr>
          <w:rStyle w:val="HabraTextChar"/>
        </w:rPr>
        <w:t>přelicitoval</w:t>
      </w:r>
      <w:proofErr w:type="spellEnd"/>
      <w:r w:rsidRPr="006C43F9">
        <w:rPr>
          <w:rStyle w:val="HabraTextChar"/>
        </w:rPr>
        <w:t xml:space="preserve"> srdce</w:t>
      </w:r>
    </w:p>
    <w:p w:rsidR="00756484" w:rsidRPr="006C43F9" w:rsidRDefault="00756484" w:rsidP="00756484">
      <w:pPr>
        <w:rPr>
          <w:rStyle w:val="HabraTextChar"/>
        </w:rPr>
      </w:pPr>
      <w:r w:rsidRPr="00D20EDF">
        <w:rPr>
          <w:rStyle w:val="HabraTextTucneChar"/>
        </w:rPr>
        <w:t>Výnos:</w:t>
      </w:r>
      <w:r>
        <w:rPr>
          <w:color w:val="000000"/>
        </w:rPr>
        <w:t xml:space="preserve"> </w:t>
      </w:r>
      <w:r w:rsidRPr="006C43F9">
        <w:rPr>
          <w:rStyle w:val="HabraTextChar"/>
        </w:rPr>
        <w:t>6 srdcová</w:t>
      </w:r>
    </w:p>
    <w:p w:rsidR="00756484" w:rsidRPr="006C43F9" w:rsidRDefault="00756484" w:rsidP="00756484">
      <w:pPr>
        <w:pStyle w:val="HabraText"/>
      </w:pPr>
      <w:r w:rsidRPr="006C43F9">
        <w:t>Hlavn</w:t>
      </w:r>
      <w:r w:rsidR="00C17F56">
        <w:t>í hráč dvakrát propustí srdce a </w:t>
      </w:r>
      <w:r w:rsidRPr="006C43F9">
        <w:t xml:space="preserve">potom nehraje </w:t>
      </w:r>
      <w:proofErr w:type="spellStart"/>
      <w:r w:rsidRPr="006C43F9">
        <w:t>impas</w:t>
      </w:r>
      <w:proofErr w:type="spellEnd"/>
      <w:r w:rsidRPr="006C43F9">
        <w:t xml:space="preserve"> kárový, ale proti pravděpodobnosti na vypadnutí. Pokud totiž </w:t>
      </w:r>
      <w:proofErr w:type="spellStart"/>
      <w:r w:rsidRPr="006C43F9">
        <w:t>impas</w:t>
      </w:r>
      <w:proofErr w:type="spellEnd"/>
      <w:r w:rsidRPr="006C43F9">
        <w:t xml:space="preserve"> sedí, tak vám stejně nevadí, že odevzdáte zdvih Západu, pokud je třetí dáma u Východu, stejně nelze nic dělat, ale jestli má Východ dámu druhou, určitě by vás to mrzelo. Právě tomuto můžete předejít.</w:t>
      </w:r>
    </w:p>
    <w:p w:rsidR="00756484" w:rsidRDefault="00756484" w:rsidP="00756484">
      <w:pPr>
        <w:pStyle w:val="HabraDrazba"/>
      </w:pPr>
      <w:r w:rsidRPr="009F1484">
        <w:rPr>
          <w:rStyle w:val="HabraTextChar"/>
        </w:rPr>
        <w:br w:type="column"/>
      </w:r>
      <w:r>
        <w:lastRenderedPageBreak/>
        <w:tab/>
        <w:t>J,8,3</w:t>
      </w:r>
    </w:p>
    <w:p w:rsidR="00756484" w:rsidRDefault="00756484" w:rsidP="00756484">
      <w:pPr>
        <w:pStyle w:val="HabraDrazba"/>
      </w:pPr>
      <w:r>
        <w:tab/>
        <w:t>A,4</w:t>
      </w:r>
    </w:p>
    <w:p w:rsidR="00756484" w:rsidRDefault="00756484" w:rsidP="00756484">
      <w:pPr>
        <w:pStyle w:val="HabraDrazba"/>
      </w:pPr>
      <w:r>
        <w:tab/>
        <w:t>J,6,4</w:t>
      </w:r>
    </w:p>
    <w:p w:rsidR="00756484" w:rsidRDefault="00756484" w:rsidP="00756484">
      <w:pPr>
        <w:pStyle w:val="HabraDrazba"/>
      </w:pPr>
      <w:r>
        <w:t>K,10,2</w:t>
      </w:r>
      <w:r>
        <w:tab/>
        <w:t>K,J,10,8,3</w:t>
      </w:r>
      <w:r>
        <w:tab/>
        <w:t>9,6,5,4</w:t>
      </w:r>
    </w:p>
    <w:p w:rsidR="00756484" w:rsidRDefault="00756484" w:rsidP="00756484">
      <w:pPr>
        <w:pStyle w:val="HabraDrazba"/>
      </w:pPr>
      <w:r>
        <w:t>Q,J,10,7,2</w:t>
      </w:r>
      <w:r>
        <w:tab/>
      </w:r>
      <w:r>
        <w:tab/>
        <w:t>9,6,5</w:t>
      </w:r>
    </w:p>
    <w:p w:rsidR="00756484" w:rsidRDefault="00756484" w:rsidP="00756484">
      <w:pPr>
        <w:pStyle w:val="HabraDrazba"/>
      </w:pPr>
      <w:r>
        <w:t>Q,8,2</w:t>
      </w:r>
      <w:r>
        <w:tab/>
      </w:r>
      <w:r>
        <w:tab/>
        <w:t>K,9,5,3</w:t>
      </w:r>
    </w:p>
    <w:p w:rsidR="00756484" w:rsidRDefault="00756484" w:rsidP="00756484">
      <w:pPr>
        <w:pStyle w:val="HabraDrazba"/>
      </w:pPr>
      <w:r>
        <w:t>7,5</w:t>
      </w:r>
      <w:r>
        <w:tab/>
        <w:t>A,Q,7</w:t>
      </w:r>
      <w:r>
        <w:tab/>
        <w:t>A,2</w:t>
      </w:r>
    </w:p>
    <w:p w:rsidR="00756484" w:rsidRDefault="00756484" w:rsidP="00756484">
      <w:pPr>
        <w:pStyle w:val="HabraDrazba"/>
      </w:pPr>
      <w:r>
        <w:tab/>
        <w:t>K,8,3</w:t>
      </w:r>
    </w:p>
    <w:p w:rsidR="00756484" w:rsidRDefault="00756484" w:rsidP="00756484">
      <w:pPr>
        <w:pStyle w:val="HabraDrazba"/>
      </w:pPr>
      <w:r>
        <w:tab/>
        <w:t>A,10,7</w:t>
      </w:r>
    </w:p>
    <w:p w:rsidR="00756484" w:rsidRDefault="00756484" w:rsidP="00756484">
      <w:pPr>
        <w:pStyle w:val="HabraDrazba"/>
      </w:pPr>
      <w:r>
        <w:tab/>
        <w:t>Q,9,6,4</w:t>
      </w:r>
    </w:p>
    <w:p w:rsidR="00756484" w:rsidRDefault="00756484" w:rsidP="00756484">
      <w:pPr>
        <w:rPr>
          <w:color w:val="000000"/>
        </w:rPr>
      </w:pPr>
      <w:r w:rsidRPr="00D20EDF">
        <w:rPr>
          <w:rStyle w:val="HabraTextTucneChar"/>
        </w:rPr>
        <w:t>Závazek:</w:t>
      </w:r>
      <w:r>
        <w:rPr>
          <w:color w:val="000000"/>
        </w:rPr>
        <w:t xml:space="preserve"> </w:t>
      </w:r>
      <w:r w:rsidRPr="006C43F9">
        <w:rPr>
          <w:rStyle w:val="HabraTextChar"/>
        </w:rPr>
        <w:t>3BT</w:t>
      </w:r>
    </w:p>
    <w:p w:rsidR="00756484" w:rsidRDefault="00756484" w:rsidP="00756484">
      <w:pPr>
        <w:rPr>
          <w:color w:val="000000"/>
        </w:rPr>
      </w:pPr>
      <w:r w:rsidRPr="00D20EDF">
        <w:rPr>
          <w:rStyle w:val="HabraTextTucneChar"/>
        </w:rPr>
        <w:t>Výnos:</w:t>
      </w:r>
      <w:r>
        <w:rPr>
          <w:color w:val="000000"/>
        </w:rPr>
        <w:t xml:space="preserve"> </w:t>
      </w:r>
      <w:r w:rsidRPr="006C43F9">
        <w:rPr>
          <w:rStyle w:val="HabraTextChar"/>
        </w:rPr>
        <w:t>Q srdcová</w:t>
      </w:r>
    </w:p>
    <w:p w:rsidR="00756484" w:rsidRPr="006C43F9" w:rsidRDefault="00756484" w:rsidP="00756484">
      <w:pPr>
        <w:pStyle w:val="HabraText"/>
      </w:pPr>
      <w:r w:rsidRPr="006C43F9">
        <w:t xml:space="preserve">Berete esem, a protože ke splnění budete kromě </w:t>
      </w:r>
      <w:proofErr w:type="spellStart"/>
      <w:r w:rsidRPr="006C43F9">
        <w:t>trefů</w:t>
      </w:r>
      <w:proofErr w:type="spellEnd"/>
      <w:r w:rsidRPr="006C43F9">
        <w:t xml:space="preserve"> potřebovat také dva piky, musíte se rozhodnout pro správné pořadí barev. Tady je kupodivu správné rozehrát nejdříve piky. Pokud má eso trefové i krále pikového Západ, nelze tento závazek uhrát. Ale když má jen jeden z těchto vstupů, pak odehrání </w:t>
      </w:r>
      <w:proofErr w:type="spellStart"/>
      <w:r w:rsidRPr="006C43F9">
        <w:t>piků</w:t>
      </w:r>
      <w:proofErr w:type="spellEnd"/>
      <w:r w:rsidRPr="006C43F9">
        <w:t xml:space="preserve"> vyrazí vstup včas, nebo umožní získat druhý pik před ztrátou druhého stopera.</w:t>
      </w:r>
    </w:p>
    <w:p w:rsidR="00756484" w:rsidRDefault="00756484" w:rsidP="00756484">
      <w:pPr>
        <w:rPr>
          <w:color w:val="000000"/>
        </w:rPr>
        <w:sectPr w:rsidR="00756484" w:rsidSect="00756484">
          <w:type w:val="continuous"/>
          <w:pgSz w:w="11906" w:h="16838"/>
          <w:pgMar w:top="1440" w:right="1440" w:bottom="1440" w:left="1800" w:header="708" w:footer="708" w:gutter="0"/>
          <w:cols w:num="2" w:space="708"/>
          <w:docGrid w:linePitch="360"/>
        </w:sectPr>
      </w:pPr>
    </w:p>
    <w:p w:rsidR="00756484" w:rsidRDefault="00756484" w:rsidP="00756484">
      <w:pPr>
        <w:pStyle w:val="HabraDrazba"/>
      </w:pPr>
      <w:r>
        <w:lastRenderedPageBreak/>
        <w:tab/>
        <w:t>A,K,7,5,3</w:t>
      </w:r>
      <w:r w:rsidR="009D3E35">
        <w:br/>
      </w:r>
      <w:r>
        <w:tab/>
        <w:t>7</w:t>
      </w:r>
      <w:r w:rsidR="009D3E35">
        <w:br/>
      </w:r>
      <w:r>
        <w:tab/>
        <w:t>K,4</w:t>
      </w:r>
      <w:r w:rsidR="009D3E35">
        <w:br/>
      </w:r>
      <w:r>
        <w:t>Q,8,4</w:t>
      </w:r>
      <w:r>
        <w:tab/>
        <w:t>A,10,7,6,2</w:t>
      </w:r>
      <w:r>
        <w:tab/>
        <w:t>J,10,6</w:t>
      </w:r>
      <w:r w:rsidR="009D3E35">
        <w:br/>
      </w:r>
      <w:r>
        <w:t>A,Q,6,4,2</w:t>
      </w:r>
      <w:r>
        <w:tab/>
      </w:r>
      <w:r>
        <w:tab/>
        <w:t>10,9,5,3</w:t>
      </w:r>
      <w:r w:rsidR="009D3E35">
        <w:br/>
      </w:r>
      <w:r>
        <w:t>J,10,5</w:t>
      </w:r>
      <w:r>
        <w:tab/>
      </w:r>
      <w:r>
        <w:tab/>
        <w:t>Q,9,3</w:t>
      </w:r>
      <w:r w:rsidR="009D3E35">
        <w:br/>
      </w:r>
      <w:r>
        <w:t>Q,5</w:t>
      </w:r>
      <w:r>
        <w:tab/>
        <w:t>9,2</w:t>
      </w:r>
      <w:r>
        <w:tab/>
        <w:t>J,9,4</w:t>
      </w:r>
      <w:r w:rsidR="009D3E35">
        <w:br/>
      </w:r>
      <w:r>
        <w:tab/>
        <w:t>K,J,8</w:t>
      </w:r>
      <w:r w:rsidR="009D3E35">
        <w:br/>
      </w:r>
      <w:r>
        <w:tab/>
        <w:t>A,8,7,6,2</w:t>
      </w:r>
      <w:r w:rsidR="009D3E35">
        <w:br/>
      </w:r>
      <w:r>
        <w:tab/>
        <w:t>K,8,3</w:t>
      </w:r>
    </w:p>
    <w:p w:rsidR="00756484" w:rsidRDefault="00756484" w:rsidP="00756484">
      <w:pPr>
        <w:rPr>
          <w:color w:val="000000"/>
        </w:rPr>
      </w:pPr>
      <w:r w:rsidRPr="00D20EDF">
        <w:rPr>
          <w:rStyle w:val="HabraTextTucneChar"/>
        </w:rPr>
        <w:t>Závazek:</w:t>
      </w:r>
      <w:r>
        <w:rPr>
          <w:color w:val="000000"/>
        </w:rPr>
        <w:t xml:space="preserve"> </w:t>
      </w:r>
      <w:r w:rsidRPr="006C43F9">
        <w:rPr>
          <w:rStyle w:val="HabraTextChar"/>
        </w:rPr>
        <w:t>3BT</w:t>
      </w:r>
    </w:p>
    <w:p w:rsidR="00756484" w:rsidRDefault="00756484" w:rsidP="00756484">
      <w:pPr>
        <w:rPr>
          <w:color w:val="000000"/>
        </w:rPr>
      </w:pPr>
      <w:r w:rsidRPr="00D20EDF">
        <w:rPr>
          <w:rStyle w:val="HabraTextTucneChar"/>
        </w:rPr>
        <w:t xml:space="preserve">Výnos: </w:t>
      </w:r>
      <w:r w:rsidRPr="006C43F9">
        <w:rPr>
          <w:rStyle w:val="HabraTextChar"/>
        </w:rPr>
        <w:t>4 srdcová</w:t>
      </w:r>
    </w:p>
    <w:p w:rsidR="00756484" w:rsidRDefault="00756484" w:rsidP="00756484">
      <w:pPr>
        <w:pStyle w:val="HabraText"/>
      </w:pPr>
      <w:r>
        <w:t>Jak se bránit úhybným hrám? Prací se vstupy. Devítku srdcovou vezme hlavní hráč klukem. Vynese-li hlavní hráč trefového krále, musí se Západ odblokovat dámou. Pokud hlavní hráč zaútočí v kárech, pak když položí Západ jen 5, vpustí ho hlavní hráč dalším zdvihem. Pokud hlavní hráč rozehraje zvysoka piky, musí se Z</w:t>
      </w:r>
      <w:r w:rsidR="009D3E35">
        <w:t>ápad zbavit dámy.</w:t>
      </w:r>
    </w:p>
    <w:p w:rsidR="00756484" w:rsidRPr="003825D7" w:rsidRDefault="00756484" w:rsidP="00756484">
      <w:pPr>
        <w:pStyle w:val="HabraText"/>
      </w:pPr>
      <w:r>
        <w:t xml:space="preserve">Tady </w:t>
      </w:r>
      <w:r w:rsidR="009D3E35">
        <w:t>je problémové rozdání:</w:t>
      </w:r>
    </w:p>
    <w:p w:rsidR="00756484" w:rsidRDefault="00756484" w:rsidP="00756484">
      <w:pPr>
        <w:pStyle w:val="HabraDrazba"/>
      </w:pPr>
      <w:r>
        <w:tab/>
        <w:t>K,7,5</w:t>
      </w:r>
    </w:p>
    <w:p w:rsidR="00756484" w:rsidRDefault="00756484" w:rsidP="00756484">
      <w:pPr>
        <w:pStyle w:val="HabraDrazba"/>
      </w:pPr>
      <w:r>
        <w:tab/>
        <w:t>7,4</w:t>
      </w:r>
    </w:p>
    <w:p w:rsidR="00756484" w:rsidRDefault="00756484" w:rsidP="00756484">
      <w:pPr>
        <w:pStyle w:val="HabraDrazba"/>
      </w:pPr>
      <w:r>
        <w:tab/>
        <w:t>K,10,7,3</w:t>
      </w:r>
    </w:p>
    <w:p w:rsidR="00756484" w:rsidRDefault="00756484" w:rsidP="00756484">
      <w:pPr>
        <w:pStyle w:val="HabraDrazba"/>
      </w:pPr>
      <w:r>
        <w:tab/>
        <w:t>A,Q,9,2</w:t>
      </w:r>
    </w:p>
    <w:p w:rsidR="00756484" w:rsidRDefault="00756484" w:rsidP="00756484">
      <w:pPr>
        <w:pStyle w:val="HabraDrazba"/>
      </w:pPr>
    </w:p>
    <w:p w:rsidR="00756484" w:rsidRDefault="00756484" w:rsidP="00756484">
      <w:pPr>
        <w:pStyle w:val="HabraDrazba"/>
      </w:pPr>
      <w:r>
        <w:tab/>
        <w:t>A,8,3</w:t>
      </w:r>
    </w:p>
    <w:p w:rsidR="00756484" w:rsidRDefault="00756484" w:rsidP="00756484">
      <w:pPr>
        <w:pStyle w:val="HabraDrazba"/>
      </w:pPr>
      <w:r>
        <w:tab/>
        <w:t>K,2</w:t>
      </w:r>
    </w:p>
    <w:p w:rsidR="00756484" w:rsidRDefault="00756484" w:rsidP="00756484">
      <w:pPr>
        <w:pStyle w:val="HabraDrazba"/>
      </w:pPr>
      <w:r>
        <w:tab/>
        <w:t>A,J,8,6,2</w:t>
      </w:r>
    </w:p>
    <w:p w:rsidR="00756484" w:rsidRDefault="00756484" w:rsidP="00756484">
      <w:pPr>
        <w:pStyle w:val="HabraDrazba"/>
      </w:pPr>
      <w:r>
        <w:tab/>
        <w:t>K,8,4</w:t>
      </w:r>
    </w:p>
    <w:p w:rsidR="00756484" w:rsidRPr="006C43F9" w:rsidRDefault="00756484" w:rsidP="00756484">
      <w:pPr>
        <w:rPr>
          <w:rStyle w:val="HabraTextChar"/>
        </w:rPr>
      </w:pPr>
      <w:r w:rsidRPr="00D20EDF">
        <w:rPr>
          <w:rStyle w:val="HabraTextTucneChar"/>
        </w:rPr>
        <w:t>Závazek:</w:t>
      </w:r>
      <w:r>
        <w:rPr>
          <w:color w:val="000000"/>
        </w:rPr>
        <w:t xml:space="preserve"> </w:t>
      </w:r>
      <w:r w:rsidR="009D3E35">
        <w:rPr>
          <w:rStyle w:val="HabraTextChar"/>
        </w:rPr>
        <w:t>3 BT</w:t>
      </w:r>
    </w:p>
    <w:p w:rsidR="00756484" w:rsidRDefault="00756484" w:rsidP="00756484">
      <w:pPr>
        <w:rPr>
          <w:color w:val="000000"/>
          <w:sz w:val="24"/>
        </w:rPr>
      </w:pPr>
      <w:r w:rsidRPr="00D20EDF">
        <w:rPr>
          <w:rStyle w:val="HabraTextTucneChar"/>
        </w:rPr>
        <w:t xml:space="preserve">Výnos: </w:t>
      </w:r>
      <w:r w:rsidRPr="006C43F9">
        <w:rPr>
          <w:rStyle w:val="HabraTextChar"/>
        </w:rPr>
        <w:t>2 piková.</w:t>
      </w:r>
    </w:p>
    <w:p w:rsidR="00756484" w:rsidRDefault="00756484" w:rsidP="00756484">
      <w:pPr>
        <w:pStyle w:val="HabraText"/>
      </w:pPr>
      <w:r>
        <w:t xml:space="preserve">Po tomto výnosu je nebezpečný Východ, který může podnést srdce, je tedy nutno odehrát krále kárového a </w:t>
      </w:r>
      <w:proofErr w:type="spellStart"/>
      <w:r>
        <w:t>impasovat</w:t>
      </w:r>
      <w:proofErr w:type="spellEnd"/>
      <w:r>
        <w:t xml:space="preserve"> k Západu, který není nebezpečný.</w:t>
      </w:r>
    </w:p>
    <w:p w:rsidR="00756484" w:rsidRDefault="00756484" w:rsidP="00756484">
      <w:pPr>
        <w:pStyle w:val="HabraLiteratura"/>
      </w:pPr>
      <w:r w:rsidRPr="002659AE">
        <w:t>Literatura:</w:t>
      </w:r>
      <w:r>
        <w:t xml:space="preserve"> </w:t>
      </w:r>
      <w:r>
        <w:tab/>
        <w:t>E. Kaplan</w:t>
      </w:r>
      <w:r>
        <w:tab/>
        <w:t>Pokročilá sehrávka</w:t>
      </w:r>
      <w:r>
        <w:tab/>
        <w:t xml:space="preserve">str. 15-19 </w:t>
      </w:r>
    </w:p>
    <w:p w:rsidR="00756484" w:rsidRPr="006733F8" w:rsidRDefault="00756484" w:rsidP="00756484">
      <w:pPr>
        <w:pStyle w:val="HabraLiteratura"/>
      </w:pPr>
      <w:r>
        <w:tab/>
        <w:t xml:space="preserve">P. </w:t>
      </w:r>
      <w:proofErr w:type="spellStart"/>
      <w:r>
        <w:t>Mokráň</w:t>
      </w:r>
      <w:proofErr w:type="spellEnd"/>
      <w:r>
        <w:tab/>
        <w:t xml:space="preserve">Bridž </w:t>
      </w:r>
      <w:proofErr w:type="spellStart"/>
      <w:r>
        <w:t>rýchlo</w:t>
      </w:r>
      <w:proofErr w:type="spellEnd"/>
      <w:r>
        <w:t xml:space="preserve"> a </w:t>
      </w:r>
      <w:proofErr w:type="spellStart"/>
      <w:r>
        <w:t>dobre</w:t>
      </w:r>
      <w:proofErr w:type="spellEnd"/>
      <w:r>
        <w:tab/>
        <w:t xml:space="preserve">str. 195-199 </w:t>
      </w:r>
    </w:p>
    <w:p w:rsidR="00756484" w:rsidRDefault="00756484" w:rsidP="00756484">
      <w:pPr>
        <w:pStyle w:val="HabraNadpisLekce"/>
        <w:widowControl/>
      </w:pPr>
      <w:bookmarkStart w:id="227" w:name="_Toc171671618"/>
      <w:bookmarkStart w:id="228" w:name="_Toc182458195"/>
      <w:bookmarkStart w:id="229" w:name="_Toc182458322"/>
      <w:bookmarkStart w:id="230" w:name="_Toc182458642"/>
      <w:bookmarkStart w:id="231" w:name="_Toc182458710"/>
      <w:bookmarkStart w:id="232" w:name="_Toc182459399"/>
      <w:bookmarkStart w:id="233" w:name="_Toc182574775"/>
      <w:bookmarkStart w:id="234" w:name="_Toc183305462"/>
      <w:bookmarkStart w:id="235" w:name="_Toc187850820"/>
      <w:bookmarkStart w:id="236" w:name="_Toc188743753"/>
      <w:bookmarkStart w:id="237" w:name="_Toc194055778"/>
      <w:bookmarkStart w:id="238" w:name="_Toc277601249"/>
      <w:bookmarkStart w:id="239" w:name="_Toc342910528"/>
      <w:proofErr w:type="spellStart"/>
      <w:r w:rsidRPr="00EB6D6A">
        <w:lastRenderedPageBreak/>
        <w:t>Bridge</w:t>
      </w:r>
      <w:proofErr w:type="spellEnd"/>
      <w:r w:rsidRPr="00EB6D6A">
        <w:t xml:space="preserve"> Master 1A 21-30</w:t>
      </w:r>
      <w:bookmarkEnd w:id="227"/>
      <w:bookmarkEnd w:id="228"/>
      <w:bookmarkEnd w:id="229"/>
      <w:bookmarkEnd w:id="230"/>
      <w:bookmarkEnd w:id="231"/>
      <w:bookmarkEnd w:id="232"/>
      <w:bookmarkEnd w:id="233"/>
      <w:bookmarkEnd w:id="234"/>
      <w:bookmarkEnd w:id="235"/>
      <w:bookmarkEnd w:id="236"/>
      <w:bookmarkEnd w:id="237"/>
      <w:bookmarkEnd w:id="238"/>
      <w:bookmarkEnd w:id="239"/>
    </w:p>
    <w:p w:rsidR="00756484" w:rsidRDefault="00756484" w:rsidP="006E34BF">
      <w:pPr>
        <w:pStyle w:val="HabraOdrazky"/>
      </w:pPr>
      <w:r w:rsidRPr="00074C58">
        <w:t>A</w:t>
      </w:r>
      <w:r>
        <w:t>2</w:t>
      </w:r>
      <w:r w:rsidRPr="00074C58">
        <w:t>1</w:t>
      </w:r>
      <w:r>
        <w:t xml:space="preserve"> – vytvoření vstupu skrčením</w:t>
      </w:r>
    </w:p>
    <w:p w:rsidR="00756484" w:rsidRDefault="00756484" w:rsidP="006E34BF">
      <w:pPr>
        <w:pStyle w:val="HabraOdrazky"/>
      </w:pPr>
      <w:r>
        <w:t xml:space="preserve">A22 – </w:t>
      </w:r>
      <w:proofErr w:type="spellStart"/>
      <w:r>
        <w:t>snap</w:t>
      </w:r>
      <w:proofErr w:type="spellEnd"/>
    </w:p>
    <w:p w:rsidR="00756484" w:rsidRDefault="00756484" w:rsidP="006E34BF">
      <w:pPr>
        <w:pStyle w:val="HabraOdrazky"/>
      </w:pPr>
      <w:r>
        <w:t xml:space="preserve">A23 – propuštění za účelem přerušení napojení, </w:t>
      </w:r>
      <w:proofErr w:type="spellStart"/>
      <w:r>
        <w:t>nezahrání</w:t>
      </w:r>
      <w:proofErr w:type="spellEnd"/>
      <w:r>
        <w:t xml:space="preserve"> </w:t>
      </w:r>
      <w:proofErr w:type="spellStart"/>
      <w:r>
        <w:t>impasu</w:t>
      </w:r>
      <w:proofErr w:type="spellEnd"/>
      <w:r>
        <w:t xml:space="preserve"> – bezpečná hra</w:t>
      </w:r>
    </w:p>
    <w:p w:rsidR="00756484" w:rsidRDefault="00756484" w:rsidP="006E34BF">
      <w:pPr>
        <w:pStyle w:val="HabraOdrazky"/>
      </w:pPr>
      <w:r>
        <w:t xml:space="preserve">A24 – křížové </w:t>
      </w:r>
      <w:proofErr w:type="spellStart"/>
      <w:r>
        <w:t>snapy</w:t>
      </w:r>
      <w:proofErr w:type="spellEnd"/>
    </w:p>
    <w:p w:rsidR="00756484" w:rsidRDefault="00756484" w:rsidP="006E34BF">
      <w:pPr>
        <w:pStyle w:val="HabraOdrazky"/>
      </w:pPr>
      <w:r>
        <w:t>A25 – posouzení šancí – nelze vypracovávat, protože budou mít dří</w:t>
      </w:r>
      <w:r w:rsidR="00C17F56">
        <w:t>ve obránci 5 zdvihů, hrajeme na </w:t>
      </w:r>
      <w:proofErr w:type="spellStart"/>
      <w:r>
        <w:t>expas</w:t>
      </w:r>
      <w:proofErr w:type="spellEnd"/>
    </w:p>
    <w:p w:rsidR="00756484" w:rsidRDefault="00756484" w:rsidP="006E34BF">
      <w:pPr>
        <w:pStyle w:val="HabraOdrazky"/>
      </w:pPr>
      <w:r>
        <w:t>A26 – včasné shození ztrátové karty (před vytrumfováním) na vypracovanou barvu</w:t>
      </w:r>
    </w:p>
    <w:p w:rsidR="00756484" w:rsidRDefault="00756484" w:rsidP="006E34BF">
      <w:pPr>
        <w:pStyle w:val="HabraOdrazky"/>
      </w:pPr>
      <w:r>
        <w:t>A27 – jak přidávat do barvy rozehrané soupeřem podle indikace z výnosu</w:t>
      </w:r>
    </w:p>
    <w:p w:rsidR="00756484" w:rsidRDefault="00756484" w:rsidP="006E34BF">
      <w:pPr>
        <w:pStyle w:val="HabraOdrazky"/>
      </w:pPr>
      <w:r>
        <w:t xml:space="preserve">A28 – </w:t>
      </w:r>
      <w:proofErr w:type="spellStart"/>
      <w:r>
        <w:t>snapování</w:t>
      </w:r>
      <w:proofErr w:type="spellEnd"/>
      <w:r>
        <w:t xml:space="preserve"> jako zdroj chybějícího zdvihu</w:t>
      </w:r>
    </w:p>
    <w:p w:rsidR="00756484" w:rsidRDefault="00756484" w:rsidP="006E34BF">
      <w:pPr>
        <w:pStyle w:val="HabraOdrazky"/>
      </w:pPr>
      <w:r>
        <w:t>A29 – skrčení jako způsob bezpečné sehrávky proti rozloze 4-1</w:t>
      </w:r>
    </w:p>
    <w:p w:rsidR="00756484" w:rsidRPr="00ED79DE" w:rsidRDefault="00756484" w:rsidP="006E34BF">
      <w:pPr>
        <w:pStyle w:val="HabraOdrazky"/>
      </w:pPr>
      <w:r>
        <w:t xml:space="preserve">A30 – práce se vstupy – odblokování se, vzdání se </w:t>
      </w:r>
      <w:proofErr w:type="spellStart"/>
      <w:r>
        <w:t>impasu</w:t>
      </w:r>
      <w:proofErr w:type="spellEnd"/>
      <w:r>
        <w:t xml:space="preserve"> – bezpečná sehrávka</w:t>
      </w:r>
    </w:p>
    <w:p w:rsidR="004E5C79" w:rsidRPr="00D20EDF" w:rsidRDefault="004E5C79" w:rsidP="00D20EDF">
      <w:pPr>
        <w:pStyle w:val="HabraNadpisLekce"/>
      </w:pPr>
      <w:bookmarkStart w:id="240" w:name="_Toc277259655"/>
      <w:bookmarkStart w:id="241" w:name="_Toc342910529"/>
      <w:r w:rsidRPr="00D20EDF">
        <w:lastRenderedPageBreak/>
        <w:t>Preventivní zahájení</w:t>
      </w:r>
      <w:bookmarkEnd w:id="240"/>
      <w:bookmarkEnd w:id="241"/>
    </w:p>
    <w:p w:rsidR="004E5C79" w:rsidRDefault="004E5C79" w:rsidP="00D20EDF">
      <w:pPr>
        <w:pStyle w:val="HabraText"/>
      </w:pPr>
      <w:r>
        <w:t xml:space="preserve">Jsou rozdání, kdy nemáme příliš mnoho bodů, ale rádi bychom dražili, protože máme dlouhou barvu. Zatím jsme nedoporučovali s takovýmto listem otevřít. Dnes bychom svým svěřencům měli prozradit, co je to </w:t>
      </w:r>
      <w:r w:rsidRPr="00ED79DE">
        <w:rPr>
          <w:rStyle w:val="HabraTextTucneChar"/>
        </w:rPr>
        <w:t>preventivní neboli blokující zahájení a že k němu používáme otevření na druhém stupni. Potřebujeme pro něj 7-list a maximálně 10 bodů</w:t>
      </w:r>
      <w:r>
        <w:t xml:space="preserve">, s jedenácti body a 7-listem zahájíme jedna v barvě. Upozorníme na další předpoklady pro blokující zahájení. </w:t>
      </w:r>
      <w:r w:rsidRPr="00ED79DE">
        <w:rPr>
          <w:rStyle w:val="HabraTextTucneChar"/>
        </w:rPr>
        <w:t>Většina bodů (6-10) by měla být v oné dlouhé barvě</w:t>
      </w:r>
      <w:r>
        <w:t xml:space="preserve">. Zmíněná barva musí být tedy dobrá. Dále je třeba uvést, že </w:t>
      </w:r>
      <w:r w:rsidRPr="00ED79DE">
        <w:rPr>
          <w:rStyle w:val="HabraTextTucneChar"/>
        </w:rPr>
        <w:t>je nesmyslné blokovat po třech pasech</w:t>
      </w:r>
      <w:r>
        <w:t xml:space="preserve">. V druhé hře je třeba být mnohem obezřetnější a blokovat s rozvahou. </w:t>
      </w:r>
      <w:r w:rsidRPr="00ED79DE">
        <w:rPr>
          <w:rStyle w:val="HabraTextTucneChar"/>
        </w:rPr>
        <w:t>Také blokovat jako první, kdy se partner ještě nevyjádřil, je méně výhodné, než když dražíme po partnerově pasu</w:t>
      </w:r>
      <w:r>
        <w:t xml:space="preserve">. Je třeba si uvědomit, že tato hláška není myšlena příliš konstruktivně, ale její hlavní význam je v překážení dražbě soupeřům. </w:t>
      </w:r>
      <w:r w:rsidRPr="00ED79DE">
        <w:rPr>
          <w:rStyle w:val="HabraTextTucneChar"/>
        </w:rPr>
        <w:t>Je důležité, aby si partner věděl také rady s odpovědí</w:t>
      </w:r>
      <w:r>
        <w:t xml:space="preserve">. Nejobvyklejší je pas, zvýšení barvy závazku bývá prodloužením bloku, které však u hráčů s tak malou zkušeností také není častou zbraní, dražba jakékoliv hry je </w:t>
      </w:r>
      <w:proofErr w:type="spellStart"/>
      <w:r>
        <w:t>stopdražbou</w:t>
      </w:r>
      <w:proofErr w:type="spellEnd"/>
      <w:r>
        <w:t xml:space="preserve"> a nabídka barvy (alespoň 6-list) je příkazná na jedno kolo a znamená podporu v původně dražené barvě s nabídkou svého dlouhé</w:t>
      </w:r>
      <w:r w:rsidR="0046527D">
        <w:t>ho</w:t>
      </w:r>
      <w:r>
        <w:t xml:space="preserve"> listu. Pokud potřebuji vědět, zda má partner minimum (6-8b.) nebo maximum (9-10b.) proto, abych dorazil či nedorazil </w:t>
      </w:r>
      <w:proofErr w:type="spellStart"/>
      <w:r>
        <w:t>manši</w:t>
      </w:r>
      <w:proofErr w:type="spellEnd"/>
      <w:r>
        <w:t>, mám dotazovou hlášku 2BT. Odpověď 3 v barvě znamená minimu</w:t>
      </w:r>
      <w:r w:rsidR="00E90737">
        <w:t>m, jiná barva ukazuje maximum a </w:t>
      </w:r>
      <w:r>
        <w:t>figury ve vedlejších barvách (tedy ne 4-list).</w:t>
      </w:r>
      <w:r w:rsidR="0046527D">
        <w:t xml:space="preserve"> Zde jsou příklady k osvětlení:</w:t>
      </w:r>
    </w:p>
    <w:p w:rsidR="004E5C79" w:rsidRDefault="004E5C79" w:rsidP="004E5C79">
      <w:pPr>
        <w:pStyle w:val="HabraDrazba"/>
      </w:pPr>
      <w:r>
        <w:t>Q,3</w:t>
      </w:r>
      <w:r>
        <w:tab/>
        <w:t>A,Q,J,10,4,3,2</w:t>
      </w:r>
      <w:r>
        <w:tab/>
        <w:t>Q</w:t>
      </w:r>
      <w:r>
        <w:tab/>
        <w:t>A,8,4</w:t>
      </w:r>
    </w:p>
    <w:p w:rsidR="004E5C79" w:rsidRDefault="004E5C79" w:rsidP="004E5C79">
      <w:pPr>
        <w:pStyle w:val="HabraDrazba"/>
      </w:pPr>
      <w:r>
        <w:t>A,Q,10,7,6,3,2</w:t>
      </w:r>
      <w:r>
        <w:tab/>
        <w:t>K,5</w:t>
      </w:r>
      <w:r>
        <w:tab/>
        <w:t>9,7</w:t>
      </w:r>
      <w:r>
        <w:tab/>
        <w:t>10,5</w:t>
      </w:r>
    </w:p>
    <w:p w:rsidR="004E5C79" w:rsidRDefault="004E5C79" w:rsidP="004E5C79">
      <w:pPr>
        <w:pStyle w:val="HabraDrazba"/>
      </w:pPr>
      <w:r>
        <w:t>10,8,2</w:t>
      </w:r>
      <w:r>
        <w:tab/>
        <w:t>7</w:t>
      </w:r>
      <w:r>
        <w:tab/>
        <w:t>8,4,3</w:t>
      </w:r>
      <w:r>
        <w:tab/>
        <w:t>Q,7,6,5,4,3,2</w:t>
      </w:r>
    </w:p>
    <w:p w:rsidR="004E5C79" w:rsidRDefault="004E5C79" w:rsidP="004E5C79">
      <w:pPr>
        <w:pStyle w:val="HabraDrazba"/>
      </w:pPr>
      <w:r>
        <w:t>5</w:t>
      </w:r>
      <w:r>
        <w:tab/>
        <w:t>K,6,5</w:t>
      </w:r>
      <w:r>
        <w:tab/>
        <w:t>Q,J,10,8,4,3,2</w:t>
      </w:r>
      <w:r>
        <w:tab/>
        <w:t>Q</w:t>
      </w:r>
    </w:p>
    <w:p w:rsidR="004029E3" w:rsidRDefault="004029E3" w:rsidP="004E5C79">
      <w:pPr>
        <w:pStyle w:val="HabraDrazba"/>
      </w:pPr>
    </w:p>
    <w:p w:rsidR="004E5C79" w:rsidRDefault="004E5C79" w:rsidP="004E5C79">
      <w:pPr>
        <w:pStyle w:val="HabraDrazba"/>
      </w:pPr>
      <w:r>
        <w:t>2s</w:t>
      </w:r>
      <w:r>
        <w:tab/>
        <w:t>1p (moc bodů)</w:t>
      </w:r>
      <w:r>
        <w:tab/>
        <w:t>pas (málo bodů)</w:t>
      </w:r>
      <w:r>
        <w:tab/>
        <w:t>pas (slabá barva)</w:t>
      </w:r>
    </w:p>
    <w:p w:rsidR="004029E3" w:rsidRDefault="004029E3" w:rsidP="004E5C79">
      <w:pPr>
        <w:pStyle w:val="HabraDrazba"/>
      </w:pPr>
    </w:p>
    <w:p w:rsidR="004029E3" w:rsidRDefault="004029E3" w:rsidP="004E5C79">
      <w:pPr>
        <w:pStyle w:val="HabraDrazba"/>
      </w:pPr>
    </w:p>
    <w:p w:rsidR="004E5C79" w:rsidRDefault="004E5C79" w:rsidP="004E5C79">
      <w:pPr>
        <w:pStyle w:val="HabraDrazba"/>
      </w:pPr>
      <w:r>
        <w:t>8,3</w:t>
      </w:r>
      <w:r>
        <w:tab/>
        <w:t>K,J,10,8,6,5</w:t>
      </w:r>
      <w:r>
        <w:tab/>
        <w:t>6,2</w:t>
      </w:r>
      <w:r>
        <w:tab/>
        <w:t>J,8,7,6,5,4,2</w:t>
      </w:r>
      <w:r>
        <w:tab/>
        <w:t>7,3</w:t>
      </w:r>
    </w:p>
    <w:p w:rsidR="004E5C79" w:rsidRDefault="004E5C79" w:rsidP="004E5C79">
      <w:pPr>
        <w:pStyle w:val="HabraDrazba"/>
      </w:pPr>
      <w:r>
        <w:t>9</w:t>
      </w:r>
      <w:r>
        <w:tab/>
        <w:t>9,7,4</w:t>
      </w:r>
      <w:r>
        <w:tab/>
        <w:t xml:space="preserve">A,K,Q,7,5,3,2     </w:t>
      </w:r>
      <w:r>
        <w:tab/>
        <w:t>Q</w:t>
      </w:r>
      <w:r>
        <w:tab/>
        <w:t>K,Q,J,10,6,5,2</w:t>
      </w:r>
    </w:p>
    <w:p w:rsidR="004E5C79" w:rsidRDefault="004E5C79" w:rsidP="004E5C79">
      <w:pPr>
        <w:pStyle w:val="HabraDrazba"/>
      </w:pPr>
      <w:r>
        <w:t>A,K,J,9,6,5,4</w:t>
      </w:r>
      <w:r>
        <w:tab/>
        <w:t>A,2</w:t>
      </w:r>
      <w:r>
        <w:tab/>
        <w:t>9</w:t>
      </w:r>
      <w:r>
        <w:tab/>
        <w:t>K,4</w:t>
      </w:r>
      <w:r>
        <w:tab/>
        <w:t>A</w:t>
      </w:r>
    </w:p>
    <w:p w:rsidR="004E5C79" w:rsidRDefault="004E5C79" w:rsidP="004E5C79">
      <w:pPr>
        <w:pStyle w:val="HabraDrazba"/>
      </w:pPr>
      <w:r>
        <w:t>9,4,3</w:t>
      </w:r>
      <w:r>
        <w:tab/>
        <w:t>J,10</w:t>
      </w:r>
      <w:r>
        <w:tab/>
        <w:t>9,7,3</w:t>
      </w:r>
      <w:r>
        <w:tab/>
        <w:t>Q,8,7</w:t>
      </w:r>
      <w:r>
        <w:tab/>
        <w:t>A,9,6</w:t>
      </w:r>
    </w:p>
    <w:p w:rsidR="004029E3" w:rsidRDefault="004029E3" w:rsidP="004E5C79">
      <w:pPr>
        <w:pStyle w:val="HabraDrazba"/>
      </w:pPr>
    </w:p>
    <w:p w:rsidR="004E5C79" w:rsidRDefault="004E5C79" w:rsidP="004E5C79">
      <w:pPr>
        <w:pStyle w:val="HabraDrazba"/>
      </w:pPr>
      <w:r>
        <w:t>2k</w:t>
      </w:r>
      <w:r>
        <w:tab/>
        <w:t>pas(krátká barva)2s</w:t>
      </w:r>
      <w:r>
        <w:tab/>
        <w:t>pas (slabá barva)</w:t>
      </w:r>
      <w:r>
        <w:tab/>
        <w:t>1s (silný list)</w:t>
      </w:r>
    </w:p>
    <w:p w:rsidR="004E5C79" w:rsidRDefault="004E5C79" w:rsidP="004E5C79">
      <w:pPr>
        <w:pStyle w:val="HabraPodnadpis"/>
      </w:pPr>
      <w:r>
        <w:t>Shrnutí:</w:t>
      </w:r>
    </w:p>
    <w:p w:rsidR="004E5C79" w:rsidRDefault="004E5C79" w:rsidP="004E5C79">
      <w:pPr>
        <w:pStyle w:val="HabraText"/>
      </w:pPr>
      <w:r>
        <w:t xml:space="preserve">Toto zahájení používáme především v první hře, ve druhé je třeba být opatrnější. Většina bodů by měla být v licitované barvě. Partner obvykle pasuje, s </w:t>
      </w:r>
      <w:smartTag w:uri="urn:schemas-microsoft-com:office:smarttags" w:element="metricconverter">
        <w:smartTagPr>
          <w:attr w:name="ProductID" w:val="13 a"/>
        </w:smartTagPr>
        <w:r>
          <w:t>13 a</w:t>
        </w:r>
      </w:smartTag>
      <w:r>
        <w:t xml:space="preserve"> více bo</w:t>
      </w:r>
      <w:r w:rsidR="0046527D">
        <w:t>dy dorazí na hru. Další postup:</w:t>
      </w:r>
    </w:p>
    <w:p w:rsidR="004E5C79" w:rsidRDefault="004E5C79" w:rsidP="006E34BF">
      <w:pPr>
        <w:pStyle w:val="HabraOdrazky"/>
      </w:pPr>
      <w:r>
        <w:t>- zvýšení barvy = blok</w:t>
      </w:r>
    </w:p>
    <w:p w:rsidR="004E5C79" w:rsidRDefault="004E5C79" w:rsidP="006E34BF">
      <w:pPr>
        <w:pStyle w:val="HabraOdrazky"/>
      </w:pPr>
      <w:r>
        <w:t>- dražba jakékoliv hry je stop dražbou</w:t>
      </w:r>
    </w:p>
    <w:p w:rsidR="004E5C79" w:rsidRDefault="004E5C79" w:rsidP="006E34BF">
      <w:pPr>
        <w:pStyle w:val="HabraOdrazky"/>
      </w:pPr>
      <w:r>
        <w:t xml:space="preserve">- dražba nové barvy je příkazná na jedno kolo (pokud to není hra) s 6+listem. </w:t>
      </w:r>
      <w:proofErr w:type="spellStart"/>
      <w:r>
        <w:t>Zahajitel</w:t>
      </w:r>
      <w:proofErr w:type="spellEnd"/>
      <w:r>
        <w:t xml:space="preserve"> bez 3-</w:t>
      </w:r>
      <w:proofErr w:type="spellStart"/>
      <w:r>
        <w:t>listého</w:t>
      </w:r>
      <w:proofErr w:type="spellEnd"/>
      <w:r>
        <w:t xml:space="preserve"> </w:t>
      </w:r>
      <w:proofErr w:type="spellStart"/>
      <w:r>
        <w:t>fitu</w:t>
      </w:r>
      <w:proofErr w:type="spellEnd"/>
      <w:r>
        <w:t xml:space="preserve"> opakuje barvu s minimem, s maximem draží BT</w:t>
      </w:r>
    </w:p>
    <w:p w:rsidR="004E5C79" w:rsidRDefault="004E5C79" w:rsidP="006E34BF">
      <w:pPr>
        <w:pStyle w:val="HabraOdrazky"/>
      </w:pPr>
      <w:r>
        <w:t xml:space="preserve">- 2BT = dotaz na sílu zahájení, </w:t>
      </w:r>
      <w:proofErr w:type="spellStart"/>
      <w:r>
        <w:t>zahajitel</w:t>
      </w:r>
      <w:proofErr w:type="spellEnd"/>
      <w:r>
        <w:t xml:space="preserve"> s minimem (6-8b.) opakuje barvu, s maximem (9-10b.) draží barvu, v níž má hodnoty</w:t>
      </w:r>
    </w:p>
    <w:p w:rsidR="004E5C79" w:rsidRPr="00D20EDF" w:rsidRDefault="004E5C79" w:rsidP="00D20EDF">
      <w:pPr>
        <w:pStyle w:val="HabraLiteratura"/>
      </w:pPr>
      <w:r w:rsidRPr="00D20EDF">
        <w:t xml:space="preserve">Literatura: </w:t>
      </w:r>
      <w:r w:rsidRPr="00D20EDF">
        <w:tab/>
        <w:t>J. Hájek</w:t>
      </w:r>
      <w:r w:rsidRPr="00D20EDF">
        <w:tab/>
        <w:t>Bridžová školka</w:t>
      </w:r>
      <w:r w:rsidRPr="00D20EDF">
        <w:tab/>
      </w:r>
      <w:r w:rsidRPr="00D20EDF">
        <w:tab/>
        <w:t>29. lekce</w:t>
      </w:r>
    </w:p>
    <w:p w:rsidR="004E5C79" w:rsidRPr="00D20EDF" w:rsidRDefault="004E5C79" w:rsidP="00D20EDF">
      <w:pPr>
        <w:pStyle w:val="HabraLiteratura"/>
      </w:pPr>
      <w:r w:rsidRPr="00D20EDF">
        <w:tab/>
        <w:t xml:space="preserve">K. </w:t>
      </w:r>
      <w:proofErr w:type="spellStart"/>
      <w:r w:rsidRPr="00D20EDF">
        <w:t>Jassem</w:t>
      </w:r>
      <w:proofErr w:type="spellEnd"/>
      <w:r w:rsidRPr="00D20EDF">
        <w:tab/>
        <w:t>Polský tref Základní verze</w:t>
      </w:r>
    </w:p>
    <w:p w:rsidR="004E5C79" w:rsidRPr="00D20EDF" w:rsidRDefault="004E5C79" w:rsidP="00D20EDF">
      <w:pPr>
        <w:pStyle w:val="HabraLiteratura"/>
      </w:pPr>
      <w:r w:rsidRPr="00D20EDF">
        <w:tab/>
        <w:t>?</w:t>
      </w:r>
      <w:r w:rsidRPr="00D20EDF">
        <w:tab/>
        <w:t>Přirozený licitační systém</w:t>
      </w:r>
      <w:r w:rsidRPr="00D20EDF">
        <w:tab/>
        <w:t>str. 1</w:t>
      </w:r>
    </w:p>
    <w:p w:rsidR="004E5C79" w:rsidRPr="00D20EDF" w:rsidRDefault="004E5C79" w:rsidP="00D20EDF">
      <w:pPr>
        <w:pStyle w:val="HabraNadpisLekce"/>
      </w:pPr>
      <w:bookmarkStart w:id="242" w:name="_Toc171671620"/>
      <w:bookmarkStart w:id="243" w:name="_Toc182458197"/>
      <w:bookmarkStart w:id="244" w:name="_Toc182458324"/>
      <w:bookmarkStart w:id="245" w:name="_Toc182458644"/>
      <w:bookmarkStart w:id="246" w:name="_Toc182458712"/>
      <w:bookmarkStart w:id="247" w:name="_Toc182459401"/>
      <w:bookmarkStart w:id="248" w:name="_Toc182574777"/>
      <w:bookmarkStart w:id="249" w:name="_Toc183305464"/>
      <w:bookmarkStart w:id="250" w:name="_Toc187850822"/>
      <w:bookmarkStart w:id="251" w:name="_Toc188743755"/>
      <w:bookmarkStart w:id="252" w:name="_Toc194055780"/>
      <w:bookmarkStart w:id="253" w:name="_Toc277259656"/>
      <w:bookmarkStart w:id="254" w:name="_Toc342910530"/>
      <w:r w:rsidRPr="00D20EDF">
        <w:lastRenderedPageBreak/>
        <w:t>Výnosy do barvy</w:t>
      </w:r>
      <w:bookmarkEnd w:id="242"/>
      <w:bookmarkEnd w:id="243"/>
      <w:bookmarkEnd w:id="244"/>
      <w:bookmarkEnd w:id="245"/>
      <w:bookmarkEnd w:id="246"/>
      <w:bookmarkEnd w:id="247"/>
      <w:bookmarkEnd w:id="248"/>
      <w:bookmarkEnd w:id="249"/>
      <w:bookmarkEnd w:id="250"/>
      <w:bookmarkEnd w:id="251"/>
      <w:bookmarkEnd w:id="252"/>
      <w:bookmarkEnd w:id="253"/>
      <w:bookmarkEnd w:id="254"/>
    </w:p>
    <w:p w:rsidR="004E5C79" w:rsidRPr="00ED79DE" w:rsidRDefault="004E5C79" w:rsidP="00D20EDF">
      <w:pPr>
        <w:pStyle w:val="HabraText"/>
        <w:rPr>
          <w:rStyle w:val="HabraTextTucneChar"/>
        </w:rPr>
      </w:pPr>
      <w:r w:rsidRPr="00ED79DE">
        <w:rPr>
          <w:rStyle w:val="HabraTextTucneChar"/>
        </w:rPr>
        <w:t>Ve skutečnosti je při obraně nejtěžším problémem otvírající výnos</w:t>
      </w:r>
      <w:r>
        <w:t xml:space="preserve">. Jelikož ještě nevidíte karty stolu, nemůžete si být jisti, co má být Vaším cílem – zamezit </w:t>
      </w:r>
      <w:proofErr w:type="spellStart"/>
      <w:r>
        <w:t>snapování</w:t>
      </w:r>
      <w:proofErr w:type="spellEnd"/>
      <w:r>
        <w:t xml:space="preserve">, vzít rychle domů své zdvihy nebo se držet vzadu a klidně na své zdvihy čekat. Např. výnos trumfem je nejlepší, když chcete zabránit </w:t>
      </w:r>
      <w:proofErr w:type="spellStart"/>
      <w:r>
        <w:t>snapování</w:t>
      </w:r>
      <w:proofErr w:type="spellEnd"/>
      <w:r>
        <w:t xml:space="preserve"> nebo když chcete klidně čekat na své zdvihy, ale zmaří dokonale Vaše naděje na úspěšnou obranu, když se ukáže, že jde o typ rozdání, při němž musíte své zdvihy udělat co nejdříve, což je asi nejčastější typ her. Vynesete-li však od některé vedlejší barvy, v níž máte </w:t>
      </w:r>
      <w:proofErr w:type="spellStart"/>
      <w:r>
        <w:t>honéra</w:t>
      </w:r>
      <w:proofErr w:type="spellEnd"/>
      <w:r>
        <w:t xml:space="preserve"> ve snaze udělat zdvihy co nejdříve, můžete zadat zdvih, kterým byste závazek porazili, když vše, co byste měli udělat, bylo sedět a čekat. Jde-l</w:t>
      </w:r>
      <w:r w:rsidR="006951F6">
        <w:t>i o slepý výnos, tj. o výnos po </w:t>
      </w:r>
      <w:r>
        <w:t xml:space="preserve">licitaci, v níž Váš partner nic nenabízel, musíte při výběru udělat kompromis mezi dvěma kvalitami – mezi bezpečností a útočností. </w:t>
      </w:r>
      <w:r w:rsidRPr="00ED79DE">
        <w:rPr>
          <w:rStyle w:val="HabraTextTucneChar"/>
        </w:rPr>
        <w:t xml:space="preserve">„Útokem“ se míní, jak je pravděpodobné, že tento výnos povede k rychlému </w:t>
      </w:r>
      <w:proofErr w:type="spellStart"/>
      <w:r w:rsidRPr="00ED79DE">
        <w:rPr>
          <w:rStyle w:val="HabraTextTucneChar"/>
        </w:rPr>
        <w:t>uhrání</w:t>
      </w:r>
      <w:proofErr w:type="spellEnd"/>
      <w:r w:rsidRPr="00ED79DE">
        <w:rPr>
          <w:rStyle w:val="HabraTextTucneChar"/>
        </w:rPr>
        <w:t xml:space="preserve"> zdvihů. „Bezpečností“ se míní, jak je pravděpodobné, že tímto výnosem bude ztracen zdvih, který by jinak mohl být udělán.</w:t>
      </w:r>
    </w:p>
    <w:p w:rsidR="004E5C79" w:rsidRDefault="004E5C79" w:rsidP="00D20EDF">
      <w:pPr>
        <w:pStyle w:val="HabraText"/>
      </w:pPr>
      <w:r>
        <w:t>Naneštěstí jsou útok a bezpečnost často dvě protichůdné kvality. Předpokládejme, že nepřátelé licitovali takto:</w:t>
      </w:r>
    </w:p>
    <w:p w:rsidR="004E5C79" w:rsidRDefault="004E5C79" w:rsidP="004E5C79">
      <w:pPr>
        <w:pStyle w:val="HabraDrazba"/>
      </w:pPr>
      <w:r>
        <w:t>1p</w:t>
      </w:r>
      <w:r>
        <w:tab/>
        <w:t>2k</w:t>
      </w:r>
    </w:p>
    <w:p w:rsidR="004E5C79" w:rsidRDefault="004E5C79" w:rsidP="004E5C79">
      <w:pPr>
        <w:pStyle w:val="HabraDrazba"/>
      </w:pPr>
      <w:r>
        <w:t>3p</w:t>
      </w:r>
      <w:r>
        <w:tab/>
        <w:t>4p</w:t>
      </w:r>
    </w:p>
    <w:p w:rsidR="004E5C79" w:rsidRDefault="004E5C79" w:rsidP="004E5C79">
      <w:pPr>
        <w:pStyle w:val="HabraDrazba"/>
      </w:pPr>
      <w:r>
        <w:tab/>
        <w:t>pas</w:t>
      </w:r>
    </w:p>
    <w:p w:rsidR="004E5C79" w:rsidRDefault="004E5C79" w:rsidP="004E5C79">
      <w:pPr>
        <w:pStyle w:val="HabraDrazba"/>
      </w:pPr>
      <w:r>
        <w:tab/>
        <w:t>Máte udělat první výnos s tímto listem:</w:t>
      </w:r>
    </w:p>
    <w:p w:rsidR="004E5C79" w:rsidRDefault="004E5C79" w:rsidP="004E5C79">
      <w:pPr>
        <w:pStyle w:val="HabraDrazba"/>
      </w:pPr>
      <w:r>
        <w:t>Q,8,4</w:t>
      </w:r>
      <w:r>
        <w:tab/>
        <w:t>K,J,4</w:t>
      </w:r>
      <w:r>
        <w:tab/>
        <w:t>Q,5,3</w:t>
      </w:r>
      <w:r>
        <w:tab/>
        <w:t>7,6,3,2</w:t>
      </w:r>
    </w:p>
    <w:p w:rsidR="004E5C79" w:rsidRDefault="004E5C79" w:rsidP="00D20EDF">
      <w:pPr>
        <w:pStyle w:val="HabraText"/>
      </w:pPr>
      <w:r>
        <w:tab/>
        <w:t xml:space="preserve">Je jasné, že musíte vynést srdce nebo trefy. Výnos srdcovou čtyřkou je výborný pro útok, protože jím můžete udělat hned dva nebo tři zdvihy, bude-li partner mít eso, nebo vypracovat dva možné zdvihy, bude-li mít partner dámu. Tento výnos je však hrozně nebezpečný, protože nebude-li mít partner žádného takového </w:t>
      </w:r>
      <w:proofErr w:type="spellStart"/>
      <w:r>
        <w:t>honéra</w:t>
      </w:r>
      <w:proofErr w:type="spellEnd"/>
      <w:r>
        <w:t xml:space="preserve">, necháte vydražitele udělat první zdvih na dámu – tak svého krále asi nikdy neuhrajete. Naproti tomu dvojka trefová je zcela bezpečná, protože nemůže ztratit žádný zdvih, když nesete od ničeho. Není to však nic útočného, protože i když najdete u partnera </w:t>
      </w:r>
      <w:proofErr w:type="spellStart"/>
      <w:r>
        <w:t>honéra</w:t>
      </w:r>
      <w:proofErr w:type="spellEnd"/>
      <w:r>
        <w:t>, nemůžete si vypracovat vysokou kartu k získání zdvihu. Nemůžete mít tudíž obojí – útok i bezpečnost – co tedy máte zvolit?</w:t>
      </w:r>
    </w:p>
    <w:p w:rsidR="004E5C79" w:rsidRDefault="004E5C79" w:rsidP="00D20EDF">
      <w:pPr>
        <w:pStyle w:val="HabraText"/>
      </w:pPr>
      <w:r>
        <w:t>Při shora uvedené licitaci bych byl pro útočný výnos v srd</w:t>
      </w:r>
      <w:r w:rsidR="006951F6">
        <w:t>cích</w:t>
      </w:r>
      <w:r w:rsidR="006951F6" w:rsidRPr="00ED79DE">
        <w:rPr>
          <w:rStyle w:val="HabraTextTucneChar"/>
        </w:rPr>
        <w:t xml:space="preserve">. Proti </w:t>
      </w:r>
      <w:proofErr w:type="spellStart"/>
      <w:r w:rsidR="006951F6" w:rsidRPr="00ED79DE">
        <w:rPr>
          <w:rStyle w:val="HabraTextTucneChar"/>
        </w:rPr>
        <w:t>manšovým</w:t>
      </w:r>
      <w:proofErr w:type="spellEnd"/>
      <w:r w:rsidR="006951F6" w:rsidRPr="00ED79DE">
        <w:rPr>
          <w:rStyle w:val="HabraTextTucneChar"/>
        </w:rPr>
        <w:t xml:space="preserve"> závazkům a </w:t>
      </w:r>
      <w:r w:rsidRPr="00ED79DE">
        <w:rPr>
          <w:rStyle w:val="HabraTextTucneChar"/>
        </w:rPr>
        <w:t xml:space="preserve">ještě důtklivěji proti malým </w:t>
      </w:r>
      <w:proofErr w:type="spellStart"/>
      <w:r w:rsidRPr="00ED79DE">
        <w:rPr>
          <w:rStyle w:val="HabraTextTucneChar"/>
        </w:rPr>
        <w:t>slemům</w:t>
      </w:r>
      <w:proofErr w:type="spellEnd"/>
      <w:r w:rsidRPr="00ED79DE">
        <w:rPr>
          <w:rStyle w:val="HabraTextTucneChar"/>
        </w:rPr>
        <w:t xml:space="preserve"> se snažím vynést agresivně</w:t>
      </w:r>
      <w:r>
        <w:t xml:space="preserve">, 1) protože protivníci uhrají své zdvihy dříve, když my neuhrajeme své zdvihy a 2) protože naše strana nebude často ve výnosu – první výnos bude znamenat asi polovinu našich příležitostí k vypracování nebo k vzetí domů našich zdvihů. </w:t>
      </w:r>
      <w:r w:rsidRPr="00ED79DE">
        <w:rPr>
          <w:rStyle w:val="HabraTextTucneChar"/>
        </w:rPr>
        <w:t>Naproti tomu bych při obraně proti částečnému závazku považoval za daleko důležitější bezpečnost</w:t>
      </w:r>
      <w:r>
        <w:t>. Protivníci nemají nadbytek bodů, a</w:t>
      </w:r>
      <w:r w:rsidR="006951F6">
        <w:t> </w:t>
      </w:r>
      <w:r>
        <w:t>přitom není třeba riskovat při prvním výnosu, protože naše strana může počítat s tím, že se opět dostane do výnosu častěji. Tedy proti dvěma pikům bych vynesl trefy.</w:t>
      </w:r>
    </w:p>
    <w:p w:rsidR="004E5C79" w:rsidRDefault="004E5C79" w:rsidP="00D20EDF">
      <w:pPr>
        <w:pStyle w:val="HabraText"/>
      </w:pPr>
      <w:r>
        <w:t>Jiným faktorem, který mě vede k útočnému výnosu, je to, co držím v barvě stolu – v kárech. Vypadá to, že vydražitel bude moci asi na kára odhazovat a tato barva bude asi pravidelně rozložena. Kdybych měl v kárech čtyři karty s Q,J, raději bych místo toho vynesl bezpečně, protože se asi ukáže, že se nemusíme obávat, že by naše karty, na něž bychom mohli udělat zdvihy, přišly vniveč, kdyby nebyly uhrány včas. Na tomto příkladu můžete vidět dva hlavní druhy úvah při rozhodování se mezi útokem a bezpečností – Jak vysoký je závazek protivníků? Jak asi bude rozložena vedlejší barva stolu?</w:t>
      </w:r>
    </w:p>
    <w:p w:rsidR="004E5C79" w:rsidRDefault="004E5C79" w:rsidP="00D20EDF">
      <w:pPr>
        <w:pStyle w:val="HabraText"/>
      </w:pPr>
      <w:r w:rsidRPr="00ED79DE">
        <w:rPr>
          <w:rStyle w:val="HabraTextTucneChar"/>
        </w:rPr>
        <w:t>Samozřejmě, že je ideálním, když můžete zaútočit a přitom zachovat i bezpečnost</w:t>
      </w:r>
      <w:r>
        <w:t xml:space="preserve">. To je možné, když </w:t>
      </w:r>
      <w:r w:rsidRPr="00ED79DE">
        <w:rPr>
          <w:rStyle w:val="HabraTextTucneChar"/>
        </w:rPr>
        <w:t>máte sled tří karet vedený honérem</w:t>
      </w:r>
      <w:r w:rsidR="0046527D">
        <w:t xml:space="preserve"> (K,Q,J, Q,J,10,</w:t>
      </w:r>
      <w:r>
        <w:t xml:space="preserve"> J,10,9). Výnos nejvyšší kar</w:t>
      </w:r>
      <w:r w:rsidR="006951F6">
        <w:t>ty ze sledu je zcela bezpečný a </w:t>
      </w:r>
      <w:r>
        <w:t>zároveň velmi útočný, což jsou důvody, pro něž jsou tyto výnosy doporučo</w:t>
      </w:r>
      <w:r w:rsidR="006951F6">
        <w:t>vány. Když je třetí karta jen o </w:t>
      </w:r>
      <w:r>
        <w:t>stupeň nižší než ta, která by do sledu patřila (tzv. přerušený sled – K,Q</w:t>
      </w:r>
      <w:r w:rsidR="0046527D">
        <w:t xml:space="preserve">,10, Q,J,9, </w:t>
      </w:r>
      <w:r w:rsidR="006951F6">
        <w:t>J,10,8), výnos od </w:t>
      </w:r>
      <w:r>
        <w:t>takového sledu je právě tak útočný a skoro stejně bezpečný. Proto je též výborným prvním výnosem.</w:t>
      </w:r>
    </w:p>
    <w:p w:rsidR="004E5C79" w:rsidRDefault="004E5C79" w:rsidP="00D20EDF">
      <w:pPr>
        <w:pStyle w:val="HabraText"/>
      </w:pPr>
      <w:r w:rsidRPr="00ED79DE">
        <w:rPr>
          <w:rStyle w:val="HabraTextTucneChar"/>
        </w:rPr>
        <w:t>Nejlepším prvním výnosem vůbec je král z</w:t>
      </w:r>
      <w:r w:rsidR="006951F6" w:rsidRPr="00ED79DE">
        <w:rPr>
          <w:rStyle w:val="HabraTextTucneChar"/>
        </w:rPr>
        <w:t> </w:t>
      </w:r>
      <w:r w:rsidRPr="00ED79DE">
        <w:rPr>
          <w:rStyle w:val="HabraTextTucneChar"/>
        </w:rPr>
        <w:t>kombinace</w:t>
      </w:r>
      <w:r w:rsidR="006951F6" w:rsidRPr="00ED79DE">
        <w:rPr>
          <w:rStyle w:val="HabraTextTucneChar"/>
        </w:rPr>
        <w:t xml:space="preserve"> </w:t>
      </w:r>
      <w:r w:rsidRPr="00ED79DE">
        <w:rPr>
          <w:rStyle w:val="HabraTextTucneChar"/>
        </w:rPr>
        <w:t>A,K</w:t>
      </w:r>
      <w:r>
        <w:t xml:space="preserve">. Je pochopitelně jak vysoce útočným, tak zcela bezpečný. Největší výhodou tohoto výnosu však je, že při něm zůstanete ve zdvihu, umožní Vám podívat se na karty stolu, a pak se můžete rozumně rozhodovat místo toho, abyste museli jen hádat. Proto máte-li v nějaké barvě A,K, poděkujte </w:t>
      </w:r>
      <w:proofErr w:type="spellStart"/>
      <w:r>
        <w:t>kartibohu</w:t>
      </w:r>
      <w:proofErr w:type="spellEnd"/>
      <w:r>
        <w:t xml:space="preserve"> a vyneste krále. Zvolíte-li přitom jiný výnos, bude to skvělé, když se to podaří, ale bylo by úplným bláznovstvím, kdyby to, jak se většinou stává, nemělo úspěch.</w:t>
      </w:r>
    </w:p>
    <w:p w:rsidR="004E5C79" w:rsidRDefault="004E5C79" w:rsidP="00D20EDF">
      <w:pPr>
        <w:pStyle w:val="HabraText"/>
      </w:pPr>
      <w:r w:rsidRPr="00ED79DE">
        <w:rPr>
          <w:rStyle w:val="HabraTextTucneChar"/>
        </w:rPr>
        <w:t>Jiným výnosem, který je útočný a zároveň bezpečný, je nízký singl</w:t>
      </w:r>
      <w:r>
        <w:t xml:space="preserve">. Je to bezpečné, i když protivníci tuto barvu nabízeli, přestože tím asi ušetříte vydražiteli hádání, bude-li mít partner v této barvě nějaké střední hodnoty. A aby to mohlo být nějakým útočným výnosem, potřebujete k tomu mít nějaké bezvýznamné trumfy, jimiž byste mohli </w:t>
      </w:r>
      <w:proofErr w:type="spellStart"/>
      <w:r>
        <w:t>snapovat</w:t>
      </w:r>
      <w:proofErr w:type="spellEnd"/>
      <w:r>
        <w:t>. Je např. zbytečné a neúčinné vynést singl, když máte v trumfech Q,J,</w:t>
      </w:r>
      <w:proofErr w:type="spellStart"/>
      <w:r>
        <w:t>x</w:t>
      </w:r>
      <w:proofErr w:type="spellEnd"/>
      <w:r>
        <w:t xml:space="preserve">. A navíc partner musí být schopen dostat se do výnosu, aby Vám dal možnost </w:t>
      </w:r>
      <w:proofErr w:type="spellStart"/>
      <w:r>
        <w:t>snapovat</w:t>
      </w:r>
      <w:proofErr w:type="spellEnd"/>
      <w:r>
        <w:t>. Čili čím slabší máte list, tím je slibnější učinit první výnos od krátké barvy. Přes všechna tato omezení je však výnos singlem obvykle tím nejlepším, co můžete učinit. To platí obzvlášť tehdy, když nepřítel licitoval silně a bez obav, takže jen vysokými kartami ho asi neporazíte.</w:t>
      </w:r>
    </w:p>
    <w:p w:rsidR="004E5C79" w:rsidRDefault="004E5C79" w:rsidP="00D20EDF">
      <w:pPr>
        <w:pStyle w:val="HabraText"/>
      </w:pPr>
      <w:r w:rsidRPr="00ED79DE">
        <w:rPr>
          <w:rStyle w:val="HabraTextTucneChar"/>
        </w:rPr>
        <w:lastRenderedPageBreak/>
        <w:t>Podobně je výnos od nízkého dublu bezpečný a mírně útočný</w:t>
      </w:r>
      <w:r>
        <w:t xml:space="preserve">. Nepovede tak snadno k získání </w:t>
      </w:r>
      <w:proofErr w:type="spellStart"/>
      <w:r>
        <w:t>snapu</w:t>
      </w:r>
      <w:proofErr w:type="spellEnd"/>
      <w:r>
        <w:t xml:space="preserve"> jako singl, a proto to není nejvhodnější výnos, jde-li o barvu, kterou nabízeli protivníci. Avšak dubl v nelicitované barvě je výborným výnosem, obzvláště máte-li slabý list s bezcennými trumfy.</w:t>
      </w:r>
    </w:p>
    <w:p w:rsidR="004E5C79" w:rsidRDefault="004E5C79" w:rsidP="00D20EDF">
      <w:pPr>
        <w:pStyle w:val="HabraText"/>
      </w:pPr>
      <w:r w:rsidRPr="00ED79DE">
        <w:rPr>
          <w:rStyle w:val="HabraTextTucneChar"/>
        </w:rPr>
        <w:t>Sled dvou karet</w:t>
      </w:r>
      <w:r w:rsidR="0046527D">
        <w:t xml:space="preserve"> (K,Q, Q,J,</w:t>
      </w:r>
      <w:r>
        <w:t xml:space="preserve"> J,10, atd.) je prakticky stejně útočný jako sled tří karet. Není tak bezpečný, ale je daleko bezpečnější než výnos jediného </w:t>
      </w:r>
      <w:proofErr w:type="spellStart"/>
      <w:r>
        <w:t>honéra</w:t>
      </w:r>
      <w:proofErr w:type="spellEnd"/>
      <w:r>
        <w:t>. Někdy se Vám bude zdát, že kdykoliv vynesete dámu z Q,J,x, budou A,10, na stole a že vydražitel má krále. Přece se to však nest</w:t>
      </w:r>
      <w:r w:rsidR="002840A4">
        <w:t>ane tak často a nemůžete mít na </w:t>
      </w:r>
      <w:r>
        <w:t xml:space="preserve">zřeteli jen bezpečnost. Proti závazku v barvě vynesete ze sledu dvou karet nejvyššího </w:t>
      </w:r>
      <w:proofErr w:type="spellStart"/>
      <w:r>
        <w:t>honéra</w:t>
      </w:r>
      <w:proofErr w:type="spellEnd"/>
      <w:r>
        <w:t>, proti BT byste vynesli čtvrtou shora.</w:t>
      </w:r>
    </w:p>
    <w:p w:rsidR="004E5C79" w:rsidRDefault="004E5C79" w:rsidP="00D20EDF">
      <w:pPr>
        <w:pStyle w:val="HabraText"/>
      </w:pPr>
      <w:r>
        <w:t xml:space="preserve">Tím končí seznam dobrých výnosů – těch, které jsou jak bezpečné, tak i útočné. Všechny ostatní výnosy jsou buď nebezpečné, nebo neproduktivní, takže se budete muset rozhodnout na základě toho, o čem jsme již mluvili, zda vynést agresivně nebo bezpečně. Všeobecně lze říci, že barvy, v nichž máte velkou délku, jsou bezpečnější a méně útočné. Přijdete-li o </w:t>
      </w:r>
      <w:proofErr w:type="spellStart"/>
      <w:r>
        <w:t>honéra</w:t>
      </w:r>
      <w:proofErr w:type="spellEnd"/>
      <w:r>
        <w:t xml:space="preserve"> tím, že od něj vynesete,</w:t>
      </w:r>
      <w:r w:rsidR="002840A4">
        <w:t xml:space="preserve"> asi byste ho stejně neuhráli a </w:t>
      </w:r>
      <w:r>
        <w:t>vypracujete-li si vysokou kartu, asi ji nebudete moci vzít domů. Krátké barvy jsou nebezpečnější a útočnější. Musíte-li vynést od jedné z těchto barev:</w:t>
      </w:r>
    </w:p>
    <w:p w:rsidR="004E5C79" w:rsidRDefault="004E5C79" w:rsidP="004E5C79">
      <w:pPr>
        <w:pStyle w:val="HabraDrazba"/>
      </w:pPr>
      <w:r>
        <w:t xml:space="preserve">srdce: </w:t>
      </w:r>
      <w:r>
        <w:tab/>
        <w:t>Q,10,5</w:t>
      </w:r>
      <w:r>
        <w:tab/>
        <w:t xml:space="preserve">kára: </w:t>
      </w:r>
      <w:r>
        <w:tab/>
        <w:t>Q,10,8,6,4</w:t>
      </w:r>
    </w:p>
    <w:p w:rsidR="004E5C79" w:rsidRDefault="004E5C79" w:rsidP="00D20EDF">
      <w:pPr>
        <w:pStyle w:val="HabraText"/>
      </w:pPr>
      <w:r>
        <w:t>je srdcová pětka útočnějším a kárová šestka bezpečnějším výnosem</w:t>
      </w:r>
      <w:r w:rsidR="0046527D">
        <w:t>. Když se rozhodujete vynést od </w:t>
      </w:r>
      <w:proofErr w:type="spellStart"/>
      <w:r>
        <w:t>honéra</w:t>
      </w:r>
      <w:proofErr w:type="spellEnd"/>
      <w:r>
        <w:t xml:space="preserve"> např. proti čtyřem pikům s listem:</w:t>
      </w:r>
    </w:p>
    <w:p w:rsidR="004E5C79" w:rsidRDefault="004E5C79" w:rsidP="004E5C79">
      <w:pPr>
        <w:pStyle w:val="HabraDrazba"/>
      </w:pPr>
      <w:r>
        <w:t>J,8,6,2</w:t>
      </w:r>
      <w:r>
        <w:tab/>
        <w:t>Q,7,4</w:t>
      </w:r>
      <w:r>
        <w:tab/>
        <w:t>J,6,4</w:t>
      </w:r>
      <w:r>
        <w:tab/>
        <w:t>K,5,3</w:t>
      </w:r>
    </w:p>
    <w:p w:rsidR="004E5C79" w:rsidRDefault="004E5C79" w:rsidP="00D20EDF">
      <w:pPr>
        <w:pStyle w:val="HabraText"/>
      </w:pPr>
      <w:r w:rsidRPr="00ED79DE">
        <w:rPr>
          <w:rStyle w:val="HabraTextTucneChar"/>
        </w:rPr>
        <w:t>Výnos od dámy je nejbezpečnější</w:t>
      </w:r>
      <w:r>
        <w:t xml:space="preserve">, neboť nemá-li k ní partner žádného </w:t>
      </w:r>
      <w:proofErr w:type="spellStart"/>
      <w:r>
        <w:t>honéra</w:t>
      </w:r>
      <w:proofErr w:type="spellEnd"/>
      <w:r>
        <w:t>, asi byste na ni stejně neudělali zdvih, kdežto výnos od krále je útočnější. Výnos od kluka je nejslabší, protože není ani bezpečný, ani útočný. Obvykle by měla být dána přednost výnosu od dámy, protože je trochu útočný a relativně bezpečný.</w:t>
      </w:r>
    </w:p>
    <w:p w:rsidR="004E5C79" w:rsidRDefault="004E5C79" w:rsidP="00D20EDF">
      <w:pPr>
        <w:pStyle w:val="HabraText"/>
      </w:pPr>
      <w:r>
        <w:t>Totéž platí o výnosu od dublu s honérem. Král z K,x je zoufalým útočným výnosem a může být vynesen jen ve zcela beznadějných situacích. Kluk z J,x je slabým, protože t</w:t>
      </w:r>
      <w:r w:rsidR="002840A4">
        <w:t>o často znamená ztrátu zdvihu a </w:t>
      </w:r>
      <w:r>
        <w:t xml:space="preserve">málokdy se tím něco získá. Dáma z Q,x je odůvodnitelná, ale jen když není k dispozici lepší výnos. Eso z A,x se zdá bezpečnější, než ve skutečnosti je. Je pravda, že o něj nepřijdete, ale eso by mohlo vykonat více než jen získat zdvih – mohlo by chytit nepřátelského </w:t>
      </w:r>
      <w:proofErr w:type="spellStart"/>
      <w:r>
        <w:t>honéra</w:t>
      </w:r>
      <w:proofErr w:type="spellEnd"/>
      <w:r>
        <w:t xml:space="preserve">. A navíc je cenné jako zádrž – nepřítel pak může udělat zdvih v této barvě, aniž by Vás pustil do výnosu. Výnos esem Vás tedy skoro vždy připraví nepřímo o jeden zdvih tím, že pozbude svých vedlejších předností. Získáte-li tím </w:t>
      </w:r>
      <w:proofErr w:type="spellStart"/>
      <w:r>
        <w:t>snap</w:t>
      </w:r>
      <w:proofErr w:type="spellEnd"/>
      <w:r>
        <w:t>, často pak jen zjistíte, že jste jiný zdvih odevzdali.</w:t>
      </w:r>
    </w:p>
    <w:p w:rsidR="004E5C79" w:rsidRDefault="004E5C79" w:rsidP="00D20EDF">
      <w:pPr>
        <w:pStyle w:val="HabraText"/>
      </w:pPr>
      <w:r>
        <w:t>Z uvedených důvodů se vyhněte výnosu od barvy, v níž máte eso, kdykoliv to bude možné. Přirozeně že to neplatí pro případ, kdy k němu máte také krále, nebo když partner tuto barvu dostatečně silně nabízel, takže můžete předpokládat, že on má krále.</w:t>
      </w:r>
    </w:p>
    <w:p w:rsidR="004E5C79" w:rsidRDefault="004E5C79" w:rsidP="00D20EDF">
      <w:pPr>
        <w:pStyle w:val="HabraText"/>
      </w:pPr>
      <w:r>
        <w:t xml:space="preserve">Když partner nabízel nějakou barvu, máte se samozřejmě snažit tuto barvu vynést. Máte-li však sami nějaký výborný výnos – A,K, sled tří karet vedený honérem, singl – mohli byste docela dobře partnerovu nabídku ignorovat. Jinak mu však udělejte radost a jeho barvu vyneste. Někdy budete moci udělat výjimku, když budete mít v barvě partnerovo eso. Pak se snažíte udělat výnos v jiné barvě, ledaže by partner slíbil, že má sám velikou sílu. To je, jestliže partner učinil otvírající nabídku, nemusí mít nezbytně krále ve své barvě, když však partner zasáhl </w:t>
      </w:r>
      <w:proofErr w:type="spellStart"/>
      <w:r>
        <w:t>přelicitováním</w:t>
      </w:r>
      <w:proofErr w:type="spellEnd"/>
      <w:r>
        <w:t>, slíbil silnou barvu a Vy byste ji měli vynést.</w:t>
      </w:r>
    </w:p>
    <w:p w:rsidR="004E5C79" w:rsidRDefault="004E5C79" w:rsidP="00D20EDF">
      <w:pPr>
        <w:pStyle w:val="HabraText"/>
      </w:pPr>
      <w:r>
        <w:t xml:space="preserve">Nakonec určeme, kterou kartu vynést z barvy, již jste si pro první výnos vybrali. Od A,K krále. Z jakéhokoliv sledu dvou nebo tří karet nejvyšší. Z každého dublu tu vyšší. Ze 4- a více-listu, který není veden sledem, ale je v něm osamocený honér, čtvrtou shora. Je-li však takováto barva vedena esem, vyneste eso, když musíte od takovéto barvy nést. Od 4- a více-listu bez </w:t>
      </w:r>
      <w:proofErr w:type="spellStart"/>
      <w:r>
        <w:t>honéra</w:t>
      </w:r>
      <w:proofErr w:type="spellEnd"/>
      <w:r>
        <w:t xml:space="preserve"> neste třetí shora a ve druhém zdvihu přilo</w:t>
      </w:r>
      <w:r w:rsidR="0046527D">
        <w:t xml:space="preserve">žte druhou nejvyšší. Od K,x,x, </w:t>
      </w:r>
      <w:r>
        <w:t xml:space="preserve">Q,x,x nebo </w:t>
      </w:r>
      <w:r w:rsidR="0046527D">
        <w:t xml:space="preserve">J,x,x neste nejnižší, od A,x,x </w:t>
      </w:r>
      <w:r>
        <w:t>eso. Ze tří ma</w:t>
      </w:r>
      <w:r w:rsidR="000D1A8C">
        <w:t>lých karet vyneste prostřední a </w:t>
      </w:r>
      <w:r>
        <w:t>ve druhém kole pak vyšší.</w:t>
      </w:r>
    </w:p>
    <w:p w:rsidR="004E5C79" w:rsidRDefault="004E5C79" w:rsidP="00D20EDF">
      <w:pPr>
        <w:pStyle w:val="HabraText"/>
      </w:pPr>
      <w:r>
        <w:t>Všimněte si, že skutečnost, že Váš partner nabízel nějakou barvu, nemá vliv na to, kterou kartu vynesete, i když to hodně ovlivňuje to, kterou barvu máte vynést. Někdo kdysi vynašel rčení – Vynes nejvyšší kartu od partnerovy barvy. Existuje-li nějaká spravedlnost, bude tento člověk na věčnosti stále vynášet dámou z Q,x,x, a přitom zjistí toto:</w:t>
      </w:r>
    </w:p>
    <w:p w:rsidR="004E5C79" w:rsidRPr="00C910DC" w:rsidRDefault="004E5C79" w:rsidP="004E5C79">
      <w:pPr>
        <w:pStyle w:val="HabraDrazba"/>
      </w:pPr>
      <w:r w:rsidRPr="00C910DC">
        <w:tab/>
        <w:t>8,4</w:t>
      </w:r>
    </w:p>
    <w:p w:rsidR="004E5C79" w:rsidRPr="00C910DC" w:rsidRDefault="004E5C79" w:rsidP="004E5C79">
      <w:pPr>
        <w:pStyle w:val="HabraDrazba"/>
      </w:pPr>
      <w:r w:rsidRPr="00C910DC">
        <w:t>Q,5,2</w:t>
      </w:r>
      <w:r w:rsidRPr="00C910DC">
        <w:tab/>
      </w:r>
      <w:r w:rsidRPr="00C910DC">
        <w:tab/>
        <w:t>A,10,9,7,6</w:t>
      </w:r>
    </w:p>
    <w:p w:rsidR="004E5C79" w:rsidRPr="00C910DC" w:rsidRDefault="004E5C79" w:rsidP="004E5C79">
      <w:pPr>
        <w:pStyle w:val="HabraDrazba"/>
      </w:pPr>
      <w:r w:rsidRPr="00C910DC">
        <w:tab/>
        <w:t>K,J,3</w:t>
      </w:r>
    </w:p>
    <w:p w:rsidR="004E5C79" w:rsidRPr="00B54A9C" w:rsidRDefault="004E5C79" w:rsidP="004E5C79">
      <w:pPr>
        <w:ind w:left="2124" w:hanging="2124"/>
        <w:rPr>
          <w:u w:val="single"/>
        </w:rPr>
      </w:pPr>
      <w:r w:rsidRPr="00D20EDF">
        <w:rPr>
          <w:rStyle w:val="HabraLiteraturaChar"/>
        </w:rPr>
        <w:t>Literatura:</w:t>
      </w:r>
      <w:r>
        <w:tab/>
      </w:r>
      <w:r w:rsidRPr="00D20EDF">
        <w:rPr>
          <w:rStyle w:val="HabraLiteraturaChar"/>
        </w:rPr>
        <w:t>E. Kaplan</w:t>
      </w:r>
      <w:r w:rsidRPr="00D20EDF">
        <w:rPr>
          <w:rStyle w:val="HabraLiteraturaChar"/>
        </w:rPr>
        <w:tab/>
        <w:t>Základy sehrávky</w:t>
      </w:r>
      <w:r w:rsidRPr="00D20EDF">
        <w:rPr>
          <w:rStyle w:val="HabraLiteraturaChar"/>
        </w:rPr>
        <w:tab/>
        <w:t>str. 24-25</w:t>
      </w:r>
    </w:p>
    <w:p w:rsidR="004E5C79" w:rsidRPr="00D20EDF" w:rsidRDefault="004E5C79" w:rsidP="00D20EDF">
      <w:pPr>
        <w:pStyle w:val="HabraNadpisLekce"/>
      </w:pPr>
      <w:bookmarkStart w:id="255" w:name="_Toc171671621"/>
      <w:bookmarkStart w:id="256" w:name="_Toc182458198"/>
      <w:bookmarkStart w:id="257" w:name="_Toc182458325"/>
      <w:bookmarkStart w:id="258" w:name="_Toc182458645"/>
      <w:bookmarkStart w:id="259" w:name="_Toc182458713"/>
      <w:bookmarkStart w:id="260" w:name="_Toc182459402"/>
      <w:bookmarkStart w:id="261" w:name="_Toc182574778"/>
      <w:bookmarkStart w:id="262" w:name="_Toc183305465"/>
      <w:bookmarkStart w:id="263" w:name="_Toc187850823"/>
      <w:bookmarkStart w:id="264" w:name="_Toc188743756"/>
      <w:bookmarkStart w:id="265" w:name="_Toc194055781"/>
      <w:bookmarkStart w:id="266" w:name="_Toc277259657"/>
      <w:bookmarkStart w:id="267" w:name="_Toc342910531"/>
      <w:r w:rsidRPr="00D20EDF">
        <w:lastRenderedPageBreak/>
        <w:t xml:space="preserve">Plán barevné hry – </w:t>
      </w:r>
      <w:proofErr w:type="spellStart"/>
      <w:r w:rsidRPr="00D20EDF">
        <w:t>Snapování</w:t>
      </w:r>
      <w:bookmarkEnd w:id="255"/>
      <w:bookmarkEnd w:id="256"/>
      <w:bookmarkEnd w:id="257"/>
      <w:bookmarkEnd w:id="258"/>
      <w:bookmarkEnd w:id="259"/>
      <w:bookmarkEnd w:id="260"/>
      <w:bookmarkEnd w:id="261"/>
      <w:bookmarkEnd w:id="262"/>
      <w:bookmarkEnd w:id="263"/>
      <w:bookmarkEnd w:id="264"/>
      <w:bookmarkEnd w:id="265"/>
      <w:bookmarkEnd w:id="266"/>
      <w:bookmarkEnd w:id="267"/>
      <w:proofErr w:type="spellEnd"/>
    </w:p>
    <w:p w:rsidR="004E5C79" w:rsidRDefault="004E5C79" w:rsidP="00D20EDF">
      <w:pPr>
        <w:pStyle w:val="HabraText"/>
      </w:pPr>
      <w:r>
        <w:t xml:space="preserve">A nyní se pustíme do barevných her. Některé techniky, které jsme se </w:t>
      </w:r>
      <w:r w:rsidR="00ED79DE">
        <w:t>naučili, nepochybně využijeme i </w:t>
      </w:r>
      <w:r>
        <w:t xml:space="preserve">zde. Nabízí se tři základní plány, které mají své zvláštní zásady a zákonitosti. Nejdříve si proberme </w:t>
      </w:r>
      <w:proofErr w:type="spellStart"/>
      <w:r>
        <w:t>snapovací</w:t>
      </w:r>
      <w:proofErr w:type="spellEnd"/>
      <w:r>
        <w:t xml:space="preserve"> plán, tedy využití krátkosti stolu ke </w:t>
      </w:r>
      <w:proofErr w:type="spellStart"/>
      <w:r>
        <w:t>snapování</w:t>
      </w:r>
      <w:proofErr w:type="spellEnd"/>
      <w:r>
        <w:t xml:space="preserve"> z hlediska hlavního hráče. Opět doložíme na pěti cvičebních rozdáních, jak pracovat s trumfy a přechody.</w:t>
      </w:r>
    </w:p>
    <w:p w:rsidR="004E5C79" w:rsidRDefault="004E5C79" w:rsidP="004E5C79">
      <w:pPr>
        <w:pStyle w:val="HabraDrazba"/>
        <w:sectPr w:rsidR="004E5C79" w:rsidSect="00EC55F7">
          <w:headerReference w:type="even" r:id="rId18"/>
          <w:footerReference w:type="even" r:id="rId19"/>
          <w:type w:val="continuous"/>
          <w:pgSz w:w="11906" w:h="16838"/>
          <w:pgMar w:top="1417" w:right="1417" w:bottom="1417" w:left="1417" w:header="708" w:footer="708" w:gutter="0"/>
          <w:cols w:space="708"/>
          <w:docGrid w:linePitch="360"/>
        </w:sectPr>
      </w:pPr>
    </w:p>
    <w:p w:rsidR="004E5C79" w:rsidRPr="001F7778" w:rsidRDefault="004E5C79" w:rsidP="004E5C79">
      <w:pPr>
        <w:pStyle w:val="HabraDrazba"/>
      </w:pPr>
      <w:r w:rsidRPr="001F7778">
        <w:lastRenderedPageBreak/>
        <w:tab/>
        <w:t>4,3,2</w:t>
      </w:r>
    </w:p>
    <w:p w:rsidR="004E5C79" w:rsidRPr="001F7778" w:rsidRDefault="004E5C79" w:rsidP="004E5C79">
      <w:pPr>
        <w:pStyle w:val="HabraDrazba"/>
      </w:pPr>
      <w:r w:rsidRPr="001F7778">
        <w:tab/>
        <w:t>2</w:t>
      </w:r>
    </w:p>
    <w:p w:rsidR="004E5C79" w:rsidRPr="001F7778" w:rsidRDefault="004E5C79" w:rsidP="004E5C79">
      <w:pPr>
        <w:pStyle w:val="HabraDrazba"/>
      </w:pPr>
      <w:r w:rsidRPr="001F7778">
        <w:tab/>
        <w:t>8,7,6,5</w:t>
      </w:r>
    </w:p>
    <w:p w:rsidR="004E5C79" w:rsidRDefault="004E5C79" w:rsidP="004E5C79">
      <w:pPr>
        <w:pStyle w:val="HabraDrazba"/>
      </w:pPr>
      <w:r w:rsidRPr="001F7778">
        <w:tab/>
        <w:t>K,6,5,4,2</w:t>
      </w:r>
    </w:p>
    <w:p w:rsidR="007E1B10" w:rsidRPr="007E1B10" w:rsidRDefault="007E1B10" w:rsidP="007E1B10">
      <w:pPr>
        <w:pStyle w:val="HabraDrazba"/>
      </w:pPr>
    </w:p>
    <w:p w:rsidR="004E5C79" w:rsidRPr="001F7778" w:rsidRDefault="004E5C79" w:rsidP="004E5C79">
      <w:pPr>
        <w:pStyle w:val="HabraDrazba"/>
      </w:pPr>
      <w:r w:rsidRPr="001F7778">
        <w:tab/>
        <w:t>A,K,Q,J,5</w:t>
      </w:r>
    </w:p>
    <w:p w:rsidR="004E5C79" w:rsidRPr="001F7778" w:rsidRDefault="004E5C79" w:rsidP="004E5C79">
      <w:pPr>
        <w:pStyle w:val="HabraDrazba"/>
      </w:pPr>
      <w:r w:rsidRPr="001F7778">
        <w:tab/>
        <w:t>A,4,3</w:t>
      </w:r>
    </w:p>
    <w:p w:rsidR="004E5C79" w:rsidRPr="001F7778" w:rsidRDefault="004E5C79" w:rsidP="004E5C79">
      <w:pPr>
        <w:pStyle w:val="HabraDrazba"/>
      </w:pPr>
      <w:r w:rsidRPr="001F7778">
        <w:tab/>
        <w:t>A,K,2</w:t>
      </w:r>
    </w:p>
    <w:p w:rsidR="004E5C79" w:rsidRPr="001F7778" w:rsidRDefault="004E5C79" w:rsidP="004E5C79">
      <w:pPr>
        <w:pStyle w:val="HabraDrazba"/>
      </w:pPr>
      <w:r w:rsidRPr="001F7778">
        <w:tab/>
        <w:t>A,3</w:t>
      </w:r>
    </w:p>
    <w:p w:rsidR="004E5C79" w:rsidRPr="001F7778" w:rsidRDefault="004E5C79" w:rsidP="004E5C79">
      <w:pPr>
        <w:pStyle w:val="HabraDrazba"/>
      </w:pPr>
      <w:r w:rsidRPr="006036AE">
        <w:t>Závazek:</w:t>
      </w:r>
      <w:r w:rsidRPr="001F7778">
        <w:t xml:space="preserve"> 4 piky</w:t>
      </w:r>
    </w:p>
    <w:p w:rsidR="004E5C79" w:rsidRPr="001F7778" w:rsidRDefault="004E5C79" w:rsidP="004E5C79">
      <w:pPr>
        <w:pStyle w:val="HabraDrazba"/>
      </w:pPr>
      <w:r w:rsidRPr="006036AE">
        <w:t>Výnos:</w:t>
      </w:r>
      <w:r w:rsidRPr="001F7778">
        <w:t xml:space="preserve"> K srdcový</w:t>
      </w:r>
    </w:p>
    <w:p w:rsidR="004E5C79" w:rsidRPr="001F7778" w:rsidRDefault="004E5C79" w:rsidP="004E5C79">
      <w:pPr>
        <w:pStyle w:val="HabraText"/>
      </w:pPr>
      <w:r w:rsidRPr="001F7778">
        <w:t>Vezmu krále srdcového esem. Mám pět pikových, po dvou v levných brvách a jeden srdcový zdvih. Chybějící</w:t>
      </w:r>
      <w:r>
        <w:t xml:space="preserve"> </w:t>
      </w:r>
      <w:r w:rsidRPr="001F7778">
        <w:t>dva</w:t>
      </w:r>
      <w:r>
        <w:t xml:space="preserve"> </w:t>
      </w:r>
      <w:r w:rsidRPr="001F7778">
        <w:t>zdvihy</w:t>
      </w:r>
      <w:r>
        <w:t xml:space="preserve"> </w:t>
      </w:r>
      <w:r w:rsidRPr="001F7778">
        <w:t>mohu</w:t>
      </w:r>
      <w:r>
        <w:t xml:space="preserve"> </w:t>
      </w:r>
      <w:r w:rsidRPr="001F7778">
        <w:t>získat</w:t>
      </w:r>
      <w:r>
        <w:t xml:space="preserve"> </w:t>
      </w:r>
      <w:r w:rsidRPr="001F7778">
        <w:t>na srdcové</w:t>
      </w:r>
      <w:r>
        <w:t xml:space="preserve"> </w:t>
      </w:r>
      <w:proofErr w:type="spellStart"/>
      <w:r w:rsidRPr="001F7778">
        <w:t>snapy</w:t>
      </w:r>
      <w:proofErr w:type="spellEnd"/>
      <w:r w:rsidRPr="001F7778">
        <w:t>.</w:t>
      </w:r>
      <w:r>
        <w:t xml:space="preserve"> </w:t>
      </w:r>
      <w:r w:rsidRPr="001F7778">
        <w:t xml:space="preserve">Protože potřebuji jen dva </w:t>
      </w:r>
      <w:proofErr w:type="spellStart"/>
      <w:r w:rsidRPr="001F7778">
        <w:t>snapy</w:t>
      </w:r>
      <w:proofErr w:type="spellEnd"/>
      <w:r w:rsidRPr="001F7778">
        <w:t xml:space="preserve">, mohu jednou trumfnout shora, </w:t>
      </w:r>
      <w:proofErr w:type="spellStart"/>
      <w:r w:rsidRPr="001F7778">
        <w:t>snapnout</w:t>
      </w:r>
      <w:proofErr w:type="spellEnd"/>
      <w:r w:rsidRPr="001F7778">
        <w:t xml:space="preserve"> srdce, přejít </w:t>
      </w:r>
      <w:proofErr w:type="spellStart"/>
      <w:r w:rsidRPr="001F7778">
        <w:t>trefem</w:t>
      </w:r>
      <w:proofErr w:type="spellEnd"/>
      <w:r w:rsidRPr="001F7778">
        <w:t xml:space="preserve"> nebo kárem do ruky, </w:t>
      </w:r>
      <w:proofErr w:type="spellStart"/>
      <w:r w:rsidRPr="001F7778">
        <w:t>snapnout</w:t>
      </w:r>
      <w:proofErr w:type="spellEnd"/>
      <w:r w:rsidRPr="001F7778">
        <w:t xml:space="preserve"> podruhé, přejít</w:t>
      </w:r>
      <w:r w:rsidR="008C39AA">
        <w:t xml:space="preserve"> druhou levnou barvou do ruky a </w:t>
      </w:r>
      <w:proofErr w:type="spellStart"/>
      <w:r w:rsidRPr="001F7778">
        <w:t>dotrumfovat</w:t>
      </w:r>
      <w:proofErr w:type="spellEnd"/>
      <w:r w:rsidRPr="001F7778">
        <w:t>.</w:t>
      </w:r>
    </w:p>
    <w:p w:rsidR="004E5C79" w:rsidRDefault="004E5C79" w:rsidP="004E5C79">
      <w:pPr>
        <w:pStyle w:val="HabraDrazba"/>
      </w:pPr>
      <w:r>
        <w:tab/>
        <w:t>K,6,4,2</w:t>
      </w:r>
    </w:p>
    <w:p w:rsidR="004E5C79" w:rsidRDefault="004E5C79" w:rsidP="004E5C79">
      <w:pPr>
        <w:pStyle w:val="HabraDrazba"/>
      </w:pPr>
      <w:r>
        <w:tab/>
        <w:t>6,2</w:t>
      </w:r>
    </w:p>
    <w:p w:rsidR="004E5C79" w:rsidRDefault="004E5C79" w:rsidP="004E5C79">
      <w:pPr>
        <w:pStyle w:val="HabraDrazba"/>
      </w:pPr>
      <w:r>
        <w:tab/>
        <w:t>A,8,4</w:t>
      </w:r>
    </w:p>
    <w:p w:rsidR="004E5C79" w:rsidRDefault="004E5C79" w:rsidP="004E5C79">
      <w:pPr>
        <w:pStyle w:val="HabraDrazba"/>
      </w:pPr>
      <w:r>
        <w:tab/>
        <w:t>A,8,6,3</w:t>
      </w:r>
    </w:p>
    <w:p w:rsidR="007E1B10" w:rsidRPr="007E1B10" w:rsidRDefault="007E1B10" w:rsidP="007E1B10">
      <w:pPr>
        <w:pStyle w:val="HabraDrazba"/>
      </w:pPr>
    </w:p>
    <w:p w:rsidR="004E5C79" w:rsidRDefault="004E5C79" w:rsidP="004E5C79">
      <w:pPr>
        <w:pStyle w:val="HabraDrazba"/>
      </w:pPr>
      <w:r>
        <w:tab/>
        <w:t>A,8,7,3</w:t>
      </w:r>
    </w:p>
    <w:p w:rsidR="004E5C79" w:rsidRDefault="004E5C79" w:rsidP="004E5C79">
      <w:pPr>
        <w:pStyle w:val="HabraDrazba"/>
      </w:pPr>
      <w:r>
        <w:tab/>
        <w:t>A,8,5,3</w:t>
      </w:r>
    </w:p>
    <w:p w:rsidR="004E5C79" w:rsidRDefault="004E5C79" w:rsidP="004E5C79">
      <w:pPr>
        <w:pStyle w:val="HabraDrazba"/>
      </w:pPr>
      <w:r>
        <w:tab/>
        <w:t>K,3</w:t>
      </w:r>
    </w:p>
    <w:p w:rsidR="004E5C79" w:rsidRDefault="004E5C79" w:rsidP="004E5C79">
      <w:pPr>
        <w:pStyle w:val="HabraDrazba"/>
      </w:pPr>
      <w:r>
        <w:tab/>
        <w:t>K,J,5</w:t>
      </w:r>
    </w:p>
    <w:p w:rsidR="004E5C79" w:rsidRDefault="004E5C79" w:rsidP="004E5C79">
      <w:pPr>
        <w:pStyle w:val="HabraDrazba"/>
      </w:pPr>
      <w:r w:rsidRPr="006036AE">
        <w:t>Závazek:</w:t>
      </w:r>
      <w:r>
        <w:t xml:space="preserve"> 4 piky</w:t>
      </w:r>
      <w:r>
        <w:tab/>
      </w:r>
    </w:p>
    <w:p w:rsidR="004E5C79" w:rsidRDefault="004E5C79" w:rsidP="004E5C79">
      <w:pPr>
        <w:pStyle w:val="HabraDrazba"/>
      </w:pPr>
      <w:r w:rsidRPr="006036AE">
        <w:t>Výnos:</w:t>
      </w:r>
      <w:r>
        <w:t xml:space="preserve"> Q srdcová</w:t>
      </w:r>
    </w:p>
    <w:p w:rsidR="008C39AA" w:rsidRDefault="004E5C79" w:rsidP="008C39AA">
      <w:pPr>
        <w:pStyle w:val="HabraText"/>
      </w:pPr>
      <w:r w:rsidRPr="001F7778">
        <w:t xml:space="preserve">Vaším plánem je </w:t>
      </w:r>
      <w:proofErr w:type="spellStart"/>
      <w:r w:rsidRPr="001F7778">
        <w:t>snapovat</w:t>
      </w:r>
      <w:proofErr w:type="spellEnd"/>
      <w:r w:rsidRPr="001F7778">
        <w:t xml:space="preserve"> srdce dvakrát ze stolu, takže si tam musíte nechat dva trumfy. Kdybyste nevytáhli</w:t>
      </w:r>
      <w:r w:rsidR="008C39AA">
        <w:t xml:space="preserve"> </w:t>
      </w:r>
      <w:r w:rsidRPr="001F7778">
        <w:t>z protivníků žádné</w:t>
      </w:r>
      <w:r w:rsidR="008C39AA">
        <w:t xml:space="preserve"> </w:t>
      </w:r>
      <w:r w:rsidRPr="001F7778">
        <w:t xml:space="preserve">trumfy třetí nebo čtvrté kolo srdcí by mohlo být </w:t>
      </w:r>
      <w:proofErr w:type="spellStart"/>
      <w:r w:rsidRPr="001F7778">
        <w:t>přesnapováno</w:t>
      </w:r>
      <w:proofErr w:type="spellEnd"/>
      <w:r w:rsidRPr="001F7778">
        <w:t>, vytrumfujete-li úplně</w:t>
      </w:r>
      <w:r w:rsidR="007E1B10">
        <w:t>,</w:t>
      </w:r>
      <w:r w:rsidRPr="001F7778">
        <w:t xml:space="preserve"> zůstane jen jeden trumf. Když vezmete domů eso a krále pikové a pustíte další srdce, trumfnou potřetí obránci a je po plánu. Proto je nejlepší pustit srdce, vzít jej až podruhé,</w:t>
      </w:r>
      <w:r w:rsidR="007E1B10">
        <w:t xml:space="preserve"> </w:t>
      </w:r>
      <w:r w:rsidRPr="001F7778">
        <w:t xml:space="preserve">pak dvakrát trumfnout shora a užít si svých </w:t>
      </w:r>
      <w:proofErr w:type="spellStart"/>
      <w:r w:rsidRPr="001F7778">
        <w:t>snapů</w:t>
      </w:r>
      <w:proofErr w:type="spellEnd"/>
      <w:r w:rsidRPr="001F7778">
        <w:t>.</w:t>
      </w:r>
    </w:p>
    <w:p w:rsidR="00F1343A" w:rsidRPr="008C39AA" w:rsidRDefault="008C39AA" w:rsidP="008C39AA">
      <w:pPr>
        <w:pStyle w:val="HabraDrazba"/>
      </w:pPr>
      <w:r>
        <w:br w:type="column"/>
      </w:r>
      <w:r w:rsidR="00F1343A" w:rsidRPr="008C39AA">
        <w:lastRenderedPageBreak/>
        <w:tab/>
        <w:t>10,7,5</w:t>
      </w:r>
    </w:p>
    <w:p w:rsidR="004E5C79" w:rsidRDefault="004E5C79" w:rsidP="004E5C79">
      <w:pPr>
        <w:pStyle w:val="HabraDrazba"/>
      </w:pPr>
      <w:r>
        <w:tab/>
        <w:t>K,7,3</w:t>
      </w:r>
    </w:p>
    <w:p w:rsidR="004E5C79" w:rsidRDefault="004E5C79" w:rsidP="004E5C79">
      <w:pPr>
        <w:pStyle w:val="HabraDrazba"/>
      </w:pPr>
      <w:r>
        <w:tab/>
        <w:t>A,2</w:t>
      </w:r>
    </w:p>
    <w:p w:rsidR="004E5C79" w:rsidRDefault="004E5C79" w:rsidP="004E5C79">
      <w:pPr>
        <w:pStyle w:val="HabraDrazba"/>
      </w:pPr>
      <w:r>
        <w:tab/>
        <w:t>8,7,5,4,2</w:t>
      </w:r>
    </w:p>
    <w:p w:rsidR="007E1B10" w:rsidRPr="007E1B10" w:rsidRDefault="007E1B10" w:rsidP="007E1B10">
      <w:pPr>
        <w:pStyle w:val="HabraDrazba"/>
      </w:pPr>
    </w:p>
    <w:p w:rsidR="004E5C79" w:rsidRDefault="004E5C79" w:rsidP="004E5C79">
      <w:pPr>
        <w:pStyle w:val="HabraDrazba"/>
      </w:pPr>
      <w:r>
        <w:tab/>
        <w:t>K,Q,J,9,6</w:t>
      </w:r>
    </w:p>
    <w:p w:rsidR="004E5C79" w:rsidRDefault="004E5C79" w:rsidP="004E5C79">
      <w:pPr>
        <w:pStyle w:val="HabraDrazba"/>
      </w:pPr>
      <w:r>
        <w:tab/>
        <w:t>A,8,6,2</w:t>
      </w:r>
    </w:p>
    <w:p w:rsidR="004E5C79" w:rsidRDefault="004E5C79" w:rsidP="004E5C79">
      <w:pPr>
        <w:pStyle w:val="HabraDrazba"/>
      </w:pPr>
      <w:r>
        <w:tab/>
        <w:t>5,4</w:t>
      </w:r>
    </w:p>
    <w:p w:rsidR="007E1B10" w:rsidRPr="007E1B10" w:rsidRDefault="007E1B10" w:rsidP="007E1B10">
      <w:pPr>
        <w:pStyle w:val="HabraDrazba"/>
      </w:pPr>
      <w:r>
        <w:tab/>
        <w:t>A,K</w:t>
      </w:r>
    </w:p>
    <w:p w:rsidR="007E1B10" w:rsidRPr="001F7778" w:rsidRDefault="007E1B10" w:rsidP="007E1B10">
      <w:pPr>
        <w:pStyle w:val="HabraDrazba"/>
      </w:pPr>
      <w:r w:rsidRPr="006036AE">
        <w:t>Závazek:</w:t>
      </w:r>
      <w:r w:rsidRPr="001F7778">
        <w:t xml:space="preserve"> 4 piky</w:t>
      </w:r>
    </w:p>
    <w:p w:rsidR="004E5C79" w:rsidRDefault="004E5C79" w:rsidP="004E5C79">
      <w:pPr>
        <w:pStyle w:val="HabraDrazba"/>
      </w:pPr>
      <w:r w:rsidRPr="006036AE">
        <w:t>Výnos:</w:t>
      </w:r>
      <w:r>
        <w:t xml:space="preserve"> K kárový</w:t>
      </w:r>
    </w:p>
    <w:p w:rsidR="004E5C79" w:rsidRDefault="004E5C79" w:rsidP="004E5C79">
      <w:pPr>
        <w:pStyle w:val="HabraText"/>
      </w:pPr>
      <w:r>
        <w:t xml:space="preserve">Vezmeme a obehrajeme obě nejvyšší srdce, teď pustíme srdce, a pokud se tato barva nerozpadla, získáme </w:t>
      </w:r>
      <w:proofErr w:type="spellStart"/>
      <w:r>
        <w:t>snap</w:t>
      </w:r>
      <w:proofErr w:type="spellEnd"/>
      <w:r>
        <w:t xml:space="preserve"> na pikovou desítku, což bude váš chybějící zdvih. Kdyby ji snad Východ přebil esem, pak uděláte místo toho navíc jeden zdvih v trumfech.</w:t>
      </w:r>
    </w:p>
    <w:p w:rsidR="004E5C79" w:rsidRDefault="004E5C79" w:rsidP="004E5C79">
      <w:pPr>
        <w:rPr>
          <w:color w:val="000000"/>
        </w:rPr>
      </w:pPr>
    </w:p>
    <w:p w:rsidR="004E5C79" w:rsidRDefault="004E5C79" w:rsidP="004E5C79">
      <w:pPr>
        <w:pStyle w:val="HabraDrazba"/>
      </w:pPr>
      <w:r>
        <w:tab/>
        <w:t>9,6,4,2</w:t>
      </w:r>
    </w:p>
    <w:p w:rsidR="004E5C79" w:rsidRDefault="004E5C79" w:rsidP="004E5C79">
      <w:pPr>
        <w:pStyle w:val="HabraDrazba"/>
      </w:pPr>
      <w:r>
        <w:tab/>
        <w:t>K,6</w:t>
      </w:r>
    </w:p>
    <w:p w:rsidR="004E5C79" w:rsidRDefault="004E5C79" w:rsidP="004E5C79">
      <w:pPr>
        <w:pStyle w:val="HabraDrazba"/>
      </w:pPr>
      <w:r>
        <w:tab/>
        <w:t>A,8,4</w:t>
      </w:r>
    </w:p>
    <w:p w:rsidR="004E5C79" w:rsidRDefault="004E5C79" w:rsidP="004E5C79">
      <w:pPr>
        <w:pStyle w:val="HabraDrazba"/>
      </w:pPr>
      <w:r>
        <w:tab/>
        <w:t>A,8,6,3</w:t>
      </w:r>
    </w:p>
    <w:p w:rsidR="007E1B10" w:rsidRPr="007E1B10" w:rsidRDefault="007E1B10" w:rsidP="007E1B10">
      <w:pPr>
        <w:pStyle w:val="HabraDrazba"/>
      </w:pPr>
    </w:p>
    <w:p w:rsidR="004E5C79" w:rsidRDefault="004E5C79" w:rsidP="004E5C79">
      <w:pPr>
        <w:pStyle w:val="HabraDrazba"/>
      </w:pPr>
      <w:r>
        <w:tab/>
        <w:t>A,8,7,3</w:t>
      </w:r>
    </w:p>
    <w:p w:rsidR="004E5C79" w:rsidRDefault="004E5C79" w:rsidP="004E5C79">
      <w:pPr>
        <w:pStyle w:val="HabraDrazba"/>
      </w:pPr>
      <w:r>
        <w:tab/>
        <w:t>A,8,5,3</w:t>
      </w:r>
    </w:p>
    <w:p w:rsidR="004E5C79" w:rsidRDefault="004E5C79" w:rsidP="004E5C79">
      <w:pPr>
        <w:pStyle w:val="HabraDrazba"/>
      </w:pPr>
      <w:r>
        <w:tab/>
        <w:t>K,3</w:t>
      </w:r>
    </w:p>
    <w:p w:rsidR="004E5C79" w:rsidRDefault="004E5C79" w:rsidP="004E5C79">
      <w:pPr>
        <w:pStyle w:val="HabraDrazba"/>
      </w:pPr>
      <w:r>
        <w:tab/>
        <w:t>K,J,5</w:t>
      </w:r>
    </w:p>
    <w:p w:rsidR="004E5C79" w:rsidRDefault="004E5C79" w:rsidP="004E5C79">
      <w:pPr>
        <w:pStyle w:val="HabraDrazba"/>
      </w:pPr>
      <w:r w:rsidRPr="006036AE">
        <w:t>Závazek:</w:t>
      </w:r>
      <w:r>
        <w:t xml:space="preserve"> 4 piky</w:t>
      </w:r>
    </w:p>
    <w:p w:rsidR="004E5C79" w:rsidRDefault="004E5C79" w:rsidP="004E5C79">
      <w:pPr>
        <w:pStyle w:val="HabraDrazba"/>
      </w:pPr>
      <w:r w:rsidRPr="006036AE">
        <w:t>Výnos:</w:t>
      </w:r>
      <w:r>
        <w:t xml:space="preserve"> Q srdcová</w:t>
      </w:r>
    </w:p>
    <w:p w:rsidR="004E5C79" w:rsidRDefault="004E5C79" w:rsidP="004E5C79">
      <w:pPr>
        <w:pStyle w:val="HabraText"/>
      </w:pPr>
      <w:r>
        <w:t xml:space="preserve">Problém správného trumfování je obdobný. Vezmete-li výnos srdcový, zahrajete eso pikové a malý </w:t>
      </w:r>
      <w:r w:rsidR="008C39AA">
        <w:t>pik, protivníci ho mohou vzít a </w:t>
      </w:r>
      <w:r>
        <w:t xml:space="preserve">zahrát třetí kolo trumfů, když piky nevynesete, protivníci by vás mohli </w:t>
      </w:r>
      <w:proofErr w:type="spellStart"/>
      <w:r>
        <w:t>přesnapovat</w:t>
      </w:r>
      <w:proofErr w:type="spellEnd"/>
      <w:r>
        <w:t>. Řešení spočívá v tom, že po získání prvního zdvihu v srdcích pus</w:t>
      </w:r>
      <w:r w:rsidR="008C39AA">
        <w:t>títe sám dobrovolně jeden pik a </w:t>
      </w:r>
      <w:r>
        <w:t xml:space="preserve">podržíte své eso. Při další příležitosti bouchnete svým esem trumfovým, takže je trumfnuto dvakrát a může se začít </w:t>
      </w:r>
      <w:proofErr w:type="spellStart"/>
      <w:r>
        <w:t>snapovat</w:t>
      </w:r>
      <w:proofErr w:type="spellEnd"/>
      <w:r>
        <w:t xml:space="preserve"> a neohlížet se na vysokého </w:t>
      </w:r>
      <w:proofErr w:type="spellStart"/>
      <w:r>
        <w:t>trumfa</w:t>
      </w:r>
      <w:proofErr w:type="spellEnd"/>
      <w:r>
        <w:t>.</w:t>
      </w:r>
    </w:p>
    <w:p w:rsidR="004E5C79" w:rsidRDefault="004E5C79" w:rsidP="004E5C79">
      <w:pPr>
        <w:rPr>
          <w:color w:val="000000"/>
        </w:rPr>
        <w:sectPr w:rsidR="004E5C79" w:rsidSect="006036AE">
          <w:type w:val="continuous"/>
          <w:pgSz w:w="11906" w:h="16838"/>
          <w:pgMar w:top="1417" w:right="1417" w:bottom="1417" w:left="1417" w:header="708" w:footer="708" w:gutter="0"/>
          <w:cols w:num="2" w:space="708"/>
          <w:docGrid w:linePitch="360"/>
        </w:sectPr>
      </w:pPr>
    </w:p>
    <w:p w:rsidR="004E5C79" w:rsidRDefault="004E5C79" w:rsidP="004E5C79">
      <w:pPr>
        <w:pStyle w:val="HabraDrazba"/>
      </w:pPr>
      <w:r>
        <w:lastRenderedPageBreak/>
        <w:tab/>
        <w:t>10,8,7,6,5,3</w:t>
      </w:r>
    </w:p>
    <w:p w:rsidR="004E5C79" w:rsidRDefault="004E5C79" w:rsidP="004E5C79">
      <w:pPr>
        <w:pStyle w:val="HabraDrazba"/>
      </w:pPr>
      <w:r>
        <w:tab/>
        <w:t>J,7,5</w:t>
      </w:r>
    </w:p>
    <w:p w:rsidR="004E5C79" w:rsidRDefault="004E5C79" w:rsidP="004E5C79">
      <w:pPr>
        <w:pStyle w:val="HabraDrazba"/>
      </w:pPr>
      <w:r>
        <w:tab/>
        <w:t>8,4</w:t>
      </w:r>
    </w:p>
    <w:p w:rsidR="004E5C79" w:rsidRDefault="004E5C79" w:rsidP="004E5C79">
      <w:pPr>
        <w:pStyle w:val="HabraDrazba"/>
      </w:pPr>
      <w:r>
        <w:tab/>
        <w:t>5,3</w:t>
      </w:r>
    </w:p>
    <w:p w:rsidR="007E1B10" w:rsidRPr="007E1B10" w:rsidRDefault="007E1B10" w:rsidP="007E1B10">
      <w:pPr>
        <w:pStyle w:val="HabraDrazba"/>
      </w:pPr>
    </w:p>
    <w:p w:rsidR="004E5C79" w:rsidRDefault="004E5C79" w:rsidP="004E5C79">
      <w:pPr>
        <w:pStyle w:val="HabraDrazba"/>
      </w:pPr>
      <w:r>
        <w:tab/>
        <w:t>A</w:t>
      </w:r>
    </w:p>
    <w:p w:rsidR="004E5C79" w:rsidRDefault="004E5C79" w:rsidP="004E5C79">
      <w:pPr>
        <w:pStyle w:val="HabraDrazba"/>
      </w:pPr>
      <w:r>
        <w:tab/>
        <w:t>A,K,Q,10,9</w:t>
      </w:r>
    </w:p>
    <w:p w:rsidR="004E5C79" w:rsidRDefault="004E5C79" w:rsidP="004E5C79">
      <w:pPr>
        <w:pStyle w:val="HabraDrazba"/>
      </w:pPr>
      <w:r>
        <w:tab/>
        <w:t>A,6</w:t>
      </w:r>
    </w:p>
    <w:p w:rsidR="004E5C79" w:rsidRDefault="004E5C79" w:rsidP="004E5C79">
      <w:pPr>
        <w:pStyle w:val="HabraDrazba"/>
      </w:pPr>
      <w:r>
        <w:tab/>
        <w:t>A,K,7,6,2</w:t>
      </w:r>
    </w:p>
    <w:p w:rsidR="004E5C79" w:rsidRDefault="004E5C79" w:rsidP="004E5C79">
      <w:pPr>
        <w:pStyle w:val="HabraDrazba"/>
      </w:pPr>
      <w:r w:rsidRPr="006036AE">
        <w:t>Závazek:</w:t>
      </w:r>
      <w:r>
        <w:t xml:space="preserve"> 6 srdcí</w:t>
      </w:r>
      <w:r w:rsidR="008C39AA">
        <w:tab/>
      </w:r>
      <w:r w:rsidR="008C39AA">
        <w:tab/>
      </w:r>
      <w:r w:rsidRPr="006036AE">
        <w:t>Výnos:</w:t>
      </w:r>
      <w:r>
        <w:t xml:space="preserve"> K pikový</w:t>
      </w:r>
    </w:p>
    <w:p w:rsidR="004E5C79" w:rsidRDefault="004E5C79" w:rsidP="004E5C79">
      <w:pPr>
        <w:pStyle w:val="HabraText"/>
      </w:pPr>
      <w:r>
        <w:lastRenderedPageBreak/>
        <w:t xml:space="preserve">Vezmete výnos a naplánujete si vypracovat trefy </w:t>
      </w:r>
      <w:proofErr w:type="spellStart"/>
      <w:r>
        <w:t>snapováním</w:t>
      </w:r>
      <w:proofErr w:type="spellEnd"/>
      <w:r>
        <w:t xml:space="preserve">. Protože je třeba </w:t>
      </w:r>
      <w:proofErr w:type="spellStart"/>
      <w:r>
        <w:t>snapnout</w:t>
      </w:r>
      <w:proofErr w:type="spellEnd"/>
      <w:r>
        <w:t xml:space="preserve"> dvakrát, nelze vytrumfovat. Odehrajte eso a krále trefové a </w:t>
      </w:r>
      <w:proofErr w:type="spellStart"/>
      <w:r>
        <w:t>snapněte</w:t>
      </w:r>
      <w:proofErr w:type="spellEnd"/>
      <w:r>
        <w:t xml:space="preserve"> tref klukem srdcovým. Jestli se trefy rozpadly, závazek je v suchu. Ale i při neúspěchu stále ještě můžete svůj </w:t>
      </w:r>
      <w:proofErr w:type="spellStart"/>
      <w:r>
        <w:t>slem</w:t>
      </w:r>
      <w:proofErr w:type="spellEnd"/>
      <w:r>
        <w:t xml:space="preserve"> uhrát. Vraťte se do ruky vysokým kárem a na čtvrtý tref shoďte káro, pak budete moci </w:t>
      </w:r>
      <w:proofErr w:type="spellStart"/>
      <w:r>
        <w:t>snapovat</w:t>
      </w:r>
      <w:proofErr w:type="spellEnd"/>
      <w:r>
        <w:t xml:space="preserve"> káro bez vážnějšího nebezpečí, protože se vám podařilo přehrát </w:t>
      </w:r>
      <w:proofErr w:type="spellStart"/>
      <w:r>
        <w:t>snap</w:t>
      </w:r>
      <w:proofErr w:type="spellEnd"/>
      <w:r>
        <w:t xml:space="preserve"> do jiné, mnohem bezpečnější barvy.</w:t>
      </w:r>
    </w:p>
    <w:p w:rsidR="004E5C79" w:rsidRDefault="004E5C79" w:rsidP="004E5C79">
      <w:pPr>
        <w:rPr>
          <w:color w:val="000000"/>
        </w:rPr>
      </w:pPr>
      <w:r>
        <w:rPr>
          <w:color w:val="000000"/>
        </w:rPr>
        <w:t>Jako samostatný úkol zadejte k řešení toto rozdání:</w:t>
      </w:r>
    </w:p>
    <w:p w:rsidR="004E5C79" w:rsidRDefault="004E5C79" w:rsidP="004E5C79">
      <w:pPr>
        <w:pStyle w:val="HabraDrazba"/>
      </w:pPr>
      <w:r>
        <w:t>J,10,5</w:t>
      </w:r>
    </w:p>
    <w:p w:rsidR="004E5C79" w:rsidRDefault="004E5C79" w:rsidP="004E5C79">
      <w:pPr>
        <w:pStyle w:val="HabraDrazba"/>
      </w:pPr>
      <w:r>
        <w:t>8,5</w:t>
      </w:r>
    </w:p>
    <w:p w:rsidR="004E5C79" w:rsidRDefault="004E5C79" w:rsidP="004E5C79">
      <w:pPr>
        <w:pStyle w:val="HabraDrazba"/>
      </w:pPr>
      <w:r>
        <w:t>A,6,4,2</w:t>
      </w:r>
    </w:p>
    <w:p w:rsidR="004E5C79" w:rsidRDefault="004E5C79" w:rsidP="004E5C79">
      <w:pPr>
        <w:pStyle w:val="HabraDrazba"/>
      </w:pPr>
      <w:r>
        <w:t>J,9,5,4</w:t>
      </w:r>
    </w:p>
    <w:p w:rsidR="007E1B10" w:rsidRPr="007E1B10" w:rsidRDefault="007E1B10" w:rsidP="007E1B10">
      <w:pPr>
        <w:pStyle w:val="HabraDrazba"/>
      </w:pPr>
    </w:p>
    <w:p w:rsidR="004E5C79" w:rsidRDefault="004E5C79" w:rsidP="004E5C79">
      <w:pPr>
        <w:pStyle w:val="HabraDrazba"/>
      </w:pPr>
      <w:r>
        <w:t>A,K,Q,9,6</w:t>
      </w:r>
    </w:p>
    <w:p w:rsidR="004E5C79" w:rsidRDefault="004E5C79" w:rsidP="004E5C79">
      <w:pPr>
        <w:pStyle w:val="HabraDrazba"/>
      </w:pPr>
      <w:r>
        <w:t>A,K,7,4,2</w:t>
      </w:r>
    </w:p>
    <w:p w:rsidR="004E5C79" w:rsidRDefault="004E5C79" w:rsidP="004E5C79">
      <w:pPr>
        <w:pStyle w:val="HabraDrazba"/>
      </w:pPr>
      <w:r>
        <w:t>5</w:t>
      </w:r>
    </w:p>
    <w:p w:rsidR="004E5C79" w:rsidRDefault="004E5C79" w:rsidP="004E5C79">
      <w:pPr>
        <w:pStyle w:val="HabraDrazba"/>
      </w:pPr>
      <w:r>
        <w:t>8,3</w:t>
      </w:r>
    </w:p>
    <w:p w:rsidR="008C39AA" w:rsidRDefault="008C39AA" w:rsidP="004E5C79">
      <w:pPr>
        <w:pStyle w:val="HabraDrazba"/>
      </w:pPr>
    </w:p>
    <w:p w:rsidR="004E5C79" w:rsidRDefault="004E5C79" w:rsidP="004E5C79">
      <w:pPr>
        <w:pStyle w:val="HabraDrazba"/>
      </w:pPr>
      <w:r w:rsidRPr="006036AE">
        <w:t>Závazek:</w:t>
      </w:r>
      <w:r>
        <w:t xml:space="preserve"> 4 piky</w:t>
      </w:r>
    </w:p>
    <w:p w:rsidR="004E5C79" w:rsidRDefault="004E5C79" w:rsidP="004E5C79">
      <w:pPr>
        <w:pStyle w:val="HabraDrazba"/>
      </w:pPr>
      <w:r w:rsidRPr="006036AE">
        <w:t>Výnos:</w:t>
      </w:r>
      <w:r>
        <w:t xml:space="preserve"> 7 kárová </w:t>
      </w:r>
    </w:p>
    <w:p w:rsidR="004E5C79" w:rsidRDefault="004E5C79" w:rsidP="004E5C79">
      <w:pPr>
        <w:pStyle w:val="HabraText"/>
      </w:pPr>
      <w:r>
        <w:t xml:space="preserve">Dva </w:t>
      </w:r>
      <w:proofErr w:type="spellStart"/>
      <w:r>
        <w:t>snapy</w:t>
      </w:r>
      <w:proofErr w:type="spellEnd"/>
      <w:r>
        <w:t xml:space="preserve"> srdcové budou stačit, ale nesmím zapomenout na možnost </w:t>
      </w:r>
      <w:proofErr w:type="spellStart"/>
      <w:r>
        <w:t>přesnapu</w:t>
      </w:r>
      <w:proofErr w:type="spellEnd"/>
      <w:r>
        <w:t xml:space="preserve"> a </w:t>
      </w:r>
      <w:proofErr w:type="spellStart"/>
      <w:r>
        <w:t>snapnout</w:t>
      </w:r>
      <w:proofErr w:type="spellEnd"/>
      <w:r>
        <w:t xml:space="preserve"> obě srdce vysoko, protože mám dostatek vysokých trumfů, tak se </w:t>
      </w:r>
      <w:proofErr w:type="spellStart"/>
      <w:r>
        <w:t>přesnapu</w:t>
      </w:r>
      <w:proofErr w:type="spellEnd"/>
      <w:r>
        <w:t xml:space="preserve"> nemusím bát. Vezmu tedy káro a hraji dvě nejvyšší srdce, </w:t>
      </w:r>
      <w:proofErr w:type="spellStart"/>
      <w:r>
        <w:t>snap</w:t>
      </w:r>
      <w:proofErr w:type="spellEnd"/>
      <w:r>
        <w:t xml:space="preserve"> junkem, </w:t>
      </w:r>
      <w:proofErr w:type="spellStart"/>
      <w:r>
        <w:t>snapem</w:t>
      </w:r>
      <w:proofErr w:type="spellEnd"/>
      <w:r>
        <w:t xml:space="preserve"> károvým se dostanu do ruky, </w:t>
      </w:r>
      <w:proofErr w:type="spellStart"/>
      <w:r>
        <w:t>snap</w:t>
      </w:r>
      <w:proofErr w:type="spellEnd"/>
      <w:r>
        <w:t xml:space="preserve"> srdce desítkou a </w:t>
      </w:r>
      <w:proofErr w:type="spellStart"/>
      <w:r>
        <w:t>dotrumfování</w:t>
      </w:r>
      <w:proofErr w:type="spellEnd"/>
      <w:r>
        <w:t>. Při pravděpodobném dělení srdcí 4-2 uhraji s </w:t>
      </w:r>
      <w:proofErr w:type="spellStart"/>
      <w:r>
        <w:t>nadzdvihem</w:t>
      </w:r>
      <w:proofErr w:type="spellEnd"/>
      <w:r>
        <w:t>.</w:t>
      </w:r>
    </w:p>
    <w:p w:rsidR="004E5C79" w:rsidRDefault="004E5C79" w:rsidP="00D20EDF">
      <w:pPr>
        <w:pStyle w:val="HabraLiteratura"/>
      </w:pPr>
      <w:r w:rsidRPr="00ED79DE">
        <w:t>Literatura:</w:t>
      </w:r>
      <w:r>
        <w:tab/>
        <w:t>E. Kaplan</w:t>
      </w:r>
      <w:r>
        <w:tab/>
        <w:t>Pokročilá sehrávka</w:t>
      </w:r>
      <w:r>
        <w:tab/>
        <w:t>str. 27-29</w:t>
      </w:r>
    </w:p>
    <w:p w:rsidR="004E5C79" w:rsidRDefault="004E5C79" w:rsidP="00D20EDF">
      <w:pPr>
        <w:pStyle w:val="HabraLiteratura"/>
      </w:pPr>
      <w:r>
        <w:tab/>
        <w:t>J. Sedlář</w:t>
      </w:r>
      <w:r>
        <w:tab/>
        <w:t>Základy teorie sehrávky</w:t>
      </w:r>
      <w:r>
        <w:tab/>
        <w:t>str. 23</w:t>
      </w:r>
    </w:p>
    <w:p w:rsidR="004E5C79" w:rsidRPr="00541DCF" w:rsidRDefault="004E5C79" w:rsidP="00D20EDF">
      <w:pPr>
        <w:pStyle w:val="HabraLiteratura"/>
      </w:pPr>
      <w:r>
        <w:tab/>
        <w:t xml:space="preserve">J. </w:t>
      </w:r>
      <w:proofErr w:type="spellStart"/>
      <w:r>
        <w:t>Minaříček</w:t>
      </w:r>
      <w:proofErr w:type="spellEnd"/>
      <w:r>
        <w:tab/>
        <w:t>Sehrávka</w:t>
      </w:r>
      <w:r>
        <w:tab/>
      </w:r>
      <w:r>
        <w:tab/>
        <w:t>str. 22-23</w:t>
      </w:r>
    </w:p>
    <w:p w:rsidR="004E5C79" w:rsidRPr="00D20EDF" w:rsidRDefault="004E5C79" w:rsidP="00D20EDF">
      <w:pPr>
        <w:pStyle w:val="HabraNadpisLekce"/>
      </w:pPr>
      <w:bookmarkStart w:id="268" w:name="_Toc171671622"/>
      <w:bookmarkStart w:id="269" w:name="_Toc182458199"/>
      <w:bookmarkStart w:id="270" w:name="_Toc182458326"/>
      <w:bookmarkStart w:id="271" w:name="_Toc182458646"/>
      <w:bookmarkStart w:id="272" w:name="_Toc182458714"/>
      <w:bookmarkStart w:id="273" w:name="_Toc182459403"/>
      <w:bookmarkStart w:id="274" w:name="_Toc182574779"/>
      <w:bookmarkStart w:id="275" w:name="_Toc183305466"/>
      <w:bookmarkStart w:id="276" w:name="_Toc187850824"/>
      <w:bookmarkStart w:id="277" w:name="_Toc188743757"/>
      <w:bookmarkStart w:id="278" w:name="_Toc194055782"/>
      <w:bookmarkStart w:id="279" w:name="_Toc277259658"/>
      <w:bookmarkStart w:id="280" w:name="_Toc342910532"/>
      <w:r w:rsidRPr="00D20EDF">
        <w:lastRenderedPageBreak/>
        <w:t xml:space="preserve">Plán barevné obrany – </w:t>
      </w:r>
      <w:proofErr w:type="spellStart"/>
      <w:r w:rsidRPr="00D20EDF">
        <w:t>Snapování</w:t>
      </w:r>
      <w:bookmarkEnd w:id="268"/>
      <w:bookmarkEnd w:id="269"/>
      <w:bookmarkEnd w:id="270"/>
      <w:bookmarkEnd w:id="271"/>
      <w:bookmarkEnd w:id="272"/>
      <w:bookmarkEnd w:id="273"/>
      <w:bookmarkEnd w:id="274"/>
      <w:bookmarkEnd w:id="275"/>
      <w:bookmarkEnd w:id="276"/>
      <w:bookmarkEnd w:id="277"/>
      <w:bookmarkEnd w:id="278"/>
      <w:bookmarkEnd w:id="279"/>
      <w:bookmarkEnd w:id="280"/>
      <w:proofErr w:type="spellEnd"/>
    </w:p>
    <w:p w:rsidR="004E5C79" w:rsidRDefault="004E5C79" w:rsidP="00D20EDF">
      <w:pPr>
        <w:pStyle w:val="HabraText"/>
      </w:pPr>
      <w:r>
        <w:t>Podíváme se na celou problematiku z pohledu obránců. Jak pozn</w:t>
      </w:r>
      <w:r w:rsidR="00ED79DE">
        <w:t xml:space="preserve">at, že soupeři hrají na </w:t>
      </w:r>
      <w:proofErr w:type="spellStart"/>
      <w:r w:rsidR="00ED79DE">
        <w:t>snapy</w:t>
      </w:r>
      <w:proofErr w:type="spellEnd"/>
      <w:r w:rsidR="00ED79DE">
        <w:t xml:space="preserve"> a </w:t>
      </w:r>
      <w:r>
        <w:t>jak tomu účinně bránit, na tyto otázky by měla přinést odpovědi tato lekce. Opět bude nejlepší, podíváme-li se na tyto tři cvičné krabice.</w:t>
      </w:r>
    </w:p>
    <w:p w:rsidR="004E5C79" w:rsidRDefault="004E5C79" w:rsidP="004E5C79">
      <w:pPr>
        <w:pStyle w:val="HabraDrazba"/>
        <w:sectPr w:rsidR="004E5C79" w:rsidSect="006036AE">
          <w:type w:val="continuous"/>
          <w:pgSz w:w="11906" w:h="16838"/>
          <w:pgMar w:top="1417" w:right="1417" w:bottom="1417" w:left="1417" w:header="708" w:footer="708" w:gutter="0"/>
          <w:cols w:space="708"/>
          <w:docGrid w:linePitch="360"/>
        </w:sectPr>
      </w:pPr>
    </w:p>
    <w:p w:rsidR="004E5C79" w:rsidRDefault="004E5C79" w:rsidP="004E5C79">
      <w:pPr>
        <w:pStyle w:val="HabraDrazba"/>
      </w:pPr>
      <w:r>
        <w:lastRenderedPageBreak/>
        <w:t>1)</w:t>
      </w:r>
      <w:r>
        <w:tab/>
        <w:t>A,10,2</w:t>
      </w:r>
    </w:p>
    <w:p w:rsidR="004E5C79" w:rsidRDefault="004E5C79" w:rsidP="004E5C79">
      <w:pPr>
        <w:pStyle w:val="HabraDrazba"/>
      </w:pPr>
      <w:r>
        <w:tab/>
        <w:t>Q,9,3</w:t>
      </w:r>
    </w:p>
    <w:p w:rsidR="004E5C79" w:rsidRDefault="004E5C79" w:rsidP="004E5C79">
      <w:pPr>
        <w:pStyle w:val="HabraDrazba"/>
      </w:pPr>
      <w:r>
        <w:tab/>
        <w:t>9,2</w:t>
      </w:r>
    </w:p>
    <w:p w:rsidR="004E5C79" w:rsidRDefault="004E5C79" w:rsidP="004E5C79">
      <w:pPr>
        <w:pStyle w:val="HabraDrazba"/>
      </w:pPr>
      <w:r>
        <w:tab/>
        <w:t>A,Q,10,7,4</w:t>
      </w:r>
    </w:p>
    <w:p w:rsidR="004E5C79" w:rsidRDefault="004E5C79" w:rsidP="004E5C79">
      <w:pPr>
        <w:pStyle w:val="HabraDrazba"/>
      </w:pPr>
      <w:r>
        <w:t>9,8,6,5,4</w:t>
      </w:r>
      <w:r>
        <w:tab/>
      </w:r>
      <w:r>
        <w:tab/>
        <w:t>K,Q,J</w:t>
      </w:r>
    </w:p>
    <w:p w:rsidR="004E5C79" w:rsidRDefault="004E5C79" w:rsidP="004E5C79">
      <w:pPr>
        <w:pStyle w:val="HabraDrazba"/>
      </w:pPr>
      <w:r>
        <w:t>A,8,4</w:t>
      </w:r>
      <w:r>
        <w:tab/>
      </w:r>
      <w:r>
        <w:tab/>
        <w:t>6</w:t>
      </w:r>
    </w:p>
    <w:p w:rsidR="004E5C79" w:rsidRDefault="004E5C79" w:rsidP="004E5C79">
      <w:pPr>
        <w:pStyle w:val="HabraDrazba"/>
      </w:pPr>
      <w:r>
        <w:t>J,6</w:t>
      </w:r>
      <w:r>
        <w:tab/>
      </w:r>
      <w:r>
        <w:tab/>
        <w:t>K,Q,10,7,3</w:t>
      </w:r>
    </w:p>
    <w:p w:rsidR="004E5C79" w:rsidRDefault="004E5C79" w:rsidP="004E5C79">
      <w:pPr>
        <w:pStyle w:val="HabraDrazba"/>
      </w:pPr>
      <w:r>
        <w:t>8,6,5</w:t>
      </w:r>
      <w:r>
        <w:tab/>
      </w:r>
      <w:r>
        <w:tab/>
        <w:t>K,J,9,3</w:t>
      </w:r>
    </w:p>
    <w:p w:rsidR="004E5C79" w:rsidRDefault="004E5C79" w:rsidP="004E5C79">
      <w:pPr>
        <w:pStyle w:val="HabraDrazba"/>
      </w:pPr>
      <w:r>
        <w:tab/>
        <w:t>7,3</w:t>
      </w:r>
    </w:p>
    <w:p w:rsidR="004E5C79" w:rsidRDefault="004E5C79" w:rsidP="004E5C79">
      <w:pPr>
        <w:pStyle w:val="HabraDrazba"/>
      </w:pPr>
      <w:r>
        <w:tab/>
        <w:t>K,J,10,7,5,2</w:t>
      </w:r>
    </w:p>
    <w:p w:rsidR="004E5C79" w:rsidRDefault="00BE0208" w:rsidP="004E5C79">
      <w:pPr>
        <w:pStyle w:val="HabraDrazba"/>
      </w:pPr>
      <w:r>
        <w:tab/>
        <w:t>A,8,5,4</w:t>
      </w:r>
    </w:p>
    <w:p w:rsidR="004E5C79" w:rsidRDefault="004E5C79" w:rsidP="004E5C79">
      <w:pPr>
        <w:pStyle w:val="HabraDrazba"/>
      </w:pPr>
      <w:r>
        <w:tab/>
        <w:t>2</w:t>
      </w:r>
    </w:p>
    <w:p w:rsidR="004E5C79" w:rsidRDefault="004E5C79" w:rsidP="004E5C79">
      <w:pPr>
        <w:pStyle w:val="HabraDrazba"/>
      </w:pPr>
      <w:r w:rsidRPr="006036AE">
        <w:t>Závazek:</w:t>
      </w:r>
      <w:r w:rsidR="00BE0208">
        <w:t xml:space="preserve"> 4 srdce</w:t>
      </w:r>
    </w:p>
    <w:p w:rsidR="004E5C79" w:rsidRDefault="004E5C79" w:rsidP="004E5C79">
      <w:pPr>
        <w:pStyle w:val="HabraDrazba"/>
      </w:pPr>
      <w:r w:rsidRPr="006036AE">
        <w:t>Výnos:</w:t>
      </w:r>
      <w:r>
        <w:t xml:space="preserve"> J kárový</w:t>
      </w:r>
    </w:p>
    <w:p w:rsidR="004E5C79" w:rsidRDefault="004E5C79" w:rsidP="004E5C79">
      <w:pPr>
        <w:pStyle w:val="HabraText"/>
      </w:pPr>
      <w:r>
        <w:t xml:space="preserve">Východ vidí, že trefy nesedí a že jediný účinný plán je hrát na kárové </w:t>
      </w:r>
      <w:proofErr w:type="spellStart"/>
      <w:r>
        <w:t>snapy</w:t>
      </w:r>
      <w:proofErr w:type="spellEnd"/>
      <w:r>
        <w:t xml:space="preserve">, a proto by měl převzít kluka dámou, pro případ, že by hlavní hráč propustil. Samozřejmý plán proti </w:t>
      </w:r>
      <w:proofErr w:type="spellStart"/>
      <w:r>
        <w:t>snapování</w:t>
      </w:r>
      <w:proofErr w:type="spellEnd"/>
      <w:r>
        <w:t xml:space="preserve"> je hrát trumf při každé příležitosti, kdy to jde. Zůstane-li u zdvihu Východ</w:t>
      </w:r>
      <w:r w:rsidR="00BE0208">
        <w:t>,</w:t>
      </w:r>
      <w:r>
        <w:t xml:space="preserve"> nesmí snít o přechodu na trefy, ale trumfnout, Západ vezme esem a trumfne znovu.</w:t>
      </w:r>
    </w:p>
    <w:p w:rsidR="004E5C79" w:rsidRDefault="00BE0208" w:rsidP="004E5C79">
      <w:pPr>
        <w:pStyle w:val="HabraDrazba"/>
      </w:pPr>
      <w:r>
        <w:br w:type="column"/>
      </w:r>
      <w:r w:rsidR="004E5C79">
        <w:lastRenderedPageBreak/>
        <w:t>2)</w:t>
      </w:r>
      <w:r w:rsidR="004E5C79">
        <w:tab/>
        <w:t>4</w:t>
      </w:r>
    </w:p>
    <w:p w:rsidR="004E5C79" w:rsidRDefault="004E5C79" w:rsidP="004E5C79">
      <w:pPr>
        <w:pStyle w:val="HabraDrazba"/>
      </w:pPr>
      <w:r>
        <w:tab/>
        <w:t>Q,10,7,3</w:t>
      </w:r>
    </w:p>
    <w:p w:rsidR="004E5C79" w:rsidRDefault="004E5C79" w:rsidP="004E5C79">
      <w:pPr>
        <w:pStyle w:val="HabraDrazba"/>
      </w:pPr>
      <w:r>
        <w:tab/>
        <w:t>K,7,6,4</w:t>
      </w:r>
    </w:p>
    <w:p w:rsidR="004E5C79" w:rsidRPr="001E0861" w:rsidRDefault="004E5C79" w:rsidP="004E5C79">
      <w:pPr>
        <w:pStyle w:val="HabraDrazba"/>
      </w:pPr>
      <w:r>
        <w:tab/>
        <w:t>K,10,3,2</w:t>
      </w:r>
    </w:p>
    <w:p w:rsidR="004E5C79" w:rsidRDefault="004E5C79" w:rsidP="004E5C79">
      <w:pPr>
        <w:pStyle w:val="HabraDrazba"/>
      </w:pPr>
      <w:r>
        <w:t>A,Q,J,9</w:t>
      </w:r>
      <w:r>
        <w:tab/>
      </w:r>
      <w:r>
        <w:tab/>
        <w:t>7,5,3</w:t>
      </w:r>
    </w:p>
    <w:p w:rsidR="004E5C79" w:rsidRDefault="004E5C79" w:rsidP="004E5C79">
      <w:pPr>
        <w:pStyle w:val="HabraDrazba"/>
      </w:pPr>
      <w:r>
        <w:t>8,4</w:t>
      </w:r>
      <w:r>
        <w:tab/>
      </w:r>
      <w:r>
        <w:tab/>
        <w:t>A,6,5</w:t>
      </w:r>
    </w:p>
    <w:p w:rsidR="004E5C79" w:rsidRDefault="004E5C79" w:rsidP="004E5C79">
      <w:pPr>
        <w:pStyle w:val="HabraDrazba"/>
      </w:pPr>
      <w:r>
        <w:t>J,10,9,3</w:t>
      </w:r>
      <w:r>
        <w:tab/>
      </w:r>
      <w:r>
        <w:tab/>
        <w:t>Q,8,2</w:t>
      </w:r>
    </w:p>
    <w:p w:rsidR="004E5C79" w:rsidRDefault="004E5C79" w:rsidP="004E5C79">
      <w:pPr>
        <w:pStyle w:val="HabraDrazba"/>
      </w:pPr>
      <w:r>
        <w:t>Q,5,4</w:t>
      </w:r>
      <w:r>
        <w:tab/>
      </w:r>
      <w:r>
        <w:tab/>
        <w:t>J,9,7,6</w:t>
      </w:r>
    </w:p>
    <w:p w:rsidR="004E5C79" w:rsidRDefault="004E5C79" w:rsidP="004E5C79">
      <w:pPr>
        <w:pStyle w:val="HabraDrazba"/>
      </w:pPr>
      <w:r>
        <w:tab/>
        <w:t>K,10,8,6,2</w:t>
      </w:r>
    </w:p>
    <w:p w:rsidR="004E5C79" w:rsidRDefault="004E5C79" w:rsidP="004E5C79">
      <w:pPr>
        <w:pStyle w:val="HabraDrazba"/>
      </w:pPr>
      <w:r>
        <w:tab/>
        <w:t>K,J,9,2</w:t>
      </w:r>
    </w:p>
    <w:p w:rsidR="004E5C79" w:rsidRDefault="00BE0208" w:rsidP="004E5C79">
      <w:pPr>
        <w:pStyle w:val="HabraDrazba"/>
      </w:pPr>
      <w:r>
        <w:tab/>
        <w:t>A,5</w:t>
      </w:r>
    </w:p>
    <w:p w:rsidR="004E5C79" w:rsidRDefault="00BE0208" w:rsidP="004E5C79">
      <w:pPr>
        <w:pStyle w:val="HabraDrazba"/>
      </w:pPr>
      <w:r>
        <w:tab/>
        <w:t>A,8</w:t>
      </w:r>
    </w:p>
    <w:p w:rsidR="00BE0208" w:rsidRDefault="00BE0208" w:rsidP="00BE0208">
      <w:pPr>
        <w:pStyle w:val="HabraDrazba"/>
      </w:pPr>
      <w:r>
        <w:t>1p – 1BT</w:t>
      </w:r>
    </w:p>
    <w:p w:rsidR="00BE0208" w:rsidRDefault="00BE0208" w:rsidP="00BE0208">
      <w:pPr>
        <w:pStyle w:val="HabraDrazba"/>
      </w:pPr>
      <w:r>
        <w:t>2s – 3s</w:t>
      </w:r>
    </w:p>
    <w:p w:rsidR="00BE0208" w:rsidRDefault="00BE0208" w:rsidP="00BE0208">
      <w:pPr>
        <w:pStyle w:val="HabraDrazba"/>
      </w:pPr>
      <w:r w:rsidRPr="00D20EDF">
        <w:t>4s –</w:t>
      </w:r>
      <w:r>
        <w:t xml:space="preserve"> pas</w:t>
      </w:r>
    </w:p>
    <w:p w:rsidR="004E5C79" w:rsidRPr="00D20EDF" w:rsidRDefault="00BE0208" w:rsidP="00BE0208">
      <w:pPr>
        <w:pStyle w:val="HabraDrazba"/>
      </w:pPr>
      <w:r>
        <w:t>Co vynést po takovéto dražbě?</w:t>
      </w:r>
    </w:p>
    <w:p w:rsidR="004E5C79" w:rsidRDefault="004E5C79" w:rsidP="004E5C79">
      <w:pPr>
        <w:pStyle w:val="HabraText"/>
      </w:pPr>
      <w:r>
        <w:t xml:space="preserve">Tato dražba i držení </w:t>
      </w:r>
      <w:proofErr w:type="spellStart"/>
      <w:r>
        <w:t>piků</w:t>
      </w:r>
      <w:proofErr w:type="spellEnd"/>
      <w:r>
        <w:t xml:space="preserve"> ukazuje Západu, že je velmi pravděpodobný plán vydražitelův na </w:t>
      </w:r>
      <w:proofErr w:type="spellStart"/>
      <w:r>
        <w:t>snapy</w:t>
      </w:r>
      <w:proofErr w:type="spellEnd"/>
      <w:r>
        <w:t xml:space="preserve"> a nejlepší obranou proti tomu je co nejdříve trumfnout, a proč ne tedy hned z výnosu. Pomoci musí ale i Západ, protože trumfnout je třeba třikrát a to se podaří jen tehdy, skrčí-li se Východ se srdcovým esem až do druhého zdvihu.</w:t>
      </w:r>
    </w:p>
    <w:p w:rsidR="004E5C79" w:rsidRDefault="004E5C79" w:rsidP="004E5C79">
      <w:pPr>
        <w:pStyle w:val="HabraDrazba"/>
        <w:sectPr w:rsidR="004E5C79" w:rsidSect="006036AE">
          <w:type w:val="continuous"/>
          <w:pgSz w:w="11906" w:h="16838"/>
          <w:pgMar w:top="1417" w:right="1417" w:bottom="1417" w:left="1417" w:header="708" w:footer="708" w:gutter="0"/>
          <w:cols w:num="2" w:space="708"/>
          <w:docGrid w:linePitch="360"/>
        </w:sectPr>
      </w:pPr>
    </w:p>
    <w:p w:rsidR="004E5C79" w:rsidRDefault="00BE0208" w:rsidP="004E5C79">
      <w:pPr>
        <w:pStyle w:val="HabraDrazba"/>
      </w:pPr>
      <w:r>
        <w:lastRenderedPageBreak/>
        <w:t>3)</w:t>
      </w:r>
      <w:r w:rsidR="004E5C79">
        <w:tab/>
        <w:t>7,6,5,4</w:t>
      </w:r>
    </w:p>
    <w:p w:rsidR="004E5C79" w:rsidRDefault="004E5C79" w:rsidP="004E5C79">
      <w:pPr>
        <w:pStyle w:val="HabraDrazba"/>
      </w:pPr>
      <w:r>
        <w:tab/>
        <w:t>8,3</w:t>
      </w:r>
    </w:p>
    <w:p w:rsidR="004E5C79" w:rsidRDefault="004E5C79" w:rsidP="004E5C79">
      <w:pPr>
        <w:pStyle w:val="HabraDrazba"/>
      </w:pPr>
      <w:r>
        <w:tab/>
        <w:t>A,8,5</w:t>
      </w:r>
    </w:p>
    <w:p w:rsidR="004E5C79" w:rsidRDefault="004E5C79" w:rsidP="004E5C79">
      <w:pPr>
        <w:pStyle w:val="HabraDrazba"/>
      </w:pPr>
      <w:r>
        <w:tab/>
        <w:t>Q,7,6,2</w:t>
      </w:r>
    </w:p>
    <w:p w:rsidR="004E5C79" w:rsidRDefault="004E5C79" w:rsidP="004E5C79">
      <w:pPr>
        <w:pStyle w:val="HabraDrazba"/>
      </w:pPr>
      <w:r>
        <w:t>A,8,2</w:t>
      </w:r>
      <w:r>
        <w:tab/>
      </w:r>
      <w:r>
        <w:tab/>
        <w:t>9,3</w:t>
      </w:r>
    </w:p>
    <w:p w:rsidR="004E5C79" w:rsidRDefault="004E5C79" w:rsidP="004E5C79">
      <w:pPr>
        <w:pStyle w:val="HabraDrazba"/>
      </w:pPr>
      <w:r>
        <w:t>Q,J,10,7</w:t>
      </w:r>
      <w:r>
        <w:tab/>
      </w:r>
      <w:r>
        <w:tab/>
        <w:t>5,4,2</w:t>
      </w:r>
    </w:p>
    <w:p w:rsidR="004E5C79" w:rsidRDefault="004E5C79" w:rsidP="004E5C79">
      <w:pPr>
        <w:pStyle w:val="HabraDrazba"/>
      </w:pPr>
      <w:r>
        <w:t>J,7,3</w:t>
      </w:r>
      <w:r>
        <w:tab/>
      </w:r>
      <w:r>
        <w:tab/>
        <w:t>Q,10,6,4</w:t>
      </w:r>
    </w:p>
    <w:p w:rsidR="004E5C79" w:rsidRDefault="004E5C79" w:rsidP="004E5C79">
      <w:pPr>
        <w:pStyle w:val="HabraDrazba"/>
      </w:pPr>
      <w:r>
        <w:t>A,10,4</w:t>
      </w:r>
      <w:r>
        <w:tab/>
      </w:r>
      <w:r>
        <w:tab/>
        <w:t>K,Q,J,10</w:t>
      </w:r>
    </w:p>
    <w:p w:rsidR="004E5C79" w:rsidRDefault="004E5C79" w:rsidP="004E5C79">
      <w:pPr>
        <w:pStyle w:val="HabraDrazba"/>
      </w:pPr>
      <w:r>
        <w:tab/>
        <w:t>J,9,8,3</w:t>
      </w:r>
    </w:p>
    <w:p w:rsidR="004E5C79" w:rsidRDefault="004E5C79" w:rsidP="004E5C79">
      <w:pPr>
        <w:pStyle w:val="HabraDrazba"/>
      </w:pPr>
      <w:r>
        <w:tab/>
        <w:t>A,K,9,6</w:t>
      </w:r>
    </w:p>
    <w:p w:rsidR="004E5C79" w:rsidRDefault="004E5C79" w:rsidP="004E5C79">
      <w:pPr>
        <w:pStyle w:val="HabraDrazba"/>
      </w:pPr>
      <w:r>
        <w:tab/>
        <w:t>K,9,2</w:t>
      </w:r>
    </w:p>
    <w:p w:rsidR="004E5C79" w:rsidRDefault="004E5C79" w:rsidP="004E5C79">
      <w:pPr>
        <w:pStyle w:val="HabraDrazba"/>
      </w:pPr>
      <w:r>
        <w:tab/>
        <w:t>K,5</w:t>
      </w:r>
    </w:p>
    <w:p w:rsidR="004E5C79" w:rsidRDefault="004E5C79" w:rsidP="004E5C79">
      <w:pPr>
        <w:pStyle w:val="HabraDrazba"/>
      </w:pPr>
      <w:r w:rsidRPr="006036AE">
        <w:t>Závazek:</w:t>
      </w:r>
      <w:r>
        <w:t xml:space="preserve"> 4 piky</w:t>
      </w:r>
    </w:p>
    <w:p w:rsidR="004E5C79" w:rsidRPr="00D20EDF" w:rsidRDefault="004E5C79" w:rsidP="00D20EDF">
      <w:pPr>
        <w:pStyle w:val="HabraDrazba"/>
      </w:pPr>
      <w:r w:rsidRPr="00D20EDF">
        <w:t>Výnos: Q srdcová</w:t>
      </w:r>
    </w:p>
    <w:p w:rsidR="004E5C79" w:rsidRPr="00CF5F05" w:rsidRDefault="004E5C79" w:rsidP="004E5C79">
      <w:pPr>
        <w:pStyle w:val="HabraText"/>
      </w:pPr>
      <w:r w:rsidRPr="00CF5F05">
        <w:t>Vydražitel vezme esem a vynese pikového krále. Plánuje dvakrát přebíjet srdce ze stolu, ale má obavy z </w:t>
      </w:r>
      <w:proofErr w:type="spellStart"/>
      <w:r w:rsidRPr="00CF5F05">
        <w:t>přesnapování</w:t>
      </w:r>
      <w:proofErr w:type="spellEnd"/>
      <w:r w:rsidRPr="00CF5F05">
        <w:t xml:space="preserve"> ve čtvrtém kole, chce tedy nejdříve dvakrát trumfnout. Jestliže Západ vezme svým pikovým esem hned, vydražiteli jeho plán vyjde. Partnerova piková devítka padne v druhém kole trumfů a vydražitel pak bude moci bezpečně </w:t>
      </w:r>
      <w:proofErr w:type="spellStart"/>
      <w:r w:rsidRPr="00CF5F05">
        <w:t>vysnapovat</w:t>
      </w:r>
      <w:proofErr w:type="spellEnd"/>
      <w:r w:rsidRPr="00CF5F05">
        <w:t xml:space="preserve"> svá ztrátová srdce. Jestliže se však při prvním trumfnutí Západ skrčí, závazek porazí. Když vydražitel zahraje trumfy podruhé, vezme esem a otočí trumfy potřetí, a když nebudou trumfy zahrány podruhé, Východ bude moci </w:t>
      </w:r>
      <w:proofErr w:type="spellStart"/>
      <w:r w:rsidRPr="00CF5F05">
        <w:t>přesnapovat</w:t>
      </w:r>
      <w:proofErr w:type="spellEnd"/>
      <w:r w:rsidRPr="00CF5F05">
        <w:t xml:space="preserve"> čtvrté srdce. Závazek jde i tak splnit. Hlavní hráč ovšem nesmí trumfovat, ale má vzít domů své srdcové </w:t>
      </w:r>
      <w:proofErr w:type="spellStart"/>
      <w:r w:rsidRPr="00CF5F05">
        <w:t>winéry</w:t>
      </w:r>
      <w:proofErr w:type="spellEnd"/>
      <w:r w:rsidRPr="00CF5F05">
        <w:t xml:space="preserve">, </w:t>
      </w:r>
      <w:proofErr w:type="spellStart"/>
      <w:r w:rsidRPr="00CF5F05">
        <w:t>snapnout</w:t>
      </w:r>
      <w:proofErr w:type="spellEnd"/>
      <w:r w:rsidRPr="00CF5F05">
        <w:t xml:space="preserve"> jedno srdce, pak vezme domů eso a krále v kárech, vynese čtvrté srdce, a když dá Západ srdci, odhodí káro, čímž si přemění nebezpečný </w:t>
      </w:r>
      <w:proofErr w:type="spellStart"/>
      <w:r w:rsidRPr="00CF5F05">
        <w:t>snap</w:t>
      </w:r>
      <w:proofErr w:type="spellEnd"/>
      <w:r w:rsidRPr="00CF5F05">
        <w:t xml:space="preserve"> na bezpečnější kárový.</w:t>
      </w:r>
    </w:p>
    <w:p w:rsidR="004E5C79" w:rsidRDefault="004E5C79" w:rsidP="004E5C79">
      <w:pPr>
        <w:pStyle w:val="HabraText"/>
      </w:pPr>
      <w:r>
        <w:t>Jako samostatný úkol k vyřešení zadejte dětem toto rozdání:</w:t>
      </w:r>
    </w:p>
    <w:p w:rsidR="004E5C79" w:rsidRDefault="004E5C79" w:rsidP="004E5C79">
      <w:pPr>
        <w:pStyle w:val="HabraDrazba"/>
      </w:pPr>
      <w:r>
        <w:lastRenderedPageBreak/>
        <w:tab/>
        <w:t>J,2</w:t>
      </w:r>
      <w:r w:rsidR="00BE0208">
        <w:br/>
      </w:r>
      <w:r>
        <w:tab/>
        <w:t>10</w:t>
      </w:r>
      <w:r w:rsidR="00BE0208">
        <w:br/>
      </w:r>
      <w:r>
        <w:tab/>
        <w:t>A,J,8,7,6,3</w:t>
      </w:r>
      <w:r w:rsidR="00BE0208">
        <w:br/>
      </w:r>
      <w:r>
        <w:tab/>
        <w:t>J,5,4,3</w:t>
      </w:r>
      <w:r w:rsidR="00BE0208">
        <w:br/>
      </w:r>
      <w:r>
        <w:t>Q,9,4</w:t>
      </w:r>
      <w:r>
        <w:tab/>
      </w:r>
      <w:r>
        <w:tab/>
        <w:t>8,5</w:t>
      </w:r>
      <w:r w:rsidR="00BE0208">
        <w:br/>
      </w:r>
      <w:r>
        <w:t>K,Q,J,6,3</w:t>
      </w:r>
      <w:r>
        <w:tab/>
      </w:r>
      <w:r>
        <w:tab/>
        <w:t>A,9,7,5</w:t>
      </w:r>
      <w:r w:rsidR="00BE0208">
        <w:br/>
      </w:r>
      <w:r>
        <w:t>10,2</w:t>
      </w:r>
      <w:r>
        <w:tab/>
      </w:r>
      <w:r>
        <w:tab/>
        <w:t>K,Q,9,4</w:t>
      </w:r>
      <w:r w:rsidR="00BE0208">
        <w:br/>
      </w:r>
      <w:r>
        <w:t>Q,9,8</w:t>
      </w:r>
      <w:r>
        <w:tab/>
      </w:r>
      <w:r>
        <w:tab/>
        <w:t>10,7,6</w:t>
      </w:r>
      <w:r w:rsidR="00BE0208">
        <w:br/>
      </w:r>
      <w:r>
        <w:tab/>
        <w:t>A,K,10,7,6,3</w:t>
      </w:r>
      <w:r w:rsidR="00BE0208">
        <w:br/>
      </w:r>
      <w:r>
        <w:tab/>
        <w:t>8,4,2</w:t>
      </w:r>
      <w:r w:rsidR="00BE0208">
        <w:br/>
      </w:r>
      <w:r>
        <w:tab/>
        <w:t>5</w:t>
      </w:r>
      <w:r w:rsidR="00BE0208">
        <w:br/>
      </w:r>
      <w:r>
        <w:tab/>
        <w:t>A,K,2</w:t>
      </w:r>
      <w:r w:rsidR="00BE0208">
        <w:br/>
      </w:r>
      <w:r w:rsidRPr="006036AE">
        <w:t>Závazek:</w:t>
      </w:r>
      <w:r>
        <w:t xml:space="preserve"> 4 piky</w:t>
      </w:r>
      <w:r w:rsidR="00BE0208">
        <w:br/>
      </w:r>
      <w:r w:rsidRPr="006036AE">
        <w:t>Výnos:</w:t>
      </w:r>
      <w:r>
        <w:t xml:space="preserve"> K srdcový </w:t>
      </w:r>
      <w:bookmarkStart w:id="281" w:name="_GoBack"/>
      <w:bookmarkEnd w:id="281"/>
    </w:p>
    <w:p w:rsidR="004E5C79" w:rsidRPr="00C2164E" w:rsidRDefault="004E5C79" w:rsidP="004E5C79">
      <w:pPr>
        <w:pStyle w:val="HabraText"/>
      </w:pPr>
      <w:r w:rsidRPr="00C2164E">
        <w:t>Po tomto výnosu je vidět hrozivá krátkost a děravá délka. Určitě bude nutno trumfnout. Ale pokud trumfne Západ, zadá tím zdvih v trumfové barvě. Východ má správně převzít výnos esem a vynést trumf od něj.</w:t>
      </w:r>
    </w:p>
    <w:p w:rsidR="004E5C79" w:rsidRPr="00742A84" w:rsidRDefault="004E5C79" w:rsidP="005F153C">
      <w:pPr>
        <w:pStyle w:val="HabraLiteratura"/>
      </w:pPr>
      <w:r w:rsidRPr="00B4623C">
        <w:t>Literatura:</w:t>
      </w:r>
      <w:r>
        <w:t xml:space="preserve"> </w:t>
      </w:r>
      <w:r w:rsidRPr="00B4623C">
        <w:tab/>
        <w:t>E. Kaplan</w:t>
      </w:r>
      <w:r w:rsidRPr="00B4623C">
        <w:tab/>
        <w:t>Pokročilá sehrávka</w:t>
      </w:r>
      <w:r w:rsidRPr="00B4623C">
        <w:tab/>
        <w:t>str. 29-3</w:t>
      </w:r>
      <w:r w:rsidR="005F153C">
        <w:t>1</w:t>
      </w:r>
    </w:p>
    <w:p w:rsidR="004E5C79" w:rsidRPr="00D20EDF" w:rsidRDefault="004E5C79" w:rsidP="00D20EDF">
      <w:pPr>
        <w:pStyle w:val="HabraNadpisLekce"/>
      </w:pPr>
      <w:bookmarkStart w:id="282" w:name="_Toc171671623"/>
      <w:bookmarkStart w:id="283" w:name="_Toc182458200"/>
      <w:bookmarkStart w:id="284" w:name="_Toc182458327"/>
      <w:bookmarkStart w:id="285" w:name="_Toc182458647"/>
      <w:bookmarkStart w:id="286" w:name="_Toc182458715"/>
      <w:bookmarkStart w:id="287" w:name="_Toc182459404"/>
      <w:bookmarkStart w:id="288" w:name="_Toc182574780"/>
      <w:bookmarkStart w:id="289" w:name="_Toc183305467"/>
      <w:bookmarkStart w:id="290" w:name="_Toc187850825"/>
      <w:bookmarkStart w:id="291" w:name="_Toc188743758"/>
      <w:bookmarkStart w:id="292" w:name="_Toc194055783"/>
      <w:bookmarkStart w:id="293" w:name="_Toc277259659"/>
      <w:bookmarkStart w:id="294" w:name="_Toc342910533"/>
      <w:r w:rsidRPr="00D20EDF">
        <w:lastRenderedPageBreak/>
        <w:t>Preventivní zásah</w:t>
      </w:r>
      <w:bookmarkEnd w:id="282"/>
      <w:bookmarkEnd w:id="283"/>
      <w:bookmarkEnd w:id="284"/>
      <w:bookmarkEnd w:id="285"/>
      <w:bookmarkEnd w:id="286"/>
      <w:bookmarkEnd w:id="287"/>
      <w:bookmarkEnd w:id="288"/>
      <w:bookmarkEnd w:id="289"/>
      <w:bookmarkEnd w:id="290"/>
      <w:bookmarkEnd w:id="291"/>
      <w:bookmarkEnd w:id="292"/>
      <w:bookmarkEnd w:id="293"/>
      <w:bookmarkEnd w:id="294"/>
    </w:p>
    <w:p w:rsidR="004E5C79" w:rsidRPr="005F71C0" w:rsidRDefault="004E5C79" w:rsidP="004E5C79">
      <w:pPr>
        <w:pStyle w:val="HabraText"/>
      </w:pPr>
      <w:r w:rsidRPr="005F71C0">
        <w:t xml:space="preserve">Stejně jako jsme se naučili preventivně zahajovat, stejně tak budeme i preventivně zasahovat. </w:t>
      </w:r>
      <w:r w:rsidRPr="0045322E">
        <w:rPr>
          <w:rStyle w:val="HabraTextTucneChar"/>
        </w:rPr>
        <w:t>Preventivně bude tedy znamenat s méně než 10 body (rozmezí bude 6-9b.) a s dlouhou barvou (minimálně 6-list).</w:t>
      </w:r>
      <w:r w:rsidRPr="005F71C0">
        <w:t xml:space="preserve"> Podmínky pro vhodnost zásahu jsou také stejné. Většina bodů by měla být v námi dražené barvě, protože si musíte uvědomit, že pokud vyhrají dražbu soupeři a partner bude na výnosu, nejspíše zvolí výnos do vámi dražené barvy. To je jeden z důvodů zásahu – usnadnit partnerovi výnos. Aby bylo poznat, že je to zásah preventivní, nemůžeme dražit barvou v pořadí a musíme (stejně jako u zahájení) skočit. Musíme si dát dobrý pozor, abychom si ujasnili tyto licitační zásady – u konstruktivní dražby zname</w:t>
      </w:r>
      <w:r w:rsidR="0045322E">
        <w:t>ná skok ve vlastní barvě sílu a </w:t>
      </w:r>
      <w:r w:rsidRPr="005F71C0">
        <w:t xml:space="preserve">délku. Naopak při zásahu nebo zahájení znamená skok slabost a délku v této barvě. Nesmíme si to poplést. Nyní několik příkladů na preventivní zásah. </w:t>
      </w:r>
    </w:p>
    <w:p w:rsidR="004E5C79" w:rsidRPr="005F71C0" w:rsidRDefault="004E5C79" w:rsidP="004E5C79">
      <w:pPr>
        <w:pStyle w:val="HabraText"/>
      </w:pPr>
      <w:r w:rsidRPr="005F71C0">
        <w:t>Soupeři zahájili jeden tref, jste jako druzí na dražbě a máte tyto listy, co budete dražit?</w:t>
      </w:r>
    </w:p>
    <w:p w:rsidR="004E5C79" w:rsidRDefault="004E5C79" w:rsidP="004E5C79">
      <w:pPr>
        <w:pStyle w:val="HabraDrazba"/>
      </w:pPr>
      <w:r>
        <w:t>K,J,10,8,7,6,3</w:t>
      </w:r>
      <w:r>
        <w:tab/>
        <w:t>Q,4</w:t>
      </w:r>
      <w:r>
        <w:tab/>
        <w:t>J,7,6,4,3,2</w:t>
      </w:r>
      <w:r>
        <w:tab/>
        <w:t>10,8</w:t>
      </w:r>
      <w:r>
        <w:tab/>
        <w:t>A,3</w:t>
      </w:r>
      <w:r>
        <w:tab/>
        <w:t>Q,3</w:t>
      </w:r>
    </w:p>
    <w:p w:rsidR="004E5C79" w:rsidRDefault="004E5C79" w:rsidP="004E5C79">
      <w:pPr>
        <w:pStyle w:val="HabraDrazba"/>
      </w:pPr>
      <w:r>
        <w:t>K,2</w:t>
      </w:r>
      <w:r>
        <w:tab/>
        <w:t>K,Q,J,8,6,5,2</w:t>
      </w:r>
      <w:r>
        <w:tab/>
        <w:t>A,5</w:t>
      </w:r>
      <w:r>
        <w:tab/>
        <w:t>6,3,2</w:t>
      </w:r>
      <w:r>
        <w:tab/>
        <w:t>K,Q,10,7,3,2</w:t>
      </w:r>
      <w:r>
        <w:tab/>
        <w:t>J,7,4</w:t>
      </w:r>
    </w:p>
    <w:p w:rsidR="004E5C79" w:rsidRDefault="004E5C79" w:rsidP="004E5C79">
      <w:pPr>
        <w:pStyle w:val="HabraDrazba"/>
      </w:pPr>
      <w:r>
        <w:t>10,8,4</w:t>
      </w:r>
      <w:r>
        <w:tab/>
        <w:t>A,5</w:t>
      </w:r>
      <w:r>
        <w:tab/>
        <w:t>10,6,3</w:t>
      </w:r>
      <w:r>
        <w:tab/>
        <w:t>K,Q,J,10,8,4,2</w:t>
      </w:r>
      <w:r>
        <w:tab/>
        <w:t>A,Q</w:t>
      </w:r>
      <w:r>
        <w:tab/>
        <w:t>8,5</w:t>
      </w:r>
    </w:p>
    <w:p w:rsidR="004E5C79" w:rsidRDefault="004E5C79" w:rsidP="004E5C79">
      <w:pPr>
        <w:pStyle w:val="HabraDrazba"/>
      </w:pPr>
      <w:r>
        <w:t>6,5</w:t>
      </w:r>
      <w:r>
        <w:tab/>
        <w:t>8,4</w:t>
      </w:r>
      <w:r>
        <w:tab/>
        <w:t>Q,8</w:t>
      </w:r>
      <w:r>
        <w:tab/>
        <w:t>5</w:t>
      </w:r>
      <w:r>
        <w:tab/>
        <w:t>Q,J,9</w:t>
      </w:r>
      <w:r>
        <w:tab/>
        <w:t>K,J,8,6,5,4,2</w:t>
      </w:r>
    </w:p>
    <w:p w:rsidR="0045322E" w:rsidRDefault="0045322E" w:rsidP="004E5C79">
      <w:pPr>
        <w:pStyle w:val="HabraDrazba"/>
      </w:pPr>
    </w:p>
    <w:p w:rsidR="004E5C79" w:rsidRDefault="004E5C79" w:rsidP="004E5C79">
      <w:pPr>
        <w:pStyle w:val="HabraDrazba"/>
      </w:pPr>
      <w:r>
        <w:t>2p</w:t>
      </w:r>
      <w:r>
        <w:tab/>
        <w:t>1s</w:t>
      </w:r>
      <w:r>
        <w:tab/>
        <w:t>pas</w:t>
      </w:r>
      <w:r>
        <w:tab/>
        <w:t>2k</w:t>
      </w:r>
      <w:r>
        <w:tab/>
        <w:t>kontra</w:t>
      </w:r>
      <w:r>
        <w:tab/>
        <w:t>pas</w:t>
      </w:r>
    </w:p>
    <w:p w:rsidR="004E5C79" w:rsidRPr="00D20EDF" w:rsidRDefault="004E5C79" w:rsidP="00D20EDF">
      <w:pPr>
        <w:pStyle w:val="HabraNadpisLekce"/>
      </w:pPr>
      <w:bookmarkStart w:id="295" w:name="_Toc171671624"/>
      <w:bookmarkStart w:id="296" w:name="_Toc182458201"/>
      <w:bookmarkStart w:id="297" w:name="_Toc182458328"/>
      <w:bookmarkStart w:id="298" w:name="_Toc182458648"/>
      <w:bookmarkStart w:id="299" w:name="_Toc182458716"/>
      <w:bookmarkStart w:id="300" w:name="_Toc182459405"/>
      <w:bookmarkStart w:id="301" w:name="_Toc182574781"/>
      <w:bookmarkStart w:id="302" w:name="_Toc183305468"/>
      <w:bookmarkStart w:id="303" w:name="_Toc187850826"/>
      <w:bookmarkStart w:id="304" w:name="_Toc188743759"/>
      <w:bookmarkStart w:id="305" w:name="_Toc194055784"/>
      <w:bookmarkStart w:id="306" w:name="_Toc277259660"/>
      <w:bookmarkStart w:id="307" w:name="_Toc342910534"/>
      <w:proofErr w:type="spellStart"/>
      <w:r w:rsidRPr="00D20EDF">
        <w:lastRenderedPageBreak/>
        <w:t>Bridge</w:t>
      </w:r>
      <w:proofErr w:type="spellEnd"/>
      <w:r w:rsidRPr="00D20EDF">
        <w:t xml:space="preserve"> Master 1B 1-10</w:t>
      </w:r>
      <w:bookmarkEnd w:id="295"/>
      <w:bookmarkEnd w:id="296"/>
      <w:bookmarkEnd w:id="297"/>
      <w:bookmarkEnd w:id="298"/>
      <w:bookmarkEnd w:id="299"/>
      <w:bookmarkEnd w:id="300"/>
      <w:bookmarkEnd w:id="301"/>
      <w:bookmarkEnd w:id="302"/>
      <w:bookmarkEnd w:id="303"/>
      <w:bookmarkEnd w:id="304"/>
      <w:bookmarkEnd w:id="305"/>
      <w:bookmarkEnd w:id="306"/>
      <w:bookmarkEnd w:id="307"/>
    </w:p>
    <w:p w:rsidR="004E5C79" w:rsidRDefault="004E5C79" w:rsidP="006E34BF">
      <w:pPr>
        <w:pStyle w:val="HabraOdrazky"/>
      </w:pPr>
      <w:r>
        <w:t>B</w:t>
      </w:r>
      <w:r w:rsidRPr="00074C58">
        <w:t>1</w:t>
      </w:r>
      <w:r>
        <w:t xml:space="preserve"> – nehrát </w:t>
      </w:r>
      <w:proofErr w:type="spellStart"/>
      <w:r>
        <w:t>impas</w:t>
      </w:r>
      <w:proofErr w:type="spellEnd"/>
      <w:r>
        <w:t>, pokud to ohrožuje závazek – bezpečná sehrávka</w:t>
      </w:r>
    </w:p>
    <w:p w:rsidR="004E5C79" w:rsidRDefault="004E5C79" w:rsidP="006E34BF">
      <w:pPr>
        <w:pStyle w:val="HabraOdrazky"/>
      </w:pPr>
      <w:r>
        <w:t xml:space="preserve">B2 – vypracování barvy trumfovým </w:t>
      </w:r>
      <w:proofErr w:type="spellStart"/>
      <w:r>
        <w:t>impasem</w:t>
      </w:r>
      <w:proofErr w:type="spellEnd"/>
      <w:r>
        <w:t xml:space="preserve"> (velmi jednoduchý případ, navíc jediná možnost splnění)</w:t>
      </w:r>
    </w:p>
    <w:p w:rsidR="004E5C79" w:rsidRDefault="004E5C79" w:rsidP="006E34BF">
      <w:pPr>
        <w:pStyle w:val="HabraOdrazky"/>
      </w:pPr>
      <w:r>
        <w:t>B3 – hra na nejvyšší pravděpodobnost při devíti kartách a chybějící dámě (vypadnutí)</w:t>
      </w:r>
    </w:p>
    <w:p w:rsidR="004E5C79" w:rsidRDefault="004E5C79" w:rsidP="006E34BF">
      <w:pPr>
        <w:pStyle w:val="HabraOdrazky"/>
      </w:pPr>
      <w:r>
        <w:t xml:space="preserve">B4 – zkombinování hry na nejvyšší pravděpodobnost při devíti kartách a chybějící dámě a pojištění se proti 4-0 na </w:t>
      </w:r>
      <w:proofErr w:type="spellStart"/>
      <w:r>
        <w:t>impasovatelné</w:t>
      </w:r>
      <w:proofErr w:type="spellEnd"/>
      <w:r>
        <w:t xml:space="preserve"> straně</w:t>
      </w:r>
    </w:p>
    <w:p w:rsidR="004E5C79" w:rsidRDefault="004E5C79" w:rsidP="006E34BF">
      <w:pPr>
        <w:pStyle w:val="HabraOdrazky"/>
      </w:pPr>
      <w:r>
        <w:t>B5 – vyšší pravděpodobnost (dělení 3-</w:t>
      </w:r>
      <w:smartTag w:uri="urn:schemas-microsoft-com:office:smarttags" w:element="metricconverter">
        <w:smartTagPr>
          <w:attr w:name="ProductID" w:val="3 a"/>
        </w:smartTagPr>
        <w:r>
          <w:t>3 a</w:t>
        </w:r>
      </w:smartTag>
      <w:r>
        <w:t xml:space="preserve"> </w:t>
      </w:r>
      <w:proofErr w:type="spellStart"/>
      <w:r>
        <w:t>impas</w:t>
      </w:r>
      <w:proofErr w:type="spellEnd"/>
      <w:r>
        <w:t>)</w:t>
      </w:r>
    </w:p>
    <w:p w:rsidR="004E5C79" w:rsidRDefault="004E5C79" w:rsidP="006E34BF">
      <w:pPr>
        <w:pStyle w:val="HabraOdrazky"/>
      </w:pPr>
      <w:r>
        <w:t>B6 – odhození ztrátového zdvihu na vypracovanou barvu s částečným vytrumfováním</w:t>
      </w:r>
    </w:p>
    <w:p w:rsidR="004E5C79" w:rsidRDefault="004E5C79" w:rsidP="006E34BF">
      <w:pPr>
        <w:pStyle w:val="HabraOdrazky"/>
      </w:pPr>
      <w:r>
        <w:t xml:space="preserve">B7 – vypracování barvy a hrozba </w:t>
      </w:r>
      <w:proofErr w:type="spellStart"/>
      <w:r>
        <w:t>snapu</w:t>
      </w:r>
      <w:proofErr w:type="spellEnd"/>
      <w:r>
        <w:t xml:space="preserve"> – bezpečná sehrávka</w:t>
      </w:r>
    </w:p>
    <w:p w:rsidR="004E5C79" w:rsidRDefault="004E5C79" w:rsidP="006E34BF">
      <w:pPr>
        <w:pStyle w:val="HabraOdrazky"/>
      </w:pPr>
      <w:r>
        <w:t>B8 – správné odehrání vysokých karet v barvě – nejdříve vysoké v krátké barvě</w:t>
      </w:r>
    </w:p>
    <w:p w:rsidR="004E5C79" w:rsidRDefault="004E5C79" w:rsidP="006E34BF">
      <w:pPr>
        <w:pStyle w:val="HabraOdrazky"/>
      </w:pPr>
      <w:r>
        <w:t>B9 – indikace z výnosu pro správné rozehrání barvy výnosu</w:t>
      </w:r>
    </w:p>
    <w:p w:rsidR="004E5C79" w:rsidRDefault="004E5C79" w:rsidP="006E34BF">
      <w:pPr>
        <w:pStyle w:val="HabraOdrazky"/>
      </w:pPr>
      <w:r>
        <w:t xml:space="preserve">B10 – pojištění se proti </w:t>
      </w:r>
      <w:proofErr w:type="spellStart"/>
      <w:r>
        <w:t>snapu</w:t>
      </w:r>
      <w:proofErr w:type="spellEnd"/>
      <w:r>
        <w:t xml:space="preserve"> včasným odhozením na relativně bezpečnou barvu</w:t>
      </w:r>
    </w:p>
    <w:p w:rsidR="004E5C79" w:rsidRPr="00D20EDF" w:rsidRDefault="004E5C79" w:rsidP="00D20EDF">
      <w:pPr>
        <w:pStyle w:val="HabraNadpisLekce"/>
      </w:pPr>
      <w:bookmarkStart w:id="308" w:name="_Toc171671625"/>
      <w:bookmarkStart w:id="309" w:name="_Toc182458202"/>
      <w:bookmarkStart w:id="310" w:name="_Toc182458329"/>
      <w:bookmarkStart w:id="311" w:name="_Toc182458649"/>
      <w:bookmarkStart w:id="312" w:name="_Toc182458717"/>
      <w:bookmarkStart w:id="313" w:name="_Toc182459406"/>
      <w:bookmarkStart w:id="314" w:name="_Toc182574782"/>
      <w:bookmarkStart w:id="315" w:name="_Toc183305469"/>
      <w:bookmarkStart w:id="316" w:name="_Toc187850827"/>
      <w:bookmarkStart w:id="317" w:name="_Toc188743760"/>
      <w:bookmarkStart w:id="318" w:name="_Toc194055785"/>
      <w:bookmarkStart w:id="319" w:name="_Toc277259661"/>
      <w:bookmarkStart w:id="320" w:name="_Toc342910535"/>
      <w:r w:rsidRPr="00D20EDF">
        <w:lastRenderedPageBreak/>
        <w:t>Plán barevné hry – Délka</w:t>
      </w:r>
      <w:bookmarkEnd w:id="308"/>
      <w:bookmarkEnd w:id="309"/>
      <w:bookmarkEnd w:id="310"/>
      <w:bookmarkEnd w:id="311"/>
      <w:bookmarkEnd w:id="312"/>
      <w:bookmarkEnd w:id="313"/>
      <w:bookmarkEnd w:id="314"/>
      <w:bookmarkEnd w:id="315"/>
      <w:bookmarkEnd w:id="316"/>
      <w:bookmarkEnd w:id="317"/>
      <w:bookmarkEnd w:id="318"/>
      <w:bookmarkEnd w:id="319"/>
      <w:bookmarkEnd w:id="320"/>
    </w:p>
    <w:p w:rsidR="004E5C79" w:rsidRDefault="004E5C79" w:rsidP="004E5C79">
      <w:pPr>
        <w:pStyle w:val="HabraText"/>
      </w:pPr>
      <w:r>
        <w:t>Dalším frekventovaným plánem hlavního hráče je vypracování délky. Je třeba plánovat přesně, dbát na přestupy, časování, nebezpečné soupeře a vytrumfování. Zde jsou příklady:</w:t>
      </w:r>
    </w:p>
    <w:p w:rsidR="004E5C79" w:rsidRDefault="004E5C79" w:rsidP="004E5C79">
      <w:pPr>
        <w:pStyle w:val="HabraDrazba"/>
        <w:sectPr w:rsidR="004E5C79" w:rsidSect="006036AE">
          <w:type w:val="continuous"/>
          <w:pgSz w:w="11906" w:h="16838"/>
          <w:pgMar w:top="1417" w:right="1417" w:bottom="1417" w:left="1417" w:header="708" w:footer="708" w:gutter="0"/>
          <w:cols w:space="708"/>
          <w:docGrid w:linePitch="360"/>
        </w:sectPr>
      </w:pPr>
    </w:p>
    <w:p w:rsidR="004E5C79" w:rsidRDefault="004E5C79" w:rsidP="004E5C79">
      <w:pPr>
        <w:pStyle w:val="HabraDrazba"/>
      </w:pPr>
      <w:r>
        <w:lastRenderedPageBreak/>
        <w:t>1)</w:t>
      </w:r>
      <w:r>
        <w:tab/>
        <w:t>K,Q,J,10</w:t>
      </w:r>
    </w:p>
    <w:p w:rsidR="004E5C79" w:rsidRDefault="004E5C79" w:rsidP="004E5C79">
      <w:pPr>
        <w:pStyle w:val="HabraDrazba"/>
      </w:pPr>
      <w:r>
        <w:tab/>
        <w:t>10,8,3</w:t>
      </w:r>
    </w:p>
    <w:p w:rsidR="004E5C79" w:rsidRDefault="004E5C79" w:rsidP="004E5C79">
      <w:pPr>
        <w:pStyle w:val="HabraDrazba"/>
      </w:pPr>
      <w:r>
        <w:tab/>
        <w:t>J,10,4,2</w:t>
      </w:r>
    </w:p>
    <w:p w:rsidR="004E5C79" w:rsidRDefault="004E5C79" w:rsidP="004E5C79">
      <w:pPr>
        <w:pStyle w:val="HabraDrazba"/>
      </w:pPr>
      <w:r>
        <w:tab/>
        <w:t>K,9</w:t>
      </w:r>
    </w:p>
    <w:p w:rsidR="00ED0B4B" w:rsidRDefault="00ED0B4B" w:rsidP="004E5C79">
      <w:pPr>
        <w:pStyle w:val="HabraDrazba"/>
      </w:pPr>
    </w:p>
    <w:p w:rsidR="004E5C79" w:rsidRDefault="004E5C79" w:rsidP="004E5C79">
      <w:pPr>
        <w:pStyle w:val="HabraDrazba"/>
      </w:pPr>
      <w:r>
        <w:tab/>
        <w:t>2</w:t>
      </w:r>
    </w:p>
    <w:p w:rsidR="004E5C79" w:rsidRDefault="004E5C79" w:rsidP="004E5C79">
      <w:pPr>
        <w:pStyle w:val="HabraDrazba"/>
      </w:pPr>
      <w:r>
        <w:tab/>
        <w:t>A,K,J,7,5</w:t>
      </w:r>
    </w:p>
    <w:p w:rsidR="004E5C79" w:rsidRDefault="004E5C79" w:rsidP="004E5C79">
      <w:pPr>
        <w:pStyle w:val="HabraDrazba"/>
      </w:pPr>
      <w:r>
        <w:tab/>
        <w:t>A,6,5</w:t>
      </w:r>
    </w:p>
    <w:p w:rsidR="004E5C79" w:rsidRDefault="004E5C79" w:rsidP="004E5C79">
      <w:pPr>
        <w:pStyle w:val="HabraDrazba"/>
      </w:pPr>
      <w:r>
        <w:tab/>
        <w:t>A,8,6,2</w:t>
      </w:r>
    </w:p>
    <w:p w:rsidR="004E5C79" w:rsidRDefault="004E5C79" w:rsidP="004E5C79">
      <w:pPr>
        <w:pStyle w:val="HabraDrazba"/>
      </w:pPr>
      <w:r w:rsidRPr="006036AE">
        <w:t>Závazek:</w:t>
      </w:r>
      <w:r>
        <w:t xml:space="preserve"> 4 srdce</w:t>
      </w:r>
      <w:r>
        <w:tab/>
      </w:r>
    </w:p>
    <w:p w:rsidR="004E5C79" w:rsidRDefault="004E5C79" w:rsidP="004E5C79">
      <w:pPr>
        <w:pStyle w:val="HabraDrazba"/>
      </w:pPr>
      <w:r w:rsidRPr="006036AE">
        <w:t>Výnos:</w:t>
      </w:r>
      <w:r>
        <w:t xml:space="preserve"> 9 kárová</w:t>
      </w:r>
    </w:p>
    <w:p w:rsidR="004E5C79" w:rsidRDefault="004E5C79" w:rsidP="004E5C79">
      <w:pPr>
        <w:pStyle w:val="HabraText"/>
      </w:pPr>
      <w:r>
        <w:t xml:space="preserve">Devítka kárová ukazuje na to, že obě kárové figury </w:t>
      </w:r>
      <w:r>
        <w:tab/>
        <w:t>jsou u Východu. Potřebujete chybějící tři zdvihy udělat na piky, ale nesmíte dopustit, aby udělali</w:t>
      </w:r>
      <w:r w:rsidR="00ED0B4B">
        <w:t xml:space="preserve"> soupeři dříve dva kárové a </w:t>
      </w:r>
      <w:r>
        <w:t xml:space="preserve">pikový. </w:t>
      </w:r>
      <w:r w:rsidR="00ED0B4B">
        <w:t>Řešení je v položení desítky a </w:t>
      </w:r>
      <w:r>
        <w:t>zadržení esa. Nyní můžete vypracovat piky, aniž j</w:t>
      </w:r>
      <w:r w:rsidR="00ED0B4B">
        <w:t>ste ztratili kontrolu nad káry.</w:t>
      </w:r>
    </w:p>
    <w:p w:rsidR="004E5C79" w:rsidRDefault="004E5C79" w:rsidP="004E5C79">
      <w:pPr>
        <w:pStyle w:val="HabraDrazba"/>
      </w:pPr>
      <w:r>
        <w:t>3)</w:t>
      </w:r>
      <w:r>
        <w:tab/>
        <w:t>Q,3</w:t>
      </w:r>
    </w:p>
    <w:p w:rsidR="004E5C79" w:rsidRDefault="004E5C79" w:rsidP="004E5C79">
      <w:pPr>
        <w:pStyle w:val="HabraDrazba"/>
      </w:pPr>
      <w:r>
        <w:tab/>
        <w:t>A,9,2</w:t>
      </w:r>
    </w:p>
    <w:p w:rsidR="004E5C79" w:rsidRDefault="004E5C79" w:rsidP="004E5C79">
      <w:pPr>
        <w:pStyle w:val="HabraDrazba"/>
      </w:pPr>
      <w:r>
        <w:tab/>
        <w:t>A,9,6,5,3</w:t>
      </w:r>
    </w:p>
    <w:p w:rsidR="004E5C79" w:rsidRDefault="004E5C79" w:rsidP="004E5C79">
      <w:pPr>
        <w:pStyle w:val="HabraDrazba"/>
      </w:pPr>
      <w:r>
        <w:tab/>
        <w:t>10,9,2</w:t>
      </w:r>
    </w:p>
    <w:p w:rsidR="00ED0B4B" w:rsidRDefault="00ED0B4B" w:rsidP="004E5C79">
      <w:pPr>
        <w:pStyle w:val="HabraDrazba"/>
      </w:pPr>
    </w:p>
    <w:p w:rsidR="004E5C79" w:rsidRDefault="004E5C79" w:rsidP="004E5C79">
      <w:pPr>
        <w:pStyle w:val="HabraDrazba"/>
      </w:pPr>
      <w:r>
        <w:tab/>
        <w:t>A,K,J,10,9,2</w:t>
      </w:r>
    </w:p>
    <w:p w:rsidR="004E5C79" w:rsidRDefault="004E5C79" w:rsidP="004E5C79">
      <w:pPr>
        <w:pStyle w:val="HabraDrazba"/>
      </w:pPr>
      <w:r>
        <w:tab/>
        <w:t>K,6,5</w:t>
      </w:r>
    </w:p>
    <w:p w:rsidR="004E5C79" w:rsidRDefault="004E5C79" w:rsidP="004E5C79">
      <w:pPr>
        <w:pStyle w:val="HabraDrazba"/>
      </w:pPr>
      <w:r>
        <w:tab/>
        <w:t>8,4</w:t>
      </w:r>
    </w:p>
    <w:p w:rsidR="004E5C79" w:rsidRDefault="004E5C79" w:rsidP="004E5C79">
      <w:pPr>
        <w:pStyle w:val="HabraDrazba"/>
      </w:pPr>
      <w:r>
        <w:tab/>
        <w:t>8,6</w:t>
      </w:r>
    </w:p>
    <w:p w:rsidR="004E5C79" w:rsidRDefault="004E5C79" w:rsidP="004E5C79">
      <w:pPr>
        <w:pStyle w:val="HabraDrazba"/>
      </w:pPr>
      <w:r w:rsidRPr="006036AE">
        <w:t xml:space="preserve">Závazek: </w:t>
      </w:r>
      <w:r>
        <w:t>4 piky</w:t>
      </w:r>
    </w:p>
    <w:p w:rsidR="004E5C79" w:rsidRDefault="004E5C79" w:rsidP="004E5C79">
      <w:pPr>
        <w:pStyle w:val="HabraDrazba"/>
      </w:pPr>
      <w:r w:rsidRPr="006036AE">
        <w:t>Výnos:</w:t>
      </w:r>
      <w:r>
        <w:t xml:space="preserve"> třikrát tref</w:t>
      </w:r>
    </w:p>
    <w:p w:rsidR="004E5C79" w:rsidRDefault="004E5C79" w:rsidP="004E5C79">
      <w:pPr>
        <w:pStyle w:val="HabraText"/>
      </w:pPr>
      <w:r>
        <w:t>Pokud se kára dělí 3-</w:t>
      </w:r>
      <w:r w:rsidR="00ED0B4B">
        <w:t xml:space="preserve">3 nebo 4-2, půjdou vypracovat, </w:t>
      </w:r>
      <w:r>
        <w:t xml:space="preserve">problém je jen s počtem vstupů. </w:t>
      </w:r>
      <w:proofErr w:type="spellStart"/>
      <w:r>
        <w:t>Snapnu</w:t>
      </w:r>
      <w:proofErr w:type="spellEnd"/>
      <w:r>
        <w:t xml:space="preserve"> a propustím káro, vrácené srdce vezmu v ruce, zvysoka trumfnu a nesu káro k esu, </w:t>
      </w:r>
      <w:proofErr w:type="spellStart"/>
      <w:r>
        <w:t>snap</w:t>
      </w:r>
      <w:proofErr w:type="spellEnd"/>
      <w:r>
        <w:t xml:space="preserve"> kára zvysoka, trumf k dámě, </w:t>
      </w:r>
      <w:proofErr w:type="spellStart"/>
      <w:r>
        <w:t>snap</w:t>
      </w:r>
      <w:proofErr w:type="spellEnd"/>
      <w:r>
        <w:t xml:space="preserve"> zvysoka, </w:t>
      </w:r>
      <w:proofErr w:type="spellStart"/>
      <w:r>
        <w:t>dotrumfuji</w:t>
      </w:r>
      <w:proofErr w:type="spellEnd"/>
      <w:r>
        <w:t xml:space="preserve"> a eso srdcové funguje jako vstup k pátému káru.</w:t>
      </w:r>
    </w:p>
    <w:p w:rsidR="004E5C79" w:rsidRPr="00131FB8" w:rsidRDefault="004E5C79" w:rsidP="004E5C79">
      <w:pPr>
        <w:pStyle w:val="HabraDrazba"/>
      </w:pPr>
      <w:r>
        <w:br w:type="column"/>
      </w:r>
      <w:r w:rsidRPr="00131FB8">
        <w:lastRenderedPageBreak/>
        <w:t>2)</w:t>
      </w:r>
      <w:r w:rsidRPr="00131FB8">
        <w:tab/>
        <w:t>8,7,6,4,2</w:t>
      </w:r>
    </w:p>
    <w:p w:rsidR="004E5C79" w:rsidRPr="00131FB8" w:rsidRDefault="004E5C79" w:rsidP="004E5C79">
      <w:pPr>
        <w:pStyle w:val="HabraDrazba"/>
      </w:pPr>
      <w:r w:rsidRPr="00131FB8">
        <w:tab/>
        <w:t>10,9,8</w:t>
      </w:r>
    </w:p>
    <w:p w:rsidR="004E5C79" w:rsidRPr="00131FB8" w:rsidRDefault="004E5C79" w:rsidP="004E5C79">
      <w:pPr>
        <w:pStyle w:val="HabraDrazba"/>
      </w:pPr>
      <w:r w:rsidRPr="00131FB8">
        <w:tab/>
        <w:t>A,8,4</w:t>
      </w:r>
    </w:p>
    <w:p w:rsidR="004E5C79" w:rsidRPr="00131FB8" w:rsidRDefault="004E5C79" w:rsidP="004E5C79">
      <w:pPr>
        <w:pStyle w:val="HabraDrazba"/>
      </w:pPr>
      <w:r w:rsidRPr="00131FB8">
        <w:tab/>
        <w:t>10,5</w:t>
      </w:r>
    </w:p>
    <w:p w:rsidR="00ED0B4B" w:rsidRDefault="00ED0B4B" w:rsidP="004E5C79">
      <w:pPr>
        <w:pStyle w:val="HabraDrazba"/>
      </w:pPr>
    </w:p>
    <w:p w:rsidR="004E5C79" w:rsidRPr="00131FB8" w:rsidRDefault="00ED0B4B" w:rsidP="004E5C79">
      <w:pPr>
        <w:pStyle w:val="HabraDrazba"/>
      </w:pPr>
      <w:r>
        <w:tab/>
        <w:t>3</w:t>
      </w:r>
    </w:p>
    <w:p w:rsidR="004E5C79" w:rsidRPr="00131FB8" w:rsidRDefault="004E5C79" w:rsidP="004E5C79">
      <w:pPr>
        <w:pStyle w:val="HabraDrazba"/>
      </w:pPr>
      <w:r w:rsidRPr="00131FB8">
        <w:tab/>
        <w:t>A,K,Q,J,7,4,2</w:t>
      </w:r>
    </w:p>
    <w:p w:rsidR="004E5C79" w:rsidRPr="00131FB8" w:rsidRDefault="004E5C79" w:rsidP="004E5C79">
      <w:pPr>
        <w:pStyle w:val="HabraDrazba"/>
      </w:pPr>
      <w:r w:rsidRPr="00131FB8">
        <w:tab/>
        <w:t>K,J,2</w:t>
      </w:r>
    </w:p>
    <w:p w:rsidR="004E5C79" w:rsidRPr="00131FB8" w:rsidRDefault="004E5C79" w:rsidP="004E5C79">
      <w:pPr>
        <w:pStyle w:val="HabraDrazba"/>
      </w:pPr>
      <w:r w:rsidRPr="00131FB8">
        <w:tab/>
        <w:t>A,K</w:t>
      </w:r>
    </w:p>
    <w:p w:rsidR="004E5C79" w:rsidRPr="00131FB8" w:rsidRDefault="004E5C79" w:rsidP="004E5C79">
      <w:pPr>
        <w:pStyle w:val="HabraDrazba"/>
      </w:pPr>
      <w:r w:rsidRPr="006036AE">
        <w:t>Závazek:</w:t>
      </w:r>
      <w:r w:rsidRPr="00131FB8">
        <w:t xml:space="preserve"> 6 srdcí</w:t>
      </w:r>
    </w:p>
    <w:p w:rsidR="004E5C79" w:rsidRPr="00131FB8" w:rsidRDefault="004E5C79" w:rsidP="004E5C79">
      <w:pPr>
        <w:pStyle w:val="HabraDrazba"/>
      </w:pPr>
      <w:r w:rsidRPr="006036AE">
        <w:t>Výnos:</w:t>
      </w:r>
      <w:r w:rsidRPr="00131FB8">
        <w:t xml:space="preserve"> tref</w:t>
      </w:r>
    </w:p>
    <w:p w:rsidR="004E5C79" w:rsidRDefault="004E5C79" w:rsidP="004E5C79">
      <w:pPr>
        <w:pStyle w:val="HabraText"/>
      </w:pPr>
      <w:r>
        <w:t xml:space="preserve">Máte jedenáct zdvihů a potenciální zdvih v károvém </w:t>
      </w:r>
      <w:proofErr w:type="spellStart"/>
      <w:r>
        <w:t>impasu</w:t>
      </w:r>
      <w:proofErr w:type="spellEnd"/>
      <w:r>
        <w:t xml:space="preserve"> nebo se můžete pokusit vypracovat piky, pokud se dělí 4-3. Vezmete tedy tref a nesete pik. Soupeři pravděpodobně opět ponesou tref. Vezmete a vynesete malý trumf, pik </w:t>
      </w:r>
      <w:proofErr w:type="spellStart"/>
      <w:r>
        <w:t>snapnete</w:t>
      </w:r>
      <w:proofErr w:type="spellEnd"/>
      <w:r>
        <w:t xml:space="preserve"> vysoko, malé srdce k trumfům na stole, </w:t>
      </w:r>
      <w:proofErr w:type="spellStart"/>
      <w:r>
        <w:t>snap</w:t>
      </w:r>
      <w:proofErr w:type="spellEnd"/>
      <w:r>
        <w:t xml:space="preserve"> piku vysokým trumfem, malý trumf k trumfům na stole, </w:t>
      </w:r>
      <w:proofErr w:type="spellStart"/>
      <w:r>
        <w:t>snap</w:t>
      </w:r>
      <w:proofErr w:type="spellEnd"/>
      <w:r>
        <w:t xml:space="preserve"> čtvrtého piku. Pokud byla dělba 4-3, mám vstup k piku na káro a pokud ne, mohu stále zkusit </w:t>
      </w:r>
      <w:proofErr w:type="spellStart"/>
      <w:r>
        <w:t>impas</w:t>
      </w:r>
      <w:proofErr w:type="spellEnd"/>
      <w:r>
        <w:t xml:space="preserve"> v kárech.</w:t>
      </w:r>
    </w:p>
    <w:p w:rsidR="004E5C79" w:rsidRPr="00131FB8" w:rsidRDefault="004E5C79" w:rsidP="004E5C79">
      <w:pPr>
        <w:pStyle w:val="HabraDrazba"/>
      </w:pPr>
      <w:r w:rsidRPr="00131FB8">
        <w:t>4)</w:t>
      </w:r>
      <w:r w:rsidRPr="00131FB8">
        <w:tab/>
        <w:t>A,7,5</w:t>
      </w:r>
    </w:p>
    <w:p w:rsidR="004E5C79" w:rsidRPr="00131FB8" w:rsidRDefault="004E5C79" w:rsidP="004E5C79">
      <w:pPr>
        <w:pStyle w:val="HabraDrazba"/>
      </w:pPr>
      <w:r w:rsidRPr="00131FB8">
        <w:tab/>
        <w:t>Q,9,8,7,5,3</w:t>
      </w:r>
    </w:p>
    <w:p w:rsidR="004E5C79" w:rsidRPr="00131FB8" w:rsidRDefault="004E5C79" w:rsidP="004E5C79">
      <w:pPr>
        <w:pStyle w:val="HabraDrazba"/>
      </w:pPr>
      <w:r w:rsidRPr="00131FB8">
        <w:tab/>
        <w:t>A,8,2</w:t>
      </w:r>
    </w:p>
    <w:p w:rsidR="004E5C79" w:rsidRPr="00131FB8" w:rsidRDefault="004E5C79" w:rsidP="004E5C79">
      <w:pPr>
        <w:pStyle w:val="HabraDrazba"/>
      </w:pPr>
      <w:r w:rsidRPr="00131FB8">
        <w:tab/>
        <w:t>A</w:t>
      </w:r>
    </w:p>
    <w:p w:rsidR="00ED0B4B" w:rsidRDefault="00ED0B4B" w:rsidP="004E5C79">
      <w:pPr>
        <w:pStyle w:val="HabraDrazba"/>
      </w:pPr>
    </w:p>
    <w:p w:rsidR="004E5C79" w:rsidRPr="00131FB8" w:rsidRDefault="004E5C79" w:rsidP="004E5C79">
      <w:pPr>
        <w:pStyle w:val="HabraDrazba"/>
      </w:pPr>
      <w:r w:rsidRPr="00131FB8">
        <w:tab/>
        <w:t>K,Q,J,8,4</w:t>
      </w:r>
    </w:p>
    <w:p w:rsidR="004E5C79" w:rsidRPr="00131FB8" w:rsidRDefault="004E5C79" w:rsidP="004E5C79">
      <w:pPr>
        <w:pStyle w:val="HabraDrazba"/>
      </w:pPr>
      <w:r w:rsidRPr="00131FB8">
        <w:tab/>
        <w:t>6,4</w:t>
      </w:r>
    </w:p>
    <w:p w:rsidR="004E5C79" w:rsidRPr="00131FB8" w:rsidRDefault="004E5C79" w:rsidP="004E5C79">
      <w:pPr>
        <w:pStyle w:val="HabraDrazba"/>
      </w:pPr>
      <w:r w:rsidRPr="00131FB8">
        <w:tab/>
        <w:t>K,7,4</w:t>
      </w:r>
    </w:p>
    <w:p w:rsidR="004E5C79" w:rsidRPr="00131FB8" w:rsidRDefault="004E5C79" w:rsidP="004E5C79">
      <w:pPr>
        <w:pStyle w:val="HabraDrazba"/>
      </w:pPr>
      <w:r w:rsidRPr="00131FB8">
        <w:tab/>
        <w:t>8,5,2</w:t>
      </w:r>
    </w:p>
    <w:p w:rsidR="004E5C79" w:rsidRPr="00131FB8" w:rsidRDefault="004E5C79" w:rsidP="004E5C79">
      <w:pPr>
        <w:pStyle w:val="HabraDrazba"/>
      </w:pPr>
      <w:r w:rsidRPr="006036AE">
        <w:t>Závazek:</w:t>
      </w:r>
      <w:r w:rsidRPr="00131FB8">
        <w:t xml:space="preserve"> 4 piky</w:t>
      </w:r>
    </w:p>
    <w:p w:rsidR="004E5C79" w:rsidRPr="00131FB8" w:rsidRDefault="004E5C79" w:rsidP="004E5C79">
      <w:pPr>
        <w:pStyle w:val="HabraDrazba"/>
      </w:pPr>
      <w:r w:rsidRPr="006036AE">
        <w:t>Výnos:</w:t>
      </w:r>
      <w:r w:rsidRPr="00131FB8">
        <w:t xml:space="preserve"> káro</w:t>
      </w:r>
    </w:p>
    <w:p w:rsidR="004E5C79" w:rsidRDefault="004E5C79" w:rsidP="004E5C79">
      <w:pPr>
        <w:pStyle w:val="HabraText"/>
      </w:pPr>
      <w:r>
        <w:t xml:space="preserve"> Na stole mám dost vstupů, a tak raději než na </w:t>
      </w:r>
      <w:proofErr w:type="spellStart"/>
      <w:r>
        <w:t>snapy</w:t>
      </w:r>
      <w:proofErr w:type="spellEnd"/>
      <w:r>
        <w:t xml:space="preserve">  trefové budu hrát na vypracování srdcí. Beru tedy v ruce, abych šetřil vstupy, a pošlu srdce, vezmu cokoliv, opět pošlu srdce, vezmu cokoliv, </w:t>
      </w:r>
      <w:proofErr w:type="spellStart"/>
      <w:r>
        <w:t>snapnu</w:t>
      </w:r>
      <w:proofErr w:type="spellEnd"/>
      <w:r>
        <w:t xml:space="preserve"> srdci vysoko, </w:t>
      </w:r>
      <w:proofErr w:type="spellStart"/>
      <w:r>
        <w:t>dotrumfuji</w:t>
      </w:r>
      <w:proofErr w:type="spellEnd"/>
      <w:r>
        <w:t xml:space="preserve"> tak, abych skončil na stole</w:t>
      </w:r>
      <w:r w:rsidR="00ED0B4B">
        <w:t>,</w:t>
      </w:r>
      <w:r>
        <w:t xml:space="preserve"> a srdce jsou vypracovány. Předpokládá to dělbu srdcí 3-2.</w:t>
      </w:r>
    </w:p>
    <w:p w:rsidR="004E5C79" w:rsidRDefault="004E5C79" w:rsidP="004E5C79">
      <w:pPr>
        <w:pStyle w:val="HabraDrazba"/>
        <w:sectPr w:rsidR="004E5C79" w:rsidSect="006036AE">
          <w:type w:val="continuous"/>
          <w:pgSz w:w="11906" w:h="16838"/>
          <w:pgMar w:top="1417" w:right="1417" w:bottom="1417" w:left="1417" w:header="708" w:footer="708" w:gutter="0"/>
          <w:cols w:num="2" w:space="708"/>
          <w:docGrid w:linePitch="360"/>
        </w:sectPr>
      </w:pPr>
    </w:p>
    <w:p w:rsidR="004E5C79" w:rsidRDefault="004E5C79" w:rsidP="004E5C79">
      <w:pPr>
        <w:pStyle w:val="HabraDrazba"/>
      </w:pPr>
      <w:r>
        <w:lastRenderedPageBreak/>
        <w:t>5)</w:t>
      </w:r>
      <w:r>
        <w:tab/>
        <w:t>A,7,5</w:t>
      </w:r>
    </w:p>
    <w:p w:rsidR="004E5C79" w:rsidRDefault="004E5C79" w:rsidP="004E5C79">
      <w:pPr>
        <w:pStyle w:val="HabraDrazba"/>
      </w:pPr>
      <w:r>
        <w:tab/>
        <w:t>Q,9,8,7,5,3</w:t>
      </w:r>
    </w:p>
    <w:p w:rsidR="004E5C79" w:rsidRDefault="004E5C79" w:rsidP="004E5C79">
      <w:pPr>
        <w:pStyle w:val="HabraDrazba"/>
      </w:pPr>
      <w:r>
        <w:tab/>
        <w:t>A,8,2</w:t>
      </w:r>
    </w:p>
    <w:p w:rsidR="004E5C79" w:rsidRDefault="004E5C79" w:rsidP="004E5C79">
      <w:pPr>
        <w:pStyle w:val="HabraDrazba"/>
      </w:pPr>
      <w:r>
        <w:tab/>
        <w:t>8</w:t>
      </w:r>
    </w:p>
    <w:p w:rsidR="00ED0B4B" w:rsidRDefault="00ED0B4B" w:rsidP="004E5C79">
      <w:pPr>
        <w:pStyle w:val="HabraDrazba"/>
      </w:pPr>
    </w:p>
    <w:p w:rsidR="004E5C79" w:rsidRDefault="004E5C79" w:rsidP="004E5C79">
      <w:pPr>
        <w:pStyle w:val="HabraDrazba"/>
      </w:pPr>
      <w:r>
        <w:tab/>
        <w:t>K,Q,J,8,4</w:t>
      </w:r>
    </w:p>
    <w:p w:rsidR="004E5C79" w:rsidRDefault="004E5C79" w:rsidP="004E5C79">
      <w:pPr>
        <w:pStyle w:val="HabraDrazba"/>
      </w:pPr>
      <w:r>
        <w:tab/>
        <w:t>6,4</w:t>
      </w:r>
    </w:p>
    <w:p w:rsidR="004E5C79" w:rsidRDefault="004E5C79" w:rsidP="004E5C79">
      <w:pPr>
        <w:pStyle w:val="HabraDrazba"/>
      </w:pPr>
      <w:r>
        <w:tab/>
        <w:t>K,7,4</w:t>
      </w:r>
    </w:p>
    <w:p w:rsidR="004E5C79" w:rsidRDefault="004E5C79" w:rsidP="004E5C79">
      <w:pPr>
        <w:pStyle w:val="HabraDrazba"/>
      </w:pPr>
      <w:r>
        <w:tab/>
        <w:t>A,5,2</w:t>
      </w:r>
    </w:p>
    <w:p w:rsidR="004E5C79" w:rsidRPr="00D20EDF" w:rsidRDefault="004E5C79" w:rsidP="004E5C79">
      <w:pPr>
        <w:pStyle w:val="HabraDrazba"/>
      </w:pPr>
      <w:r w:rsidRPr="006036AE">
        <w:t>Závazek</w:t>
      </w:r>
      <w:r w:rsidR="00C80E7A">
        <w:t>: 4 piky</w:t>
      </w:r>
    </w:p>
    <w:p w:rsidR="004E5C79" w:rsidRDefault="004E5C79" w:rsidP="004E5C79">
      <w:pPr>
        <w:pStyle w:val="HabraDrazba"/>
      </w:pPr>
      <w:r w:rsidRPr="006036AE">
        <w:t>Výnos:</w:t>
      </w:r>
      <w:r>
        <w:t xml:space="preserve"> káro</w:t>
      </w:r>
    </w:p>
    <w:p w:rsidR="00664EDD" w:rsidRDefault="00664EDD" w:rsidP="00664EDD">
      <w:pPr>
        <w:pStyle w:val="HabraText"/>
      </w:pPr>
      <w:r>
        <w:lastRenderedPageBreak/>
        <w:t xml:space="preserve">V podstatě tytéž karty, ale tentokrát je více vstupů do ruky, a tak se budou lépe </w:t>
      </w:r>
      <w:proofErr w:type="spellStart"/>
      <w:r>
        <w:t>snapovat</w:t>
      </w:r>
      <w:proofErr w:type="spellEnd"/>
      <w:r>
        <w:t xml:space="preserve"> trefy. Vezmeme tudíž na stole a neseme tref k esu, </w:t>
      </w:r>
      <w:proofErr w:type="spellStart"/>
      <w:r>
        <w:t>snap</w:t>
      </w:r>
      <w:proofErr w:type="spellEnd"/>
      <w:r>
        <w:t xml:space="preserve"> tref, odehrajeme eso pikové, káro ke králi a </w:t>
      </w:r>
      <w:proofErr w:type="spellStart"/>
      <w:r>
        <w:t>snap</w:t>
      </w:r>
      <w:proofErr w:type="spellEnd"/>
      <w:r>
        <w:t xml:space="preserve"> trefový. Závazek je v suchu. Uděláme pět pikových, dva kárové, jeden trefový a dva trefové </w:t>
      </w:r>
      <w:proofErr w:type="spellStart"/>
      <w:r>
        <w:t>snapy</w:t>
      </w:r>
      <w:proofErr w:type="spellEnd"/>
      <w:r>
        <w:t>.</w:t>
      </w:r>
    </w:p>
    <w:p w:rsidR="00664EDD" w:rsidRDefault="00664EDD" w:rsidP="00664EDD">
      <w:pPr>
        <w:pStyle w:val="HabraText"/>
      </w:pPr>
    </w:p>
    <w:p w:rsidR="00664EDD" w:rsidRDefault="00664EDD" w:rsidP="00664EDD">
      <w:pPr>
        <w:pStyle w:val="HabraText"/>
      </w:pPr>
      <w:r>
        <w:t>Jako samostatný problém zadejte tento kvíz:</w:t>
      </w:r>
    </w:p>
    <w:p w:rsidR="00664EDD" w:rsidRDefault="00664EDD" w:rsidP="00664EDD">
      <w:pPr>
        <w:pStyle w:val="HabraDrazba"/>
      </w:pPr>
      <w:r>
        <w:t>Q,J,7</w:t>
      </w:r>
    </w:p>
    <w:p w:rsidR="00664EDD" w:rsidRDefault="00664EDD" w:rsidP="00664EDD">
      <w:pPr>
        <w:pStyle w:val="HabraDrazba"/>
      </w:pPr>
      <w:r>
        <w:t>K,8,4</w:t>
      </w:r>
    </w:p>
    <w:p w:rsidR="00664EDD" w:rsidRDefault="00664EDD" w:rsidP="00664EDD">
      <w:pPr>
        <w:pStyle w:val="HabraDrazba"/>
      </w:pPr>
      <w:r>
        <w:t>K,6,5,3</w:t>
      </w:r>
    </w:p>
    <w:p w:rsidR="00664EDD" w:rsidRDefault="00664EDD" w:rsidP="00664EDD">
      <w:pPr>
        <w:pStyle w:val="HabraDrazba"/>
      </w:pPr>
      <w:r>
        <w:t>6,5,3</w:t>
      </w:r>
    </w:p>
    <w:p w:rsidR="00664EDD" w:rsidRDefault="00664EDD" w:rsidP="00664EDD">
      <w:pPr>
        <w:pStyle w:val="HabraDrazba"/>
      </w:pPr>
    </w:p>
    <w:p w:rsidR="00664EDD" w:rsidRDefault="00664EDD" w:rsidP="00664EDD">
      <w:pPr>
        <w:pStyle w:val="HabraDrazba"/>
      </w:pPr>
      <w:r>
        <w:t>A</w:t>
      </w:r>
    </w:p>
    <w:p w:rsidR="00664EDD" w:rsidRDefault="00664EDD" w:rsidP="00664EDD">
      <w:pPr>
        <w:pStyle w:val="HabraDrazba"/>
      </w:pPr>
      <w:r>
        <w:t>A,Q,J,7,6,2</w:t>
      </w:r>
    </w:p>
    <w:p w:rsidR="00664EDD" w:rsidRDefault="00664EDD" w:rsidP="00664EDD">
      <w:pPr>
        <w:pStyle w:val="HabraDrazba"/>
      </w:pPr>
      <w:r>
        <w:t>A,7,4</w:t>
      </w:r>
    </w:p>
    <w:p w:rsidR="00664EDD" w:rsidRDefault="00664EDD" w:rsidP="00664EDD">
      <w:pPr>
        <w:pStyle w:val="HabraDrazba"/>
      </w:pPr>
      <w:r>
        <w:t>A,K,J</w:t>
      </w:r>
    </w:p>
    <w:p w:rsidR="00664EDD" w:rsidRDefault="00664EDD" w:rsidP="00664EDD">
      <w:pPr>
        <w:pStyle w:val="HabraDrazba"/>
      </w:pPr>
    </w:p>
    <w:p w:rsidR="00664EDD" w:rsidRPr="006036AE" w:rsidRDefault="00664EDD" w:rsidP="00664EDD">
      <w:pPr>
        <w:pStyle w:val="HabraDrazba"/>
      </w:pPr>
      <w:r w:rsidRPr="006036AE">
        <w:t>Závazek:</w:t>
      </w:r>
      <w:r>
        <w:t xml:space="preserve"> 6 srdcí</w:t>
      </w:r>
    </w:p>
    <w:p w:rsidR="00664EDD" w:rsidRDefault="00664EDD" w:rsidP="00664EDD">
      <w:pPr>
        <w:pStyle w:val="HabraDrazba"/>
      </w:pPr>
      <w:r w:rsidRPr="006036AE">
        <w:t>Výnos:</w:t>
      </w:r>
      <w:r>
        <w:t xml:space="preserve"> Q kárová</w:t>
      </w:r>
    </w:p>
    <w:p w:rsidR="00664EDD" w:rsidRDefault="00664EDD" w:rsidP="00664EDD">
      <w:pPr>
        <w:pStyle w:val="HabraText"/>
      </w:pPr>
      <w:r>
        <w:t xml:space="preserve">Dvanáctý zdvih není nutno získat </w:t>
      </w:r>
      <w:proofErr w:type="spellStart"/>
      <w:r>
        <w:t>impasem</w:t>
      </w:r>
      <w:proofErr w:type="spellEnd"/>
      <w:r>
        <w:t xml:space="preserve">, ale uděláme ho pohodlně v pikách, jen si musíme nechat k vypracovanému piku vstup. První zdvih tedy bereme v ruce, odehrajeme eso pikové a vytrumfujeme tak, abychom ve třetím kole zůstali na stole, teď vyneseme pik, pokud Východ přebije, </w:t>
      </w:r>
      <w:proofErr w:type="spellStart"/>
      <w:r>
        <w:t>snapneme</w:t>
      </w:r>
      <w:proofErr w:type="spellEnd"/>
      <w:r>
        <w:t xml:space="preserve"> a král kárový je vstup, pokud ne, zahodíme káro. Když teď vezme Západ, opět funguje král kárový jako vstup na kluka pikového, na který pak zahodíme tref.</w:t>
      </w:r>
    </w:p>
    <w:p w:rsidR="00664EDD" w:rsidRDefault="00664EDD" w:rsidP="00664EDD">
      <w:pPr>
        <w:pStyle w:val="HabraLiteratura"/>
      </w:pPr>
      <w:r w:rsidRPr="00742A84">
        <w:t>Literatura:</w:t>
      </w:r>
      <w:r w:rsidRPr="00742A84">
        <w:tab/>
      </w:r>
      <w:r>
        <w:t>E. Kaplan</w:t>
      </w:r>
      <w:r>
        <w:tab/>
        <w:t>Pokročilá sehrávka</w:t>
      </w:r>
      <w:r>
        <w:tab/>
        <w:t>str. 32-35</w:t>
      </w:r>
    </w:p>
    <w:p w:rsidR="00664EDD" w:rsidRDefault="00664EDD" w:rsidP="00664EDD">
      <w:pPr>
        <w:pStyle w:val="HabraLiteratura"/>
      </w:pPr>
      <w:r>
        <w:tab/>
        <w:t xml:space="preserve">J. </w:t>
      </w:r>
      <w:proofErr w:type="spellStart"/>
      <w:r>
        <w:t>Minaříček</w:t>
      </w:r>
      <w:proofErr w:type="spellEnd"/>
      <w:r>
        <w:tab/>
        <w:t>Sehrávka</w:t>
      </w:r>
      <w:r>
        <w:tab/>
      </w:r>
      <w:r>
        <w:tab/>
        <w:t>str. 26-27</w:t>
      </w:r>
    </w:p>
    <w:p w:rsidR="00664EDD" w:rsidRPr="0045322E" w:rsidRDefault="00664EDD" w:rsidP="00664EDD">
      <w:pPr>
        <w:pStyle w:val="HabraLiteratura"/>
        <w:rPr>
          <w:rStyle w:val="HabraTextChar"/>
        </w:rPr>
      </w:pPr>
      <w:r>
        <w:tab/>
        <w:t>J. Sedlář</w:t>
      </w:r>
      <w:r>
        <w:tab/>
        <w:t>Základy teorie sehrávky</w:t>
      </w:r>
      <w:r>
        <w:tab/>
        <w:t>str. 23</w:t>
      </w:r>
    </w:p>
    <w:p w:rsidR="00D20EDF" w:rsidRPr="006036AE" w:rsidRDefault="00D20EDF" w:rsidP="006036AE">
      <w:pPr>
        <w:pStyle w:val="HabraNadpisLekce"/>
      </w:pPr>
      <w:bookmarkStart w:id="321" w:name="_Toc277603508"/>
      <w:bookmarkStart w:id="322" w:name="_Toc342910536"/>
      <w:r w:rsidRPr="006036AE">
        <w:lastRenderedPageBreak/>
        <w:t>Plán barevné obrany – Délka</w:t>
      </w:r>
      <w:bookmarkEnd w:id="321"/>
      <w:bookmarkEnd w:id="322"/>
    </w:p>
    <w:p w:rsidR="00D20EDF" w:rsidRPr="00B3290D" w:rsidRDefault="00D20EDF" w:rsidP="00D20EDF">
      <w:pPr>
        <w:pStyle w:val="HabraText"/>
      </w:pPr>
      <w:r w:rsidRPr="00B3290D">
        <w:t>Podívejme se na plán využití délky očima obrany. Pokud vypozoruje obrana takovouto aktivitu, pak je třeba odehrát si své zdvihy dřív, než hlavní hráč stačí ztrátové zdvihy smazat. Zmín</w:t>
      </w:r>
      <w:r w:rsidR="003D19FB">
        <w:t>íme se zde také o </w:t>
      </w:r>
      <w:r w:rsidRPr="00B3290D">
        <w:t>markování figurou ze sledu. Zde jsou příklady:</w:t>
      </w:r>
    </w:p>
    <w:p w:rsidR="00D20EDF" w:rsidRDefault="00D20EDF" w:rsidP="00D20EDF">
      <w:pPr>
        <w:pStyle w:val="HabraDrazba"/>
        <w:sectPr w:rsidR="00D20EDF" w:rsidSect="003A2609">
          <w:headerReference w:type="even" r:id="rId20"/>
          <w:footerReference w:type="even" r:id="rId21"/>
          <w:type w:val="continuous"/>
          <w:pgSz w:w="11906" w:h="16838"/>
          <w:pgMar w:top="1440" w:right="1440" w:bottom="1440" w:left="1800" w:header="708" w:footer="708" w:gutter="0"/>
          <w:cols w:space="708"/>
          <w:docGrid w:linePitch="360"/>
        </w:sectPr>
      </w:pPr>
    </w:p>
    <w:p w:rsidR="00D20EDF" w:rsidRPr="00885289" w:rsidRDefault="00D20EDF" w:rsidP="00D20EDF">
      <w:pPr>
        <w:pStyle w:val="HabraDrazba"/>
      </w:pPr>
      <w:r w:rsidRPr="00885289">
        <w:lastRenderedPageBreak/>
        <w:t>1)</w:t>
      </w:r>
      <w:r w:rsidRPr="00885289">
        <w:tab/>
        <w:t>A,Q,10,9</w:t>
      </w:r>
    </w:p>
    <w:p w:rsidR="00D20EDF" w:rsidRPr="00885289" w:rsidRDefault="00D20EDF" w:rsidP="00D20EDF">
      <w:pPr>
        <w:pStyle w:val="HabraDrazba"/>
      </w:pPr>
      <w:r w:rsidRPr="00885289">
        <w:tab/>
        <w:t>10,5,3</w:t>
      </w:r>
    </w:p>
    <w:p w:rsidR="00D20EDF" w:rsidRPr="00885289" w:rsidRDefault="00D20EDF" w:rsidP="00D20EDF">
      <w:pPr>
        <w:pStyle w:val="HabraDrazba"/>
      </w:pPr>
      <w:r w:rsidRPr="00885289">
        <w:tab/>
        <w:t>7</w:t>
      </w:r>
    </w:p>
    <w:p w:rsidR="00D20EDF" w:rsidRDefault="00D20EDF" w:rsidP="00D20EDF">
      <w:pPr>
        <w:pStyle w:val="HabraDrazba"/>
      </w:pPr>
      <w:r w:rsidRPr="00885289">
        <w:tab/>
        <w:t>8,7,6,5,3</w:t>
      </w:r>
    </w:p>
    <w:p w:rsidR="00D20EDF" w:rsidRPr="00885289" w:rsidRDefault="00D20EDF" w:rsidP="00D20EDF">
      <w:pPr>
        <w:pStyle w:val="HabraDrazba"/>
      </w:pPr>
      <w:r>
        <w:tab/>
      </w:r>
      <w:r>
        <w:tab/>
      </w:r>
      <w:r w:rsidRPr="00885289">
        <w:t>7,4,3,2</w:t>
      </w:r>
    </w:p>
    <w:p w:rsidR="00D20EDF" w:rsidRDefault="00D20EDF" w:rsidP="00D20EDF">
      <w:pPr>
        <w:pStyle w:val="HabraDrazba"/>
      </w:pPr>
      <w:r w:rsidRPr="00885289">
        <w:tab/>
      </w:r>
      <w:r w:rsidRPr="00885289">
        <w:tab/>
        <w:t>K,6,4</w:t>
      </w:r>
    </w:p>
    <w:p w:rsidR="00D20EDF" w:rsidRDefault="00D20EDF" w:rsidP="00D20EDF">
      <w:pPr>
        <w:pStyle w:val="HabraDrazba"/>
      </w:pPr>
      <w:r w:rsidRPr="00885289">
        <w:tab/>
      </w:r>
      <w:r w:rsidRPr="00885289">
        <w:tab/>
        <w:t>A,5</w:t>
      </w:r>
    </w:p>
    <w:p w:rsidR="00D20EDF" w:rsidRDefault="00D20EDF" w:rsidP="00D20EDF">
      <w:pPr>
        <w:pStyle w:val="HabraDrazba"/>
      </w:pPr>
      <w:r w:rsidRPr="00885289">
        <w:tab/>
      </w:r>
      <w:r w:rsidRPr="00885289">
        <w:tab/>
        <w:t>J,10,9,4</w:t>
      </w:r>
    </w:p>
    <w:p w:rsidR="0098390F" w:rsidRDefault="0098390F" w:rsidP="00D20EDF">
      <w:pPr>
        <w:pStyle w:val="HabraDrazba"/>
      </w:pPr>
    </w:p>
    <w:p w:rsidR="00D20EDF" w:rsidRPr="00885289" w:rsidRDefault="00D20EDF" w:rsidP="00D20EDF">
      <w:pPr>
        <w:pStyle w:val="HabraDrazba"/>
      </w:pPr>
      <w:r w:rsidRPr="00507134">
        <w:t>Výnos</w:t>
      </w:r>
      <w:r w:rsidRPr="006036AE">
        <w:t>:</w:t>
      </w:r>
      <w:r>
        <w:t xml:space="preserve"> 6 kárová</w:t>
      </w:r>
    </w:p>
    <w:p w:rsidR="0098390F" w:rsidRPr="0098390F" w:rsidRDefault="00D20EDF" w:rsidP="0098390F">
      <w:pPr>
        <w:pStyle w:val="HabraDrazba"/>
      </w:pPr>
      <w:r w:rsidRPr="0098390F">
        <w:t xml:space="preserve">Co hrát proti pikům a co proti </w:t>
      </w:r>
      <w:proofErr w:type="spellStart"/>
      <w:r w:rsidRPr="0098390F">
        <w:t>trefům</w:t>
      </w:r>
      <w:proofErr w:type="spellEnd"/>
      <w:r w:rsidRPr="0098390F">
        <w:t>?</w:t>
      </w:r>
    </w:p>
    <w:p w:rsidR="00D20EDF" w:rsidRDefault="00D20EDF" w:rsidP="00D20EDF">
      <w:pPr>
        <w:pStyle w:val="HabraText"/>
      </w:pPr>
      <w:r w:rsidRPr="00885289">
        <w:t xml:space="preserve">Proti pikům vám trefová barva nebude dělat starosti, trefy se nedělí rovnoměrně a žádná finesa se v ní soupeři nezdaří, reálným nebezpečím jsou kárové </w:t>
      </w:r>
      <w:proofErr w:type="spellStart"/>
      <w:r w:rsidRPr="00885289">
        <w:t>snapy</w:t>
      </w:r>
      <w:proofErr w:type="spellEnd"/>
      <w:r w:rsidRPr="00885289">
        <w:t xml:space="preserve">. Proti </w:t>
      </w:r>
      <w:proofErr w:type="spellStart"/>
      <w:r w:rsidRPr="00885289">
        <w:t>trefům</w:t>
      </w:r>
      <w:proofErr w:type="spellEnd"/>
      <w:r w:rsidRPr="00885289">
        <w:t xml:space="preserve"> je ale piková barva stolu výborná, a proto je třeba vzít domů rychle</w:t>
      </w:r>
      <w:r>
        <w:t xml:space="preserve"> </w:t>
      </w:r>
      <w:r w:rsidRPr="00885289">
        <w:t xml:space="preserve">své </w:t>
      </w:r>
      <w:proofErr w:type="spellStart"/>
      <w:r w:rsidRPr="00885289">
        <w:t>winéry</w:t>
      </w:r>
      <w:proofErr w:type="spellEnd"/>
      <w:r w:rsidRPr="00885289">
        <w:t xml:space="preserve"> a vynést srdce.</w:t>
      </w:r>
    </w:p>
    <w:p w:rsidR="00D20EDF" w:rsidRDefault="00D20EDF" w:rsidP="00D20EDF">
      <w:pPr>
        <w:pStyle w:val="HabraDrazba"/>
      </w:pPr>
      <w:r>
        <w:lastRenderedPageBreak/>
        <w:t>2)</w:t>
      </w:r>
      <w:r>
        <w:tab/>
      </w:r>
      <w:r w:rsidRPr="00885289">
        <w:t>Q,10</w:t>
      </w:r>
    </w:p>
    <w:p w:rsidR="00D20EDF" w:rsidRDefault="00D20EDF" w:rsidP="00D20EDF">
      <w:pPr>
        <w:pStyle w:val="HabraDrazba"/>
      </w:pPr>
      <w:r w:rsidRPr="00885289">
        <w:tab/>
        <w:t>A,8,4</w:t>
      </w:r>
    </w:p>
    <w:p w:rsidR="00D20EDF" w:rsidRDefault="00D20EDF" w:rsidP="00D20EDF">
      <w:pPr>
        <w:pStyle w:val="HabraDrazba"/>
      </w:pPr>
      <w:r w:rsidRPr="00885289">
        <w:tab/>
        <w:t>K,J,10,9,3</w:t>
      </w:r>
    </w:p>
    <w:p w:rsidR="00D20EDF" w:rsidRDefault="00D20EDF" w:rsidP="00D20EDF">
      <w:pPr>
        <w:pStyle w:val="HabraDrazba"/>
      </w:pPr>
      <w:r>
        <w:tab/>
        <w:t>7,5,4</w:t>
      </w:r>
    </w:p>
    <w:p w:rsidR="00D20EDF" w:rsidRDefault="00D20EDF" w:rsidP="00D20EDF">
      <w:pPr>
        <w:pStyle w:val="HabraDrazba"/>
      </w:pPr>
      <w:r>
        <w:t>K,8,3</w:t>
      </w:r>
    </w:p>
    <w:p w:rsidR="00D20EDF" w:rsidRDefault="00D20EDF" w:rsidP="00D20EDF">
      <w:pPr>
        <w:pStyle w:val="HabraDrazba"/>
      </w:pPr>
      <w:r>
        <w:t>7,5,2</w:t>
      </w:r>
    </w:p>
    <w:p w:rsidR="00D20EDF" w:rsidRDefault="00D20EDF" w:rsidP="00D20EDF">
      <w:pPr>
        <w:pStyle w:val="HabraDrazba"/>
      </w:pPr>
      <w:r w:rsidRPr="00885289">
        <w:t>Q,4</w:t>
      </w:r>
    </w:p>
    <w:p w:rsidR="00D20EDF" w:rsidRDefault="00D20EDF" w:rsidP="00D20EDF">
      <w:pPr>
        <w:pStyle w:val="HabraDrazba"/>
      </w:pPr>
      <w:r w:rsidRPr="00885289">
        <w:t>A,K,J,8,2</w:t>
      </w:r>
    </w:p>
    <w:p w:rsidR="0098390F" w:rsidRDefault="0098390F" w:rsidP="00D20EDF">
      <w:pPr>
        <w:pStyle w:val="HabraDrazba"/>
      </w:pPr>
    </w:p>
    <w:p w:rsidR="00D20EDF" w:rsidRDefault="00D20EDF" w:rsidP="00D20EDF">
      <w:pPr>
        <w:pStyle w:val="HabraDrazba"/>
      </w:pPr>
      <w:r w:rsidRPr="00507134">
        <w:t>Závazek</w:t>
      </w:r>
      <w:r w:rsidRPr="006036AE">
        <w:t>:</w:t>
      </w:r>
      <w:r w:rsidRPr="00885289">
        <w:t xml:space="preserve"> 4 srdce</w:t>
      </w:r>
    </w:p>
    <w:p w:rsidR="0098390F" w:rsidRDefault="00D20EDF" w:rsidP="0098390F">
      <w:pPr>
        <w:pStyle w:val="HabraDrazba"/>
      </w:pPr>
      <w:r w:rsidRPr="00885289">
        <w:t xml:space="preserve">Co hrát po obehrání dvou </w:t>
      </w:r>
      <w:proofErr w:type="spellStart"/>
      <w:r w:rsidRPr="00885289">
        <w:t>trefů</w:t>
      </w:r>
      <w:proofErr w:type="spellEnd"/>
      <w:r w:rsidRPr="00885289">
        <w:t>?</w:t>
      </w:r>
    </w:p>
    <w:p w:rsidR="00D20EDF" w:rsidRDefault="00D20EDF" w:rsidP="00D20EDF">
      <w:pPr>
        <w:pStyle w:val="HabraText"/>
      </w:pPr>
      <w:r w:rsidRPr="00885289">
        <w:t>Hrozivá délka stolu se sedící dámou by vás</w:t>
      </w:r>
      <w:r>
        <w:t xml:space="preserve"> </w:t>
      </w:r>
      <w:r w:rsidRPr="00885289">
        <w:t>měla spolehlivě přimět k tomu vynést pik, abyste v této barvě neztratili zdvihy, na které máte nárok.</w:t>
      </w:r>
    </w:p>
    <w:p w:rsidR="00D20EDF" w:rsidRDefault="00D20EDF" w:rsidP="00D20EDF">
      <w:pPr>
        <w:sectPr w:rsidR="00D20EDF" w:rsidSect="006036AE">
          <w:type w:val="continuous"/>
          <w:pgSz w:w="11906" w:h="16838"/>
          <w:pgMar w:top="1417" w:right="1417" w:bottom="1417" w:left="1417" w:header="708" w:footer="708" w:gutter="0"/>
          <w:cols w:num="2" w:space="708"/>
          <w:docGrid w:linePitch="360"/>
        </w:sectPr>
      </w:pPr>
    </w:p>
    <w:p w:rsidR="00D20EDF" w:rsidRPr="00885289" w:rsidRDefault="00D20EDF" w:rsidP="00D20EDF"/>
    <w:p w:rsidR="00D20EDF" w:rsidRDefault="00D20EDF" w:rsidP="00D20EDF">
      <w:pPr>
        <w:pStyle w:val="HabraDrazba"/>
        <w:sectPr w:rsidR="00D20EDF" w:rsidSect="006036AE">
          <w:type w:val="continuous"/>
          <w:pgSz w:w="11906" w:h="16838"/>
          <w:pgMar w:top="1417" w:right="1417" w:bottom="1417" w:left="1417" w:header="708" w:footer="708" w:gutter="0"/>
          <w:cols w:space="708"/>
          <w:docGrid w:linePitch="360"/>
        </w:sectPr>
      </w:pPr>
    </w:p>
    <w:p w:rsidR="00D20EDF" w:rsidRDefault="0098390F" w:rsidP="00D20EDF">
      <w:pPr>
        <w:pStyle w:val="HabraDrazba"/>
      </w:pPr>
      <w:r>
        <w:lastRenderedPageBreak/>
        <w:t>3)</w:t>
      </w:r>
      <w:r w:rsidR="00D20EDF">
        <w:tab/>
        <w:t>9,8,6</w:t>
      </w:r>
    </w:p>
    <w:p w:rsidR="00D20EDF" w:rsidRDefault="00D20EDF" w:rsidP="00D20EDF">
      <w:pPr>
        <w:pStyle w:val="HabraDrazba"/>
      </w:pPr>
      <w:r>
        <w:tab/>
        <w:t>10,2</w:t>
      </w:r>
    </w:p>
    <w:p w:rsidR="00D20EDF" w:rsidRDefault="00D20EDF" w:rsidP="00D20EDF">
      <w:pPr>
        <w:pStyle w:val="HabraDrazba"/>
      </w:pPr>
      <w:r>
        <w:tab/>
        <w:t>A,10,7,5,3</w:t>
      </w:r>
    </w:p>
    <w:p w:rsidR="00D20EDF" w:rsidRDefault="00D20EDF" w:rsidP="00D20EDF">
      <w:pPr>
        <w:pStyle w:val="HabraDrazba"/>
      </w:pPr>
      <w:r>
        <w:t>A,J,10</w:t>
      </w:r>
      <w:r>
        <w:tab/>
        <w:t>A,K,J</w:t>
      </w:r>
      <w:r>
        <w:tab/>
        <w:t>Q,7,5,2</w:t>
      </w:r>
    </w:p>
    <w:p w:rsidR="00D20EDF" w:rsidRDefault="00D20EDF" w:rsidP="00D20EDF">
      <w:pPr>
        <w:pStyle w:val="HabraDrazba"/>
      </w:pPr>
      <w:r>
        <w:t>A,K,8,7,6</w:t>
      </w:r>
      <w:r>
        <w:tab/>
      </w:r>
      <w:r>
        <w:tab/>
        <w:t>Q,J,5,3</w:t>
      </w:r>
    </w:p>
    <w:p w:rsidR="00D20EDF" w:rsidRDefault="00D20EDF" w:rsidP="00D20EDF">
      <w:pPr>
        <w:pStyle w:val="HabraDrazba"/>
      </w:pPr>
      <w:r>
        <w:t>Q,9</w:t>
      </w:r>
      <w:r>
        <w:tab/>
      </w:r>
      <w:r>
        <w:tab/>
        <w:t>J,8,2</w:t>
      </w:r>
    </w:p>
    <w:p w:rsidR="00D20EDF" w:rsidRDefault="00D20EDF" w:rsidP="00D20EDF">
      <w:pPr>
        <w:pStyle w:val="HabraDrazba"/>
      </w:pPr>
      <w:r>
        <w:t>7,5,2</w:t>
      </w:r>
      <w:r>
        <w:tab/>
        <w:t>K,4,3</w:t>
      </w:r>
      <w:r>
        <w:tab/>
        <w:t>9,4</w:t>
      </w:r>
    </w:p>
    <w:p w:rsidR="00D20EDF" w:rsidRDefault="00D20EDF" w:rsidP="00D20EDF">
      <w:pPr>
        <w:pStyle w:val="HabraDrazba"/>
      </w:pPr>
      <w:r>
        <w:tab/>
        <w:t>9,4</w:t>
      </w:r>
    </w:p>
    <w:p w:rsidR="00D20EDF" w:rsidRDefault="00D20EDF" w:rsidP="00D20EDF">
      <w:pPr>
        <w:pStyle w:val="HabraDrazba"/>
      </w:pPr>
      <w:r>
        <w:tab/>
        <w:t>K,6,4</w:t>
      </w:r>
    </w:p>
    <w:p w:rsidR="00D20EDF" w:rsidRDefault="00D20EDF" w:rsidP="00D20EDF">
      <w:pPr>
        <w:pStyle w:val="HabraDrazba"/>
      </w:pPr>
      <w:r>
        <w:tab/>
        <w:t>Q,10,8,6,3</w:t>
      </w:r>
    </w:p>
    <w:p w:rsidR="0098390F" w:rsidRDefault="0098390F" w:rsidP="00D20EDF">
      <w:pPr>
        <w:pStyle w:val="HabraDrazba"/>
      </w:pPr>
    </w:p>
    <w:p w:rsidR="00D20EDF" w:rsidRDefault="00D20EDF" w:rsidP="00D20EDF">
      <w:pPr>
        <w:pStyle w:val="HabraDrazba"/>
      </w:pPr>
      <w:r w:rsidRPr="00507134">
        <w:t>Závazek</w:t>
      </w:r>
      <w:r w:rsidRPr="006036AE">
        <w:t>:</w:t>
      </w:r>
      <w:r>
        <w:t xml:space="preserve"> 2 trefy</w:t>
      </w:r>
    </w:p>
    <w:p w:rsidR="00D20EDF" w:rsidRDefault="00D20EDF" w:rsidP="00D20EDF">
      <w:pPr>
        <w:pStyle w:val="HabraDrazba"/>
      </w:pPr>
      <w:r w:rsidRPr="00507134">
        <w:t>Výnos</w:t>
      </w:r>
      <w:r w:rsidRPr="006036AE">
        <w:t>:</w:t>
      </w:r>
      <w:r>
        <w:t xml:space="preserve"> K srdcový</w:t>
      </w:r>
      <w:r>
        <w:tab/>
        <w:t>Jak bránit?</w:t>
      </w:r>
    </w:p>
    <w:p w:rsidR="00D20EDF" w:rsidRDefault="00D20EDF" w:rsidP="00D20EDF">
      <w:pPr>
        <w:pStyle w:val="HabraText"/>
      </w:pPr>
      <w:r>
        <w:t xml:space="preserve">Úkolem Východu je dostat se do ruky dříve, než hlavní hráč uskuteční své shozy na kára, aby podnesl piky. Pokud do prvního zdvihu </w:t>
      </w:r>
      <w:r w:rsidRPr="00507134">
        <w:t>odhodí dámu, namarkuje tím junka</w:t>
      </w:r>
      <w:r>
        <w:t>,kterým se může dostat do ruky.</w:t>
      </w:r>
    </w:p>
    <w:p w:rsidR="00D20EDF" w:rsidRDefault="0098390F" w:rsidP="00D20EDF">
      <w:pPr>
        <w:pStyle w:val="HabraDrazba"/>
      </w:pPr>
      <w:r>
        <w:br w:type="column"/>
      </w:r>
      <w:r w:rsidR="00D20EDF">
        <w:lastRenderedPageBreak/>
        <w:t>4)</w:t>
      </w:r>
      <w:r w:rsidR="00D20EDF">
        <w:tab/>
        <w:t>Q,8,3</w:t>
      </w:r>
    </w:p>
    <w:p w:rsidR="00D20EDF" w:rsidRDefault="00D20EDF" w:rsidP="00D20EDF">
      <w:pPr>
        <w:pStyle w:val="HabraDrazba"/>
      </w:pPr>
      <w:r>
        <w:tab/>
        <w:t>J,5</w:t>
      </w:r>
    </w:p>
    <w:p w:rsidR="00D20EDF" w:rsidRDefault="00D20EDF" w:rsidP="00D20EDF">
      <w:pPr>
        <w:pStyle w:val="HabraDrazba"/>
      </w:pPr>
      <w:r>
        <w:tab/>
        <w:t>K,Q,J,9,7,4</w:t>
      </w:r>
    </w:p>
    <w:p w:rsidR="00D20EDF" w:rsidRDefault="00D20EDF" w:rsidP="00D20EDF">
      <w:pPr>
        <w:pStyle w:val="HabraDrazba"/>
      </w:pPr>
      <w:r>
        <w:t>7,6,2</w:t>
      </w:r>
      <w:r>
        <w:tab/>
        <w:t>A,4</w:t>
      </w:r>
      <w:r>
        <w:tab/>
        <w:t>9,5</w:t>
      </w:r>
    </w:p>
    <w:p w:rsidR="00D20EDF" w:rsidRDefault="00D20EDF" w:rsidP="00D20EDF">
      <w:pPr>
        <w:pStyle w:val="HabraDrazba"/>
      </w:pPr>
      <w:r>
        <w:t>Q,8,7,4</w:t>
      </w:r>
      <w:r>
        <w:tab/>
      </w:r>
      <w:r>
        <w:tab/>
        <w:t>A,9,6,3</w:t>
      </w:r>
    </w:p>
    <w:p w:rsidR="00D20EDF" w:rsidRDefault="00D20EDF" w:rsidP="00D20EDF">
      <w:pPr>
        <w:pStyle w:val="HabraDrazba"/>
      </w:pPr>
      <w:r>
        <w:t>10,2</w:t>
      </w:r>
      <w:r>
        <w:tab/>
      </w:r>
      <w:r>
        <w:tab/>
        <w:t>A,5,3</w:t>
      </w:r>
    </w:p>
    <w:p w:rsidR="00D20EDF" w:rsidRDefault="00D20EDF" w:rsidP="00D20EDF">
      <w:pPr>
        <w:pStyle w:val="HabraDrazba"/>
      </w:pPr>
      <w:r>
        <w:t>Q,9,5,2</w:t>
      </w:r>
      <w:r>
        <w:tab/>
        <w:t>A,K,J,10,4</w:t>
      </w:r>
      <w:r>
        <w:tab/>
        <w:t>K,10,7,6</w:t>
      </w:r>
    </w:p>
    <w:p w:rsidR="00D20EDF" w:rsidRDefault="00D20EDF" w:rsidP="00D20EDF">
      <w:pPr>
        <w:pStyle w:val="HabraDrazba"/>
      </w:pPr>
      <w:r>
        <w:tab/>
        <w:t>K,10,2</w:t>
      </w:r>
    </w:p>
    <w:p w:rsidR="00D20EDF" w:rsidRDefault="00D20EDF" w:rsidP="00D20EDF">
      <w:pPr>
        <w:pStyle w:val="HabraDrazba"/>
      </w:pPr>
      <w:r>
        <w:tab/>
        <w:t>8,6</w:t>
      </w:r>
    </w:p>
    <w:p w:rsidR="00D20EDF" w:rsidRDefault="00D20EDF" w:rsidP="00D20EDF">
      <w:pPr>
        <w:pStyle w:val="HabraDrazba"/>
      </w:pPr>
      <w:r>
        <w:tab/>
        <w:t>J,8,3</w:t>
      </w:r>
    </w:p>
    <w:p w:rsidR="0098390F" w:rsidRDefault="0098390F" w:rsidP="00D20EDF">
      <w:pPr>
        <w:pStyle w:val="HabraDrazba"/>
      </w:pPr>
    </w:p>
    <w:p w:rsidR="00D20EDF" w:rsidRDefault="00D20EDF" w:rsidP="00D20EDF">
      <w:pPr>
        <w:pStyle w:val="HabraDrazba"/>
      </w:pPr>
      <w:r w:rsidRPr="00507134">
        <w:t>Závazek</w:t>
      </w:r>
      <w:r w:rsidRPr="006036AE">
        <w:t>:</w:t>
      </w:r>
      <w:r>
        <w:t xml:space="preserve"> 4 piky</w:t>
      </w:r>
    </w:p>
    <w:p w:rsidR="00D20EDF" w:rsidRPr="00D20EDF" w:rsidRDefault="00D20EDF" w:rsidP="00D20EDF">
      <w:pPr>
        <w:pStyle w:val="HabraText"/>
      </w:pPr>
      <w:r w:rsidRPr="00507134">
        <w:t>Výnos</w:t>
      </w:r>
      <w:r w:rsidRPr="00D20EDF">
        <w:rPr>
          <w:rStyle w:val="HabraTextTucneChar"/>
        </w:rPr>
        <w:t>:</w:t>
      </w:r>
      <w:r>
        <w:t xml:space="preserve"> 2 trefová, vydražitel bere esem, trumfne esem a králem a nese malé káro. Jak bránit? Po vzetí esem můžeme uhrát své zdvihy v </w:t>
      </w:r>
      <w:proofErr w:type="spellStart"/>
      <w:r>
        <w:t>trefech</w:t>
      </w:r>
      <w:proofErr w:type="spellEnd"/>
      <w:r>
        <w:t xml:space="preserve"> a srdcích. Chceme-li se pokusit hlavního hráče porazit, vynesme malé srdce a vydražitel pak bude </w:t>
      </w:r>
      <w:r w:rsidRPr="00D20EDF">
        <w:t>muset hádat situaci v srdcích. Doufejte, že neuhodne a dá eso partnerovi a ne vám. Pak položí malou a padne, protože uděláte dva srdcové zdvihy.</w:t>
      </w:r>
    </w:p>
    <w:p w:rsidR="00D20EDF" w:rsidRDefault="00D20EDF" w:rsidP="00D20EDF">
      <w:pPr>
        <w:rPr>
          <w:color w:val="000000"/>
        </w:rPr>
        <w:sectPr w:rsidR="00D20EDF" w:rsidSect="006036AE">
          <w:type w:val="continuous"/>
          <w:pgSz w:w="11906" w:h="16838"/>
          <w:pgMar w:top="1417" w:right="1417" w:bottom="1417" w:left="1417" w:header="708" w:footer="708" w:gutter="0"/>
          <w:cols w:num="2" w:space="708"/>
          <w:docGrid w:linePitch="360"/>
        </w:sectPr>
      </w:pPr>
    </w:p>
    <w:p w:rsidR="00D20EDF" w:rsidRDefault="00D20EDF" w:rsidP="00D20EDF">
      <w:pPr>
        <w:pStyle w:val="HabraDrazba"/>
      </w:pPr>
      <w:r>
        <w:lastRenderedPageBreak/>
        <w:t xml:space="preserve">5) </w:t>
      </w:r>
      <w:r>
        <w:tab/>
        <w:t>Q,3</w:t>
      </w:r>
    </w:p>
    <w:p w:rsidR="00D20EDF" w:rsidRDefault="00D20EDF" w:rsidP="00D20EDF">
      <w:pPr>
        <w:pStyle w:val="HabraDrazba"/>
      </w:pPr>
      <w:r>
        <w:tab/>
        <w:t>A,9,2</w:t>
      </w:r>
    </w:p>
    <w:p w:rsidR="00D20EDF" w:rsidRDefault="00D20EDF" w:rsidP="00D20EDF">
      <w:pPr>
        <w:pStyle w:val="HabraDrazba"/>
      </w:pPr>
      <w:r>
        <w:tab/>
        <w:t>A,9,6,5,3</w:t>
      </w:r>
    </w:p>
    <w:p w:rsidR="00D20EDF" w:rsidRDefault="00D20EDF" w:rsidP="00D20EDF">
      <w:pPr>
        <w:pStyle w:val="HabraDrazba"/>
      </w:pPr>
      <w:r>
        <w:t>7,4</w:t>
      </w:r>
      <w:r>
        <w:tab/>
        <w:t>10,9,2</w:t>
      </w:r>
      <w:r>
        <w:tab/>
        <w:t>8,6,5</w:t>
      </w:r>
    </w:p>
    <w:p w:rsidR="00D20EDF" w:rsidRDefault="00D20EDF" w:rsidP="00D20EDF">
      <w:pPr>
        <w:pStyle w:val="HabraDrazba"/>
      </w:pPr>
      <w:r>
        <w:t>J,7,3</w:t>
      </w:r>
      <w:r>
        <w:tab/>
      </w:r>
      <w:r>
        <w:tab/>
        <w:t>Q,10,8,4</w:t>
      </w:r>
    </w:p>
    <w:p w:rsidR="00D20EDF" w:rsidRDefault="00D20EDF" w:rsidP="00D20EDF">
      <w:pPr>
        <w:pStyle w:val="HabraDrazba"/>
      </w:pPr>
      <w:r>
        <w:t>Q,10,7,2</w:t>
      </w:r>
      <w:r>
        <w:tab/>
      </w:r>
      <w:r>
        <w:tab/>
        <w:t>K,J</w:t>
      </w:r>
    </w:p>
    <w:p w:rsidR="00D20EDF" w:rsidRDefault="00D20EDF" w:rsidP="00D20EDF">
      <w:pPr>
        <w:pStyle w:val="HabraDrazba"/>
      </w:pPr>
      <w:r>
        <w:t>K,Q,5,3</w:t>
      </w:r>
      <w:r>
        <w:tab/>
        <w:t xml:space="preserve">A,K,J,10,9,2 </w:t>
      </w:r>
      <w:r>
        <w:tab/>
        <w:t>A,J,7,4</w:t>
      </w:r>
    </w:p>
    <w:p w:rsidR="00D20EDF" w:rsidRDefault="00D20EDF" w:rsidP="00D20EDF">
      <w:pPr>
        <w:pStyle w:val="HabraDrazba"/>
      </w:pPr>
      <w:r>
        <w:tab/>
        <w:t>K,6,5</w:t>
      </w:r>
    </w:p>
    <w:p w:rsidR="00D20EDF" w:rsidRDefault="00D20EDF" w:rsidP="00D20EDF">
      <w:pPr>
        <w:pStyle w:val="HabraDrazba"/>
      </w:pPr>
      <w:r>
        <w:tab/>
        <w:t>8,4</w:t>
      </w:r>
    </w:p>
    <w:p w:rsidR="00D20EDF" w:rsidRDefault="00D20EDF" w:rsidP="00D20EDF">
      <w:pPr>
        <w:pStyle w:val="HabraDrazba"/>
      </w:pPr>
      <w:r>
        <w:tab/>
        <w:t>8,6</w:t>
      </w:r>
    </w:p>
    <w:p w:rsidR="0098390F" w:rsidRDefault="0098390F" w:rsidP="00D20EDF">
      <w:pPr>
        <w:pStyle w:val="HabraDrazba"/>
      </w:pPr>
    </w:p>
    <w:p w:rsidR="00D20EDF" w:rsidRDefault="00D20EDF" w:rsidP="00D20EDF">
      <w:pPr>
        <w:pStyle w:val="HabraDrazba"/>
      </w:pPr>
      <w:r w:rsidRPr="00507134">
        <w:t>Závazek</w:t>
      </w:r>
      <w:r w:rsidRPr="006036AE">
        <w:t>:</w:t>
      </w:r>
      <w:r>
        <w:t xml:space="preserve"> 4 piky</w:t>
      </w:r>
    </w:p>
    <w:p w:rsidR="00D20EDF" w:rsidRDefault="00D20EDF" w:rsidP="00D20EDF">
      <w:pPr>
        <w:pStyle w:val="HabraDrazba"/>
      </w:pPr>
      <w:r w:rsidRPr="00507134">
        <w:t>Výnos</w:t>
      </w:r>
      <w:r w:rsidRPr="006036AE">
        <w:t>:</w:t>
      </w:r>
      <w:r>
        <w:t xml:space="preserve"> K trefový </w:t>
      </w:r>
    </w:p>
    <w:p w:rsidR="00D20EDF" w:rsidRDefault="00D20EDF" w:rsidP="00D20EDF">
      <w:pPr>
        <w:pStyle w:val="HabraText"/>
      </w:pPr>
      <w:r>
        <w:lastRenderedPageBreak/>
        <w:t xml:space="preserve">Východ vidí délku stolu. Musí se pokusit buď vzít své </w:t>
      </w:r>
      <w:proofErr w:type="spellStart"/>
      <w:r>
        <w:t>winéry</w:t>
      </w:r>
      <w:proofErr w:type="spellEnd"/>
      <w:r>
        <w:t xml:space="preserve"> domů nebo zaútočit na vstupy stolu. Obojí najednou provede, když převezme tref a vynese srdci. Hlavní hráč ponese káro, Východ vezme a opět vynese srdci a milý hlavní hráč už srdci nezahodí.</w:t>
      </w:r>
    </w:p>
    <w:p w:rsidR="00D20EDF" w:rsidRDefault="00D20EDF" w:rsidP="00D20EDF">
      <w:pPr>
        <w:rPr>
          <w:color w:val="000000"/>
        </w:rPr>
      </w:pPr>
      <w:r>
        <w:rPr>
          <w:color w:val="000000"/>
        </w:rPr>
        <w:t>Samostatný úkol:</w:t>
      </w:r>
    </w:p>
    <w:p w:rsidR="00D20EDF" w:rsidRDefault="00D20EDF" w:rsidP="00D20EDF">
      <w:pPr>
        <w:pStyle w:val="HabraDrazba"/>
      </w:pPr>
      <w:r>
        <w:tab/>
      </w:r>
      <w:r>
        <w:tab/>
        <w:t>A,8,6</w:t>
      </w:r>
    </w:p>
    <w:p w:rsidR="00D20EDF" w:rsidRDefault="00D20EDF" w:rsidP="00D20EDF">
      <w:pPr>
        <w:pStyle w:val="HabraDrazba"/>
      </w:pPr>
      <w:r>
        <w:tab/>
      </w:r>
      <w:r>
        <w:tab/>
        <w:t>A,Q,5</w:t>
      </w:r>
    </w:p>
    <w:p w:rsidR="00D20EDF" w:rsidRDefault="00D20EDF" w:rsidP="00D20EDF">
      <w:pPr>
        <w:pStyle w:val="HabraDrazba"/>
      </w:pPr>
      <w:r>
        <w:tab/>
      </w:r>
      <w:r>
        <w:tab/>
        <w:t>7,6,4</w:t>
      </w:r>
      <w:r>
        <w:tab/>
      </w:r>
    </w:p>
    <w:p w:rsidR="00D20EDF" w:rsidRDefault="00D20EDF" w:rsidP="00D20EDF">
      <w:pPr>
        <w:pStyle w:val="HabraDrazba"/>
      </w:pPr>
      <w:r>
        <w:tab/>
        <w:t>K,Q,10,7,5,3</w:t>
      </w:r>
      <w:r>
        <w:tab/>
        <w:t>A,Q,J,9</w:t>
      </w:r>
      <w:r>
        <w:tab/>
        <w:t>J,9,4</w:t>
      </w:r>
    </w:p>
    <w:p w:rsidR="00D20EDF" w:rsidRDefault="00D20EDF" w:rsidP="00D20EDF">
      <w:pPr>
        <w:pStyle w:val="HabraDrazba"/>
      </w:pPr>
      <w:r>
        <w:tab/>
        <w:t>6</w:t>
      </w:r>
      <w:r>
        <w:tab/>
      </w:r>
      <w:r>
        <w:tab/>
        <w:t>9,3</w:t>
      </w:r>
    </w:p>
    <w:p w:rsidR="00D20EDF" w:rsidRDefault="00D20EDF" w:rsidP="00D20EDF">
      <w:pPr>
        <w:pStyle w:val="HabraDrazba"/>
      </w:pPr>
      <w:r>
        <w:tab/>
        <w:t>A,Q,10</w:t>
      </w:r>
      <w:r>
        <w:tab/>
      </w:r>
      <w:r>
        <w:tab/>
        <w:t>J,8,5,2</w:t>
      </w:r>
    </w:p>
    <w:p w:rsidR="00D20EDF" w:rsidRDefault="00D20EDF" w:rsidP="00D20EDF">
      <w:pPr>
        <w:pStyle w:val="HabraDrazba"/>
      </w:pPr>
      <w:r>
        <w:tab/>
        <w:t>7,5,2</w:t>
      </w:r>
      <w:r>
        <w:tab/>
        <w:t>2</w:t>
      </w:r>
      <w:r>
        <w:tab/>
        <w:t>K,8,4,3</w:t>
      </w:r>
    </w:p>
    <w:p w:rsidR="00D20EDF" w:rsidRDefault="00D20EDF" w:rsidP="00D20EDF">
      <w:pPr>
        <w:pStyle w:val="HabraDrazba"/>
      </w:pPr>
      <w:r>
        <w:tab/>
      </w:r>
      <w:r>
        <w:tab/>
        <w:t>K,J,10,8,7,4,2</w:t>
      </w:r>
    </w:p>
    <w:p w:rsidR="00D20EDF" w:rsidRDefault="00D20EDF" w:rsidP="00D20EDF">
      <w:pPr>
        <w:pStyle w:val="HabraDrazba"/>
      </w:pPr>
      <w:r>
        <w:tab/>
      </w:r>
      <w:r>
        <w:tab/>
        <w:t>K,9,3</w:t>
      </w:r>
    </w:p>
    <w:p w:rsidR="00D20EDF" w:rsidRDefault="00D20EDF" w:rsidP="00D20EDF">
      <w:pPr>
        <w:pStyle w:val="HabraDrazba"/>
      </w:pPr>
      <w:r>
        <w:tab/>
      </w:r>
      <w:r>
        <w:tab/>
        <w:t>10,6</w:t>
      </w:r>
    </w:p>
    <w:p w:rsidR="0098390F" w:rsidRDefault="0098390F" w:rsidP="00D20EDF">
      <w:pPr>
        <w:pStyle w:val="HabraDrazba"/>
      </w:pPr>
    </w:p>
    <w:p w:rsidR="00D20EDF" w:rsidRDefault="00D20EDF" w:rsidP="00D20EDF">
      <w:pPr>
        <w:pStyle w:val="HabraDrazba"/>
      </w:pPr>
      <w:r w:rsidRPr="00507134">
        <w:t>Závazek</w:t>
      </w:r>
      <w:r w:rsidRPr="006036AE">
        <w:t>:</w:t>
      </w:r>
      <w:r>
        <w:t xml:space="preserve"> 4 srdce</w:t>
      </w:r>
    </w:p>
    <w:p w:rsidR="00D20EDF" w:rsidRDefault="00D20EDF" w:rsidP="00D20EDF">
      <w:pPr>
        <w:pStyle w:val="HabraDrazba"/>
      </w:pPr>
      <w:r w:rsidRPr="00507134">
        <w:t>Výnos</w:t>
      </w:r>
      <w:r w:rsidRPr="006036AE">
        <w:t>:</w:t>
      </w:r>
      <w:r>
        <w:t xml:space="preserve"> K pikový</w:t>
      </w:r>
    </w:p>
    <w:p w:rsidR="00D20EDF" w:rsidRDefault="00D20EDF" w:rsidP="00D20EDF">
      <w:pPr>
        <w:pStyle w:val="HabraText"/>
      </w:pPr>
      <w:r>
        <w:t xml:space="preserve">Hlavní hráč vezme esem, dvakrát trumfne a zahraje </w:t>
      </w:r>
      <w:proofErr w:type="spellStart"/>
      <w:r>
        <w:t>impas</w:t>
      </w:r>
      <w:proofErr w:type="spellEnd"/>
      <w:r>
        <w:t xml:space="preserve"> trefový. Východ musí okamžitě vynést kárového kluka, aby si obrana včas stáhla všechna svá kára. Hlavní hráč splní, když v prvním zdvihu propustí krále a nechá u zdvihu Západ. Pak bude moci po trefovém pokračování v</w:t>
      </w:r>
      <w:r w:rsidR="003D19FB">
        <w:t>zít esem, zahodit na pik tref a </w:t>
      </w:r>
      <w:r>
        <w:t xml:space="preserve">trumfovým </w:t>
      </w:r>
      <w:proofErr w:type="spellStart"/>
      <w:r>
        <w:t>impasem</w:t>
      </w:r>
      <w:proofErr w:type="spellEnd"/>
      <w:r>
        <w:t xml:space="preserve"> v </w:t>
      </w:r>
      <w:proofErr w:type="spellStart"/>
      <w:r>
        <w:t>trefech</w:t>
      </w:r>
      <w:proofErr w:type="spellEnd"/>
      <w:r>
        <w:t xml:space="preserve"> poshazovat dvě kára.</w:t>
      </w:r>
    </w:p>
    <w:p w:rsidR="00D20EDF" w:rsidRDefault="00D20EDF" w:rsidP="00D20EDF">
      <w:pPr>
        <w:pStyle w:val="HabraLiteratura"/>
      </w:pPr>
      <w:r w:rsidRPr="002659AE">
        <w:t>Literatura:</w:t>
      </w:r>
      <w:r>
        <w:t xml:space="preserve"> </w:t>
      </w:r>
      <w:r>
        <w:tab/>
        <w:t>E. Kaplan</w:t>
      </w:r>
      <w:r>
        <w:tab/>
        <w:t>Pokročilá sehrávka</w:t>
      </w:r>
      <w:r>
        <w:tab/>
        <w:t>str. 35-39</w:t>
      </w:r>
    </w:p>
    <w:p w:rsidR="00D20EDF" w:rsidRPr="006036AE" w:rsidRDefault="00D20EDF" w:rsidP="006036AE">
      <w:pPr>
        <w:pStyle w:val="HabraNadpisLekce"/>
      </w:pPr>
      <w:bookmarkStart w:id="323" w:name="_Toc171671627"/>
      <w:bookmarkStart w:id="324" w:name="_Toc182458204"/>
      <w:bookmarkStart w:id="325" w:name="_Toc182458331"/>
      <w:bookmarkStart w:id="326" w:name="_Toc182458651"/>
      <w:bookmarkStart w:id="327" w:name="_Toc182458719"/>
      <w:bookmarkStart w:id="328" w:name="_Toc182459408"/>
      <w:bookmarkStart w:id="329" w:name="_Toc182574784"/>
      <w:bookmarkStart w:id="330" w:name="_Toc183305471"/>
      <w:bookmarkStart w:id="331" w:name="_Toc187850829"/>
      <w:bookmarkStart w:id="332" w:name="_Toc188743762"/>
      <w:bookmarkStart w:id="333" w:name="_Toc194055787"/>
      <w:bookmarkStart w:id="334" w:name="_Toc277603509"/>
      <w:bookmarkStart w:id="335" w:name="_Toc342910537"/>
      <w:r w:rsidRPr="006036AE">
        <w:lastRenderedPageBreak/>
        <w:t xml:space="preserve">Transfery a silná dražba po zahájení 1BT, 2BT, odpověď 2k v konvenci </w:t>
      </w:r>
      <w:proofErr w:type="spellStart"/>
      <w:r w:rsidRPr="006036AE">
        <w:t>Staynman</w:t>
      </w:r>
      <w:bookmarkEnd w:id="323"/>
      <w:bookmarkEnd w:id="324"/>
      <w:bookmarkEnd w:id="325"/>
      <w:bookmarkEnd w:id="326"/>
      <w:bookmarkEnd w:id="327"/>
      <w:bookmarkEnd w:id="328"/>
      <w:bookmarkEnd w:id="329"/>
      <w:bookmarkEnd w:id="330"/>
      <w:bookmarkEnd w:id="331"/>
      <w:bookmarkEnd w:id="332"/>
      <w:bookmarkEnd w:id="333"/>
      <w:bookmarkEnd w:id="334"/>
      <w:bookmarkEnd w:id="335"/>
      <w:proofErr w:type="spellEnd"/>
    </w:p>
    <w:p w:rsidR="00D20EDF" w:rsidRDefault="00D20EDF" w:rsidP="00D20EDF">
      <w:pPr>
        <w:pStyle w:val="HabraText"/>
      </w:pPr>
      <w:r w:rsidRPr="00C928A8">
        <w:t>V</w:t>
      </w:r>
      <w:r>
        <w:t xml:space="preserve"> této lekci upravíme zahájení po hlášce 1BT. Základem, na kterém stavíme a který ponecháme, je </w:t>
      </w:r>
      <w:proofErr w:type="spellStart"/>
      <w:r>
        <w:t>Stayman</w:t>
      </w:r>
      <w:proofErr w:type="spellEnd"/>
      <w:r>
        <w:t>. Pro vyjádření absence drahého 4-listu budeme ale používat 2k, umožní nám to rozhodnout se, zda přijmout či nepřijmout výzvu a dále ponechá mnohem větší prostor pro manévrování v konstruktivní dražbě při netypických listech. Pokud odpovídající nemá drahý 4-list, pak 2BT zůstanou výzvou, ale hlášky 2k a 2s budou přenosovou hláškou, která ukazuje 5+list v barvě o jedno vyšší. Takovéto hlášce se říká transfer. Partner pak draží povinně barvu transferu. Další odpovědi jsou následující: s 0-6b. pas (bývá lepší hrát v barvě než v BT, protože v BT dlouhou barvu na slabé straně nevyužijeme), se 7-9b. s bočním 4-listem výzva, 7-9b bez bočního 4-listu 2BT (ukazujete slohu 5-3-3-2), s 10+ a bočním 4-listem dražíte onen boční 4-list a s 10-15b. bez bočního 4-listu 3BT.</w:t>
      </w:r>
    </w:p>
    <w:p w:rsidR="00D20EDF" w:rsidRDefault="00D20EDF" w:rsidP="00D20EDF">
      <w:pPr>
        <w:pStyle w:val="HabraText"/>
      </w:pPr>
      <w:r>
        <w:t>Další inovací budou hlášky na třetím stupni, které znamenají 12+</w:t>
      </w:r>
      <w:proofErr w:type="spellStart"/>
      <w:r>
        <w:t>b</w:t>
      </w:r>
      <w:proofErr w:type="spellEnd"/>
      <w:r>
        <w:t xml:space="preserve">., tedy GF a 6+list. Je to tedy velmi silná dražba, která ukazuje </w:t>
      </w:r>
      <w:proofErr w:type="spellStart"/>
      <w:r>
        <w:t>slemové</w:t>
      </w:r>
      <w:proofErr w:type="spellEnd"/>
      <w:r>
        <w:t xml:space="preserve"> možnosti.</w:t>
      </w:r>
    </w:p>
    <w:p w:rsidR="00D20EDF" w:rsidRDefault="00D20EDF" w:rsidP="00D20EDF">
      <w:pPr>
        <w:pStyle w:val="HabraText"/>
      </w:pPr>
      <w:r>
        <w:t>Transfery budeme užívat i po zahájení 2BT.</w:t>
      </w:r>
    </w:p>
    <w:p w:rsidR="00D20EDF" w:rsidRDefault="00D20EDF" w:rsidP="00D20EDF">
      <w:pPr>
        <w:rPr>
          <w:color w:val="000000"/>
        </w:rPr>
      </w:pPr>
    </w:p>
    <w:p w:rsidR="00D20EDF" w:rsidRPr="007D75A4" w:rsidRDefault="00D20EDF" w:rsidP="00D20EDF">
      <w:pPr>
        <w:pStyle w:val="HabraPodnadpis"/>
      </w:pPr>
      <w:r w:rsidRPr="007D75A4">
        <w:t>Postupy po zahájení 1BT (15-17b., vyvážená sloha)</w:t>
      </w:r>
    </w:p>
    <w:p w:rsidR="00D20EDF" w:rsidRDefault="00D20EDF" w:rsidP="00D20EDF">
      <w:pPr>
        <w:pStyle w:val="HabraText"/>
      </w:pPr>
      <w:r>
        <w:t>Odpovědi:</w:t>
      </w:r>
    </w:p>
    <w:p w:rsidR="00D20EDF" w:rsidRDefault="00D20EDF" w:rsidP="00D20EDF">
      <w:pPr>
        <w:pStyle w:val="HabraText"/>
      </w:pPr>
      <w:r>
        <w:t>2t ! = 8+</w:t>
      </w:r>
      <w:proofErr w:type="spellStart"/>
      <w:r>
        <w:t>b</w:t>
      </w:r>
      <w:proofErr w:type="spellEnd"/>
      <w:r>
        <w:t>., alespoň jeden drahý 4-list</w:t>
      </w:r>
    </w:p>
    <w:p w:rsidR="00D20EDF" w:rsidRDefault="00D20EDF" w:rsidP="00D20EDF">
      <w:pPr>
        <w:pStyle w:val="HabraText"/>
      </w:pPr>
      <w:r>
        <w:t>2k ! = 0+</w:t>
      </w:r>
      <w:proofErr w:type="spellStart"/>
      <w:r>
        <w:t>b</w:t>
      </w:r>
      <w:proofErr w:type="spellEnd"/>
      <w:r>
        <w:t>., 5+list srdcový</w:t>
      </w:r>
    </w:p>
    <w:p w:rsidR="00D20EDF" w:rsidRDefault="00D20EDF" w:rsidP="00D20EDF">
      <w:pPr>
        <w:pStyle w:val="HabraText"/>
      </w:pPr>
      <w:r>
        <w:t>2s ! = 0+</w:t>
      </w:r>
      <w:proofErr w:type="spellStart"/>
      <w:r>
        <w:t>b</w:t>
      </w:r>
      <w:proofErr w:type="spellEnd"/>
      <w:r>
        <w:t>., 5+list pikový</w:t>
      </w:r>
    </w:p>
    <w:p w:rsidR="00D20EDF" w:rsidRDefault="00D20EDF" w:rsidP="00D20EDF">
      <w:pPr>
        <w:pStyle w:val="HabraText"/>
      </w:pPr>
      <w:r>
        <w:t>2BT = 8-9b., bez drahého 4-listu</w:t>
      </w:r>
    </w:p>
    <w:p w:rsidR="00D20EDF" w:rsidRDefault="00D20EDF" w:rsidP="00D20EDF">
      <w:pPr>
        <w:pStyle w:val="HabraText"/>
      </w:pPr>
      <w:r>
        <w:t>3t, k, s, p = 12+</w:t>
      </w:r>
      <w:proofErr w:type="spellStart"/>
      <w:r>
        <w:t>b</w:t>
      </w:r>
      <w:proofErr w:type="spellEnd"/>
      <w:r>
        <w:t xml:space="preserve">., pokus o </w:t>
      </w:r>
      <w:proofErr w:type="spellStart"/>
      <w:r>
        <w:t>slem</w:t>
      </w:r>
      <w:proofErr w:type="spellEnd"/>
      <w:r>
        <w:t>, 6+list v dražené barvě</w:t>
      </w:r>
    </w:p>
    <w:p w:rsidR="00D20EDF" w:rsidRDefault="00D20EDF" w:rsidP="00D20EDF">
      <w:pPr>
        <w:pStyle w:val="HabraText"/>
      </w:pPr>
      <w:r>
        <w:t>3BT = 10-15b.</w:t>
      </w:r>
    </w:p>
    <w:p w:rsidR="00D20EDF" w:rsidRDefault="00D20EDF" w:rsidP="00D20EDF">
      <w:pPr>
        <w:pStyle w:val="HabraText"/>
      </w:pPr>
    </w:p>
    <w:p w:rsidR="00D20EDF" w:rsidRDefault="00D20EDF" w:rsidP="00D20EDF">
      <w:pPr>
        <w:pStyle w:val="HabraText"/>
      </w:pPr>
      <w:r>
        <w:t>Další postupy:</w:t>
      </w:r>
    </w:p>
    <w:p w:rsidR="00D20EDF" w:rsidRDefault="00D20EDF" w:rsidP="00D20EDF">
      <w:pPr>
        <w:pStyle w:val="HabraText"/>
      </w:pPr>
      <w:r>
        <w:t>1BT – 2t !</w:t>
      </w:r>
    </w:p>
    <w:p w:rsidR="00D20EDF" w:rsidRDefault="00D20EDF" w:rsidP="00D20EDF">
      <w:pPr>
        <w:pStyle w:val="HabraText"/>
      </w:pPr>
      <w:r>
        <w:t>2k ! = bez drahého 4-listu</w:t>
      </w:r>
    </w:p>
    <w:p w:rsidR="00D20EDF" w:rsidRDefault="00D20EDF" w:rsidP="00D20EDF">
      <w:pPr>
        <w:pStyle w:val="HabraText"/>
      </w:pPr>
      <w:r>
        <w:t>2s = 4-list srdcový, může být i pikový</w:t>
      </w:r>
    </w:p>
    <w:p w:rsidR="00D20EDF" w:rsidRDefault="00D20EDF" w:rsidP="00D20EDF">
      <w:pPr>
        <w:pStyle w:val="HabraText"/>
      </w:pPr>
      <w:r>
        <w:t>2p = 4-list pikový bez 4-listu srdcového</w:t>
      </w:r>
    </w:p>
    <w:p w:rsidR="00D20EDF" w:rsidRDefault="00D20EDF" w:rsidP="00D20EDF">
      <w:pPr>
        <w:pStyle w:val="HabraText"/>
      </w:pPr>
    </w:p>
    <w:p w:rsidR="00D20EDF" w:rsidRDefault="00D20EDF" w:rsidP="00D20EDF">
      <w:pPr>
        <w:pStyle w:val="HabraText"/>
      </w:pPr>
      <w:r>
        <w:t>1BT – 2k !</w:t>
      </w:r>
    </w:p>
    <w:p w:rsidR="00D20EDF" w:rsidRDefault="00D20EDF" w:rsidP="00D20EDF">
      <w:pPr>
        <w:pStyle w:val="HabraText"/>
        <w:tabs>
          <w:tab w:val="left" w:pos="1276"/>
        </w:tabs>
      </w:pPr>
      <w:r>
        <w:t>2s ! –</w:t>
      </w:r>
      <w:r>
        <w:tab/>
        <w:t>pas = 0-6b., 5+list srdcový</w:t>
      </w:r>
    </w:p>
    <w:p w:rsidR="00D20EDF" w:rsidRPr="00D20EDF" w:rsidRDefault="00D20EDF" w:rsidP="00D20EDF">
      <w:pPr>
        <w:pStyle w:val="HabraText"/>
      </w:pPr>
      <w:r w:rsidRPr="00D20EDF">
        <w:tab/>
        <w:t>3s = 7-9b. 5+list srdcový s vedlejším, výzva do 4s</w:t>
      </w:r>
    </w:p>
    <w:p w:rsidR="00D20EDF" w:rsidRDefault="00D20EDF" w:rsidP="00D20EDF">
      <w:pPr>
        <w:pStyle w:val="HabraText"/>
        <w:tabs>
          <w:tab w:val="left" w:pos="1276"/>
        </w:tabs>
      </w:pPr>
      <w:r>
        <w:tab/>
        <w:t xml:space="preserve">2p,3t,k = 5+list srdcový, 4+list v dražené barvě, </w:t>
      </w:r>
      <w:proofErr w:type="spellStart"/>
      <w:r>
        <w:t>gameforcing</w:t>
      </w:r>
      <w:proofErr w:type="spellEnd"/>
      <w:r>
        <w:t>, 10+</w:t>
      </w:r>
      <w:proofErr w:type="spellStart"/>
      <w:r>
        <w:t>b</w:t>
      </w:r>
      <w:proofErr w:type="spellEnd"/>
      <w:r>
        <w:t>.</w:t>
      </w:r>
    </w:p>
    <w:p w:rsidR="00D20EDF" w:rsidRDefault="00D20EDF" w:rsidP="00D20EDF">
      <w:pPr>
        <w:pStyle w:val="HabraText"/>
      </w:pPr>
    </w:p>
    <w:p w:rsidR="00D20EDF" w:rsidRDefault="00D20EDF" w:rsidP="00D20EDF">
      <w:pPr>
        <w:pStyle w:val="HabraText"/>
      </w:pPr>
      <w:r>
        <w:t>1BT – 2s !</w:t>
      </w:r>
    </w:p>
    <w:p w:rsidR="00D20EDF" w:rsidRDefault="00D20EDF" w:rsidP="00D20EDF">
      <w:pPr>
        <w:pStyle w:val="HabraText"/>
        <w:tabs>
          <w:tab w:val="left" w:pos="1276"/>
        </w:tabs>
      </w:pPr>
      <w:r>
        <w:t>2p ! –</w:t>
      </w:r>
      <w:r>
        <w:tab/>
        <w:t>pas = 0-6b., 5+list pikový</w:t>
      </w:r>
    </w:p>
    <w:p w:rsidR="00D20EDF" w:rsidRDefault="00D20EDF" w:rsidP="00D20EDF">
      <w:pPr>
        <w:pStyle w:val="HabraText"/>
        <w:tabs>
          <w:tab w:val="left" w:pos="1276"/>
        </w:tabs>
      </w:pPr>
      <w:r>
        <w:tab/>
        <w:t>3p = 7-9b. 5+list pikový s vedlejším, výzva do 4s</w:t>
      </w:r>
    </w:p>
    <w:p w:rsidR="00D20EDF" w:rsidRDefault="00D20EDF" w:rsidP="00D20EDF">
      <w:pPr>
        <w:pStyle w:val="HabraText"/>
        <w:tabs>
          <w:tab w:val="left" w:pos="1276"/>
        </w:tabs>
      </w:pPr>
      <w:r>
        <w:tab/>
        <w:t xml:space="preserve">3t,k,s = 5+list pikový, 4+list v dražené barvě, </w:t>
      </w:r>
      <w:proofErr w:type="spellStart"/>
      <w:r>
        <w:t>gameforcing</w:t>
      </w:r>
      <w:proofErr w:type="spellEnd"/>
      <w:r>
        <w:t>, 10+</w:t>
      </w:r>
      <w:proofErr w:type="spellStart"/>
      <w:r>
        <w:t>b</w:t>
      </w:r>
      <w:proofErr w:type="spellEnd"/>
      <w:r>
        <w:t>.</w:t>
      </w:r>
    </w:p>
    <w:p w:rsidR="00D20EDF" w:rsidRDefault="00D20EDF" w:rsidP="00D20EDF">
      <w:pPr>
        <w:rPr>
          <w:color w:val="000000"/>
        </w:rPr>
      </w:pPr>
    </w:p>
    <w:p w:rsidR="00D20EDF" w:rsidRDefault="00D20EDF" w:rsidP="00D20EDF">
      <w:pPr>
        <w:ind w:firstLine="708"/>
        <w:rPr>
          <w:color w:val="000000"/>
        </w:rPr>
      </w:pPr>
      <w:r>
        <w:rPr>
          <w:color w:val="000000"/>
        </w:rPr>
        <w:t>Co budete dražit po zahájení 1BT s následujícími listy a co ve druhém kole dražby:</w:t>
      </w:r>
    </w:p>
    <w:p w:rsidR="00D20EDF" w:rsidRDefault="00D20EDF" w:rsidP="00D20EDF">
      <w:pPr>
        <w:ind w:firstLine="708"/>
        <w:rPr>
          <w:color w:val="000000"/>
        </w:rPr>
      </w:pPr>
    </w:p>
    <w:p w:rsidR="00D20EDF" w:rsidRDefault="00D20EDF" w:rsidP="00D20EDF">
      <w:pPr>
        <w:pStyle w:val="HabraDrazba"/>
      </w:pPr>
      <w:r>
        <w:t>J,6,5,4,3,2</w:t>
      </w:r>
      <w:r>
        <w:tab/>
        <w:t>A,4</w:t>
      </w:r>
      <w:r>
        <w:tab/>
        <w:t>K,8,5,2</w:t>
      </w:r>
      <w:r>
        <w:tab/>
        <w:t>K,Q,5,4,3</w:t>
      </w:r>
      <w:r>
        <w:tab/>
        <w:t>A,5</w:t>
      </w:r>
      <w:r>
        <w:tab/>
        <w:t>K,J,8,7,3</w:t>
      </w:r>
    </w:p>
    <w:p w:rsidR="00D20EDF" w:rsidRDefault="00D20EDF" w:rsidP="00D20EDF">
      <w:pPr>
        <w:pStyle w:val="HabraDrazba"/>
      </w:pPr>
      <w:r>
        <w:t>10,7</w:t>
      </w:r>
      <w:r>
        <w:tab/>
        <w:t>K,J,10,6,5,3</w:t>
      </w:r>
      <w:r>
        <w:tab/>
        <w:t>Q,J,10,8,3</w:t>
      </w:r>
      <w:r>
        <w:tab/>
        <w:t>Q,7,5</w:t>
      </w:r>
      <w:r>
        <w:tab/>
        <w:t>7,2</w:t>
      </w:r>
      <w:r>
        <w:tab/>
        <w:t>10,8,6</w:t>
      </w:r>
    </w:p>
    <w:p w:rsidR="00D20EDF" w:rsidRDefault="00D20EDF" w:rsidP="00D20EDF">
      <w:pPr>
        <w:pStyle w:val="HabraDrazba"/>
      </w:pPr>
      <w:r>
        <w:t>9,8,4</w:t>
      </w:r>
      <w:r>
        <w:tab/>
        <w:t>Q,J,8</w:t>
      </w:r>
      <w:r>
        <w:tab/>
        <w:t>Q,7</w:t>
      </w:r>
      <w:r>
        <w:tab/>
        <w:t>10,4</w:t>
      </w:r>
      <w:r>
        <w:tab/>
        <w:t>6,4</w:t>
      </w:r>
      <w:r>
        <w:tab/>
        <w:t>Q,J,7,4</w:t>
      </w:r>
    </w:p>
    <w:p w:rsidR="00D20EDF" w:rsidRDefault="00D20EDF" w:rsidP="00D20EDF">
      <w:pPr>
        <w:pStyle w:val="HabraDrazba"/>
      </w:pPr>
      <w:r>
        <w:t>J,5</w:t>
      </w:r>
      <w:r>
        <w:tab/>
        <w:t>K,2</w:t>
      </w:r>
      <w:r>
        <w:tab/>
        <w:t>7,2</w:t>
      </w:r>
      <w:r>
        <w:tab/>
        <w:t>A,8,5</w:t>
      </w:r>
      <w:r>
        <w:tab/>
        <w:t>10,8,6,5,4,3,2</w:t>
      </w:r>
      <w:r>
        <w:tab/>
        <w:t>A</w:t>
      </w:r>
    </w:p>
    <w:p w:rsidR="003D19FB" w:rsidRDefault="003D19FB" w:rsidP="00D20EDF">
      <w:pPr>
        <w:pStyle w:val="HabraDrazba"/>
      </w:pPr>
    </w:p>
    <w:p w:rsidR="00D20EDF" w:rsidRDefault="00D20EDF" w:rsidP="00D20EDF">
      <w:pPr>
        <w:pStyle w:val="HabraDrazba"/>
      </w:pPr>
      <w:r>
        <w:t>2s</w:t>
      </w:r>
      <w:r>
        <w:tab/>
        <w:t>3s</w:t>
      </w:r>
      <w:r>
        <w:tab/>
        <w:t>2k</w:t>
      </w:r>
      <w:r>
        <w:tab/>
        <w:t>2s</w:t>
      </w:r>
      <w:r>
        <w:tab/>
        <w:t>pas</w:t>
      </w:r>
      <w:r>
        <w:tab/>
        <w:t>2s</w:t>
      </w:r>
    </w:p>
    <w:p w:rsidR="00D20EDF" w:rsidRDefault="0098390F" w:rsidP="00D20EDF">
      <w:pPr>
        <w:pStyle w:val="HabraDrazba"/>
      </w:pPr>
      <w:r>
        <w:t>pak pas</w:t>
      </w:r>
      <w:r>
        <w:tab/>
      </w:r>
      <w:proofErr w:type="spellStart"/>
      <w:r>
        <w:t>slemový</w:t>
      </w:r>
      <w:proofErr w:type="spellEnd"/>
      <w:r>
        <w:t xml:space="preserve"> pokus</w:t>
      </w:r>
      <w:r>
        <w:tab/>
        <w:t>pak</w:t>
      </w:r>
      <w:r w:rsidR="00D20EDF">
        <w:t xml:space="preserve"> 3s</w:t>
      </w:r>
      <w:r w:rsidR="00D20EDF">
        <w:tab/>
        <w:t>pak 3BT</w:t>
      </w:r>
      <w:r w:rsidR="00D20EDF">
        <w:tab/>
      </w:r>
      <w:r w:rsidR="00D20EDF">
        <w:tab/>
        <w:t>pak 3k</w:t>
      </w:r>
      <w:bookmarkStart w:id="336" w:name="_Toc171671628"/>
      <w:bookmarkStart w:id="337" w:name="_Toc182458205"/>
      <w:bookmarkStart w:id="338" w:name="_Toc182458332"/>
      <w:bookmarkStart w:id="339" w:name="_Toc182458652"/>
      <w:bookmarkStart w:id="340" w:name="_Toc182458720"/>
      <w:bookmarkStart w:id="341" w:name="_Toc182459409"/>
      <w:bookmarkStart w:id="342" w:name="_Toc182574785"/>
      <w:bookmarkStart w:id="343" w:name="_Toc183305472"/>
      <w:bookmarkStart w:id="344" w:name="_Toc187850830"/>
      <w:bookmarkStart w:id="345" w:name="_Toc188743763"/>
      <w:bookmarkStart w:id="346" w:name="_Toc194055788"/>
    </w:p>
    <w:p w:rsidR="00D20EDF" w:rsidRPr="006036AE" w:rsidRDefault="00D20EDF" w:rsidP="006036AE">
      <w:pPr>
        <w:pStyle w:val="HabraNadpisLekce"/>
      </w:pPr>
      <w:bookmarkStart w:id="347" w:name="_Toc277603510"/>
      <w:bookmarkStart w:id="348" w:name="_Toc342910538"/>
      <w:proofErr w:type="spellStart"/>
      <w:r w:rsidRPr="006036AE">
        <w:lastRenderedPageBreak/>
        <w:t>Bridge</w:t>
      </w:r>
      <w:proofErr w:type="spellEnd"/>
      <w:r w:rsidRPr="006036AE">
        <w:t xml:space="preserve"> Master 1B 11-20</w:t>
      </w:r>
      <w:bookmarkEnd w:id="336"/>
      <w:bookmarkEnd w:id="337"/>
      <w:bookmarkEnd w:id="338"/>
      <w:bookmarkEnd w:id="339"/>
      <w:bookmarkEnd w:id="340"/>
      <w:bookmarkEnd w:id="341"/>
      <w:bookmarkEnd w:id="342"/>
      <w:bookmarkEnd w:id="343"/>
      <w:bookmarkEnd w:id="344"/>
      <w:bookmarkEnd w:id="345"/>
      <w:bookmarkEnd w:id="346"/>
      <w:bookmarkEnd w:id="347"/>
      <w:bookmarkEnd w:id="348"/>
    </w:p>
    <w:p w:rsidR="00D20EDF" w:rsidRDefault="00D20EDF" w:rsidP="006E34BF">
      <w:pPr>
        <w:pStyle w:val="HabraOdrazky"/>
      </w:pPr>
      <w:r>
        <w:t>B</w:t>
      </w:r>
      <w:r w:rsidRPr="00074C58">
        <w:t>1</w:t>
      </w:r>
      <w:r>
        <w:t>1 – jak hrát A,x,x proti Q,J,x,x</w:t>
      </w:r>
    </w:p>
    <w:p w:rsidR="00D20EDF" w:rsidRDefault="00D20EDF" w:rsidP="006E34BF">
      <w:pPr>
        <w:pStyle w:val="HabraOdrazky"/>
      </w:pPr>
      <w:r>
        <w:t xml:space="preserve">B12 – vstupy k dvojitému </w:t>
      </w:r>
      <w:proofErr w:type="spellStart"/>
      <w:r>
        <w:t>impasu</w:t>
      </w:r>
      <w:proofErr w:type="spellEnd"/>
      <w:r>
        <w:t xml:space="preserve"> v trumfech</w:t>
      </w:r>
    </w:p>
    <w:p w:rsidR="00D20EDF" w:rsidRDefault="00D20EDF" w:rsidP="006E34BF">
      <w:pPr>
        <w:pStyle w:val="HabraOdrazky"/>
      </w:pPr>
      <w:r>
        <w:t xml:space="preserve">B13 – nelze vypracovat, musí sedět </w:t>
      </w:r>
      <w:proofErr w:type="spellStart"/>
      <w:r>
        <w:t>impas</w:t>
      </w:r>
      <w:proofErr w:type="spellEnd"/>
      <w:r>
        <w:t xml:space="preserve"> na kluka</w:t>
      </w:r>
    </w:p>
    <w:p w:rsidR="00D20EDF" w:rsidRDefault="00D20EDF" w:rsidP="006E34BF">
      <w:pPr>
        <w:pStyle w:val="HabraOdrazky"/>
      </w:pPr>
      <w:r>
        <w:t xml:space="preserve">B14 – správné pořadí odehrání barev (hlavně trumfů) při </w:t>
      </w:r>
      <w:proofErr w:type="spellStart"/>
      <w:r>
        <w:t>odblokovávání</w:t>
      </w:r>
      <w:proofErr w:type="spellEnd"/>
      <w:r>
        <w:t xml:space="preserve"> dlouhé barvy</w:t>
      </w:r>
    </w:p>
    <w:p w:rsidR="00D20EDF" w:rsidRDefault="00D20EDF" w:rsidP="006E34BF">
      <w:pPr>
        <w:pStyle w:val="HabraOdrazky"/>
      </w:pPr>
      <w:r>
        <w:t>B15 – vymyšlení jediné šance – singl kluk u Západu</w:t>
      </w:r>
    </w:p>
    <w:p w:rsidR="00D20EDF" w:rsidRDefault="00D20EDF" w:rsidP="006E34BF">
      <w:pPr>
        <w:pStyle w:val="HabraOdrazky"/>
      </w:pPr>
      <w:r>
        <w:t>B16 – větší pravděpodobnost singl král</w:t>
      </w:r>
    </w:p>
    <w:p w:rsidR="00D20EDF" w:rsidRDefault="00D20EDF" w:rsidP="006E34BF">
      <w:pPr>
        <w:pStyle w:val="HabraOdrazky"/>
      </w:pPr>
      <w:r>
        <w:t>B17 – bezpečná sehrávka</w:t>
      </w:r>
    </w:p>
    <w:p w:rsidR="00D20EDF" w:rsidRDefault="00D20EDF" w:rsidP="006E34BF">
      <w:pPr>
        <w:pStyle w:val="HabraOdrazky"/>
      </w:pPr>
      <w:r>
        <w:t>B18 – hra na větší pravděpodobnost rozložení figur</w:t>
      </w:r>
    </w:p>
    <w:p w:rsidR="00D20EDF" w:rsidRDefault="00D20EDF" w:rsidP="006E34BF">
      <w:pPr>
        <w:pStyle w:val="HabraOdrazky"/>
      </w:pPr>
      <w:r>
        <w:t>B19 – vytvoření vstupu k </w:t>
      </w:r>
      <w:proofErr w:type="spellStart"/>
      <w:r>
        <w:t>impasování</w:t>
      </w:r>
      <w:proofErr w:type="spellEnd"/>
      <w:r>
        <w:t xml:space="preserve"> </w:t>
      </w:r>
      <w:proofErr w:type="spellStart"/>
      <w:r>
        <w:t>snapem</w:t>
      </w:r>
      <w:proofErr w:type="spellEnd"/>
      <w:r>
        <w:t xml:space="preserve"> vysoké karty</w:t>
      </w:r>
    </w:p>
    <w:p w:rsidR="00D20EDF" w:rsidRDefault="00D20EDF" w:rsidP="006E34BF">
      <w:pPr>
        <w:pStyle w:val="HabraOdrazky"/>
      </w:pPr>
      <w:r>
        <w:t>B20 – shoz ztrátové karty před vytrumfováním, práce se vstupy</w:t>
      </w:r>
      <w:bookmarkStart w:id="349" w:name="_Toc171671629"/>
      <w:bookmarkStart w:id="350" w:name="_Toc182458206"/>
      <w:bookmarkStart w:id="351" w:name="_Toc182458333"/>
      <w:bookmarkStart w:id="352" w:name="_Toc182458653"/>
      <w:bookmarkStart w:id="353" w:name="_Toc182458721"/>
      <w:bookmarkStart w:id="354" w:name="_Toc182459410"/>
      <w:bookmarkStart w:id="355" w:name="_Toc182574786"/>
      <w:bookmarkStart w:id="356" w:name="_Toc183305473"/>
      <w:bookmarkStart w:id="357" w:name="_Toc187850831"/>
      <w:bookmarkStart w:id="358" w:name="_Toc188743764"/>
      <w:bookmarkStart w:id="359" w:name="_Toc194055789"/>
    </w:p>
    <w:p w:rsidR="00D20EDF" w:rsidRPr="006036AE" w:rsidRDefault="00D20EDF" w:rsidP="006036AE">
      <w:pPr>
        <w:pStyle w:val="HabraNadpisLekce"/>
      </w:pPr>
      <w:bookmarkStart w:id="360" w:name="_Toc277603511"/>
      <w:bookmarkStart w:id="361" w:name="_Toc342910539"/>
      <w:r w:rsidRPr="006036AE">
        <w:lastRenderedPageBreak/>
        <w:t>Plán barevné hry – Finesy</w:t>
      </w:r>
      <w:bookmarkEnd w:id="349"/>
      <w:bookmarkEnd w:id="350"/>
      <w:bookmarkEnd w:id="351"/>
      <w:bookmarkEnd w:id="352"/>
      <w:bookmarkEnd w:id="353"/>
      <w:bookmarkEnd w:id="354"/>
      <w:bookmarkEnd w:id="355"/>
      <w:bookmarkEnd w:id="356"/>
      <w:bookmarkEnd w:id="357"/>
      <w:bookmarkEnd w:id="358"/>
      <w:bookmarkEnd w:id="359"/>
      <w:bookmarkEnd w:id="360"/>
      <w:bookmarkEnd w:id="361"/>
    </w:p>
    <w:p w:rsidR="00D20EDF" w:rsidRDefault="00D20EDF" w:rsidP="00D20EDF">
      <w:pPr>
        <w:pStyle w:val="HabraText"/>
      </w:pPr>
      <w:r>
        <w:t xml:space="preserve">Není-li možné využít krátkosti ani délky stolu, nabízí se </w:t>
      </w:r>
      <w:proofErr w:type="spellStart"/>
      <w:r>
        <w:t>finesování</w:t>
      </w:r>
      <w:proofErr w:type="spellEnd"/>
      <w:r>
        <w:t>. Tato lekce je lekcí o vyhnutí se fingování s tím, že se hlavní hráč snaží, aby finesy museli hrát soupeři. Tady jsou příklady:</w:t>
      </w:r>
    </w:p>
    <w:p w:rsidR="00D20EDF" w:rsidRDefault="00D20EDF" w:rsidP="00D20EDF">
      <w:pPr>
        <w:pStyle w:val="HabraDrazba"/>
        <w:sectPr w:rsidR="00D20EDF" w:rsidSect="006036AE">
          <w:type w:val="continuous"/>
          <w:pgSz w:w="11906" w:h="16838"/>
          <w:pgMar w:top="1417" w:right="1417" w:bottom="1417" w:left="1417" w:header="708" w:footer="708" w:gutter="0"/>
          <w:cols w:space="708"/>
          <w:docGrid w:linePitch="360"/>
        </w:sectPr>
      </w:pPr>
    </w:p>
    <w:p w:rsidR="00D20EDF" w:rsidRDefault="00D20EDF" w:rsidP="00D20EDF">
      <w:pPr>
        <w:pStyle w:val="HabraDrazba"/>
      </w:pPr>
      <w:r>
        <w:lastRenderedPageBreak/>
        <w:t>1)</w:t>
      </w:r>
      <w:r>
        <w:tab/>
        <w:t>K,10,6,3</w:t>
      </w:r>
    </w:p>
    <w:p w:rsidR="00D20EDF" w:rsidRDefault="00D20EDF" w:rsidP="00D20EDF">
      <w:pPr>
        <w:pStyle w:val="HabraDrazba"/>
      </w:pPr>
      <w:r>
        <w:tab/>
        <w:t>7,5,2</w:t>
      </w:r>
    </w:p>
    <w:p w:rsidR="00D20EDF" w:rsidRDefault="00D20EDF" w:rsidP="00D20EDF">
      <w:pPr>
        <w:pStyle w:val="HabraDrazba"/>
      </w:pPr>
      <w:r>
        <w:tab/>
        <w:t>K,10,5</w:t>
      </w:r>
    </w:p>
    <w:p w:rsidR="00D20EDF" w:rsidRDefault="00D20EDF" w:rsidP="00D20EDF">
      <w:pPr>
        <w:pStyle w:val="HabraDrazba"/>
      </w:pPr>
      <w:r>
        <w:tab/>
        <w:t>Q,8,4</w:t>
      </w:r>
    </w:p>
    <w:p w:rsidR="00D20EDF" w:rsidRPr="008B53E4" w:rsidRDefault="00D20EDF" w:rsidP="00D20EDF">
      <w:pPr>
        <w:pStyle w:val="HabraText"/>
      </w:pPr>
    </w:p>
    <w:p w:rsidR="00D20EDF" w:rsidRDefault="00D20EDF" w:rsidP="00D20EDF">
      <w:pPr>
        <w:pStyle w:val="HabraDrazba"/>
      </w:pPr>
      <w:r>
        <w:tab/>
        <w:t>A,J,9,4</w:t>
      </w:r>
    </w:p>
    <w:p w:rsidR="00D20EDF" w:rsidRDefault="00D20EDF" w:rsidP="00D20EDF">
      <w:pPr>
        <w:pStyle w:val="HabraDrazba"/>
      </w:pPr>
      <w:r>
        <w:tab/>
        <w:t>A,9,6</w:t>
      </w:r>
    </w:p>
    <w:p w:rsidR="00D20EDF" w:rsidRDefault="00D20EDF" w:rsidP="00D20EDF">
      <w:pPr>
        <w:pStyle w:val="HabraDrazba"/>
      </w:pPr>
      <w:r>
        <w:tab/>
        <w:t>A,J,4</w:t>
      </w:r>
    </w:p>
    <w:p w:rsidR="00D20EDF" w:rsidRDefault="00D20EDF" w:rsidP="00D20EDF">
      <w:pPr>
        <w:pStyle w:val="HabraDrazba"/>
      </w:pPr>
      <w:r>
        <w:tab/>
        <w:t>J,7,2</w:t>
      </w:r>
    </w:p>
    <w:p w:rsidR="00D20EDF" w:rsidRDefault="00D20EDF" w:rsidP="00D20EDF">
      <w:pPr>
        <w:pStyle w:val="HabraDrazba"/>
      </w:pPr>
      <w:r w:rsidRPr="00507134">
        <w:t>Závazek</w:t>
      </w:r>
      <w:r w:rsidRPr="006036AE">
        <w:t>:</w:t>
      </w:r>
      <w:r>
        <w:t xml:space="preserve"> 2 piky</w:t>
      </w:r>
      <w:r>
        <w:tab/>
      </w:r>
    </w:p>
    <w:p w:rsidR="00D20EDF" w:rsidRDefault="00D20EDF" w:rsidP="00D20EDF">
      <w:pPr>
        <w:pStyle w:val="HabraDrazba"/>
      </w:pPr>
      <w:r w:rsidRPr="00507134">
        <w:t>Výnos</w:t>
      </w:r>
      <w:r w:rsidRPr="006036AE">
        <w:t>:</w:t>
      </w:r>
      <w:r>
        <w:t xml:space="preserve"> K srdcový</w:t>
      </w:r>
    </w:p>
    <w:p w:rsidR="00D20EDF" w:rsidRPr="0078382E" w:rsidRDefault="00D20EDF" w:rsidP="0078382E">
      <w:pPr>
        <w:pStyle w:val="HabraText"/>
      </w:pPr>
      <w:r>
        <w:t>Šest jistých zdvihů s šancemi ve třech barvách. Nejlepší je, aby tyto barvy rozehrávali soupeři. Propustíme tedy první zdvih, vezmeme esem druhý a vrátíme opět srdce. Jednu z barev jsou nuceni rozehrát soupeři, odehrají-li např. nejvyšší trefy, vezmeme třetí, odehrajeme nejvyšší trumfy, vpustíme soupeře posledním trumfem a teď musí zadat v kárech nebo dát shoz.</w:t>
      </w:r>
    </w:p>
    <w:p w:rsidR="00D20EDF" w:rsidRDefault="0078382E" w:rsidP="00D20EDF">
      <w:pPr>
        <w:pStyle w:val="HabraDrazba"/>
      </w:pPr>
      <w:r>
        <w:br w:type="column"/>
      </w:r>
      <w:r w:rsidR="00D20EDF">
        <w:lastRenderedPageBreak/>
        <w:t>2)</w:t>
      </w:r>
      <w:r w:rsidR="00D20EDF">
        <w:tab/>
        <w:t>A,10,8,7</w:t>
      </w:r>
    </w:p>
    <w:p w:rsidR="00D20EDF" w:rsidRDefault="00D20EDF" w:rsidP="00D20EDF">
      <w:pPr>
        <w:pStyle w:val="HabraDrazba"/>
      </w:pPr>
      <w:r>
        <w:tab/>
        <w:t>A,6,4</w:t>
      </w:r>
    </w:p>
    <w:p w:rsidR="00D20EDF" w:rsidRDefault="00D20EDF" w:rsidP="00D20EDF">
      <w:pPr>
        <w:pStyle w:val="HabraDrazba"/>
      </w:pPr>
      <w:r>
        <w:tab/>
        <w:t>K,7,4</w:t>
      </w:r>
    </w:p>
    <w:p w:rsidR="00D20EDF" w:rsidRDefault="00D20EDF" w:rsidP="00D20EDF">
      <w:pPr>
        <w:pStyle w:val="HabraDrazba"/>
      </w:pPr>
      <w:r>
        <w:tab/>
        <w:t>Q,10,2</w:t>
      </w:r>
    </w:p>
    <w:p w:rsidR="00D20EDF" w:rsidRPr="008B53E4" w:rsidRDefault="00D20EDF" w:rsidP="00D20EDF">
      <w:pPr>
        <w:pStyle w:val="HabraText"/>
      </w:pPr>
    </w:p>
    <w:p w:rsidR="00D20EDF" w:rsidRDefault="00D20EDF" w:rsidP="00D20EDF">
      <w:pPr>
        <w:pStyle w:val="HabraDrazba"/>
      </w:pPr>
      <w:r>
        <w:tab/>
        <w:t>Q,J,9,5,4,2</w:t>
      </w:r>
    </w:p>
    <w:p w:rsidR="00D20EDF" w:rsidRDefault="00D20EDF" w:rsidP="00D20EDF">
      <w:pPr>
        <w:pStyle w:val="HabraDrazba"/>
      </w:pPr>
      <w:r>
        <w:tab/>
        <w:t>5</w:t>
      </w:r>
    </w:p>
    <w:p w:rsidR="00D20EDF" w:rsidRDefault="00D20EDF" w:rsidP="00D20EDF">
      <w:pPr>
        <w:pStyle w:val="HabraDrazba"/>
      </w:pPr>
      <w:r>
        <w:tab/>
        <w:t>A,J,3</w:t>
      </w:r>
    </w:p>
    <w:p w:rsidR="00D20EDF" w:rsidRDefault="00D20EDF" w:rsidP="00D20EDF">
      <w:pPr>
        <w:pStyle w:val="HabraDrazba"/>
      </w:pPr>
      <w:r>
        <w:tab/>
        <w:t>K,9,7</w:t>
      </w:r>
    </w:p>
    <w:p w:rsidR="00D20EDF" w:rsidRDefault="00D20EDF" w:rsidP="00D20EDF">
      <w:pPr>
        <w:pStyle w:val="HabraDrazba"/>
      </w:pPr>
      <w:r w:rsidRPr="00507134">
        <w:t>Závazek</w:t>
      </w:r>
      <w:r w:rsidRPr="006036AE">
        <w:t>:</w:t>
      </w:r>
      <w:r>
        <w:t xml:space="preserve"> 4 piky</w:t>
      </w:r>
    </w:p>
    <w:p w:rsidR="00D20EDF" w:rsidRDefault="00D20EDF" w:rsidP="00D20EDF">
      <w:pPr>
        <w:pStyle w:val="HabraDrazba"/>
      </w:pPr>
      <w:r w:rsidRPr="00507134">
        <w:t>Výnos</w:t>
      </w:r>
      <w:r w:rsidRPr="006036AE">
        <w:t>:</w:t>
      </w:r>
      <w:r>
        <w:t xml:space="preserve"> Q srdcová</w:t>
      </w:r>
    </w:p>
    <w:p w:rsidR="00D20EDF" w:rsidRDefault="00D20EDF" w:rsidP="00D20EDF">
      <w:pPr>
        <w:pStyle w:val="HabraText"/>
      </w:pPr>
      <w:r>
        <w:t xml:space="preserve">Vezmeme esem a počneme eliminovat srdce </w:t>
      </w:r>
      <w:proofErr w:type="spellStart"/>
      <w:r>
        <w:t>snapem</w:t>
      </w:r>
      <w:proofErr w:type="spellEnd"/>
      <w:r>
        <w:t xml:space="preserve">,vyneseme dámu pikovou, abychom naváděli k položení krále, vezmeme esem, </w:t>
      </w:r>
      <w:proofErr w:type="spellStart"/>
      <w:r>
        <w:t>snapneme</w:t>
      </w:r>
      <w:proofErr w:type="spellEnd"/>
      <w:r>
        <w:t xml:space="preserve"> poslední srdce a odevzdáme trumf. Pokud bude ve zdvihu Západ, je dobojováno, protože ten musí zadat. Pokud to bude Východ, vezmeme káro zvysoka, zahrajeme druhou vysokou káru a třetí károu vpustíme libovolného protivníka, který opět musí zadat.</w:t>
      </w:r>
    </w:p>
    <w:p w:rsidR="0078382E" w:rsidRDefault="0078382E" w:rsidP="00D20EDF">
      <w:pPr>
        <w:pStyle w:val="HabraText"/>
      </w:pPr>
    </w:p>
    <w:p w:rsidR="00D20EDF" w:rsidRPr="00CF71A3" w:rsidRDefault="00D20EDF" w:rsidP="00D20EDF">
      <w:pPr>
        <w:pStyle w:val="HabraText"/>
        <w:sectPr w:rsidR="00D20EDF" w:rsidRPr="00CF71A3" w:rsidSect="006036AE">
          <w:type w:val="continuous"/>
          <w:pgSz w:w="11906" w:h="16838"/>
          <w:pgMar w:top="1417" w:right="1417" w:bottom="1417" w:left="1417" w:header="708" w:footer="708" w:gutter="0"/>
          <w:cols w:num="2" w:space="708"/>
          <w:docGrid w:linePitch="360"/>
        </w:sectPr>
      </w:pPr>
    </w:p>
    <w:p w:rsidR="00D20EDF" w:rsidRDefault="00D20EDF" w:rsidP="00D20EDF">
      <w:pPr>
        <w:pStyle w:val="HabraDrazba"/>
      </w:pPr>
      <w:r>
        <w:lastRenderedPageBreak/>
        <w:t>3)</w:t>
      </w:r>
      <w:r>
        <w:tab/>
        <w:t>A,10,9</w:t>
      </w:r>
    </w:p>
    <w:p w:rsidR="00D20EDF" w:rsidRDefault="00D20EDF" w:rsidP="00D20EDF">
      <w:pPr>
        <w:pStyle w:val="HabraDrazba"/>
      </w:pPr>
      <w:r>
        <w:tab/>
        <w:t>A,7,6,5</w:t>
      </w:r>
    </w:p>
    <w:p w:rsidR="00D20EDF" w:rsidRDefault="00D20EDF" w:rsidP="00D20EDF">
      <w:pPr>
        <w:pStyle w:val="HabraDrazba"/>
      </w:pPr>
      <w:r>
        <w:tab/>
        <w:t>K,J,3</w:t>
      </w:r>
    </w:p>
    <w:p w:rsidR="00D20EDF" w:rsidRDefault="00D20EDF" w:rsidP="00D20EDF">
      <w:pPr>
        <w:pStyle w:val="HabraDrazba"/>
      </w:pPr>
      <w:r>
        <w:tab/>
        <w:t>A,Q,9</w:t>
      </w:r>
    </w:p>
    <w:p w:rsidR="00D20EDF" w:rsidRDefault="00D20EDF" w:rsidP="00D20EDF">
      <w:pPr>
        <w:pStyle w:val="HabraDrazba"/>
      </w:pPr>
    </w:p>
    <w:p w:rsidR="00D20EDF" w:rsidRDefault="00D20EDF" w:rsidP="00D20EDF">
      <w:pPr>
        <w:pStyle w:val="HabraDrazba"/>
      </w:pPr>
      <w:r>
        <w:tab/>
        <w:t>K,Q,J,8,7,6,3</w:t>
      </w:r>
    </w:p>
    <w:p w:rsidR="00D20EDF" w:rsidRDefault="00D20EDF" w:rsidP="00D20EDF">
      <w:pPr>
        <w:pStyle w:val="HabraDrazba"/>
      </w:pPr>
      <w:r>
        <w:tab/>
        <w:t>3</w:t>
      </w:r>
    </w:p>
    <w:p w:rsidR="00D20EDF" w:rsidRDefault="00D20EDF" w:rsidP="00D20EDF">
      <w:pPr>
        <w:pStyle w:val="HabraDrazba"/>
      </w:pPr>
      <w:r>
        <w:tab/>
        <w:t>A,8,6</w:t>
      </w:r>
    </w:p>
    <w:p w:rsidR="00D20EDF" w:rsidRDefault="00D20EDF" w:rsidP="00D20EDF">
      <w:pPr>
        <w:pStyle w:val="HabraDrazba"/>
      </w:pPr>
      <w:r>
        <w:tab/>
        <w:t>7,5</w:t>
      </w:r>
    </w:p>
    <w:p w:rsidR="00D20EDF" w:rsidRDefault="00D20EDF" w:rsidP="00D20EDF">
      <w:pPr>
        <w:pStyle w:val="HabraDrazba"/>
      </w:pPr>
      <w:r w:rsidRPr="007C3E48">
        <w:t>Závazek</w:t>
      </w:r>
      <w:r w:rsidRPr="006036AE">
        <w:t>:</w:t>
      </w:r>
      <w:r>
        <w:t xml:space="preserve"> 6 </w:t>
      </w:r>
      <w:proofErr w:type="spellStart"/>
      <w:r>
        <w:t>piků</w:t>
      </w:r>
      <w:proofErr w:type="spellEnd"/>
      <w:r>
        <w:tab/>
      </w:r>
    </w:p>
    <w:p w:rsidR="00D20EDF" w:rsidRDefault="00D20EDF" w:rsidP="00D20EDF">
      <w:pPr>
        <w:pStyle w:val="HabraDrazba"/>
      </w:pPr>
      <w:r w:rsidRPr="007C3E48">
        <w:t>Výnos</w:t>
      </w:r>
      <w:r w:rsidRPr="006036AE">
        <w:t>:</w:t>
      </w:r>
      <w:r>
        <w:t xml:space="preserve"> K srdcový</w:t>
      </w:r>
    </w:p>
    <w:p w:rsidR="00D20EDF" w:rsidRPr="0078382E" w:rsidRDefault="00D20EDF" w:rsidP="0078382E">
      <w:pPr>
        <w:pStyle w:val="HabraText"/>
      </w:pPr>
      <w:r>
        <w:t xml:space="preserve">Nutné je nejdříve vyeliminovat srdce, proto vezmeme esem a </w:t>
      </w:r>
      <w:proofErr w:type="spellStart"/>
      <w:r>
        <w:t>snapneme</w:t>
      </w:r>
      <w:proofErr w:type="spellEnd"/>
      <w:r>
        <w:t xml:space="preserve"> srdci vysoko, trumfem na stůl, </w:t>
      </w:r>
      <w:proofErr w:type="spellStart"/>
      <w:r>
        <w:t>snap</w:t>
      </w:r>
      <w:proofErr w:type="spellEnd"/>
      <w:r>
        <w:t xml:space="preserve"> srdce vysoko, trumfem na stůl, </w:t>
      </w:r>
      <w:proofErr w:type="spellStart"/>
      <w:r>
        <w:t>snap</w:t>
      </w:r>
      <w:proofErr w:type="spellEnd"/>
      <w:r>
        <w:t xml:space="preserve"> srdce vysoko, </w:t>
      </w:r>
      <w:proofErr w:type="spellStart"/>
      <w:r>
        <w:t>dotrumfujeme</w:t>
      </w:r>
      <w:proofErr w:type="spellEnd"/>
      <w:r>
        <w:t>, bude-li třeba, a vpustíme Východ do zdvihu tak, že na tref položíme devítku. Teď nám musí Východ zadat.</w:t>
      </w:r>
    </w:p>
    <w:p w:rsidR="00D20EDF" w:rsidRDefault="0078382E" w:rsidP="00D20EDF">
      <w:pPr>
        <w:pStyle w:val="HabraDrazba"/>
      </w:pPr>
      <w:r>
        <w:br w:type="column"/>
      </w:r>
      <w:r w:rsidR="00D20EDF">
        <w:lastRenderedPageBreak/>
        <w:t>4)</w:t>
      </w:r>
      <w:r w:rsidR="00D20EDF">
        <w:tab/>
        <w:t>5,4,3</w:t>
      </w:r>
    </w:p>
    <w:p w:rsidR="00D20EDF" w:rsidRDefault="00D20EDF" w:rsidP="00D20EDF">
      <w:pPr>
        <w:pStyle w:val="HabraDrazba"/>
      </w:pPr>
      <w:r>
        <w:tab/>
        <w:t>A,10,6</w:t>
      </w:r>
    </w:p>
    <w:p w:rsidR="00D20EDF" w:rsidRDefault="00D20EDF" w:rsidP="00D20EDF">
      <w:pPr>
        <w:pStyle w:val="HabraDrazba"/>
      </w:pPr>
      <w:r>
        <w:tab/>
        <w:t>K,J,8</w:t>
      </w:r>
    </w:p>
    <w:p w:rsidR="00D20EDF" w:rsidRDefault="00D20EDF" w:rsidP="00D20EDF">
      <w:pPr>
        <w:pStyle w:val="HabraDrazba"/>
      </w:pPr>
      <w:r>
        <w:t>K,10,7</w:t>
      </w:r>
      <w:r>
        <w:tab/>
        <w:t>9,6,5,4</w:t>
      </w:r>
      <w:r>
        <w:tab/>
        <w:t>J,9,8,2</w:t>
      </w:r>
    </w:p>
    <w:p w:rsidR="00D20EDF" w:rsidRDefault="00D20EDF" w:rsidP="00D20EDF">
      <w:pPr>
        <w:pStyle w:val="HabraDrazba"/>
      </w:pPr>
      <w:r>
        <w:t>K,Q,J,5,3,2</w:t>
      </w:r>
      <w:r>
        <w:tab/>
      </w:r>
      <w:r>
        <w:tab/>
        <w:t>9,7,4</w:t>
      </w:r>
    </w:p>
    <w:p w:rsidR="00D20EDF" w:rsidRDefault="00D20EDF" w:rsidP="00D20EDF">
      <w:pPr>
        <w:pStyle w:val="HabraDrazba"/>
      </w:pPr>
      <w:r>
        <w:t>6,4,3,2</w:t>
      </w:r>
      <w:r>
        <w:tab/>
      </w:r>
      <w:r>
        <w:tab/>
        <w:t>10,9,5</w:t>
      </w:r>
    </w:p>
    <w:p w:rsidR="00D20EDF" w:rsidRDefault="00D20EDF" w:rsidP="00D20EDF">
      <w:pPr>
        <w:pStyle w:val="HabraDrazba"/>
      </w:pPr>
      <w:r>
        <w:t>–</w:t>
      </w:r>
      <w:r>
        <w:tab/>
        <w:t>A,Q,6</w:t>
      </w:r>
      <w:r>
        <w:tab/>
        <w:t>Q,J,10</w:t>
      </w:r>
    </w:p>
    <w:p w:rsidR="00D20EDF" w:rsidRDefault="00D20EDF" w:rsidP="00D20EDF">
      <w:pPr>
        <w:pStyle w:val="HabraDrazba"/>
      </w:pPr>
      <w:r>
        <w:tab/>
        <w:t>8</w:t>
      </w:r>
    </w:p>
    <w:p w:rsidR="00D20EDF" w:rsidRDefault="00D20EDF" w:rsidP="00D20EDF">
      <w:pPr>
        <w:pStyle w:val="HabraDrazba"/>
      </w:pPr>
      <w:r>
        <w:tab/>
        <w:t>A,Q,7</w:t>
      </w:r>
    </w:p>
    <w:p w:rsidR="00D20EDF" w:rsidRDefault="00D20EDF" w:rsidP="00D20EDF">
      <w:pPr>
        <w:pStyle w:val="HabraDrazba"/>
      </w:pPr>
      <w:r>
        <w:tab/>
        <w:t>A,K,8,7,3,2</w:t>
      </w:r>
    </w:p>
    <w:p w:rsidR="00D20EDF" w:rsidRDefault="00D20EDF" w:rsidP="00D20EDF">
      <w:pPr>
        <w:pStyle w:val="HabraDrazba"/>
      </w:pPr>
      <w:r w:rsidRPr="007C3E48">
        <w:t>Závazek</w:t>
      </w:r>
      <w:r w:rsidRPr="006036AE">
        <w:t>:</w:t>
      </w:r>
      <w:r>
        <w:t xml:space="preserve"> 5 </w:t>
      </w:r>
      <w:proofErr w:type="spellStart"/>
      <w:r>
        <w:t>trefů</w:t>
      </w:r>
      <w:proofErr w:type="spellEnd"/>
    </w:p>
    <w:p w:rsidR="00D20EDF" w:rsidRDefault="00D20EDF" w:rsidP="00D20EDF">
      <w:pPr>
        <w:pStyle w:val="HabraDrazba"/>
      </w:pPr>
      <w:r w:rsidRPr="007C3E48">
        <w:t>Výnos</w:t>
      </w:r>
      <w:r w:rsidRPr="006036AE">
        <w:t>:</w:t>
      </w:r>
      <w:r>
        <w:t xml:space="preserve"> K srdcový</w:t>
      </w:r>
    </w:p>
    <w:p w:rsidR="00D20EDF" w:rsidRDefault="00D20EDF" w:rsidP="00D20EDF">
      <w:pPr>
        <w:pStyle w:val="HabraText"/>
      </w:pPr>
      <w:r>
        <w:t xml:space="preserve"> Vezmeme esem a přebijeme jedno srdce. Odehrajeme eso a krále trefové. Protože chcete vpustit do zdvihu Západ, vezmete domů svá tři kára tak, že skončíte na stole a vynesete 10 srdcovou (odhoz piky), čímž vpustíte do zdvihu Západ. A Západ je v tom.</w:t>
      </w:r>
    </w:p>
    <w:p w:rsidR="00D20EDF" w:rsidRDefault="00D20EDF" w:rsidP="00D20EDF">
      <w:pPr>
        <w:rPr>
          <w:color w:val="000000"/>
        </w:rPr>
        <w:sectPr w:rsidR="00D20EDF" w:rsidSect="006036AE">
          <w:type w:val="continuous"/>
          <w:pgSz w:w="11906" w:h="16838"/>
          <w:pgMar w:top="1417" w:right="1417" w:bottom="1417" w:left="1417" w:header="708" w:footer="708" w:gutter="0"/>
          <w:cols w:num="2" w:space="708"/>
          <w:docGrid w:linePitch="360"/>
        </w:sectPr>
      </w:pPr>
    </w:p>
    <w:p w:rsidR="0078382E" w:rsidRDefault="0078382E">
      <w:pPr>
        <w:rPr>
          <w:bCs w:val="0"/>
          <w:szCs w:val="36"/>
        </w:rPr>
      </w:pPr>
      <w:r>
        <w:lastRenderedPageBreak/>
        <w:br w:type="page"/>
      </w:r>
    </w:p>
    <w:p w:rsidR="0078382E" w:rsidRDefault="0078382E" w:rsidP="00D20EDF">
      <w:pPr>
        <w:pStyle w:val="HabraDrazba"/>
        <w:sectPr w:rsidR="0078382E" w:rsidSect="006036AE">
          <w:type w:val="continuous"/>
          <w:pgSz w:w="11906" w:h="16838"/>
          <w:pgMar w:top="1417" w:right="1417" w:bottom="1417" w:left="1417" w:header="708" w:footer="708" w:gutter="0"/>
          <w:cols w:num="2" w:space="708"/>
          <w:docGrid w:linePitch="360"/>
        </w:sectPr>
      </w:pPr>
    </w:p>
    <w:p w:rsidR="00D20EDF" w:rsidRDefault="0078382E" w:rsidP="00D20EDF">
      <w:pPr>
        <w:pStyle w:val="HabraDrazba"/>
      </w:pPr>
      <w:r>
        <w:lastRenderedPageBreak/>
        <w:t>5)</w:t>
      </w:r>
      <w:r w:rsidR="00D20EDF">
        <w:tab/>
        <w:t>A,8,6,3</w:t>
      </w:r>
      <w:r w:rsidR="00D20EDF">
        <w:tab/>
      </w:r>
    </w:p>
    <w:p w:rsidR="00D20EDF" w:rsidRDefault="00D20EDF" w:rsidP="00D20EDF">
      <w:pPr>
        <w:pStyle w:val="HabraDrazba"/>
      </w:pPr>
      <w:r>
        <w:tab/>
        <w:t>K,10,4</w:t>
      </w:r>
      <w:r>
        <w:tab/>
      </w:r>
    </w:p>
    <w:p w:rsidR="00D20EDF" w:rsidRDefault="00D20EDF" w:rsidP="00D20EDF">
      <w:pPr>
        <w:pStyle w:val="HabraDrazba"/>
      </w:pPr>
      <w:r>
        <w:tab/>
        <w:t>A,2</w:t>
      </w:r>
      <w:r>
        <w:tab/>
      </w:r>
    </w:p>
    <w:p w:rsidR="00D20EDF" w:rsidRDefault="00D20EDF" w:rsidP="00D20EDF">
      <w:pPr>
        <w:pStyle w:val="HabraDrazba"/>
      </w:pPr>
      <w:r>
        <w:t>–</w:t>
      </w:r>
      <w:r>
        <w:tab/>
        <w:t>A,10,5,3</w:t>
      </w:r>
      <w:r>
        <w:tab/>
        <w:t>K,J</w:t>
      </w:r>
    </w:p>
    <w:p w:rsidR="00D20EDF" w:rsidRDefault="00D20EDF" w:rsidP="00D20EDF">
      <w:pPr>
        <w:pStyle w:val="HabraDrazba"/>
      </w:pPr>
      <w:r>
        <w:t>J,9,8,3</w:t>
      </w:r>
      <w:r>
        <w:tab/>
      </w:r>
      <w:r>
        <w:tab/>
        <w:t>A,Q,6</w:t>
      </w:r>
    </w:p>
    <w:p w:rsidR="00D20EDF" w:rsidRDefault="00D20EDF" w:rsidP="00D20EDF">
      <w:pPr>
        <w:pStyle w:val="HabraDrazba"/>
      </w:pPr>
      <w:r>
        <w:t>10,8,7,6,5,3</w:t>
      </w:r>
      <w:r>
        <w:tab/>
      </w:r>
      <w:r>
        <w:tab/>
        <w:t>K,J,9</w:t>
      </w:r>
    </w:p>
    <w:p w:rsidR="00D20EDF" w:rsidRDefault="00D20EDF" w:rsidP="00D20EDF">
      <w:pPr>
        <w:pStyle w:val="HabraDrazba"/>
      </w:pPr>
      <w:r>
        <w:t>8,7,4</w:t>
      </w:r>
      <w:r>
        <w:tab/>
        <w:t>Q,10,9,7,5,4,2</w:t>
      </w:r>
      <w:r>
        <w:tab/>
        <w:t>K,Q,J,9,6</w:t>
      </w:r>
    </w:p>
    <w:p w:rsidR="00D20EDF" w:rsidRDefault="00D20EDF" w:rsidP="00D20EDF">
      <w:pPr>
        <w:pStyle w:val="HabraDrazba"/>
      </w:pPr>
      <w:r>
        <w:tab/>
        <w:t>7,5,2</w:t>
      </w:r>
    </w:p>
    <w:p w:rsidR="00D20EDF" w:rsidRDefault="00D20EDF" w:rsidP="00D20EDF">
      <w:pPr>
        <w:pStyle w:val="HabraDrazba"/>
      </w:pPr>
      <w:r>
        <w:tab/>
        <w:t>Q,4</w:t>
      </w:r>
    </w:p>
    <w:p w:rsidR="00D20EDF" w:rsidRDefault="00D20EDF" w:rsidP="00D20EDF">
      <w:pPr>
        <w:pStyle w:val="HabraDrazba"/>
      </w:pPr>
      <w:r>
        <w:tab/>
        <w:t>2</w:t>
      </w:r>
    </w:p>
    <w:p w:rsidR="0078382E" w:rsidRDefault="0078382E" w:rsidP="00D20EDF">
      <w:pPr>
        <w:pStyle w:val="HabraDrazba"/>
      </w:pPr>
    </w:p>
    <w:p w:rsidR="00D20EDF" w:rsidRDefault="00D20EDF" w:rsidP="00D20EDF">
      <w:pPr>
        <w:pStyle w:val="HabraDrazba"/>
      </w:pPr>
      <w:r w:rsidRPr="007C3E48">
        <w:t>Závazek</w:t>
      </w:r>
      <w:r w:rsidRPr="006036AE">
        <w:t>:</w:t>
      </w:r>
      <w:r>
        <w:t xml:space="preserve"> 3 piky kontra (E)</w:t>
      </w:r>
    </w:p>
    <w:p w:rsidR="00D20EDF" w:rsidRDefault="00D20EDF" w:rsidP="00D20EDF">
      <w:pPr>
        <w:pStyle w:val="HabraDrazba"/>
      </w:pPr>
      <w:r w:rsidRPr="007C3E48">
        <w:t>Výnos</w:t>
      </w:r>
      <w:r w:rsidRPr="006036AE">
        <w:t>:</w:t>
      </w:r>
      <w:r>
        <w:t xml:space="preserve"> 8 trefová</w:t>
      </w:r>
    </w:p>
    <w:p w:rsidR="0078382E" w:rsidRDefault="00D20EDF" w:rsidP="0078382E">
      <w:pPr>
        <w:pStyle w:val="HabraText"/>
      </w:pPr>
      <w:r>
        <w:t xml:space="preserve">Je třeba pečlivě </w:t>
      </w:r>
      <w:proofErr w:type="spellStart"/>
      <w:r>
        <w:t>vysnapovat</w:t>
      </w:r>
      <w:proofErr w:type="spellEnd"/>
      <w:r>
        <w:t xml:space="preserve"> trefy. Vezmeme eso, </w:t>
      </w:r>
      <w:proofErr w:type="spellStart"/>
      <w:r>
        <w:t>snapneme</w:t>
      </w:r>
      <w:proofErr w:type="spellEnd"/>
      <w:r>
        <w:t xml:space="preserve"> tref, esem trumfovým na stůl, </w:t>
      </w:r>
      <w:proofErr w:type="spellStart"/>
      <w:r>
        <w:t>snap</w:t>
      </w:r>
      <w:proofErr w:type="spellEnd"/>
      <w:r>
        <w:t xml:space="preserve"> trefu a pustíme trumfem Východ. Na tref zahodíme srdci a Východ musí zadat srdci nebo káro nebo na tref dát shoz káry.</w:t>
      </w:r>
    </w:p>
    <w:p w:rsidR="00D20EDF" w:rsidRPr="0078382E" w:rsidRDefault="0078382E" w:rsidP="0078382E">
      <w:pPr>
        <w:pStyle w:val="HabraDrazba"/>
        <w:rPr>
          <w:bCs/>
        </w:rPr>
      </w:pPr>
      <w:r>
        <w:br w:type="column"/>
      </w:r>
      <w:r w:rsidR="00D20EDF">
        <w:lastRenderedPageBreak/>
        <w:t>6)</w:t>
      </w:r>
      <w:r w:rsidR="00D20EDF">
        <w:tab/>
        <w:t>J,10,5</w:t>
      </w:r>
    </w:p>
    <w:p w:rsidR="00D20EDF" w:rsidRDefault="00D20EDF" w:rsidP="00D20EDF">
      <w:pPr>
        <w:pStyle w:val="HabraDrazba"/>
        <w:rPr>
          <w:bCs/>
        </w:rPr>
      </w:pPr>
      <w:r>
        <w:tab/>
        <w:t>10,6,4,2</w:t>
      </w:r>
    </w:p>
    <w:p w:rsidR="00D20EDF" w:rsidRDefault="00D20EDF" w:rsidP="00D20EDF">
      <w:pPr>
        <w:pStyle w:val="HabraDrazba"/>
        <w:rPr>
          <w:bCs/>
        </w:rPr>
      </w:pPr>
      <w:r>
        <w:tab/>
        <w:t>K,Q,5</w:t>
      </w:r>
    </w:p>
    <w:p w:rsidR="00D20EDF" w:rsidRDefault="00D20EDF" w:rsidP="00D20EDF">
      <w:pPr>
        <w:pStyle w:val="HabraDrazba"/>
        <w:rPr>
          <w:bCs/>
        </w:rPr>
      </w:pPr>
      <w:r>
        <w:t>9,4</w:t>
      </w:r>
      <w:r>
        <w:tab/>
        <w:t>10,7,3</w:t>
      </w:r>
      <w:r>
        <w:tab/>
        <w:t>8,6,2</w:t>
      </w:r>
    </w:p>
    <w:p w:rsidR="00D20EDF" w:rsidRDefault="00D20EDF" w:rsidP="00D20EDF">
      <w:pPr>
        <w:pStyle w:val="HabraDrazba"/>
        <w:rPr>
          <w:bCs/>
        </w:rPr>
      </w:pPr>
      <w:r>
        <w:t>A,Q,J,5</w:t>
      </w:r>
      <w:r>
        <w:tab/>
      </w:r>
      <w:r>
        <w:tab/>
        <w:t>9,8</w:t>
      </w:r>
    </w:p>
    <w:p w:rsidR="00D20EDF" w:rsidRDefault="00D20EDF" w:rsidP="00D20EDF">
      <w:pPr>
        <w:pStyle w:val="HabraDrazba"/>
        <w:rPr>
          <w:bCs/>
        </w:rPr>
      </w:pPr>
      <w:r>
        <w:t>J,9,2</w:t>
      </w:r>
      <w:r>
        <w:tab/>
      </w:r>
      <w:r>
        <w:tab/>
        <w:t>10,8,7,6,3</w:t>
      </w:r>
    </w:p>
    <w:p w:rsidR="00D20EDF" w:rsidRDefault="00D20EDF" w:rsidP="00D20EDF">
      <w:pPr>
        <w:pStyle w:val="HabraDrazba"/>
        <w:rPr>
          <w:bCs/>
        </w:rPr>
      </w:pPr>
      <w:r>
        <w:t>K,Q,J,8</w:t>
      </w:r>
      <w:r>
        <w:tab/>
        <w:t>A,K,Q,7,3</w:t>
      </w:r>
      <w:r>
        <w:tab/>
        <w:t>9,6,2</w:t>
      </w:r>
    </w:p>
    <w:p w:rsidR="00D20EDF" w:rsidRDefault="00D20EDF" w:rsidP="00D20EDF">
      <w:pPr>
        <w:pStyle w:val="HabraDrazba"/>
        <w:rPr>
          <w:bCs/>
        </w:rPr>
      </w:pPr>
      <w:r>
        <w:tab/>
        <w:t>K,7,3</w:t>
      </w:r>
    </w:p>
    <w:p w:rsidR="00D20EDF" w:rsidRDefault="00D20EDF" w:rsidP="00D20EDF">
      <w:pPr>
        <w:pStyle w:val="HabraDrazba"/>
        <w:rPr>
          <w:bCs/>
        </w:rPr>
      </w:pPr>
      <w:r>
        <w:tab/>
        <w:t>A,4</w:t>
      </w:r>
    </w:p>
    <w:p w:rsidR="00D20EDF" w:rsidRDefault="00D20EDF" w:rsidP="00D20EDF">
      <w:pPr>
        <w:pStyle w:val="HabraDrazba"/>
        <w:rPr>
          <w:bCs/>
        </w:rPr>
      </w:pPr>
      <w:r>
        <w:tab/>
        <w:t>A,5,4</w:t>
      </w:r>
    </w:p>
    <w:p w:rsidR="0078382E" w:rsidRDefault="0078382E" w:rsidP="00D20EDF">
      <w:pPr>
        <w:pStyle w:val="HabraDrazba"/>
      </w:pPr>
    </w:p>
    <w:p w:rsidR="00D20EDF" w:rsidRDefault="00D20EDF" w:rsidP="00D20EDF">
      <w:pPr>
        <w:pStyle w:val="HabraDrazba"/>
      </w:pPr>
      <w:r w:rsidRPr="007C3E48">
        <w:t>Závazek</w:t>
      </w:r>
      <w:r w:rsidRPr="00E01B53">
        <w:t>:</w:t>
      </w:r>
      <w:r>
        <w:t xml:space="preserve"> 4 piky</w:t>
      </w:r>
    </w:p>
    <w:p w:rsidR="0078382E" w:rsidRDefault="00D20EDF" w:rsidP="0078382E">
      <w:pPr>
        <w:pStyle w:val="HabraDrazba"/>
      </w:pPr>
      <w:r w:rsidRPr="007C3E48">
        <w:t>Výnos</w:t>
      </w:r>
      <w:r w:rsidRPr="006036AE">
        <w:t>:</w:t>
      </w:r>
      <w:r>
        <w:t xml:space="preserve"> K</w:t>
      </w:r>
      <w:r w:rsidR="0078382E">
        <w:t> </w:t>
      </w:r>
      <w:r>
        <w:t>trefov</w:t>
      </w:r>
      <w:r w:rsidR="0078382E">
        <w:t>ý</w:t>
      </w:r>
    </w:p>
    <w:p w:rsidR="00D20EDF" w:rsidRDefault="00D20EDF" w:rsidP="0078382E">
      <w:pPr>
        <w:pStyle w:val="HabraText"/>
      </w:pPr>
      <w:r>
        <w:t xml:space="preserve">Vezmete druhé kolo </w:t>
      </w:r>
      <w:proofErr w:type="spellStart"/>
      <w:r>
        <w:t>trefů</w:t>
      </w:r>
      <w:proofErr w:type="spellEnd"/>
      <w:r>
        <w:t xml:space="preserve"> a trumfnete shora pouze dvakrát, odehrajete tři kára a vpustíte </w:t>
      </w:r>
      <w:proofErr w:type="spellStart"/>
      <w:r>
        <w:t>trefem</w:t>
      </w:r>
      <w:proofErr w:type="spellEnd"/>
      <w:r>
        <w:t xml:space="preserve"> s nadějí, že Západ nemá trumf a musí buď zadat</w:t>
      </w:r>
      <w:r w:rsidR="0078382E">
        <w:t>,</w:t>
      </w:r>
      <w:r>
        <w:t xml:space="preserve"> nebo dát shoz. Této technice se říká částečné vymýcení.</w:t>
      </w:r>
    </w:p>
    <w:p w:rsidR="0078382E" w:rsidRDefault="0078382E" w:rsidP="0078382E">
      <w:pPr>
        <w:pStyle w:val="HabraText"/>
        <w:sectPr w:rsidR="0078382E" w:rsidSect="0078382E">
          <w:type w:val="continuous"/>
          <w:pgSz w:w="11906" w:h="16838"/>
          <w:pgMar w:top="1417" w:right="1417" w:bottom="1417" w:left="1417" w:header="708" w:footer="708" w:gutter="0"/>
          <w:cols w:num="2" w:space="708"/>
          <w:docGrid w:linePitch="360"/>
        </w:sectPr>
      </w:pPr>
    </w:p>
    <w:p w:rsidR="00D20EDF" w:rsidRDefault="00D20EDF" w:rsidP="0078382E">
      <w:pPr>
        <w:pStyle w:val="HabraText"/>
      </w:pPr>
      <w:r>
        <w:lastRenderedPageBreak/>
        <w:t>Příklad pro samostatný pokus:</w:t>
      </w:r>
    </w:p>
    <w:p w:rsidR="00D20EDF" w:rsidRDefault="00D20EDF" w:rsidP="00D20EDF">
      <w:pPr>
        <w:pStyle w:val="HabraDrazba"/>
      </w:pPr>
      <w:r>
        <w:tab/>
        <w:t>J,9,7,6,5</w:t>
      </w:r>
    </w:p>
    <w:p w:rsidR="00D20EDF" w:rsidRDefault="00D20EDF" w:rsidP="00D20EDF">
      <w:pPr>
        <w:pStyle w:val="HabraDrazba"/>
      </w:pPr>
      <w:r>
        <w:tab/>
        <w:t>J,8,3</w:t>
      </w:r>
    </w:p>
    <w:p w:rsidR="00D20EDF" w:rsidRDefault="00D20EDF" w:rsidP="00D20EDF">
      <w:pPr>
        <w:pStyle w:val="HabraDrazba"/>
      </w:pPr>
      <w:r>
        <w:tab/>
        <w:t>K,6</w:t>
      </w:r>
    </w:p>
    <w:p w:rsidR="00D20EDF" w:rsidRDefault="00D20EDF" w:rsidP="00D20EDF">
      <w:pPr>
        <w:pStyle w:val="HabraDrazba"/>
      </w:pPr>
      <w:r>
        <w:tab/>
        <w:t>A,7,4</w:t>
      </w:r>
    </w:p>
    <w:p w:rsidR="00D20EDF" w:rsidRDefault="00D20EDF" w:rsidP="00D20EDF">
      <w:pPr>
        <w:pStyle w:val="HabraDrazba"/>
      </w:pPr>
    </w:p>
    <w:p w:rsidR="00D20EDF" w:rsidRDefault="00D20EDF" w:rsidP="00D20EDF">
      <w:pPr>
        <w:pStyle w:val="HabraDrazba"/>
      </w:pPr>
      <w:r>
        <w:tab/>
        <w:t>A,8,4,3,2</w:t>
      </w:r>
    </w:p>
    <w:p w:rsidR="00D20EDF" w:rsidRDefault="00D20EDF" w:rsidP="00D20EDF">
      <w:pPr>
        <w:pStyle w:val="HabraDrazba"/>
      </w:pPr>
      <w:r>
        <w:tab/>
        <w:t>Q,5,2</w:t>
      </w:r>
    </w:p>
    <w:p w:rsidR="00D20EDF" w:rsidRDefault="00D20EDF" w:rsidP="00D20EDF">
      <w:pPr>
        <w:pStyle w:val="HabraDrazba"/>
      </w:pPr>
      <w:r>
        <w:tab/>
        <w:t>A,8,3</w:t>
      </w:r>
    </w:p>
    <w:p w:rsidR="00D20EDF" w:rsidRDefault="00D20EDF" w:rsidP="00D20EDF">
      <w:pPr>
        <w:pStyle w:val="HabraDrazba"/>
      </w:pPr>
      <w:r>
        <w:tab/>
        <w:t>K,2</w:t>
      </w:r>
    </w:p>
    <w:p w:rsidR="00AE63A5" w:rsidRDefault="00AE63A5" w:rsidP="00D20EDF">
      <w:pPr>
        <w:pStyle w:val="HabraDrazba"/>
      </w:pPr>
    </w:p>
    <w:p w:rsidR="00D20EDF" w:rsidRDefault="00D20EDF" w:rsidP="00D20EDF">
      <w:pPr>
        <w:pStyle w:val="HabraDrazba"/>
      </w:pPr>
      <w:r w:rsidRPr="007C3E48">
        <w:t>Závazek</w:t>
      </w:r>
      <w:r w:rsidRPr="006036AE">
        <w:t>:</w:t>
      </w:r>
      <w:r>
        <w:t xml:space="preserve"> 4 piky</w:t>
      </w:r>
    </w:p>
    <w:p w:rsidR="00D20EDF" w:rsidRPr="006036AE" w:rsidRDefault="00D20EDF" w:rsidP="00D20EDF">
      <w:pPr>
        <w:pStyle w:val="HabraDrazba"/>
      </w:pPr>
      <w:r w:rsidRPr="007C3E48">
        <w:t>Výnos</w:t>
      </w:r>
      <w:r w:rsidRPr="006036AE">
        <w:t>: Q kárová</w:t>
      </w:r>
    </w:p>
    <w:p w:rsidR="00D20EDF" w:rsidRDefault="00D20EDF" w:rsidP="00D20EDF">
      <w:pPr>
        <w:pStyle w:val="HabraText"/>
      </w:pPr>
      <w:r>
        <w:t xml:space="preserve">Vezmeme káro a musíme vyeliminovat levné barvy. Nejlepší je obtáhnout eso pikové, odehrát vysoké levné karty a </w:t>
      </w:r>
      <w:proofErr w:type="spellStart"/>
      <w:r>
        <w:t>vysnapovat</w:t>
      </w:r>
      <w:proofErr w:type="spellEnd"/>
      <w:r>
        <w:t xml:space="preserve"> zbývající levné barvy. Potom trumfem vpustíme libovolného protihráče, který pak musí buď vynést srdce, což bude znamenat srdcový zdvih a při výnosu levné barvy dá odhoz a </w:t>
      </w:r>
      <w:proofErr w:type="spellStart"/>
      <w:r>
        <w:t>snap</w:t>
      </w:r>
      <w:proofErr w:type="spellEnd"/>
      <w:r>
        <w:t>.</w:t>
      </w:r>
    </w:p>
    <w:p w:rsidR="00D20EDF" w:rsidRDefault="00D20EDF" w:rsidP="00D20EDF">
      <w:pPr>
        <w:pStyle w:val="HabraLiteratura"/>
      </w:pPr>
      <w:r w:rsidRPr="002659AE">
        <w:t>Literatura:</w:t>
      </w:r>
      <w:r>
        <w:tab/>
        <w:t>E. Kaplan</w:t>
      </w:r>
      <w:r>
        <w:tab/>
        <w:t>Pokročilá sehrávka</w:t>
      </w:r>
      <w:r>
        <w:tab/>
        <w:t>str. 39-42</w:t>
      </w:r>
    </w:p>
    <w:p w:rsidR="00D20EDF" w:rsidRPr="00330A23" w:rsidRDefault="00D20EDF" w:rsidP="00D20EDF">
      <w:pPr>
        <w:pStyle w:val="HabraLiteratura"/>
      </w:pPr>
      <w:r>
        <w:tab/>
        <w:t xml:space="preserve">J. </w:t>
      </w:r>
      <w:proofErr w:type="spellStart"/>
      <w:r>
        <w:t>Minaříček</w:t>
      </w:r>
      <w:proofErr w:type="spellEnd"/>
      <w:r>
        <w:tab/>
        <w:t>Sehrávka</w:t>
      </w:r>
      <w:r>
        <w:tab/>
      </w:r>
      <w:r>
        <w:tab/>
        <w:t>str. 27-28</w:t>
      </w:r>
    </w:p>
    <w:p w:rsidR="00D20EDF" w:rsidRPr="006036AE" w:rsidRDefault="00D20EDF" w:rsidP="006036AE">
      <w:pPr>
        <w:pStyle w:val="HabraNadpisLekce"/>
      </w:pPr>
      <w:bookmarkStart w:id="362" w:name="_Toc171671630"/>
      <w:bookmarkStart w:id="363" w:name="_Toc182458207"/>
      <w:bookmarkStart w:id="364" w:name="_Toc182458334"/>
      <w:bookmarkStart w:id="365" w:name="_Toc182458654"/>
      <w:bookmarkStart w:id="366" w:name="_Toc182458722"/>
      <w:bookmarkStart w:id="367" w:name="_Toc182459411"/>
      <w:bookmarkStart w:id="368" w:name="_Toc182574787"/>
      <w:bookmarkStart w:id="369" w:name="_Toc183305474"/>
      <w:bookmarkStart w:id="370" w:name="_Toc187850832"/>
      <w:bookmarkStart w:id="371" w:name="_Toc188743765"/>
      <w:bookmarkStart w:id="372" w:name="_Toc194055790"/>
      <w:bookmarkStart w:id="373" w:name="_Toc277603512"/>
      <w:bookmarkStart w:id="374" w:name="_Toc342910540"/>
      <w:r w:rsidRPr="006036AE">
        <w:lastRenderedPageBreak/>
        <w:t>Plán barevné obrany – Finesy</w:t>
      </w:r>
      <w:bookmarkEnd w:id="362"/>
      <w:bookmarkEnd w:id="363"/>
      <w:bookmarkEnd w:id="364"/>
      <w:bookmarkEnd w:id="365"/>
      <w:bookmarkEnd w:id="366"/>
      <w:bookmarkEnd w:id="367"/>
      <w:bookmarkEnd w:id="368"/>
      <w:bookmarkEnd w:id="369"/>
      <w:bookmarkEnd w:id="370"/>
      <w:bookmarkEnd w:id="371"/>
      <w:bookmarkEnd w:id="372"/>
      <w:bookmarkEnd w:id="373"/>
      <w:bookmarkEnd w:id="374"/>
    </w:p>
    <w:p w:rsidR="00D20EDF" w:rsidRDefault="00D20EDF" w:rsidP="00D20EDF">
      <w:pPr>
        <w:pStyle w:val="HabraText"/>
      </w:pPr>
      <w:r>
        <w:t xml:space="preserve">Nejdříve se podíváme na plán </w:t>
      </w:r>
      <w:proofErr w:type="spellStart"/>
      <w:r>
        <w:t>finesovací</w:t>
      </w:r>
      <w:proofErr w:type="spellEnd"/>
      <w:r>
        <w:t xml:space="preserve"> z hlediska obrany. Pokud hrajeme proti tomuto plánu, bude naší snahou nezadat žádný zdvih zbytečnou aktivitou. Heslo dne je neotvírat nové barvy, vracet barvy soupeře nebo vydražitele, případně nést do trumfů. Zde jsou příklady:</w:t>
      </w:r>
    </w:p>
    <w:p w:rsidR="00D20EDF" w:rsidRDefault="00D20EDF" w:rsidP="00D20EDF">
      <w:pPr>
        <w:pStyle w:val="HabraText"/>
        <w:sectPr w:rsidR="00D20EDF" w:rsidSect="006036AE">
          <w:type w:val="continuous"/>
          <w:pgSz w:w="11906" w:h="16838"/>
          <w:pgMar w:top="1417" w:right="1417" w:bottom="1417" w:left="1417" w:header="708" w:footer="708" w:gutter="0"/>
          <w:cols w:space="708"/>
          <w:docGrid w:linePitch="360"/>
        </w:sectPr>
      </w:pPr>
    </w:p>
    <w:p w:rsidR="00D20EDF" w:rsidRDefault="00D20EDF" w:rsidP="00D20EDF">
      <w:pPr>
        <w:pStyle w:val="HabraDrazba"/>
      </w:pPr>
      <w:r>
        <w:lastRenderedPageBreak/>
        <w:t>1)</w:t>
      </w:r>
      <w:r>
        <w:tab/>
        <w:t>A,K,Q,10,6</w:t>
      </w:r>
    </w:p>
    <w:p w:rsidR="00D20EDF" w:rsidRDefault="00D20EDF" w:rsidP="00D20EDF">
      <w:pPr>
        <w:pStyle w:val="HabraDrazba"/>
      </w:pPr>
      <w:r>
        <w:tab/>
        <w:t>K,6,5</w:t>
      </w:r>
    </w:p>
    <w:p w:rsidR="00D20EDF" w:rsidRDefault="00D20EDF" w:rsidP="00D20EDF">
      <w:pPr>
        <w:pStyle w:val="HabraDrazba"/>
      </w:pPr>
      <w:r>
        <w:tab/>
        <w:t>K,Q</w:t>
      </w:r>
    </w:p>
    <w:p w:rsidR="00D20EDF" w:rsidRDefault="00D20EDF" w:rsidP="00D20EDF">
      <w:pPr>
        <w:pStyle w:val="HabraDrazba"/>
      </w:pPr>
      <w:r>
        <w:tab/>
        <w:t>A,9,5</w:t>
      </w:r>
      <w:r>
        <w:tab/>
      </w:r>
    </w:p>
    <w:p w:rsidR="00D20EDF" w:rsidRDefault="00D20EDF" w:rsidP="00D20EDF">
      <w:pPr>
        <w:pStyle w:val="HabraDrazba"/>
      </w:pPr>
      <w:r>
        <w:tab/>
      </w:r>
      <w:r>
        <w:tab/>
        <w:t>J,5</w:t>
      </w:r>
    </w:p>
    <w:p w:rsidR="00D20EDF" w:rsidRDefault="00D20EDF" w:rsidP="00D20EDF">
      <w:pPr>
        <w:pStyle w:val="HabraDrazba"/>
      </w:pPr>
      <w:r>
        <w:tab/>
      </w:r>
      <w:r>
        <w:tab/>
        <w:t>J,4</w:t>
      </w:r>
    </w:p>
    <w:p w:rsidR="00D20EDF" w:rsidRDefault="00D20EDF" w:rsidP="00D20EDF">
      <w:pPr>
        <w:pStyle w:val="HabraDrazba"/>
      </w:pPr>
      <w:r>
        <w:tab/>
      </w:r>
      <w:r>
        <w:tab/>
        <w:t>A,10,6,4,3</w:t>
      </w:r>
    </w:p>
    <w:p w:rsidR="00D20EDF" w:rsidRDefault="00D20EDF" w:rsidP="00D20EDF">
      <w:pPr>
        <w:pStyle w:val="HabraDrazba"/>
      </w:pPr>
      <w:r>
        <w:tab/>
      </w:r>
      <w:r>
        <w:tab/>
        <w:t>Q,8,6,2</w:t>
      </w:r>
    </w:p>
    <w:p w:rsidR="00D20EDF" w:rsidRDefault="00D20EDF" w:rsidP="00D20EDF">
      <w:pPr>
        <w:pStyle w:val="HabraDrazba"/>
      </w:pPr>
    </w:p>
    <w:p w:rsidR="00D20EDF" w:rsidRDefault="00D20EDF" w:rsidP="00D20EDF">
      <w:pPr>
        <w:pStyle w:val="HabraDrazba"/>
      </w:pPr>
      <w:r w:rsidRPr="007C3E48">
        <w:t>Závazek</w:t>
      </w:r>
      <w:r>
        <w:t>: 4 piky</w:t>
      </w:r>
    </w:p>
    <w:p w:rsidR="00D20EDF" w:rsidRDefault="00D20EDF" w:rsidP="00D20EDF">
      <w:pPr>
        <w:pStyle w:val="HabraDrazba"/>
      </w:pPr>
      <w:r w:rsidRPr="007C3E48">
        <w:t>Výnos</w:t>
      </w:r>
      <w:r w:rsidRPr="006036AE">
        <w:t>:</w:t>
      </w:r>
      <w:r>
        <w:t xml:space="preserve"> 2 kárová</w:t>
      </w:r>
    </w:p>
    <w:p w:rsidR="00D20EDF" w:rsidRDefault="00D20EDF" w:rsidP="00D20EDF">
      <w:pPr>
        <w:pStyle w:val="HabraText"/>
      </w:pPr>
      <w:r>
        <w:t>Vracení kár je neproduktivní, ale bezpečné, rozhodně neměňte barvu. Vezměte esem a pokračujte v kárech.</w:t>
      </w:r>
    </w:p>
    <w:p w:rsidR="00D20EDF" w:rsidRDefault="00D20EDF" w:rsidP="00D20EDF">
      <w:pPr>
        <w:pStyle w:val="HabraDrazba"/>
      </w:pPr>
      <w:r>
        <w:br w:type="column"/>
      </w:r>
      <w:r>
        <w:lastRenderedPageBreak/>
        <w:t>2)</w:t>
      </w:r>
      <w:r>
        <w:tab/>
        <w:t>A,9,3</w:t>
      </w:r>
    </w:p>
    <w:p w:rsidR="00D20EDF" w:rsidRDefault="00D20EDF" w:rsidP="00D20EDF">
      <w:pPr>
        <w:pStyle w:val="HabraDrazba"/>
      </w:pPr>
      <w:r>
        <w:tab/>
        <w:t>A,7,4</w:t>
      </w:r>
    </w:p>
    <w:p w:rsidR="00D20EDF" w:rsidRDefault="00D20EDF" w:rsidP="00D20EDF">
      <w:pPr>
        <w:pStyle w:val="HabraDrazba"/>
      </w:pPr>
      <w:r>
        <w:tab/>
        <w:t>K,7,4,3</w:t>
      </w:r>
    </w:p>
    <w:p w:rsidR="00D20EDF" w:rsidRDefault="00D20EDF" w:rsidP="00D20EDF">
      <w:pPr>
        <w:pStyle w:val="HabraDrazba"/>
      </w:pPr>
      <w:r>
        <w:t>Q,8,4,2</w:t>
      </w:r>
      <w:r>
        <w:tab/>
        <w:t>A,Q,2</w:t>
      </w:r>
      <w:r>
        <w:tab/>
        <w:t>10,6,5</w:t>
      </w:r>
    </w:p>
    <w:p w:rsidR="00D20EDF" w:rsidRDefault="00D20EDF" w:rsidP="00D20EDF">
      <w:pPr>
        <w:pStyle w:val="HabraDrazba"/>
      </w:pPr>
      <w:r>
        <w:t>K,Q,10</w:t>
      </w:r>
      <w:r>
        <w:tab/>
      </w:r>
      <w:r>
        <w:tab/>
        <w:t>9</w:t>
      </w:r>
    </w:p>
    <w:p w:rsidR="00D20EDF" w:rsidRDefault="00D20EDF" w:rsidP="00D20EDF">
      <w:pPr>
        <w:pStyle w:val="HabraDrazba"/>
      </w:pPr>
      <w:r>
        <w:t>Q,J,6</w:t>
      </w:r>
      <w:r>
        <w:tab/>
      </w:r>
      <w:r>
        <w:tab/>
        <w:t>A,10,9,8,5</w:t>
      </w:r>
    </w:p>
    <w:p w:rsidR="00D20EDF" w:rsidRDefault="00D20EDF" w:rsidP="00D20EDF">
      <w:pPr>
        <w:pStyle w:val="HabraDrazba"/>
      </w:pPr>
      <w:r>
        <w:t>J,8,3</w:t>
      </w:r>
      <w:r>
        <w:tab/>
        <w:t>K,J,7</w:t>
      </w:r>
      <w:r>
        <w:tab/>
        <w:t>K,9,7,6</w:t>
      </w:r>
    </w:p>
    <w:p w:rsidR="00D20EDF" w:rsidRDefault="00D20EDF" w:rsidP="00D20EDF">
      <w:pPr>
        <w:pStyle w:val="HabraDrazba"/>
      </w:pPr>
      <w:r>
        <w:tab/>
        <w:t>J,8,6,5,3,2</w:t>
      </w:r>
    </w:p>
    <w:p w:rsidR="00D20EDF" w:rsidRDefault="00D20EDF" w:rsidP="00D20EDF">
      <w:pPr>
        <w:pStyle w:val="HabraDrazba"/>
      </w:pPr>
      <w:r>
        <w:tab/>
        <w:t>2</w:t>
      </w:r>
    </w:p>
    <w:p w:rsidR="00D20EDF" w:rsidRDefault="00D20EDF" w:rsidP="00D20EDF">
      <w:pPr>
        <w:pStyle w:val="HabraDrazba"/>
      </w:pPr>
      <w:r>
        <w:tab/>
        <w:t>0,5,4</w:t>
      </w:r>
    </w:p>
    <w:p w:rsidR="00D20EDF" w:rsidRDefault="00D20EDF" w:rsidP="00D20EDF">
      <w:pPr>
        <w:pStyle w:val="HabraDrazba"/>
      </w:pPr>
      <w:r w:rsidRPr="007C3E48">
        <w:t>Závazek</w:t>
      </w:r>
      <w:r w:rsidRPr="006036AE">
        <w:t>:</w:t>
      </w:r>
      <w:r>
        <w:t xml:space="preserve"> 2 srdce </w:t>
      </w:r>
    </w:p>
    <w:p w:rsidR="00D20EDF" w:rsidRDefault="00D20EDF" w:rsidP="00D20EDF">
      <w:pPr>
        <w:pStyle w:val="HabraDrazba"/>
      </w:pPr>
      <w:r w:rsidRPr="007C3E48">
        <w:t>Výnos</w:t>
      </w:r>
      <w:r w:rsidRPr="006036AE">
        <w:t>:</w:t>
      </w:r>
      <w:r>
        <w:t xml:space="preserve"> Q kárová</w:t>
      </w:r>
      <w:r>
        <w:tab/>
      </w:r>
    </w:p>
    <w:p w:rsidR="00D20EDF" w:rsidRDefault="00D20EDF" w:rsidP="00D20EDF">
      <w:pPr>
        <w:pStyle w:val="HabraText"/>
      </w:pPr>
      <w:r>
        <w:t xml:space="preserve">Všichni přidají malou a Západ pokračuje v kárech, tento zdvih získává Jih na </w:t>
      </w:r>
      <w:proofErr w:type="spellStart"/>
      <w:r>
        <w:t>snap</w:t>
      </w:r>
      <w:proofErr w:type="spellEnd"/>
      <w:r>
        <w:t xml:space="preserve"> a vynese trumf, ze stolu vezme esem a opět nese trumf. Západ musí vzít zbývající trumf a vynést potřetí kára. Vydražitel přebije trumfem, nese pik k esu a neúspěšně </w:t>
      </w:r>
      <w:proofErr w:type="spellStart"/>
      <w:r>
        <w:t>impasuje</w:t>
      </w:r>
      <w:proofErr w:type="spellEnd"/>
      <w:r>
        <w:t xml:space="preserve"> další pik. Západ musí klidně vrátit další pik. Vydražitel musí nakonec rozehrát trefy, neúspěšně </w:t>
      </w:r>
      <w:proofErr w:type="spellStart"/>
      <w:r>
        <w:t>impasuje</w:t>
      </w:r>
      <w:proofErr w:type="spellEnd"/>
      <w:r>
        <w:t xml:space="preserve"> a po vrácení </w:t>
      </w:r>
      <w:proofErr w:type="spellStart"/>
      <w:r>
        <w:t>trefů</w:t>
      </w:r>
      <w:proofErr w:type="spellEnd"/>
      <w:r>
        <w:t xml:space="preserve"> padá.</w:t>
      </w:r>
    </w:p>
    <w:p w:rsidR="00D20EDF" w:rsidRDefault="00D20EDF" w:rsidP="00D20EDF">
      <w:pPr>
        <w:rPr>
          <w:color w:val="000000"/>
        </w:rPr>
        <w:sectPr w:rsidR="00D20EDF" w:rsidSect="006036AE">
          <w:type w:val="continuous"/>
          <w:pgSz w:w="11906" w:h="16838"/>
          <w:pgMar w:top="1417" w:right="1417" w:bottom="1417" w:left="1417" w:header="708" w:footer="708" w:gutter="0"/>
          <w:cols w:num="2" w:space="708"/>
          <w:docGrid w:linePitch="360"/>
        </w:sectPr>
      </w:pPr>
    </w:p>
    <w:p w:rsidR="00D20EDF" w:rsidRDefault="00D20EDF" w:rsidP="00D20EDF">
      <w:pPr>
        <w:rPr>
          <w:color w:val="000000"/>
        </w:rPr>
      </w:pPr>
    </w:p>
    <w:p w:rsidR="00D20EDF" w:rsidRDefault="00D20EDF" w:rsidP="00D20EDF">
      <w:pPr>
        <w:pStyle w:val="HabraDrazba"/>
        <w:sectPr w:rsidR="00D20EDF" w:rsidSect="006036AE">
          <w:type w:val="continuous"/>
          <w:pgSz w:w="11906" w:h="16838"/>
          <w:pgMar w:top="1417" w:right="1417" w:bottom="1417" w:left="1417" w:header="708" w:footer="708" w:gutter="0"/>
          <w:cols w:space="708"/>
          <w:docGrid w:linePitch="360"/>
        </w:sectPr>
      </w:pPr>
    </w:p>
    <w:p w:rsidR="00D20EDF" w:rsidRDefault="00ED53C3" w:rsidP="00D20EDF">
      <w:pPr>
        <w:pStyle w:val="HabraDrazba"/>
      </w:pPr>
      <w:r>
        <w:lastRenderedPageBreak/>
        <w:t>3)</w:t>
      </w:r>
      <w:r w:rsidR="00D20EDF">
        <w:tab/>
        <w:t>A,Q,7,3</w:t>
      </w:r>
    </w:p>
    <w:p w:rsidR="00D20EDF" w:rsidRDefault="00D20EDF" w:rsidP="00D20EDF">
      <w:pPr>
        <w:pStyle w:val="HabraDrazba"/>
      </w:pPr>
      <w:r>
        <w:tab/>
        <w:t>A,8,4</w:t>
      </w:r>
    </w:p>
    <w:p w:rsidR="00D20EDF" w:rsidRDefault="00D20EDF" w:rsidP="00D20EDF">
      <w:pPr>
        <w:pStyle w:val="HabraDrazba"/>
      </w:pPr>
      <w:r>
        <w:tab/>
        <w:t>J,8,3</w:t>
      </w:r>
    </w:p>
    <w:p w:rsidR="00D20EDF" w:rsidRDefault="00D20EDF" w:rsidP="00D20EDF">
      <w:pPr>
        <w:pStyle w:val="HabraDrazba"/>
      </w:pPr>
      <w:r>
        <w:t>9,5</w:t>
      </w:r>
      <w:r>
        <w:tab/>
        <w:t>10,5,4</w:t>
      </w:r>
      <w:r>
        <w:tab/>
        <w:t>6,2</w:t>
      </w:r>
    </w:p>
    <w:p w:rsidR="00D20EDF" w:rsidRDefault="00D20EDF" w:rsidP="00D20EDF">
      <w:pPr>
        <w:pStyle w:val="HabraDrazba"/>
      </w:pPr>
      <w:r>
        <w:t>K,Q,10,6</w:t>
      </w:r>
      <w:r>
        <w:tab/>
      </w:r>
      <w:r>
        <w:tab/>
        <w:t>9,5,2</w:t>
      </w:r>
    </w:p>
    <w:p w:rsidR="00D20EDF" w:rsidRDefault="00D20EDF" w:rsidP="00D20EDF">
      <w:pPr>
        <w:pStyle w:val="HabraDrazba"/>
      </w:pPr>
      <w:r>
        <w:t>A,10,7,2</w:t>
      </w:r>
      <w:r>
        <w:tab/>
      </w:r>
      <w:r>
        <w:tab/>
        <w:t>Q,9,5,4</w:t>
      </w:r>
    </w:p>
    <w:p w:rsidR="00D20EDF" w:rsidRDefault="00D20EDF" w:rsidP="00D20EDF">
      <w:pPr>
        <w:pStyle w:val="HabraDrazba"/>
      </w:pPr>
      <w:r>
        <w:t>Q,9,2</w:t>
      </w:r>
      <w:r>
        <w:tab/>
        <w:t>K,J,10,8,4</w:t>
      </w:r>
      <w:r>
        <w:tab/>
        <w:t>K,8,7,6</w:t>
      </w:r>
    </w:p>
    <w:p w:rsidR="00D20EDF" w:rsidRDefault="00D20EDF" w:rsidP="00D20EDF">
      <w:pPr>
        <w:pStyle w:val="HabraDrazba"/>
      </w:pPr>
      <w:r>
        <w:tab/>
        <w:t>J,7,3</w:t>
      </w:r>
    </w:p>
    <w:p w:rsidR="00D20EDF" w:rsidRDefault="00D20EDF" w:rsidP="00D20EDF">
      <w:pPr>
        <w:pStyle w:val="HabraDrazba"/>
      </w:pPr>
      <w:r>
        <w:tab/>
        <w:t>K,6</w:t>
      </w:r>
    </w:p>
    <w:p w:rsidR="00D20EDF" w:rsidRDefault="00D20EDF" w:rsidP="00D20EDF">
      <w:pPr>
        <w:pStyle w:val="HabraDrazba"/>
      </w:pPr>
      <w:r>
        <w:tab/>
        <w:t>A,J,3</w:t>
      </w:r>
    </w:p>
    <w:p w:rsidR="00D20EDF" w:rsidRDefault="00D20EDF" w:rsidP="00D20EDF">
      <w:pPr>
        <w:pStyle w:val="HabraDrazba"/>
      </w:pPr>
      <w:r w:rsidRPr="007C3E48">
        <w:t>Závazek</w:t>
      </w:r>
      <w:r w:rsidRPr="006036AE">
        <w:t>:</w:t>
      </w:r>
      <w:r w:rsidR="00ED53C3">
        <w:t xml:space="preserve"> 3 piky</w:t>
      </w:r>
    </w:p>
    <w:p w:rsidR="00D20EDF" w:rsidRDefault="00D20EDF" w:rsidP="00D20EDF">
      <w:pPr>
        <w:pStyle w:val="HabraDrazba"/>
      </w:pPr>
      <w:r w:rsidRPr="007C3E48">
        <w:t>Výnos</w:t>
      </w:r>
      <w:r w:rsidRPr="006036AE">
        <w:t>:</w:t>
      </w:r>
      <w:r>
        <w:t xml:space="preserve"> K srdcový</w:t>
      </w:r>
    </w:p>
    <w:p w:rsidR="00D20EDF" w:rsidRPr="00D20EDF" w:rsidRDefault="00D20EDF" w:rsidP="00D20EDF">
      <w:pPr>
        <w:pStyle w:val="HabraText"/>
      </w:pPr>
      <w:r>
        <w:t xml:space="preserve">Vydražitel propustí a Západ nebude pokračovat po negativním náznaku partnera v srdcích a ponese trumf. Vydražitel vezme a dalším trumfnutím </w:t>
      </w:r>
      <w:proofErr w:type="spellStart"/>
      <w:r>
        <w:t>dotrumfuje</w:t>
      </w:r>
      <w:proofErr w:type="spellEnd"/>
      <w:r>
        <w:t>, pak vezme své eso srdcové a pustí Západ do zdvihu na další srdce. Ten je donucen vynést novou barvu, dejme tomu tref, stůl dá malou, partner krále a vydražitel eso, načež vrátí opět tref, Západ vezme a výnosem třetího trefu porazí závazek hlavní</w:t>
      </w:r>
      <w:r w:rsidRPr="00D20EDF">
        <w:t xml:space="preserve"> ho hráče.</w:t>
      </w:r>
    </w:p>
    <w:p w:rsidR="00D20EDF" w:rsidRDefault="00D20EDF" w:rsidP="00D20EDF">
      <w:pPr>
        <w:pStyle w:val="HabraDrazba"/>
      </w:pPr>
      <w:r>
        <w:lastRenderedPageBreak/>
        <w:t>4)</w:t>
      </w:r>
      <w:r>
        <w:tab/>
        <w:t>K,Q,6,4</w:t>
      </w:r>
    </w:p>
    <w:p w:rsidR="00D20EDF" w:rsidRDefault="00D20EDF" w:rsidP="00D20EDF">
      <w:pPr>
        <w:pStyle w:val="HabraDrazba"/>
      </w:pPr>
      <w:r>
        <w:tab/>
        <w:t>10,6,2</w:t>
      </w:r>
    </w:p>
    <w:p w:rsidR="00D20EDF" w:rsidRDefault="00D20EDF" w:rsidP="00D20EDF">
      <w:pPr>
        <w:pStyle w:val="HabraDrazba"/>
      </w:pPr>
      <w:r>
        <w:tab/>
        <w:t>8,6,4</w:t>
      </w:r>
    </w:p>
    <w:p w:rsidR="00D20EDF" w:rsidRDefault="00D20EDF" w:rsidP="00D20EDF">
      <w:pPr>
        <w:pStyle w:val="HabraDrazba"/>
      </w:pPr>
      <w:r>
        <w:t>8</w:t>
      </w:r>
      <w:r>
        <w:tab/>
        <w:t>K,Q,6</w:t>
      </w:r>
      <w:r>
        <w:tab/>
        <w:t>7,5,2</w:t>
      </w:r>
    </w:p>
    <w:p w:rsidR="00D20EDF" w:rsidRDefault="00D20EDF" w:rsidP="00D20EDF">
      <w:pPr>
        <w:pStyle w:val="HabraDrazba"/>
      </w:pPr>
      <w:r>
        <w:t>A,Q,J,7</w:t>
      </w:r>
      <w:r>
        <w:tab/>
      </w:r>
      <w:r>
        <w:tab/>
        <w:t>9,5,3</w:t>
      </w:r>
    </w:p>
    <w:p w:rsidR="00D20EDF" w:rsidRDefault="00D20EDF" w:rsidP="00D20EDF">
      <w:pPr>
        <w:pStyle w:val="HabraDrazba"/>
      </w:pPr>
      <w:r>
        <w:t>Q,J,9,7</w:t>
      </w:r>
      <w:r>
        <w:tab/>
      </w:r>
      <w:r>
        <w:tab/>
        <w:t>K,10,5,3</w:t>
      </w:r>
    </w:p>
    <w:p w:rsidR="00D20EDF" w:rsidRDefault="00D20EDF" w:rsidP="00D20EDF">
      <w:pPr>
        <w:pStyle w:val="HabraDrazba"/>
      </w:pPr>
      <w:r>
        <w:t>J,9,5,2</w:t>
      </w:r>
      <w:r>
        <w:tab/>
        <w:t>A,J,10,9,3</w:t>
      </w:r>
      <w:r>
        <w:tab/>
        <w:t>7,4,3</w:t>
      </w:r>
    </w:p>
    <w:p w:rsidR="00D20EDF" w:rsidRDefault="00D20EDF" w:rsidP="00D20EDF">
      <w:pPr>
        <w:pStyle w:val="HabraDrazba"/>
      </w:pPr>
      <w:r>
        <w:tab/>
        <w:t>K,8,4</w:t>
      </w:r>
    </w:p>
    <w:p w:rsidR="00D20EDF" w:rsidRDefault="00D20EDF" w:rsidP="00D20EDF">
      <w:pPr>
        <w:pStyle w:val="HabraDrazba"/>
      </w:pPr>
      <w:r>
        <w:tab/>
        <w:t>A,2</w:t>
      </w:r>
    </w:p>
    <w:p w:rsidR="00D20EDF" w:rsidRDefault="00D20EDF" w:rsidP="00D20EDF">
      <w:pPr>
        <w:pStyle w:val="HabraDrazba"/>
      </w:pPr>
      <w:r>
        <w:tab/>
        <w:t>A,10,8</w:t>
      </w:r>
    </w:p>
    <w:p w:rsidR="00D20EDF" w:rsidRDefault="00D20EDF" w:rsidP="00D20EDF">
      <w:pPr>
        <w:pStyle w:val="HabraDrazba"/>
      </w:pPr>
      <w:r w:rsidRPr="007C3E48">
        <w:t>Závazek</w:t>
      </w:r>
      <w:r w:rsidRPr="006036AE">
        <w:t>:</w:t>
      </w:r>
      <w:r>
        <w:t xml:space="preserve"> 4 piky</w:t>
      </w:r>
    </w:p>
    <w:p w:rsidR="00D20EDF" w:rsidRDefault="00D20EDF" w:rsidP="00D20EDF">
      <w:pPr>
        <w:pStyle w:val="HabraDrazba"/>
      </w:pPr>
      <w:r w:rsidRPr="007C3E48">
        <w:t>Výnos</w:t>
      </w:r>
      <w:r w:rsidRPr="006036AE">
        <w:t>:</w:t>
      </w:r>
      <w:r>
        <w:t xml:space="preserve"> Q kárová</w:t>
      </w:r>
    </w:p>
    <w:p w:rsidR="00D20EDF" w:rsidRDefault="00D20EDF" w:rsidP="00D20EDF">
      <w:pPr>
        <w:pStyle w:val="HabraText"/>
      </w:pPr>
      <w:r>
        <w:t xml:space="preserve">Dámu je nutno převzít, hlavní hráč tak nesmí propustit z obavy o podnesení srdcového krále. Kdyby to Východ neudělal, vydražitel by vzal kára v druhém kole, vytrumfoval by, vymýtil by trefy a poslední káro </w:t>
      </w:r>
      <w:proofErr w:type="spellStart"/>
      <w:r>
        <w:t>snapnutím</w:t>
      </w:r>
      <w:proofErr w:type="spellEnd"/>
      <w:r>
        <w:t xml:space="preserve"> tak, aby byl nakonec na stole, vynesl by srdci a pokud Východ přiloží malou, dostane položením osmičky Západ do nuceného výnosu.</w:t>
      </w:r>
    </w:p>
    <w:p w:rsidR="00D20EDF" w:rsidRDefault="00D20EDF" w:rsidP="00D20EDF">
      <w:pPr>
        <w:rPr>
          <w:color w:val="000000"/>
        </w:rPr>
        <w:sectPr w:rsidR="00D20EDF" w:rsidSect="006036AE">
          <w:type w:val="continuous"/>
          <w:pgSz w:w="11906" w:h="16838"/>
          <w:pgMar w:top="1417" w:right="1417" w:bottom="1417" w:left="1417" w:header="708" w:footer="708" w:gutter="0"/>
          <w:cols w:num="2" w:space="708"/>
          <w:docGrid w:linePitch="360"/>
        </w:sectPr>
      </w:pPr>
    </w:p>
    <w:p w:rsidR="00D20EDF" w:rsidRDefault="00D20EDF" w:rsidP="00D20EDF">
      <w:pPr>
        <w:spacing w:after="120"/>
        <w:rPr>
          <w:color w:val="000000"/>
        </w:rPr>
      </w:pPr>
      <w:r>
        <w:rPr>
          <w:color w:val="000000"/>
        </w:rPr>
        <w:lastRenderedPageBreak/>
        <w:br w:type="page"/>
      </w:r>
    </w:p>
    <w:p w:rsidR="00D20EDF" w:rsidRDefault="00D20EDF" w:rsidP="00D20EDF">
      <w:pPr>
        <w:pStyle w:val="HabraDrazba"/>
      </w:pPr>
      <w:r>
        <w:lastRenderedPageBreak/>
        <w:t>5)</w:t>
      </w:r>
      <w:r>
        <w:tab/>
        <w:t>A,Q,4</w:t>
      </w:r>
    </w:p>
    <w:p w:rsidR="00D20EDF" w:rsidRDefault="00D20EDF" w:rsidP="00D20EDF">
      <w:pPr>
        <w:pStyle w:val="HabraDrazba"/>
      </w:pPr>
      <w:r>
        <w:t xml:space="preserve"> </w:t>
      </w:r>
      <w:r>
        <w:tab/>
        <w:t>Q,10,9,7,4</w:t>
      </w:r>
    </w:p>
    <w:p w:rsidR="00D20EDF" w:rsidRDefault="00D20EDF" w:rsidP="00D20EDF">
      <w:pPr>
        <w:pStyle w:val="HabraDrazba"/>
      </w:pPr>
      <w:r>
        <w:tab/>
        <w:t>7,4,3</w:t>
      </w:r>
    </w:p>
    <w:p w:rsidR="00D20EDF" w:rsidRDefault="00D20EDF" w:rsidP="00D20EDF">
      <w:pPr>
        <w:pStyle w:val="HabraDrazba"/>
      </w:pPr>
      <w:r>
        <w:t>K,7,5</w:t>
      </w:r>
      <w:r>
        <w:tab/>
        <w:t>A,10</w:t>
      </w:r>
      <w:r>
        <w:tab/>
        <w:t>J,9,6,2</w:t>
      </w:r>
    </w:p>
    <w:p w:rsidR="00D20EDF" w:rsidRDefault="00D20EDF" w:rsidP="00D20EDF">
      <w:pPr>
        <w:pStyle w:val="HabraDrazba"/>
      </w:pPr>
      <w:r>
        <w:t>6</w:t>
      </w:r>
      <w:r>
        <w:tab/>
      </w:r>
      <w:r>
        <w:tab/>
        <w:t>-</w:t>
      </w:r>
    </w:p>
    <w:p w:rsidR="00D20EDF" w:rsidRDefault="00D20EDF" w:rsidP="00D20EDF">
      <w:pPr>
        <w:pStyle w:val="HabraDrazba"/>
      </w:pPr>
      <w:r>
        <w:t>K,J,10,5</w:t>
      </w:r>
      <w:r>
        <w:tab/>
      </w:r>
      <w:r>
        <w:tab/>
        <w:t>9,8,6,2</w:t>
      </w:r>
    </w:p>
    <w:p w:rsidR="00D20EDF" w:rsidRDefault="00D20EDF" w:rsidP="00D20EDF">
      <w:pPr>
        <w:pStyle w:val="HabraDrazba"/>
      </w:pPr>
      <w:r>
        <w:t>K,Q,9,8,6</w:t>
      </w:r>
      <w:r>
        <w:tab/>
        <w:t xml:space="preserve">10,8,3       </w:t>
      </w:r>
      <w:r>
        <w:tab/>
        <w:t>J,7,5,4,3</w:t>
      </w:r>
    </w:p>
    <w:p w:rsidR="00D20EDF" w:rsidRDefault="00D20EDF" w:rsidP="00D20EDF">
      <w:pPr>
        <w:pStyle w:val="HabraDrazba"/>
      </w:pPr>
      <w:r>
        <w:tab/>
        <w:t>A,K,J,8,5,3,2</w:t>
      </w:r>
    </w:p>
    <w:p w:rsidR="00D20EDF" w:rsidRDefault="00D20EDF" w:rsidP="00D20EDF">
      <w:pPr>
        <w:pStyle w:val="HabraDrazba"/>
      </w:pPr>
      <w:r>
        <w:tab/>
        <w:t>A,Q</w:t>
      </w:r>
    </w:p>
    <w:p w:rsidR="00D20EDF" w:rsidRDefault="00D20EDF" w:rsidP="00D20EDF">
      <w:pPr>
        <w:pStyle w:val="HabraDrazba"/>
      </w:pPr>
      <w:r>
        <w:tab/>
        <w:t>2</w:t>
      </w:r>
    </w:p>
    <w:p w:rsidR="00D20EDF" w:rsidRPr="006036AE" w:rsidRDefault="00D20EDF" w:rsidP="00D20EDF">
      <w:pPr>
        <w:pStyle w:val="HabraDrazba"/>
      </w:pPr>
      <w:r w:rsidRPr="007C3E48">
        <w:t>Závazek</w:t>
      </w:r>
      <w:r w:rsidRPr="006036AE">
        <w:t>: 6 srdcí</w:t>
      </w:r>
    </w:p>
    <w:p w:rsidR="00D20EDF" w:rsidRPr="006036AE" w:rsidRDefault="00D20EDF" w:rsidP="00D20EDF">
      <w:pPr>
        <w:pStyle w:val="HabraDrazba"/>
      </w:pPr>
      <w:r w:rsidRPr="007C3E48">
        <w:t>Výnos</w:t>
      </w:r>
      <w:r w:rsidRPr="006036AE">
        <w:t>: K trefový</w:t>
      </w:r>
    </w:p>
    <w:p w:rsidR="00D20EDF" w:rsidRDefault="00D20EDF" w:rsidP="00D20EDF">
      <w:pPr>
        <w:pStyle w:val="HabraText"/>
      </w:pPr>
      <w:r>
        <w:t xml:space="preserve">Vydražitel vezme, vytrumfuje, </w:t>
      </w:r>
      <w:proofErr w:type="spellStart"/>
      <w:r>
        <w:t>odsnapuje</w:t>
      </w:r>
      <w:proofErr w:type="spellEnd"/>
      <w:r>
        <w:t xml:space="preserve"> tref, pak udělá pikový </w:t>
      </w:r>
      <w:proofErr w:type="spellStart"/>
      <w:r>
        <w:t>impas</w:t>
      </w:r>
      <w:proofErr w:type="spellEnd"/>
      <w:r>
        <w:t>, obehraje pik a může dostat Západ do nuceného výnosu na jeho pikového krále, pokud nebude tak chytrý, že ho ve druhém zdvihu odhodí. Kdyby byl dostatečně předvídavý i hlavní hráč, udělal tento manévr v pikách již dříve, než se obráncům rozsvítí.</w:t>
      </w:r>
    </w:p>
    <w:p w:rsidR="00D20EDF" w:rsidRDefault="00D20EDF" w:rsidP="00ED53C3">
      <w:pPr>
        <w:pStyle w:val="HabraText"/>
      </w:pPr>
      <w:r>
        <w:t>Kvíz pro samostatné řešení:</w:t>
      </w:r>
    </w:p>
    <w:p w:rsidR="00D20EDF" w:rsidRDefault="00D20EDF" w:rsidP="00D20EDF">
      <w:pPr>
        <w:pStyle w:val="HabraDrazba"/>
      </w:pPr>
      <w:r>
        <w:tab/>
        <w:t>Q,J,9,2</w:t>
      </w:r>
    </w:p>
    <w:p w:rsidR="00D20EDF" w:rsidRDefault="00D20EDF" w:rsidP="00D20EDF">
      <w:pPr>
        <w:pStyle w:val="HabraDrazba"/>
      </w:pPr>
      <w:r>
        <w:tab/>
        <w:t>7,6,5</w:t>
      </w:r>
    </w:p>
    <w:p w:rsidR="00D20EDF" w:rsidRDefault="00D20EDF" w:rsidP="00D20EDF">
      <w:pPr>
        <w:pStyle w:val="HabraDrazba"/>
      </w:pPr>
      <w:r>
        <w:tab/>
        <w:t>7,4,3</w:t>
      </w:r>
    </w:p>
    <w:p w:rsidR="00D20EDF" w:rsidRDefault="00D20EDF" w:rsidP="00D20EDF">
      <w:pPr>
        <w:pStyle w:val="HabraDrazba"/>
      </w:pPr>
      <w:r>
        <w:t>8,3</w:t>
      </w:r>
      <w:r>
        <w:tab/>
        <w:t>A,Q,6</w:t>
      </w:r>
      <w:r>
        <w:tab/>
        <w:t>10,5</w:t>
      </w:r>
    </w:p>
    <w:p w:rsidR="00D20EDF" w:rsidRDefault="00D20EDF" w:rsidP="00D20EDF">
      <w:pPr>
        <w:pStyle w:val="HabraDrazba"/>
      </w:pPr>
      <w:r>
        <w:t>A,K,Q,10,4</w:t>
      </w:r>
      <w:r>
        <w:tab/>
      </w:r>
      <w:r>
        <w:tab/>
        <w:t>9,2</w:t>
      </w:r>
    </w:p>
    <w:p w:rsidR="00D20EDF" w:rsidRDefault="00D20EDF" w:rsidP="00D20EDF">
      <w:pPr>
        <w:pStyle w:val="HabraDrazba"/>
      </w:pPr>
      <w:r>
        <w:t>K,10,9</w:t>
      </w:r>
      <w:r>
        <w:tab/>
      </w:r>
      <w:r>
        <w:tab/>
        <w:t>J,6,5,2</w:t>
      </w:r>
    </w:p>
    <w:p w:rsidR="00D20EDF" w:rsidRDefault="00D20EDF" w:rsidP="00D20EDF">
      <w:pPr>
        <w:pStyle w:val="HabraDrazba"/>
      </w:pPr>
      <w:r>
        <w:t>K,4,2</w:t>
      </w:r>
      <w:r>
        <w:tab/>
        <w:t>A,K,7,6,4</w:t>
      </w:r>
      <w:r>
        <w:tab/>
        <w:t>J,10,9,8,3</w:t>
      </w:r>
    </w:p>
    <w:p w:rsidR="00D20EDF" w:rsidRDefault="00D20EDF" w:rsidP="00D20EDF">
      <w:pPr>
        <w:pStyle w:val="HabraDrazba"/>
      </w:pPr>
      <w:r>
        <w:tab/>
        <w:t>J,8,3</w:t>
      </w:r>
    </w:p>
    <w:p w:rsidR="00D20EDF" w:rsidRDefault="00D20EDF" w:rsidP="00D20EDF">
      <w:pPr>
        <w:pStyle w:val="HabraDrazba"/>
      </w:pPr>
      <w:r>
        <w:tab/>
        <w:t>A,Q,8</w:t>
      </w:r>
    </w:p>
    <w:p w:rsidR="00D20EDF" w:rsidRDefault="00D20EDF" w:rsidP="00D20EDF">
      <w:pPr>
        <w:pStyle w:val="HabraDrazba"/>
      </w:pPr>
      <w:r>
        <w:tab/>
        <w:t>7,5</w:t>
      </w:r>
    </w:p>
    <w:p w:rsidR="00ED53C3" w:rsidRDefault="00ED53C3" w:rsidP="00D20EDF">
      <w:pPr>
        <w:pStyle w:val="HabraDrazba"/>
      </w:pPr>
    </w:p>
    <w:p w:rsidR="00D20EDF" w:rsidRPr="006036AE" w:rsidRDefault="00D20EDF" w:rsidP="00D20EDF">
      <w:pPr>
        <w:pStyle w:val="HabraDrazba"/>
      </w:pPr>
      <w:r w:rsidRPr="007C3E48">
        <w:t>Závazek</w:t>
      </w:r>
      <w:r w:rsidRPr="006036AE">
        <w:t>: 3 piky</w:t>
      </w:r>
    </w:p>
    <w:p w:rsidR="00D20EDF" w:rsidRPr="006036AE" w:rsidRDefault="00D20EDF" w:rsidP="00D20EDF">
      <w:pPr>
        <w:pStyle w:val="HabraDrazba"/>
      </w:pPr>
      <w:r w:rsidRPr="007C3E48">
        <w:t>Výnos</w:t>
      </w:r>
      <w:r w:rsidRPr="006036AE">
        <w:t>: K srdcový</w:t>
      </w:r>
    </w:p>
    <w:p w:rsidR="00D20EDF" w:rsidRPr="00950149" w:rsidRDefault="00D20EDF" w:rsidP="00D20EDF">
      <w:pPr>
        <w:pStyle w:val="HabraText"/>
      </w:pPr>
      <w:r>
        <w:t xml:space="preserve">Do výnosu by měl partner kladně markovat, z čehož Západ dešifruje dubl partnera a do třetího zdvihu vynese desítku, aby partner </w:t>
      </w:r>
      <w:proofErr w:type="spellStart"/>
      <w:r>
        <w:t>snapl</w:t>
      </w:r>
      <w:proofErr w:type="spellEnd"/>
      <w:r>
        <w:t xml:space="preserve"> a vynesl káro, čímž bude hlavní hráč poražen.</w:t>
      </w:r>
    </w:p>
    <w:p w:rsidR="00D20EDF" w:rsidRDefault="00D20EDF" w:rsidP="00D20EDF">
      <w:pPr>
        <w:pStyle w:val="HabraLiteratura"/>
      </w:pPr>
      <w:r w:rsidRPr="002659AE">
        <w:t>Literatura:</w:t>
      </w:r>
      <w:r>
        <w:tab/>
        <w:t>E. Kaplan</w:t>
      </w:r>
      <w:r>
        <w:tab/>
        <w:t>Pokročilá sehrávka</w:t>
      </w:r>
      <w:r>
        <w:tab/>
        <w:t>str. 42-46</w:t>
      </w:r>
    </w:p>
    <w:p w:rsidR="00D20EDF" w:rsidRPr="006036AE" w:rsidRDefault="00D20EDF" w:rsidP="006036AE">
      <w:pPr>
        <w:pStyle w:val="HabraNadpisLekce"/>
      </w:pPr>
      <w:bookmarkStart w:id="375" w:name="_Toc171671631"/>
      <w:bookmarkStart w:id="376" w:name="_Toc182458208"/>
      <w:bookmarkStart w:id="377" w:name="_Toc182458335"/>
      <w:bookmarkStart w:id="378" w:name="_Toc182458655"/>
      <w:bookmarkStart w:id="379" w:name="_Toc182458723"/>
      <w:bookmarkStart w:id="380" w:name="_Toc182459412"/>
      <w:bookmarkStart w:id="381" w:name="_Toc182574788"/>
      <w:bookmarkStart w:id="382" w:name="_Toc183305475"/>
      <w:bookmarkStart w:id="383" w:name="_Toc187850833"/>
      <w:bookmarkStart w:id="384" w:name="_Toc188743766"/>
      <w:bookmarkStart w:id="385" w:name="_Toc194055791"/>
      <w:bookmarkStart w:id="386" w:name="_Toc277603513"/>
      <w:bookmarkStart w:id="387" w:name="_Toc342910541"/>
      <w:r w:rsidRPr="006036AE">
        <w:lastRenderedPageBreak/>
        <w:t xml:space="preserve">Zkrácený </w:t>
      </w:r>
      <w:proofErr w:type="spellStart"/>
      <w:r w:rsidRPr="006036AE">
        <w:t>Blackwood</w:t>
      </w:r>
      <w:proofErr w:type="spellEnd"/>
      <w:r w:rsidRPr="006036AE">
        <w:t xml:space="preserve">, </w:t>
      </w:r>
      <w:proofErr w:type="spellStart"/>
      <w:r w:rsidRPr="006036AE">
        <w:t>Hoytova</w:t>
      </w:r>
      <w:proofErr w:type="spellEnd"/>
      <w:r w:rsidRPr="006036AE">
        <w:t xml:space="preserve"> konvence</w:t>
      </w:r>
      <w:bookmarkEnd w:id="375"/>
      <w:bookmarkEnd w:id="376"/>
      <w:bookmarkEnd w:id="377"/>
      <w:bookmarkEnd w:id="378"/>
      <w:bookmarkEnd w:id="379"/>
      <w:bookmarkEnd w:id="380"/>
      <w:bookmarkEnd w:id="381"/>
      <w:bookmarkEnd w:id="382"/>
      <w:bookmarkEnd w:id="383"/>
      <w:bookmarkEnd w:id="384"/>
      <w:bookmarkEnd w:id="385"/>
      <w:bookmarkEnd w:id="386"/>
      <w:bookmarkEnd w:id="387"/>
    </w:p>
    <w:p w:rsidR="00D20EDF" w:rsidRPr="00233234" w:rsidRDefault="00D20EDF" w:rsidP="00D20EDF">
      <w:pPr>
        <w:pStyle w:val="HabraText"/>
      </w:pPr>
      <w:r>
        <w:t xml:space="preserve">V dalším systému odpovědí naučíme děti tzv. zkráceného </w:t>
      </w:r>
      <w:proofErr w:type="spellStart"/>
      <w:r>
        <w:t>Blackwooda</w:t>
      </w:r>
      <w:proofErr w:type="spellEnd"/>
      <w:r>
        <w:t xml:space="preserve"> (5=0 nebo 3 esa, 5k=1 nebo 4 esa, 5s=2 esa bez krále, 5p=2 esa + 1 král, 5BT=2 esa + 2 králové, 6t=</w:t>
      </w:r>
      <w:r w:rsidR="00421977">
        <w:t>2 esa + 3 králové, 6k=2 esa + 4 </w:t>
      </w:r>
      <w:r>
        <w:t xml:space="preserve">králové). Pokud zjistíme, že nám chybí dvě esa, zarazíme dražbu na 5. stupni, pokud nám chybí jedno eso, hrajeme malý </w:t>
      </w:r>
      <w:proofErr w:type="spellStart"/>
      <w:r>
        <w:t>slem</w:t>
      </w:r>
      <w:proofErr w:type="spellEnd"/>
      <w:r>
        <w:t xml:space="preserve"> a pokud zjistíme, že máme všechna esa, můžeme pokračovat </w:t>
      </w:r>
      <w:proofErr w:type="spellStart"/>
      <w:r>
        <w:t>Hoytovou</w:t>
      </w:r>
      <w:proofErr w:type="spellEnd"/>
      <w:r>
        <w:t xml:space="preserve"> dotazovou konvencí ve zkoumání velkého </w:t>
      </w:r>
      <w:proofErr w:type="spellStart"/>
      <w:r>
        <w:t>slemu</w:t>
      </w:r>
      <w:proofErr w:type="spellEnd"/>
      <w:r>
        <w:t>. Dotazující ji zahajuje hláškou následující barvy, která přikazuje partnerovi, aby nahlásil počet králů. Odpovědi: 1. stupeň=0 neb</w:t>
      </w:r>
      <w:r w:rsidR="00421977">
        <w:t>o 3 králové, 2. stupeň=1 nebo 4 </w:t>
      </w:r>
      <w:r>
        <w:t>králové, 3. stupeň=2 králové. Dotazující vynechává barvu trumfů, která je stopkou, na to je třeba upozornit a dbát. Zde jsou karty pro několik ukázek (zahajuje Sever):</w:t>
      </w:r>
    </w:p>
    <w:p w:rsidR="00D20EDF" w:rsidRDefault="00D20EDF" w:rsidP="00D20EDF">
      <w:pPr>
        <w:pStyle w:val="HabraDrazba"/>
      </w:pPr>
      <w:r>
        <w:t>K,6,5</w:t>
      </w:r>
      <w:r>
        <w:tab/>
        <w:t>K,8,7,6</w:t>
      </w:r>
      <w:r>
        <w:tab/>
        <w:t>K,Q,8,4</w:t>
      </w:r>
      <w:r>
        <w:tab/>
        <w:t>K,Q,J,8,5</w:t>
      </w:r>
      <w:r>
        <w:tab/>
        <w:t>A,K,8,4</w:t>
      </w:r>
      <w:r>
        <w:tab/>
        <w:t>A,8,2</w:t>
      </w:r>
    </w:p>
    <w:p w:rsidR="00D20EDF" w:rsidRDefault="00D20EDF" w:rsidP="00D20EDF">
      <w:pPr>
        <w:pStyle w:val="HabraDrazba"/>
      </w:pPr>
      <w:r>
        <w:t>A,Q,8</w:t>
      </w:r>
      <w:r>
        <w:tab/>
        <w:t>A,3</w:t>
      </w:r>
      <w:r>
        <w:tab/>
        <w:t>J,7,3</w:t>
      </w:r>
      <w:r>
        <w:tab/>
        <w:t>A,K</w:t>
      </w:r>
      <w:r>
        <w:tab/>
        <w:t>A,7,3</w:t>
      </w:r>
      <w:r>
        <w:tab/>
        <w:t>K,8,4</w:t>
      </w:r>
    </w:p>
    <w:p w:rsidR="00D20EDF" w:rsidRDefault="00D20EDF" w:rsidP="00D20EDF">
      <w:pPr>
        <w:pStyle w:val="HabraDrazba"/>
      </w:pPr>
      <w:r>
        <w:t>J,10,3,2</w:t>
      </w:r>
      <w:r>
        <w:tab/>
        <w:t>K,Q,7,3</w:t>
      </w:r>
      <w:r>
        <w:tab/>
        <w:t>K,10,4</w:t>
      </w:r>
      <w:r>
        <w:tab/>
        <w:t>A,Q,3</w:t>
      </w:r>
      <w:r>
        <w:tab/>
        <w:t>Q,10,4</w:t>
      </w:r>
      <w:r>
        <w:tab/>
        <w:t>A,6,3</w:t>
      </w:r>
    </w:p>
    <w:p w:rsidR="00D20EDF" w:rsidRDefault="00D20EDF" w:rsidP="00D20EDF">
      <w:pPr>
        <w:pStyle w:val="HabraDrazba"/>
      </w:pPr>
      <w:r>
        <w:t>A,7,4</w:t>
      </w:r>
      <w:r>
        <w:tab/>
        <w:t>J,8,2</w:t>
      </w:r>
      <w:r>
        <w:tab/>
        <w:t>K,8,6</w:t>
      </w:r>
      <w:r>
        <w:tab/>
        <w:t>K,J,2</w:t>
      </w:r>
      <w:r>
        <w:tab/>
        <w:t>A,8,6</w:t>
      </w:r>
      <w:r>
        <w:tab/>
        <w:t>A,K,7,3</w:t>
      </w:r>
    </w:p>
    <w:p w:rsidR="00D20EDF" w:rsidRDefault="00D20EDF" w:rsidP="00D20EDF">
      <w:pPr>
        <w:pStyle w:val="HabraDrazba"/>
      </w:pPr>
    </w:p>
    <w:p w:rsidR="00D20EDF" w:rsidRDefault="00D20EDF" w:rsidP="00D20EDF">
      <w:pPr>
        <w:pStyle w:val="HabraDrazba"/>
      </w:pPr>
      <w:r>
        <w:t>A,Q,7</w:t>
      </w:r>
      <w:r>
        <w:tab/>
        <w:t>A,Q,10,5</w:t>
      </w:r>
      <w:r>
        <w:tab/>
        <w:t>A,J,3,2</w:t>
      </w:r>
      <w:r>
        <w:tab/>
        <w:t>A,10,3,2</w:t>
      </w:r>
      <w:r>
        <w:tab/>
        <w:t>Q,3,2</w:t>
      </w:r>
      <w:r>
        <w:tab/>
        <w:t>K,7</w:t>
      </w:r>
    </w:p>
    <w:p w:rsidR="00D20EDF" w:rsidRDefault="00D20EDF" w:rsidP="00D20EDF">
      <w:pPr>
        <w:pStyle w:val="HabraDrazba"/>
      </w:pPr>
      <w:r>
        <w:t>K,J,4</w:t>
      </w:r>
      <w:r>
        <w:tab/>
        <w:t>K,Q,J,4</w:t>
      </w:r>
      <w:r>
        <w:tab/>
        <w:t>K,Q,8,4</w:t>
      </w:r>
      <w:r>
        <w:tab/>
        <w:t>9,6,5</w:t>
      </w:r>
      <w:r>
        <w:tab/>
        <w:t>K,Q,8,4</w:t>
      </w:r>
      <w:r>
        <w:tab/>
        <w:t>A,Q,J,9,2</w:t>
      </w:r>
    </w:p>
    <w:p w:rsidR="00D20EDF" w:rsidRDefault="00D20EDF" w:rsidP="00D20EDF">
      <w:pPr>
        <w:pStyle w:val="HabraDrazba"/>
      </w:pPr>
      <w:r>
        <w:t>K,Q,9,8</w:t>
      </w:r>
      <w:r>
        <w:tab/>
        <w:t>A,9</w:t>
      </w:r>
      <w:r>
        <w:tab/>
        <w:t>Q,J</w:t>
      </w:r>
      <w:r>
        <w:tab/>
        <w:t>K,J,8</w:t>
      </w:r>
      <w:r>
        <w:tab/>
        <w:t>A,K,7</w:t>
      </w:r>
      <w:r>
        <w:tab/>
        <w:t>Q,J,7,5</w:t>
      </w:r>
    </w:p>
    <w:p w:rsidR="00D20EDF" w:rsidRDefault="00D20EDF" w:rsidP="00D20EDF">
      <w:pPr>
        <w:pStyle w:val="HabraDrazba"/>
      </w:pPr>
      <w:r>
        <w:t>K,Q,3</w:t>
      </w:r>
      <w:r>
        <w:tab/>
        <w:t>K,Q,3</w:t>
      </w:r>
      <w:r>
        <w:tab/>
        <w:t xml:space="preserve">A,Q,J </w:t>
      </w:r>
      <w:r>
        <w:tab/>
        <w:t>A,Q,3</w:t>
      </w:r>
      <w:r>
        <w:tab/>
        <w:t>K,J,2</w:t>
      </w:r>
      <w:r>
        <w:tab/>
        <w:t>8,4</w:t>
      </w:r>
    </w:p>
    <w:p w:rsidR="00D20EDF" w:rsidRDefault="00D20EDF" w:rsidP="00D20EDF">
      <w:pPr>
        <w:pStyle w:val="HabraDrazba"/>
      </w:pPr>
      <w:r>
        <w:t>1k – 4BT</w:t>
      </w:r>
      <w:r>
        <w:tab/>
        <w:t>1k – 1s</w:t>
      </w:r>
      <w:r>
        <w:tab/>
        <w:t>1t – 1s</w:t>
      </w:r>
      <w:r>
        <w:tab/>
        <w:t>2t – 4BT</w:t>
      </w:r>
      <w:r>
        <w:tab/>
        <w:t>1BT – 2t</w:t>
      </w:r>
      <w:r>
        <w:tab/>
        <w:t>1t – 2s</w:t>
      </w:r>
    </w:p>
    <w:p w:rsidR="00D20EDF" w:rsidRDefault="00D20EDF" w:rsidP="00D20EDF">
      <w:pPr>
        <w:pStyle w:val="HabraDrazba"/>
      </w:pPr>
      <w:r>
        <w:t>5p – 6BT</w:t>
      </w:r>
      <w:r>
        <w:tab/>
        <w:t>1p – 4BT</w:t>
      </w:r>
      <w:r>
        <w:tab/>
        <w:t>1p – 4BT</w:t>
      </w:r>
      <w:r>
        <w:tab/>
        <w:t>6t – 7BT</w:t>
      </w:r>
      <w:r>
        <w:tab/>
        <w:t>2p – 4BT</w:t>
      </w:r>
      <w:r>
        <w:tab/>
        <w:t>4BT – 5k</w:t>
      </w:r>
    </w:p>
    <w:p w:rsidR="00D20EDF" w:rsidRDefault="00D20EDF" w:rsidP="00D20EDF">
      <w:pPr>
        <w:pStyle w:val="HabraDrazba"/>
      </w:pPr>
      <w:r>
        <w:t>pas</w:t>
      </w:r>
      <w:r>
        <w:tab/>
        <w:t>5k – 6p</w:t>
      </w:r>
      <w:r>
        <w:tab/>
        <w:t>5t – 5p</w:t>
      </w:r>
      <w:r>
        <w:tab/>
      </w:r>
      <w:r>
        <w:tab/>
        <w:t>5t – 5k</w:t>
      </w:r>
      <w:r>
        <w:tab/>
        <w:t>5p – 6t</w:t>
      </w:r>
    </w:p>
    <w:p w:rsidR="00D20EDF" w:rsidRDefault="00D20EDF" w:rsidP="00D20EDF">
      <w:pPr>
        <w:pStyle w:val="HabraDrazba"/>
      </w:pPr>
      <w:r>
        <w:tab/>
        <w:t>pas</w:t>
      </w:r>
      <w:r>
        <w:tab/>
        <w:t>pas</w:t>
      </w:r>
      <w:r>
        <w:tab/>
      </w:r>
      <w:r>
        <w:tab/>
        <w:t>5p – 7BT</w:t>
      </w:r>
      <w:r>
        <w:tab/>
        <w:t xml:space="preserve">6s – pas </w:t>
      </w:r>
    </w:p>
    <w:p w:rsidR="00D20EDF" w:rsidRDefault="00D20EDF" w:rsidP="00D20EDF">
      <w:pPr>
        <w:pStyle w:val="HabraDrazba"/>
      </w:pPr>
      <w:r>
        <w:tab/>
      </w:r>
      <w:r>
        <w:tab/>
      </w:r>
      <w:r>
        <w:tab/>
      </w:r>
      <w:r>
        <w:tab/>
        <w:t>pas</w:t>
      </w:r>
    </w:p>
    <w:p w:rsidR="00D20EDF" w:rsidRDefault="00D20EDF" w:rsidP="002659AE">
      <w:pPr>
        <w:pStyle w:val="HabraText"/>
      </w:pPr>
    </w:p>
    <w:p w:rsidR="00D20EDF" w:rsidRDefault="00D20EDF" w:rsidP="00D20EDF">
      <w:pPr>
        <w:pStyle w:val="HabraPodnadpis"/>
      </w:pPr>
      <w:r>
        <w:t>BLACKWOOD KLASICKÝ ZKRÁCENÝ</w:t>
      </w:r>
    </w:p>
    <w:p w:rsidR="00D20EDF" w:rsidRDefault="00D20EDF" w:rsidP="00D20EDF">
      <w:pPr>
        <w:pStyle w:val="HabraText"/>
      </w:pPr>
      <w:r>
        <w:t xml:space="preserve">Konvence zjišťující počet es při pokusu o </w:t>
      </w:r>
      <w:proofErr w:type="spellStart"/>
      <w:r>
        <w:t>slem</w:t>
      </w:r>
      <w:proofErr w:type="spellEnd"/>
      <w:r>
        <w:t>. Na takov</w:t>
      </w:r>
      <w:r w:rsidR="00620846">
        <w:t>ýto pokus je potřeba 32 </w:t>
      </w:r>
      <w:r>
        <w:t xml:space="preserve">figurových bodů v BT nebo 30 figurových (tzn. bez bodů za shodu) bodů v barevném </w:t>
      </w:r>
      <w:proofErr w:type="spellStart"/>
      <w:r>
        <w:t>slemu</w:t>
      </w:r>
      <w:proofErr w:type="spellEnd"/>
      <w:r>
        <w:t>. Tato konvence se startuje hláškou 4BT, na kterou pak tázaný odpovídá podle počtu es (případně i králů) ve své barvě takto: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535"/>
        <w:gridCol w:w="1535"/>
        <w:gridCol w:w="1535"/>
        <w:gridCol w:w="2409"/>
      </w:tblGrid>
      <w:tr w:rsidR="00D20EDF" w:rsidTr="006036AE">
        <w:tc>
          <w:tcPr>
            <w:tcW w:w="1535" w:type="dxa"/>
          </w:tcPr>
          <w:p w:rsidR="00D20EDF" w:rsidRDefault="00D20EDF" w:rsidP="006036AE">
            <w:r>
              <w:t xml:space="preserve"> 1. stupeň</w:t>
            </w:r>
          </w:p>
        </w:tc>
        <w:tc>
          <w:tcPr>
            <w:tcW w:w="1535" w:type="dxa"/>
          </w:tcPr>
          <w:p w:rsidR="00D20EDF" w:rsidRDefault="00D20EDF" w:rsidP="006036AE">
            <w:r>
              <w:t>5T</w:t>
            </w:r>
          </w:p>
        </w:tc>
        <w:tc>
          <w:tcPr>
            <w:tcW w:w="1535" w:type="dxa"/>
            <w:tcBorders>
              <w:right w:val="nil"/>
            </w:tcBorders>
          </w:tcPr>
          <w:p w:rsidR="00D20EDF" w:rsidRDefault="00D20EDF" w:rsidP="006036AE">
            <w:r>
              <w:t>0 nebo 3 esa</w:t>
            </w:r>
          </w:p>
        </w:tc>
        <w:tc>
          <w:tcPr>
            <w:tcW w:w="2409" w:type="dxa"/>
            <w:tcBorders>
              <w:left w:val="nil"/>
            </w:tcBorders>
          </w:tcPr>
          <w:p w:rsidR="00D20EDF" w:rsidRDefault="00D20EDF" w:rsidP="006036AE"/>
        </w:tc>
      </w:tr>
      <w:tr w:rsidR="00D20EDF" w:rsidTr="006036AE">
        <w:tc>
          <w:tcPr>
            <w:tcW w:w="1535" w:type="dxa"/>
          </w:tcPr>
          <w:p w:rsidR="00D20EDF" w:rsidRDefault="00D20EDF" w:rsidP="006036AE">
            <w:r>
              <w:t>2. stupeň</w:t>
            </w:r>
          </w:p>
        </w:tc>
        <w:tc>
          <w:tcPr>
            <w:tcW w:w="1535" w:type="dxa"/>
          </w:tcPr>
          <w:p w:rsidR="00D20EDF" w:rsidRDefault="00D20EDF" w:rsidP="006036AE">
            <w:r>
              <w:t>5K</w:t>
            </w:r>
          </w:p>
        </w:tc>
        <w:tc>
          <w:tcPr>
            <w:tcW w:w="1535" w:type="dxa"/>
            <w:tcBorders>
              <w:right w:val="nil"/>
            </w:tcBorders>
          </w:tcPr>
          <w:p w:rsidR="00D20EDF" w:rsidRDefault="00D20EDF" w:rsidP="006036AE">
            <w:r>
              <w:t>1 nebo 4 esa</w:t>
            </w:r>
          </w:p>
        </w:tc>
        <w:tc>
          <w:tcPr>
            <w:tcW w:w="2409" w:type="dxa"/>
            <w:tcBorders>
              <w:left w:val="nil"/>
            </w:tcBorders>
          </w:tcPr>
          <w:p w:rsidR="00D20EDF" w:rsidRDefault="00D20EDF" w:rsidP="006036AE"/>
        </w:tc>
      </w:tr>
      <w:tr w:rsidR="00D20EDF" w:rsidTr="006036AE">
        <w:tc>
          <w:tcPr>
            <w:tcW w:w="1535" w:type="dxa"/>
          </w:tcPr>
          <w:p w:rsidR="00D20EDF" w:rsidRDefault="00D20EDF" w:rsidP="006036AE">
            <w:r>
              <w:t>3. stupeň</w:t>
            </w:r>
          </w:p>
        </w:tc>
        <w:tc>
          <w:tcPr>
            <w:tcW w:w="1535" w:type="dxa"/>
          </w:tcPr>
          <w:p w:rsidR="00D20EDF" w:rsidRDefault="00D20EDF" w:rsidP="006036AE">
            <w:r>
              <w:t>5S</w:t>
            </w:r>
          </w:p>
        </w:tc>
        <w:tc>
          <w:tcPr>
            <w:tcW w:w="1535" w:type="dxa"/>
            <w:tcBorders>
              <w:right w:val="nil"/>
            </w:tcBorders>
          </w:tcPr>
          <w:p w:rsidR="00D20EDF" w:rsidRDefault="00D20EDF" w:rsidP="006036AE">
            <w:r>
              <w:t>2 esa</w:t>
            </w:r>
          </w:p>
        </w:tc>
        <w:tc>
          <w:tcPr>
            <w:tcW w:w="2409" w:type="dxa"/>
            <w:tcBorders>
              <w:left w:val="nil"/>
            </w:tcBorders>
          </w:tcPr>
          <w:p w:rsidR="00D20EDF" w:rsidRDefault="00D20EDF" w:rsidP="006036AE">
            <w:r>
              <w:t>bez krále vedle</w:t>
            </w:r>
          </w:p>
        </w:tc>
      </w:tr>
      <w:tr w:rsidR="00D20EDF" w:rsidTr="006036AE">
        <w:tc>
          <w:tcPr>
            <w:tcW w:w="1535" w:type="dxa"/>
          </w:tcPr>
          <w:p w:rsidR="00D20EDF" w:rsidRDefault="00D20EDF" w:rsidP="006036AE">
            <w:r>
              <w:t>4. stupeň</w:t>
            </w:r>
          </w:p>
        </w:tc>
        <w:tc>
          <w:tcPr>
            <w:tcW w:w="1535" w:type="dxa"/>
          </w:tcPr>
          <w:p w:rsidR="00D20EDF" w:rsidRDefault="00D20EDF" w:rsidP="006036AE">
            <w:r>
              <w:t>5P</w:t>
            </w:r>
          </w:p>
        </w:tc>
        <w:tc>
          <w:tcPr>
            <w:tcW w:w="1535" w:type="dxa"/>
            <w:tcBorders>
              <w:right w:val="nil"/>
            </w:tcBorders>
          </w:tcPr>
          <w:p w:rsidR="00D20EDF" w:rsidRDefault="00D20EDF" w:rsidP="006036AE">
            <w:r>
              <w:t>2 esa</w:t>
            </w:r>
          </w:p>
        </w:tc>
        <w:tc>
          <w:tcPr>
            <w:tcW w:w="2409" w:type="dxa"/>
            <w:tcBorders>
              <w:left w:val="nil"/>
            </w:tcBorders>
          </w:tcPr>
          <w:p w:rsidR="00D20EDF" w:rsidRDefault="00D20EDF" w:rsidP="006036AE">
            <w:r>
              <w:t>a 1 král vedle</w:t>
            </w:r>
          </w:p>
        </w:tc>
      </w:tr>
      <w:tr w:rsidR="00D20EDF" w:rsidTr="006036AE">
        <w:tc>
          <w:tcPr>
            <w:tcW w:w="1535" w:type="dxa"/>
          </w:tcPr>
          <w:p w:rsidR="00D20EDF" w:rsidRDefault="00D20EDF" w:rsidP="006036AE">
            <w:r>
              <w:t>5. stupeň</w:t>
            </w:r>
          </w:p>
        </w:tc>
        <w:tc>
          <w:tcPr>
            <w:tcW w:w="1535" w:type="dxa"/>
          </w:tcPr>
          <w:p w:rsidR="00D20EDF" w:rsidRDefault="00D20EDF" w:rsidP="006036AE">
            <w:r>
              <w:t>5BT</w:t>
            </w:r>
          </w:p>
        </w:tc>
        <w:tc>
          <w:tcPr>
            <w:tcW w:w="1535" w:type="dxa"/>
            <w:tcBorders>
              <w:right w:val="nil"/>
            </w:tcBorders>
          </w:tcPr>
          <w:p w:rsidR="00D20EDF" w:rsidRDefault="00D20EDF" w:rsidP="006036AE">
            <w:r>
              <w:t>2 esa</w:t>
            </w:r>
          </w:p>
        </w:tc>
        <w:tc>
          <w:tcPr>
            <w:tcW w:w="2409" w:type="dxa"/>
            <w:tcBorders>
              <w:left w:val="nil"/>
            </w:tcBorders>
          </w:tcPr>
          <w:p w:rsidR="00D20EDF" w:rsidRDefault="00D20EDF" w:rsidP="006036AE">
            <w:r>
              <w:t>a 2 králové vedle</w:t>
            </w:r>
          </w:p>
        </w:tc>
      </w:tr>
    </w:tbl>
    <w:p w:rsidR="00D20EDF" w:rsidRDefault="00D20EDF" w:rsidP="00D20EDF">
      <w:pPr>
        <w:pStyle w:val="HabraText"/>
      </w:pPr>
      <w:r>
        <w:t xml:space="preserve">Po odpovědi 5T nebo 5K je hláška v nejbližší následující barvě dotaz na počet králů (konvence </w:t>
      </w:r>
      <w:proofErr w:type="spellStart"/>
      <w:r>
        <w:t>Hoyt</w:t>
      </w:r>
      <w:proofErr w:type="spellEnd"/>
      <w:r>
        <w:t>), hláška 5BT nebo hláška na pátém stupni v </w:t>
      </w:r>
      <w:proofErr w:type="spellStart"/>
      <w:r>
        <w:t>ushodněné</w:t>
      </w:r>
      <w:proofErr w:type="spellEnd"/>
      <w:r>
        <w:t xml:space="preserve"> barvě je stop</w:t>
      </w:r>
      <w:r w:rsidR="00620846">
        <w:t>ka (chybí dvě esa). Odpovědi na </w:t>
      </w:r>
      <w:r>
        <w:t>dotaz na počet králů:</w:t>
      </w:r>
    </w:p>
    <w:p w:rsidR="00D20EDF" w:rsidRDefault="00D20EDF" w:rsidP="00620846">
      <w:pPr>
        <w:pStyle w:val="HabraOdrazky"/>
      </w:pPr>
      <w:r>
        <w:t xml:space="preserve">1. stupeň </w:t>
      </w:r>
      <w:r>
        <w:tab/>
        <w:t>mám 0 nebo 3 krále</w:t>
      </w:r>
    </w:p>
    <w:p w:rsidR="00D20EDF" w:rsidRDefault="00D20EDF" w:rsidP="00620846">
      <w:pPr>
        <w:pStyle w:val="HabraOdrazky"/>
      </w:pPr>
      <w:r>
        <w:t xml:space="preserve">2. stupeň </w:t>
      </w:r>
      <w:r>
        <w:tab/>
        <w:t>mám 1 nebo 4 krále</w:t>
      </w:r>
    </w:p>
    <w:p w:rsidR="00D20EDF" w:rsidRDefault="00D20EDF" w:rsidP="00620846">
      <w:pPr>
        <w:pStyle w:val="HabraOdrazky"/>
      </w:pPr>
      <w:r>
        <w:t xml:space="preserve">3. stupeň </w:t>
      </w:r>
      <w:r>
        <w:tab/>
        <w:t>mám 2 krále</w:t>
      </w:r>
    </w:p>
    <w:p w:rsidR="00D20EDF" w:rsidRDefault="00D20EDF" w:rsidP="00D20EDF">
      <w:pPr>
        <w:pStyle w:val="HabraLiteratura"/>
      </w:pPr>
      <w:r w:rsidRPr="002659AE">
        <w:t>Literatura:</w:t>
      </w:r>
      <w:r>
        <w:tab/>
        <w:t>J. Hájek</w:t>
      </w:r>
      <w:r>
        <w:tab/>
        <w:t>Bridžová školka</w:t>
      </w:r>
      <w:r>
        <w:tab/>
      </w:r>
      <w:r>
        <w:tab/>
        <w:t>28. lekce</w:t>
      </w:r>
    </w:p>
    <w:p w:rsidR="00D20EDF" w:rsidRDefault="00D20EDF" w:rsidP="00D20EDF">
      <w:pPr>
        <w:pStyle w:val="HabraLiteratura"/>
      </w:pPr>
      <w:r>
        <w:tab/>
        <w:t xml:space="preserve">P. </w:t>
      </w:r>
      <w:proofErr w:type="spellStart"/>
      <w:r>
        <w:t>Hebák</w:t>
      </w:r>
      <w:proofErr w:type="spellEnd"/>
      <w:r>
        <w:tab/>
        <w:t>Bridž pro každého</w:t>
      </w:r>
      <w:r>
        <w:tab/>
        <w:t>str. 134-141</w:t>
      </w:r>
    </w:p>
    <w:p w:rsidR="00D20EDF" w:rsidRDefault="00D20EDF" w:rsidP="00D20EDF">
      <w:pPr>
        <w:pStyle w:val="HabraLiteratura"/>
      </w:pPr>
      <w:r>
        <w:tab/>
        <w:t>J. Fišer</w:t>
      </w:r>
      <w:r>
        <w:tab/>
        <w:t>Jak se hraje bridž</w:t>
      </w:r>
      <w:r>
        <w:tab/>
        <w:t>str. 38-39</w:t>
      </w:r>
    </w:p>
    <w:p w:rsidR="00D20EDF" w:rsidRDefault="00D20EDF" w:rsidP="00D20EDF">
      <w:pPr>
        <w:pStyle w:val="HabraLiteratura"/>
      </w:pPr>
      <w:r>
        <w:tab/>
        <w:t xml:space="preserve">P. </w:t>
      </w:r>
      <w:proofErr w:type="spellStart"/>
      <w:r>
        <w:t>Mokráň</w:t>
      </w:r>
      <w:proofErr w:type="spellEnd"/>
      <w:r>
        <w:tab/>
        <w:t xml:space="preserve">Bridž snadno a </w:t>
      </w:r>
      <w:proofErr w:type="spellStart"/>
      <w:r>
        <w:t>rýchlo</w:t>
      </w:r>
      <w:proofErr w:type="spellEnd"/>
      <w:r>
        <w:tab/>
        <w:t>str. 69-81</w:t>
      </w:r>
    </w:p>
    <w:p w:rsidR="00D20EDF" w:rsidRDefault="00D20EDF" w:rsidP="00D20EDF">
      <w:pPr>
        <w:pStyle w:val="HabraLiteratura"/>
      </w:pPr>
      <w:r>
        <w:tab/>
        <w:t>?</w:t>
      </w:r>
      <w:r>
        <w:tab/>
        <w:t>Přirozený licitační systém</w:t>
      </w:r>
      <w:r>
        <w:tab/>
        <w:t>str. 10-11</w:t>
      </w:r>
    </w:p>
    <w:p w:rsidR="00D20EDF" w:rsidRPr="006036AE" w:rsidRDefault="00D20EDF" w:rsidP="006036AE">
      <w:pPr>
        <w:pStyle w:val="HabraNadpisLekce"/>
      </w:pPr>
      <w:bookmarkStart w:id="388" w:name="_Toc171671632"/>
      <w:bookmarkStart w:id="389" w:name="_Toc182458209"/>
      <w:bookmarkStart w:id="390" w:name="_Toc182458336"/>
      <w:bookmarkStart w:id="391" w:name="_Toc182458656"/>
      <w:bookmarkStart w:id="392" w:name="_Toc182458724"/>
      <w:bookmarkStart w:id="393" w:name="_Toc182459413"/>
      <w:bookmarkStart w:id="394" w:name="_Toc182574789"/>
      <w:bookmarkStart w:id="395" w:name="_Toc183305476"/>
      <w:bookmarkStart w:id="396" w:name="_Toc187850834"/>
      <w:bookmarkStart w:id="397" w:name="_Toc188743767"/>
      <w:bookmarkStart w:id="398" w:name="_Toc194055792"/>
      <w:bookmarkStart w:id="399" w:name="_Toc277603514"/>
      <w:bookmarkStart w:id="400" w:name="_Toc342910542"/>
      <w:proofErr w:type="spellStart"/>
      <w:r w:rsidRPr="006036AE">
        <w:lastRenderedPageBreak/>
        <w:t>Bridge</w:t>
      </w:r>
      <w:proofErr w:type="spellEnd"/>
      <w:r w:rsidRPr="006036AE">
        <w:t xml:space="preserve"> Master 1B 21-30</w:t>
      </w:r>
      <w:bookmarkEnd w:id="388"/>
      <w:bookmarkEnd w:id="389"/>
      <w:bookmarkEnd w:id="390"/>
      <w:bookmarkEnd w:id="391"/>
      <w:bookmarkEnd w:id="392"/>
      <w:bookmarkEnd w:id="393"/>
      <w:bookmarkEnd w:id="394"/>
      <w:bookmarkEnd w:id="395"/>
      <w:bookmarkEnd w:id="396"/>
      <w:bookmarkEnd w:id="397"/>
      <w:bookmarkEnd w:id="398"/>
      <w:bookmarkEnd w:id="399"/>
      <w:bookmarkEnd w:id="400"/>
    </w:p>
    <w:p w:rsidR="00D20EDF" w:rsidRDefault="00D20EDF" w:rsidP="006E34BF">
      <w:pPr>
        <w:pStyle w:val="HabraOdrazky"/>
      </w:pPr>
      <w:r>
        <w:t xml:space="preserve">B21 – jediná šance kára 3-3, </w:t>
      </w:r>
      <w:proofErr w:type="spellStart"/>
      <w:r>
        <w:t>prosnapnutí</w:t>
      </w:r>
      <w:proofErr w:type="spellEnd"/>
      <w:r>
        <w:t xml:space="preserve"> kár a třetím trumfem na stůl</w:t>
      </w:r>
    </w:p>
    <w:p w:rsidR="00D20EDF" w:rsidRDefault="00D20EDF" w:rsidP="006E34BF">
      <w:pPr>
        <w:pStyle w:val="HabraOdrazky"/>
      </w:pPr>
      <w:r>
        <w:t>B22 – odhoz ztrátové karty na ztrátovou kartu</w:t>
      </w:r>
    </w:p>
    <w:p w:rsidR="00D20EDF" w:rsidRDefault="00D20EDF" w:rsidP="006E34BF">
      <w:pPr>
        <w:pStyle w:val="HabraOdrazky"/>
      </w:pPr>
      <w:r>
        <w:t xml:space="preserve">B23 – dostatečně vysoký </w:t>
      </w:r>
      <w:proofErr w:type="spellStart"/>
      <w:r>
        <w:t>snap</w:t>
      </w:r>
      <w:proofErr w:type="spellEnd"/>
      <w:r>
        <w:t xml:space="preserve">, abychom nebyli </w:t>
      </w:r>
      <w:proofErr w:type="spellStart"/>
      <w:r>
        <w:t>přesnapováni</w:t>
      </w:r>
      <w:proofErr w:type="spellEnd"/>
    </w:p>
    <w:p w:rsidR="00D20EDF" w:rsidRDefault="00D20EDF" w:rsidP="006E34BF">
      <w:pPr>
        <w:pStyle w:val="HabraOdrazky"/>
      </w:pPr>
      <w:r>
        <w:t xml:space="preserve">B24 – odblokování trumfů dostatečně vysokým </w:t>
      </w:r>
      <w:proofErr w:type="spellStart"/>
      <w:r>
        <w:t>snapem</w:t>
      </w:r>
      <w:proofErr w:type="spellEnd"/>
    </w:p>
    <w:p w:rsidR="00D20EDF" w:rsidRDefault="00D20EDF" w:rsidP="006E34BF">
      <w:pPr>
        <w:pStyle w:val="HabraOdrazky"/>
      </w:pPr>
      <w:r>
        <w:t xml:space="preserve">B25 – využití přídavných šancí před </w:t>
      </w:r>
      <w:proofErr w:type="spellStart"/>
      <w:r>
        <w:t>impasem</w:t>
      </w:r>
      <w:proofErr w:type="spellEnd"/>
      <w:r>
        <w:t xml:space="preserve"> – může spadnout Q,J třetí</w:t>
      </w:r>
    </w:p>
    <w:p w:rsidR="00D20EDF" w:rsidRDefault="00D20EDF" w:rsidP="006E34BF">
      <w:pPr>
        <w:pStyle w:val="HabraOdrazky"/>
      </w:pPr>
      <w:r>
        <w:t xml:space="preserve">B26 – správné pořadí fines – nejdříve </w:t>
      </w:r>
      <w:proofErr w:type="spellStart"/>
      <w:r>
        <w:t>expas</w:t>
      </w:r>
      <w:proofErr w:type="spellEnd"/>
      <w:r>
        <w:t xml:space="preserve">, pak </w:t>
      </w:r>
      <w:proofErr w:type="spellStart"/>
      <w:r>
        <w:t>impas</w:t>
      </w:r>
      <w:proofErr w:type="spellEnd"/>
    </w:p>
    <w:p w:rsidR="00D20EDF" w:rsidRDefault="00D20EDF" w:rsidP="006E34BF">
      <w:pPr>
        <w:pStyle w:val="HabraOdrazky"/>
      </w:pPr>
      <w:r>
        <w:t>B27 – odblokování barvy zahozením esa do vedlejší barvy</w:t>
      </w:r>
    </w:p>
    <w:p w:rsidR="00D20EDF" w:rsidRDefault="00D20EDF" w:rsidP="006E34BF">
      <w:pPr>
        <w:pStyle w:val="HabraOdrazky"/>
      </w:pPr>
      <w:r>
        <w:t xml:space="preserve">B28 – </w:t>
      </w:r>
      <w:proofErr w:type="spellStart"/>
      <w:r>
        <w:t>Bath</w:t>
      </w:r>
      <w:proofErr w:type="spellEnd"/>
      <w:r>
        <w:t xml:space="preserve"> </w:t>
      </w:r>
      <w:proofErr w:type="spellStart"/>
      <w:r>
        <w:t>cup</w:t>
      </w:r>
      <w:proofErr w:type="spellEnd"/>
    </w:p>
    <w:p w:rsidR="00D20EDF" w:rsidRDefault="00D20EDF" w:rsidP="006E34BF">
      <w:pPr>
        <w:pStyle w:val="HabraOdrazky"/>
      </w:pPr>
      <w:r>
        <w:t xml:space="preserve">B29 – hra na </w:t>
      </w:r>
      <w:proofErr w:type="spellStart"/>
      <w:r>
        <w:t>snap</w:t>
      </w:r>
      <w:proofErr w:type="spellEnd"/>
    </w:p>
    <w:p w:rsidR="00D20EDF" w:rsidRDefault="00D20EDF" w:rsidP="006E34BF">
      <w:pPr>
        <w:pStyle w:val="HabraOdrazky"/>
      </w:pPr>
      <w:r>
        <w:t>B30 – nebezpečný soupeř, shoz barvy na indikaci z</w:t>
      </w:r>
      <w:r w:rsidR="00660E97">
        <w:t> </w:t>
      </w:r>
      <w:r>
        <w:t>výnosů</w:t>
      </w:r>
    </w:p>
    <w:p w:rsidR="007A69C8" w:rsidRDefault="007A69C8" w:rsidP="00660E97">
      <w:pPr>
        <w:pStyle w:val="HabraNadpisUvod"/>
      </w:pPr>
      <w:bookmarkStart w:id="401" w:name="_Toc342910543"/>
      <w:r>
        <w:lastRenderedPageBreak/>
        <w:t>Systém Lepší levná – Školka</w:t>
      </w:r>
      <w:bookmarkEnd w:id="401"/>
    </w:p>
    <w:p w:rsidR="007A69C8" w:rsidRPr="000D65FE" w:rsidRDefault="007A69C8" w:rsidP="007A69C8">
      <w:pPr>
        <w:rPr>
          <w:sz w:val="36"/>
          <w:szCs w:val="36"/>
          <w:u w:val="single"/>
        </w:rPr>
      </w:pPr>
      <w:r w:rsidRPr="000D65FE">
        <w:rPr>
          <w:sz w:val="36"/>
          <w:szCs w:val="36"/>
          <w:u w:val="single"/>
        </w:rPr>
        <w:t>Zahájení:</w:t>
      </w:r>
    </w:p>
    <w:p w:rsidR="007A69C8" w:rsidRDefault="007A69C8" w:rsidP="007A69C8">
      <w:r>
        <w:t>1s,1p</w:t>
      </w:r>
      <w:r>
        <w:tab/>
      </w:r>
      <w:r>
        <w:tab/>
        <w:t>5+list, 12-21b.</w:t>
      </w:r>
    </w:p>
    <w:p w:rsidR="007A69C8" w:rsidRDefault="007A69C8" w:rsidP="007A69C8">
      <w:r>
        <w:t>1t,1k</w:t>
      </w:r>
      <w:r>
        <w:tab/>
      </w:r>
      <w:r>
        <w:tab/>
        <w:t>bez drahého 5-listu, lepší levná, 12-21b. bez levného 5+listu do 23b.</w:t>
      </w:r>
    </w:p>
    <w:p w:rsidR="007A69C8" w:rsidRDefault="007A69C8" w:rsidP="007A69C8">
      <w:pPr>
        <w:ind w:left="708" w:firstLine="708"/>
      </w:pPr>
      <w:r>
        <w:t>při 4-4 v levných zahajuji1k, při 3-3 v levných zahajuji 1t</w:t>
      </w:r>
    </w:p>
    <w:p w:rsidR="007A69C8" w:rsidRDefault="007A69C8" w:rsidP="007A69C8">
      <w:r>
        <w:t>1BT</w:t>
      </w:r>
      <w:r>
        <w:tab/>
      </w:r>
      <w:r>
        <w:tab/>
        <w:t>15-17b., vyvážená rozloha</w:t>
      </w:r>
    </w:p>
    <w:p w:rsidR="007A69C8" w:rsidRDefault="007A69C8" w:rsidP="007A69C8">
      <w:r>
        <w:t>2BT</w:t>
      </w:r>
      <w:r>
        <w:tab/>
      </w:r>
      <w:r>
        <w:tab/>
        <w:t>20-21b., vyvážená rozloha</w:t>
      </w:r>
    </w:p>
    <w:p w:rsidR="007A69C8" w:rsidRDefault="007A69C8" w:rsidP="007A69C8">
      <w:r>
        <w:t>2t !</w:t>
      </w:r>
      <w:r>
        <w:tab/>
      </w:r>
      <w:r>
        <w:tab/>
        <w:t>GF, 22+ s 5+listem, 24+ bez 5+listu</w:t>
      </w:r>
    </w:p>
    <w:p w:rsidR="007A69C8" w:rsidRDefault="007A69C8" w:rsidP="007A69C8">
      <w:r>
        <w:t>2k,s,p,3t</w:t>
      </w:r>
      <w:r>
        <w:tab/>
        <w:t>7-10b., 7-list</w:t>
      </w:r>
    </w:p>
    <w:p w:rsidR="007A69C8" w:rsidRDefault="007A69C8" w:rsidP="007A69C8"/>
    <w:p w:rsidR="007A69C8" w:rsidRDefault="007A69C8" w:rsidP="007A69C8">
      <w:pPr>
        <w:rPr>
          <w:sz w:val="36"/>
          <w:szCs w:val="36"/>
          <w:u w:val="single"/>
        </w:rPr>
      </w:pPr>
      <w:r>
        <w:rPr>
          <w:sz w:val="36"/>
          <w:szCs w:val="36"/>
          <w:u w:val="single"/>
        </w:rPr>
        <w:t>Zásady další dražby</w:t>
      </w:r>
      <w:r w:rsidRPr="000D65FE">
        <w:rPr>
          <w:sz w:val="36"/>
          <w:szCs w:val="36"/>
          <w:u w:val="single"/>
        </w:rPr>
        <w:t>:</w:t>
      </w:r>
    </w:p>
    <w:p w:rsidR="007A69C8" w:rsidRDefault="007A69C8" w:rsidP="007A69C8">
      <w:pPr>
        <w:ind w:left="4245" w:hanging="4245"/>
      </w:pPr>
      <w:r>
        <w:t>barva partnera</w:t>
      </w:r>
      <w:r>
        <w:tab/>
      </w:r>
      <w:r>
        <w:tab/>
      </w:r>
      <w:proofErr w:type="spellStart"/>
      <w:r>
        <w:t>sfitování</w:t>
      </w:r>
      <w:proofErr w:type="spellEnd"/>
      <w:r>
        <w:t xml:space="preserve"> z bilance na základě dělení třemi s uplatněním principu výzvy, pokud není šance na hru, snažím se dražbu ukončit na co nejnižším stupni</w:t>
      </w:r>
    </w:p>
    <w:p w:rsidR="007A69C8" w:rsidRDefault="007A69C8" w:rsidP="007A69C8">
      <w:pPr>
        <w:ind w:left="4245" w:hanging="4245"/>
      </w:pPr>
      <w:r>
        <w:t xml:space="preserve">opakování barvy bez skoku </w:t>
      </w:r>
      <w:r>
        <w:tab/>
      </w:r>
      <w:r>
        <w:tab/>
        <w:t>je vždy negativní akce, ukazuje minimum bodů, ať už je to v jakékoliv fázi dražby</w:t>
      </w:r>
    </w:p>
    <w:p w:rsidR="007A69C8" w:rsidRDefault="007A69C8" w:rsidP="007A69C8">
      <w:r>
        <w:t>nová barva v pořadí</w:t>
      </w:r>
      <w:r>
        <w:tab/>
      </w:r>
      <w:r>
        <w:tab/>
      </w:r>
      <w:r>
        <w:tab/>
      </w:r>
      <w:r>
        <w:tab/>
      </w:r>
      <w:proofErr w:type="spellStart"/>
      <w:r>
        <w:t>forcing</w:t>
      </w:r>
      <w:proofErr w:type="spellEnd"/>
      <w:r>
        <w:t xml:space="preserve"> na jedno kolo, alespoň 4-list</w:t>
      </w:r>
    </w:p>
    <w:p w:rsidR="007A69C8" w:rsidRDefault="007A69C8" w:rsidP="007A69C8">
      <w:r>
        <w:t>nová barva skokem</w:t>
      </w:r>
      <w:r>
        <w:tab/>
      </w:r>
      <w:r>
        <w:tab/>
      </w:r>
      <w:r>
        <w:tab/>
      </w:r>
      <w:r>
        <w:tab/>
      </w:r>
      <w:proofErr w:type="spellStart"/>
      <w:r>
        <w:t>forcing</w:t>
      </w:r>
      <w:proofErr w:type="spellEnd"/>
      <w:r>
        <w:t xml:space="preserve"> do hry, alespoň 5-list</w:t>
      </w:r>
    </w:p>
    <w:p w:rsidR="007A69C8" w:rsidRDefault="007A69C8" w:rsidP="007A69C8">
      <w:r>
        <w:t>BT</w:t>
      </w:r>
      <w:r>
        <w:tab/>
      </w:r>
      <w:r>
        <w:tab/>
      </w:r>
      <w:r>
        <w:tab/>
      </w:r>
      <w:r>
        <w:tab/>
      </w:r>
      <w:r>
        <w:tab/>
      </w:r>
      <w:r>
        <w:tab/>
        <w:t>dražba z bilance na základě hranic bezpečnosti</w:t>
      </w:r>
    </w:p>
    <w:p w:rsidR="007A69C8" w:rsidRDefault="007A69C8" w:rsidP="007A69C8">
      <w:r>
        <w:t xml:space="preserve">barva partnera těsně pod </w:t>
      </w:r>
      <w:proofErr w:type="spellStart"/>
      <w:r>
        <w:t>manší</w:t>
      </w:r>
      <w:proofErr w:type="spellEnd"/>
      <w:r>
        <w:tab/>
      </w:r>
      <w:r>
        <w:tab/>
        <w:t xml:space="preserve">výzva do hry (s minimem pasuj, s rezervou </w:t>
      </w:r>
      <w:proofErr w:type="spellStart"/>
      <w:r>
        <w:t>doraž</w:t>
      </w:r>
      <w:proofErr w:type="spellEnd"/>
      <w:r>
        <w:t>)</w:t>
      </w:r>
    </w:p>
    <w:p w:rsidR="007A69C8" w:rsidRDefault="007A69C8" w:rsidP="007A69C8">
      <w:pPr>
        <w:ind w:firstLine="708"/>
        <w:jc w:val="both"/>
      </w:pPr>
      <w:r>
        <w:t xml:space="preserve">V celé dražbě se snažím co nejlépe popsat svůj list (délku jednotlivých barev a bodovou sílu). Dodržuji hranice bezpečnosti, principy popisu listu, </w:t>
      </w:r>
      <w:proofErr w:type="spellStart"/>
      <w:r>
        <w:t>forcingu</w:t>
      </w:r>
      <w:proofErr w:type="spellEnd"/>
      <w:r>
        <w:t xml:space="preserve">, negace, </w:t>
      </w:r>
      <w:proofErr w:type="spellStart"/>
      <w:r>
        <w:t>invitu</w:t>
      </w:r>
      <w:proofErr w:type="spellEnd"/>
      <w:r>
        <w:t>. Pokud mám dvě nestejně dlouhé barvy, dražím nejdříve tu delší, pokud mám dva nebo tři     4-listy, dražím nejdříve ten nižší, pokud mám dva 5- nebo 6-listy, pak dražím nejdříve ten dražší.</w:t>
      </w:r>
    </w:p>
    <w:p w:rsidR="007A69C8" w:rsidRDefault="007A69C8" w:rsidP="007A69C8">
      <w:pPr>
        <w:ind w:firstLine="708"/>
        <w:jc w:val="both"/>
      </w:pPr>
    </w:p>
    <w:p w:rsidR="007A69C8" w:rsidRDefault="007A69C8" w:rsidP="007A69C8">
      <w:pPr>
        <w:rPr>
          <w:sz w:val="36"/>
          <w:szCs w:val="36"/>
          <w:u w:val="single"/>
        </w:rPr>
      </w:pPr>
      <w:r>
        <w:rPr>
          <w:sz w:val="36"/>
          <w:szCs w:val="36"/>
          <w:u w:val="single"/>
        </w:rPr>
        <w:t>Další dražba po zahájení 1 BT</w:t>
      </w:r>
      <w:r w:rsidRPr="000D65FE">
        <w:rPr>
          <w:sz w:val="36"/>
          <w:szCs w:val="36"/>
          <w:u w:val="single"/>
        </w:rPr>
        <w:t>:</w:t>
      </w:r>
    </w:p>
    <w:p w:rsidR="007A69C8" w:rsidRDefault="007A69C8" w:rsidP="007A69C8">
      <w:r>
        <w:t>2t !</w:t>
      </w:r>
      <w:r>
        <w:tab/>
      </w:r>
      <w:r>
        <w:tab/>
      </w:r>
      <w:r>
        <w:tab/>
      </w:r>
      <w:proofErr w:type="spellStart"/>
      <w:r>
        <w:t>Stayman</w:t>
      </w:r>
      <w:proofErr w:type="spellEnd"/>
      <w:r>
        <w:t>, tj. 8+ s alespoň jedním drahým 4-listem</w:t>
      </w:r>
    </w:p>
    <w:p w:rsidR="007A69C8" w:rsidRDefault="007A69C8" w:rsidP="007A69C8">
      <w:r>
        <w:t>2k,s !</w:t>
      </w:r>
      <w:r>
        <w:tab/>
      </w:r>
      <w:r>
        <w:tab/>
      </w:r>
      <w:r>
        <w:tab/>
        <w:t>5+list, 0+</w:t>
      </w:r>
      <w:proofErr w:type="spellStart"/>
      <w:r>
        <w:t>b</w:t>
      </w:r>
      <w:proofErr w:type="spellEnd"/>
      <w:r>
        <w:t>., transfer</w:t>
      </w:r>
    </w:p>
    <w:p w:rsidR="007A69C8" w:rsidRDefault="007A69C8" w:rsidP="007A69C8">
      <w:r>
        <w:t>2BT</w:t>
      </w:r>
      <w:r>
        <w:tab/>
      </w:r>
      <w:r>
        <w:tab/>
      </w:r>
      <w:r>
        <w:tab/>
        <w:t>8-9b. bez drahého 4-listu</w:t>
      </w:r>
    </w:p>
    <w:p w:rsidR="007A69C8" w:rsidRDefault="007A69C8" w:rsidP="007A69C8">
      <w:r>
        <w:t>3t,k,s,p</w:t>
      </w:r>
      <w:r>
        <w:tab/>
      </w:r>
      <w:r>
        <w:tab/>
      </w:r>
      <w:r>
        <w:tab/>
        <w:t>12+</w:t>
      </w:r>
      <w:proofErr w:type="spellStart"/>
      <w:r>
        <w:t>b</w:t>
      </w:r>
      <w:proofErr w:type="spellEnd"/>
      <w:r>
        <w:t xml:space="preserve">., GF, pokus o </w:t>
      </w:r>
      <w:proofErr w:type="spellStart"/>
      <w:r>
        <w:t>slem</w:t>
      </w:r>
      <w:proofErr w:type="spellEnd"/>
      <w:r>
        <w:t>, 6+list</w:t>
      </w:r>
    </w:p>
    <w:p w:rsidR="007A69C8" w:rsidRDefault="007A69C8" w:rsidP="007A69C8"/>
    <w:p w:rsidR="007A69C8" w:rsidRDefault="007A69C8" w:rsidP="007A69C8">
      <w:r>
        <w:t>1BT – 2t</w:t>
      </w:r>
    </w:p>
    <w:p w:rsidR="007A69C8" w:rsidRDefault="007A69C8" w:rsidP="007A69C8">
      <w:r>
        <w:t>2k = nemám drahý 4-list</w:t>
      </w:r>
    </w:p>
    <w:p w:rsidR="007A69C8" w:rsidRDefault="007A69C8" w:rsidP="007A69C8">
      <w:r>
        <w:t>2s = mám 4-list srdcový, možná pikový</w:t>
      </w:r>
    </w:p>
    <w:p w:rsidR="007A69C8" w:rsidRDefault="007A69C8" w:rsidP="007A69C8">
      <w:r>
        <w:t>2p = mám jen pikový 4-list</w:t>
      </w:r>
    </w:p>
    <w:p w:rsidR="007A69C8" w:rsidRDefault="007A69C8" w:rsidP="007A69C8"/>
    <w:p w:rsidR="007A69C8" w:rsidRDefault="007A69C8" w:rsidP="007A69C8">
      <w:pPr>
        <w:rPr>
          <w:sz w:val="36"/>
          <w:szCs w:val="36"/>
          <w:u w:val="single"/>
        </w:rPr>
      </w:pPr>
      <w:r>
        <w:rPr>
          <w:sz w:val="36"/>
          <w:szCs w:val="36"/>
          <w:u w:val="single"/>
        </w:rPr>
        <w:t>Další dražba po zahájení 2 BT</w:t>
      </w:r>
      <w:r w:rsidRPr="000D65FE">
        <w:rPr>
          <w:sz w:val="36"/>
          <w:szCs w:val="36"/>
          <w:u w:val="single"/>
        </w:rPr>
        <w:t>:</w:t>
      </w:r>
    </w:p>
    <w:p w:rsidR="007A69C8" w:rsidRDefault="007A69C8" w:rsidP="007A69C8">
      <w:r>
        <w:t>3t !</w:t>
      </w:r>
      <w:r>
        <w:tab/>
      </w:r>
      <w:r>
        <w:tab/>
      </w:r>
      <w:r>
        <w:tab/>
      </w:r>
      <w:proofErr w:type="spellStart"/>
      <w:r>
        <w:t>Stayman</w:t>
      </w:r>
      <w:proofErr w:type="spellEnd"/>
      <w:r>
        <w:t>, tj. 6+ s alespoň jedním drahým 4-listem</w:t>
      </w:r>
    </w:p>
    <w:p w:rsidR="007A69C8" w:rsidRDefault="007A69C8" w:rsidP="007A69C8">
      <w:r>
        <w:t>3k,s !</w:t>
      </w:r>
      <w:r>
        <w:tab/>
      </w:r>
      <w:r>
        <w:tab/>
      </w:r>
      <w:r>
        <w:tab/>
        <w:t>5+list, 0+</w:t>
      </w:r>
      <w:proofErr w:type="spellStart"/>
      <w:r>
        <w:t>b</w:t>
      </w:r>
      <w:proofErr w:type="spellEnd"/>
      <w:r>
        <w:t>., transfer</w:t>
      </w:r>
    </w:p>
    <w:p w:rsidR="007A69C8" w:rsidRDefault="007A69C8" w:rsidP="007A69C8">
      <w:r>
        <w:t>3BT</w:t>
      </w:r>
      <w:r>
        <w:tab/>
      </w:r>
      <w:r>
        <w:tab/>
      </w:r>
      <w:r>
        <w:tab/>
        <w:t>6-11b.</w:t>
      </w:r>
    </w:p>
    <w:p w:rsidR="007A69C8" w:rsidRDefault="007A69C8" w:rsidP="007A69C8"/>
    <w:p w:rsidR="007A69C8" w:rsidRDefault="007A69C8" w:rsidP="007A69C8">
      <w:pPr>
        <w:rPr>
          <w:sz w:val="36"/>
          <w:szCs w:val="36"/>
          <w:u w:val="single"/>
        </w:rPr>
      </w:pPr>
      <w:r>
        <w:rPr>
          <w:sz w:val="36"/>
          <w:szCs w:val="36"/>
          <w:u w:val="single"/>
        </w:rPr>
        <w:t>Další dražba po zahájení 2 t</w:t>
      </w:r>
      <w:r w:rsidRPr="000D65FE">
        <w:rPr>
          <w:sz w:val="36"/>
          <w:szCs w:val="36"/>
          <w:u w:val="single"/>
        </w:rPr>
        <w:t>:</w:t>
      </w:r>
    </w:p>
    <w:p w:rsidR="007A69C8" w:rsidRDefault="007A69C8" w:rsidP="007A69C8">
      <w:r>
        <w:t>2k !</w:t>
      </w:r>
      <w:r>
        <w:tab/>
      </w:r>
      <w:r>
        <w:tab/>
      </w:r>
      <w:r>
        <w:tab/>
        <w:t>0-3b.</w:t>
      </w:r>
    </w:p>
    <w:p w:rsidR="007A69C8" w:rsidRDefault="007A69C8" w:rsidP="007A69C8">
      <w:r>
        <w:t>2s,p,3t,k</w:t>
      </w:r>
      <w:r>
        <w:tab/>
      </w:r>
      <w:r>
        <w:tab/>
        <w:t>5+list, 4+</w:t>
      </w:r>
      <w:proofErr w:type="spellStart"/>
      <w:r>
        <w:t>b</w:t>
      </w:r>
      <w:proofErr w:type="spellEnd"/>
      <w:r>
        <w:t>.</w:t>
      </w:r>
    </w:p>
    <w:p w:rsidR="007A69C8" w:rsidRDefault="007A69C8" w:rsidP="007A69C8">
      <w:r>
        <w:t>2BT</w:t>
      </w:r>
      <w:r>
        <w:tab/>
      </w:r>
      <w:r>
        <w:tab/>
      </w:r>
      <w:r>
        <w:tab/>
        <w:t>4-8b. bez 5-listu</w:t>
      </w:r>
    </w:p>
    <w:p w:rsidR="007A69C8" w:rsidRDefault="007A69C8" w:rsidP="007A69C8">
      <w:r>
        <w:t>3BT</w:t>
      </w:r>
      <w:r>
        <w:tab/>
      </w:r>
      <w:r>
        <w:tab/>
      </w:r>
      <w:r>
        <w:tab/>
        <w:t>9-11b. bez 5-listu</w:t>
      </w:r>
    </w:p>
    <w:p w:rsidR="007A69C8" w:rsidRDefault="007A69C8" w:rsidP="007A69C8">
      <w:r>
        <w:t>4BT</w:t>
      </w:r>
      <w:r>
        <w:tab/>
      </w:r>
      <w:r>
        <w:tab/>
      </w:r>
      <w:r>
        <w:tab/>
        <w:t>12+</w:t>
      </w:r>
      <w:proofErr w:type="spellStart"/>
      <w:r>
        <w:t>b</w:t>
      </w:r>
      <w:proofErr w:type="spellEnd"/>
      <w:r>
        <w:t>. bez 5-listu</w:t>
      </w:r>
    </w:p>
    <w:p w:rsidR="007A69C8" w:rsidRDefault="007A69C8" w:rsidP="007A69C8">
      <w:pPr>
        <w:rPr>
          <w:sz w:val="36"/>
          <w:szCs w:val="36"/>
          <w:u w:val="single"/>
        </w:rPr>
      </w:pPr>
      <w:r>
        <w:rPr>
          <w:sz w:val="36"/>
          <w:szCs w:val="36"/>
          <w:u w:val="single"/>
        </w:rPr>
        <w:t>Další dražba po zahájení 2 k,s,p</w:t>
      </w:r>
      <w:r w:rsidRPr="000D65FE">
        <w:rPr>
          <w:sz w:val="36"/>
          <w:szCs w:val="36"/>
          <w:u w:val="single"/>
        </w:rPr>
        <w:t>:</w:t>
      </w:r>
    </w:p>
    <w:p w:rsidR="007A69C8" w:rsidRDefault="007A69C8" w:rsidP="007A69C8">
      <w:pPr>
        <w:rPr>
          <w:color w:val="000000"/>
        </w:rPr>
      </w:pPr>
      <w:r>
        <w:rPr>
          <w:color w:val="000000"/>
        </w:rPr>
        <w:t>zvýšení barvy</w:t>
      </w:r>
      <w:r>
        <w:rPr>
          <w:color w:val="000000"/>
        </w:rPr>
        <w:tab/>
      </w:r>
      <w:r>
        <w:rPr>
          <w:color w:val="000000"/>
        </w:rPr>
        <w:tab/>
      </w:r>
      <w:r>
        <w:rPr>
          <w:color w:val="000000"/>
        </w:rPr>
        <w:tab/>
        <w:t>blok</w:t>
      </w:r>
    </w:p>
    <w:p w:rsidR="007A69C8" w:rsidRDefault="007A69C8" w:rsidP="007A69C8">
      <w:pPr>
        <w:rPr>
          <w:color w:val="000000"/>
        </w:rPr>
      </w:pPr>
      <w:r>
        <w:rPr>
          <w:color w:val="000000"/>
        </w:rPr>
        <w:t>jakákoliv hra</w:t>
      </w:r>
      <w:r>
        <w:rPr>
          <w:color w:val="000000"/>
        </w:rPr>
        <w:tab/>
      </w:r>
      <w:r>
        <w:rPr>
          <w:color w:val="000000"/>
        </w:rPr>
        <w:tab/>
      </w:r>
      <w:r>
        <w:rPr>
          <w:color w:val="000000"/>
        </w:rPr>
        <w:tab/>
        <w:t>konečná hláška</w:t>
      </w:r>
    </w:p>
    <w:p w:rsidR="007A69C8" w:rsidRDefault="007A69C8" w:rsidP="007A69C8">
      <w:pPr>
        <w:rPr>
          <w:color w:val="000000"/>
        </w:rPr>
      </w:pPr>
      <w:r>
        <w:rPr>
          <w:color w:val="000000"/>
        </w:rPr>
        <w:t>nová barva</w:t>
      </w:r>
      <w:r>
        <w:rPr>
          <w:color w:val="000000"/>
        </w:rPr>
        <w:tab/>
      </w:r>
      <w:r>
        <w:rPr>
          <w:color w:val="000000"/>
        </w:rPr>
        <w:tab/>
      </w:r>
      <w:r>
        <w:rPr>
          <w:color w:val="000000"/>
        </w:rPr>
        <w:tab/>
      </w:r>
      <w:proofErr w:type="spellStart"/>
      <w:r>
        <w:rPr>
          <w:color w:val="000000"/>
        </w:rPr>
        <w:t>forcing</w:t>
      </w:r>
      <w:proofErr w:type="spellEnd"/>
      <w:r>
        <w:rPr>
          <w:color w:val="000000"/>
        </w:rPr>
        <w:t xml:space="preserve"> s 6+listem a </w:t>
      </w:r>
      <w:proofErr w:type="spellStart"/>
      <w:r>
        <w:rPr>
          <w:color w:val="000000"/>
        </w:rPr>
        <w:t>fitem</w:t>
      </w:r>
      <w:proofErr w:type="spellEnd"/>
    </w:p>
    <w:p w:rsidR="007A69C8" w:rsidRDefault="007A69C8" w:rsidP="007A69C8">
      <w:pPr>
        <w:ind w:left="3540"/>
      </w:pPr>
      <w:proofErr w:type="spellStart"/>
      <w:r>
        <w:t>zahajitel</w:t>
      </w:r>
      <w:proofErr w:type="spellEnd"/>
      <w:r>
        <w:t xml:space="preserve"> bez 3-</w:t>
      </w:r>
      <w:proofErr w:type="spellStart"/>
      <w:r>
        <w:t>listého</w:t>
      </w:r>
      <w:proofErr w:type="spellEnd"/>
      <w:r>
        <w:t xml:space="preserve"> </w:t>
      </w:r>
      <w:proofErr w:type="spellStart"/>
      <w:r>
        <w:t>fitu</w:t>
      </w:r>
      <w:proofErr w:type="spellEnd"/>
      <w:r>
        <w:t xml:space="preserve"> opakuje barvu s minimem, s maximem draží BT</w:t>
      </w:r>
    </w:p>
    <w:p w:rsidR="007A69C8" w:rsidRDefault="007A69C8" w:rsidP="007A69C8">
      <w:r>
        <w:rPr>
          <w:bCs w:val="0"/>
        </w:rPr>
        <w:t>2BT</w:t>
      </w:r>
      <w:r>
        <w:rPr>
          <w:bCs w:val="0"/>
        </w:rPr>
        <w:tab/>
      </w:r>
      <w:r>
        <w:rPr>
          <w:bCs w:val="0"/>
        </w:rPr>
        <w:tab/>
      </w:r>
      <w:r>
        <w:rPr>
          <w:bCs w:val="0"/>
        </w:rPr>
        <w:tab/>
      </w:r>
      <w:r>
        <w:rPr>
          <w:bCs w:val="0"/>
        </w:rPr>
        <w:tab/>
      </w:r>
      <w:r>
        <w:t>dotaz na sílu zahájení</w:t>
      </w:r>
    </w:p>
    <w:p w:rsidR="007A69C8" w:rsidRDefault="007A69C8" w:rsidP="007A69C8">
      <w:pPr>
        <w:ind w:left="3540"/>
        <w:rPr>
          <w:color w:val="000000"/>
        </w:rPr>
      </w:pPr>
      <w:proofErr w:type="spellStart"/>
      <w:r>
        <w:lastRenderedPageBreak/>
        <w:t>zahajitel</w:t>
      </w:r>
      <w:proofErr w:type="spellEnd"/>
      <w:r>
        <w:t xml:space="preserve"> s minimem (6-8b.) opakuje barvu, s maximem (9-10b.) draží barvu, v níž má figury</w:t>
      </w:r>
    </w:p>
    <w:p w:rsidR="007A69C8" w:rsidRPr="002C1AD0" w:rsidRDefault="007A69C8" w:rsidP="007A69C8">
      <w:pPr>
        <w:rPr>
          <w:u w:val="single"/>
        </w:rPr>
      </w:pPr>
    </w:p>
    <w:p w:rsidR="007A69C8" w:rsidRDefault="007A69C8" w:rsidP="007A69C8">
      <w:pPr>
        <w:rPr>
          <w:sz w:val="36"/>
          <w:szCs w:val="36"/>
          <w:u w:val="single"/>
        </w:rPr>
      </w:pPr>
      <w:proofErr w:type="spellStart"/>
      <w:r>
        <w:rPr>
          <w:sz w:val="36"/>
          <w:szCs w:val="36"/>
          <w:u w:val="single"/>
        </w:rPr>
        <w:t>Slemová</w:t>
      </w:r>
      <w:proofErr w:type="spellEnd"/>
      <w:r>
        <w:rPr>
          <w:sz w:val="36"/>
          <w:szCs w:val="36"/>
          <w:u w:val="single"/>
        </w:rPr>
        <w:t xml:space="preserve"> dražba (zkrácený </w:t>
      </w:r>
      <w:proofErr w:type="spellStart"/>
      <w:r>
        <w:rPr>
          <w:sz w:val="36"/>
          <w:szCs w:val="36"/>
          <w:u w:val="single"/>
        </w:rPr>
        <w:t>Blackwood</w:t>
      </w:r>
      <w:proofErr w:type="spellEnd"/>
      <w:r>
        <w:rPr>
          <w:sz w:val="36"/>
          <w:szCs w:val="36"/>
          <w:u w:val="single"/>
        </w:rPr>
        <w:t xml:space="preserve"> a </w:t>
      </w:r>
      <w:proofErr w:type="spellStart"/>
      <w:r>
        <w:rPr>
          <w:sz w:val="36"/>
          <w:szCs w:val="36"/>
          <w:u w:val="single"/>
        </w:rPr>
        <w:t>Hoyt</w:t>
      </w:r>
      <w:proofErr w:type="spellEnd"/>
      <w:r>
        <w:rPr>
          <w:sz w:val="36"/>
          <w:szCs w:val="36"/>
          <w:u w:val="single"/>
        </w:rPr>
        <w:t>)</w:t>
      </w:r>
      <w:r w:rsidRPr="000D65FE">
        <w:rPr>
          <w:sz w:val="36"/>
          <w:szCs w:val="36"/>
          <w:u w:val="single"/>
        </w:rPr>
        <w:t>:</w:t>
      </w:r>
    </w:p>
    <w:p w:rsidR="007A69C8" w:rsidRDefault="007A69C8" w:rsidP="007A69C8">
      <w:pPr>
        <w:ind w:firstLine="708"/>
      </w:pPr>
      <w:r>
        <w:t>Hláška 4BT znamená dotaz na počet es, odpovědi:</w:t>
      </w:r>
    </w:p>
    <w:p w:rsidR="007A69C8" w:rsidRDefault="007A69C8" w:rsidP="007A69C8">
      <w:r>
        <w:t>5t</w:t>
      </w:r>
      <w:r>
        <w:tab/>
      </w:r>
      <w:r>
        <w:tab/>
      </w:r>
      <w:r>
        <w:tab/>
        <w:t>0 nebo 3esa</w:t>
      </w:r>
    </w:p>
    <w:p w:rsidR="007A69C8" w:rsidRDefault="007A69C8" w:rsidP="007A69C8">
      <w:r>
        <w:t>5k</w:t>
      </w:r>
      <w:r>
        <w:tab/>
      </w:r>
      <w:r>
        <w:tab/>
      </w:r>
      <w:r>
        <w:tab/>
        <w:t>1 nebo 4 esa</w:t>
      </w:r>
    </w:p>
    <w:p w:rsidR="007A69C8" w:rsidRDefault="007A69C8" w:rsidP="007A69C8">
      <w:r>
        <w:t>5s</w:t>
      </w:r>
      <w:r>
        <w:tab/>
      </w:r>
      <w:r>
        <w:tab/>
      </w:r>
      <w:r>
        <w:tab/>
        <w:t>2 esa bez krále</w:t>
      </w:r>
    </w:p>
    <w:p w:rsidR="007A69C8" w:rsidRDefault="007A69C8" w:rsidP="007A69C8">
      <w:r>
        <w:t>5p</w:t>
      </w:r>
      <w:r>
        <w:tab/>
      </w:r>
      <w:r>
        <w:tab/>
      </w:r>
      <w:r>
        <w:tab/>
        <w:t>2 esa s jedním králem</w:t>
      </w:r>
    </w:p>
    <w:p w:rsidR="007A69C8" w:rsidRDefault="007A69C8" w:rsidP="007A69C8">
      <w:r>
        <w:t>5BT</w:t>
      </w:r>
      <w:r>
        <w:tab/>
      </w:r>
      <w:r>
        <w:tab/>
      </w:r>
      <w:r>
        <w:tab/>
        <w:t>2 esa s dvěma králi</w:t>
      </w:r>
    </w:p>
    <w:p w:rsidR="007A69C8" w:rsidRDefault="007A69C8" w:rsidP="007A69C8"/>
    <w:p w:rsidR="007A69C8" w:rsidRDefault="007A69C8" w:rsidP="007A69C8">
      <w:pPr>
        <w:ind w:firstLine="708"/>
      </w:pPr>
      <w:r>
        <w:t xml:space="preserve">Pokud po odpovědi na esa partner draží barvu, na níž jste se dohodli, pak to znamená, že nechce hrát </w:t>
      </w:r>
      <w:proofErr w:type="spellStart"/>
      <w:r>
        <w:t>slem</w:t>
      </w:r>
      <w:proofErr w:type="spellEnd"/>
      <w:r>
        <w:t xml:space="preserve"> a je Vaší povinností zapasovat. Když po Vaší odpovědi </w:t>
      </w:r>
      <w:proofErr w:type="spellStart"/>
      <w:r>
        <w:t>zadraží</w:t>
      </w:r>
      <w:proofErr w:type="spellEnd"/>
      <w:r>
        <w:t xml:space="preserve"> nejbližší barvu, která není dohodnutou trumfovou barvou, zjistil, že máte všechna esa a rád by se dozvěděl, zda by nebylo možné hrát velký </w:t>
      </w:r>
      <w:proofErr w:type="spellStart"/>
      <w:r>
        <w:t>slem</w:t>
      </w:r>
      <w:proofErr w:type="spellEnd"/>
      <w:r>
        <w:t xml:space="preserve">. Ptá se Vás tedy na krále. První následující odpověď znamená 0 nebo 3 králové, další 1 nebo 4, další 2 bez dámy atd. Tato dotazová konvence se jmenuje </w:t>
      </w:r>
      <w:proofErr w:type="spellStart"/>
      <w:r>
        <w:t>Hoyt</w:t>
      </w:r>
      <w:proofErr w:type="spellEnd"/>
      <w:r>
        <w:t>.</w:t>
      </w:r>
    </w:p>
    <w:p w:rsidR="007A69C8" w:rsidRPr="00984031" w:rsidRDefault="007A69C8" w:rsidP="007A69C8"/>
    <w:p w:rsidR="007A69C8" w:rsidRDefault="007A69C8" w:rsidP="007A69C8">
      <w:pPr>
        <w:rPr>
          <w:sz w:val="36"/>
          <w:szCs w:val="36"/>
          <w:u w:val="single"/>
        </w:rPr>
      </w:pPr>
      <w:r>
        <w:rPr>
          <w:sz w:val="36"/>
          <w:szCs w:val="36"/>
          <w:u w:val="single"/>
        </w:rPr>
        <w:t>Zásahy do dražby</w:t>
      </w:r>
      <w:r w:rsidRPr="000D65FE">
        <w:rPr>
          <w:sz w:val="36"/>
          <w:szCs w:val="36"/>
          <w:u w:val="single"/>
        </w:rPr>
        <w:t>:</w:t>
      </w:r>
    </w:p>
    <w:p w:rsidR="007A69C8" w:rsidRPr="00DF524A" w:rsidRDefault="007A69C8" w:rsidP="007A69C8">
      <w:pPr>
        <w:rPr>
          <w:sz w:val="36"/>
          <w:szCs w:val="36"/>
          <w:u w:val="single"/>
        </w:rPr>
      </w:pPr>
      <w:r w:rsidRPr="00DF524A">
        <w:t>vlastní barva bez skoku</w:t>
      </w:r>
      <w:r>
        <w:t xml:space="preserve"> </w:t>
      </w:r>
      <w:r>
        <w:tab/>
        <w:t>10-15b., 5+list., ale dobrá barva</w:t>
      </w:r>
    </w:p>
    <w:p w:rsidR="007A69C8" w:rsidRDefault="007A69C8" w:rsidP="007A69C8">
      <w:pPr>
        <w:spacing w:line="240" w:lineRule="atLeast"/>
        <w:ind w:left="2835" w:hanging="2835"/>
      </w:pPr>
      <w:r w:rsidRPr="00DF524A">
        <w:t>1BT</w:t>
      </w:r>
      <w:r w:rsidRPr="00664EDD">
        <w:rPr>
          <w:rStyle w:val="HabraTextTucneChar"/>
        </w:rPr>
        <w:tab/>
      </w:r>
      <w:r>
        <w:t>15-17b., vyvážená rozloha</w:t>
      </w:r>
    </w:p>
    <w:p w:rsidR="007A69C8" w:rsidRDefault="007A69C8" w:rsidP="007A69C8">
      <w:pPr>
        <w:spacing w:line="240" w:lineRule="atLeast"/>
        <w:ind w:left="2835" w:hanging="2835"/>
      </w:pPr>
      <w:r>
        <w:t>skok vlastní barvou</w:t>
      </w:r>
      <w:r>
        <w:tab/>
        <w:t>6-9b., 6+list</w:t>
      </w:r>
    </w:p>
    <w:p w:rsidR="007A69C8" w:rsidRDefault="007A69C8" w:rsidP="007A69C8">
      <w:pPr>
        <w:spacing w:line="240" w:lineRule="atLeast"/>
        <w:ind w:left="567" w:hanging="567"/>
      </w:pPr>
      <w:r w:rsidRPr="00DF524A">
        <w:t>kontra</w:t>
      </w:r>
      <w:r>
        <w:t xml:space="preserve">! </w:t>
      </w:r>
      <w:r>
        <w:tab/>
      </w:r>
      <w:r>
        <w:tab/>
        <w:t xml:space="preserve">dvojznačné: </w:t>
      </w:r>
      <w:r w:rsidRPr="00664EDD">
        <w:rPr>
          <w:rStyle w:val="HabraTextTucneChar"/>
        </w:rPr>
        <w:t xml:space="preserve">pobídkové </w:t>
      </w:r>
      <w:r>
        <w:t>12-15b. a min. 3-listy ve zbylých barvách</w:t>
      </w:r>
    </w:p>
    <w:p w:rsidR="007A69C8" w:rsidRDefault="007A69C8" w:rsidP="007A69C8">
      <w:pPr>
        <w:spacing w:line="240" w:lineRule="atLeast"/>
        <w:ind w:left="567" w:hanging="567"/>
      </w:pPr>
      <w:r>
        <w:t xml:space="preserve">                         </w:t>
      </w:r>
      <w:r w:rsidRPr="00664EDD">
        <w:rPr>
          <w:rStyle w:val="HabraTextTucneChar"/>
        </w:rPr>
        <w:t xml:space="preserve">informační </w:t>
      </w:r>
      <w:r>
        <w:t>16+</w:t>
      </w:r>
      <w:proofErr w:type="spellStart"/>
      <w:r>
        <w:t>b</w:t>
      </w:r>
      <w:proofErr w:type="spellEnd"/>
      <w:r>
        <w:t>.  (v druhém kole nová barva nebo BT od 18b. vyvážených)</w:t>
      </w:r>
    </w:p>
    <w:p w:rsidR="007A69C8" w:rsidRDefault="007A69C8" w:rsidP="007A69C8"/>
    <w:p w:rsidR="007A69C8" w:rsidRDefault="007A69C8" w:rsidP="007A69C8">
      <w:pPr>
        <w:rPr>
          <w:sz w:val="36"/>
          <w:szCs w:val="36"/>
          <w:u w:val="single"/>
        </w:rPr>
      </w:pPr>
      <w:r>
        <w:rPr>
          <w:sz w:val="36"/>
          <w:szCs w:val="36"/>
          <w:u w:val="single"/>
        </w:rPr>
        <w:t>Výnosy</w:t>
      </w:r>
      <w:r w:rsidRPr="000D65FE">
        <w:rPr>
          <w:sz w:val="36"/>
          <w:szCs w:val="36"/>
          <w:u w:val="single"/>
        </w:rPr>
        <w:t>:</w:t>
      </w:r>
    </w:p>
    <w:p w:rsidR="007A69C8" w:rsidRDefault="007A69C8" w:rsidP="007A69C8">
      <w:r>
        <w:t>ze sledu (i přerušeného)</w:t>
      </w:r>
      <w:r>
        <w:tab/>
      </w:r>
      <w:r>
        <w:tab/>
      </w:r>
      <w:r>
        <w:tab/>
        <w:t>nejvyšší</w:t>
      </w:r>
    </w:p>
    <w:p w:rsidR="007A69C8" w:rsidRDefault="007A69C8" w:rsidP="007A69C8">
      <w:r>
        <w:t xml:space="preserve">z dlouhé barvy s figurou (4- a </w:t>
      </w:r>
      <w:proofErr w:type="spellStart"/>
      <w:r>
        <w:t>vícelisté</w:t>
      </w:r>
      <w:proofErr w:type="spellEnd"/>
      <w:r>
        <w:t>)</w:t>
      </w:r>
      <w:r>
        <w:tab/>
        <w:t>čtvrtá shora</w:t>
      </w:r>
    </w:p>
    <w:p w:rsidR="007A69C8" w:rsidRDefault="007A69C8" w:rsidP="007A69C8">
      <w:r>
        <w:t xml:space="preserve">ze 4- a </w:t>
      </w:r>
      <w:proofErr w:type="spellStart"/>
      <w:r>
        <w:t>vícelistu</w:t>
      </w:r>
      <w:proofErr w:type="spellEnd"/>
      <w:r>
        <w:t xml:space="preserve"> bez figury</w:t>
      </w:r>
      <w:r>
        <w:tab/>
      </w:r>
      <w:r>
        <w:tab/>
        <w:t>třetí a pak druhou nejvyšší</w:t>
      </w:r>
    </w:p>
    <w:p w:rsidR="007A69C8" w:rsidRDefault="007A69C8" w:rsidP="007A69C8">
      <w:r>
        <w:t>z 3-listu s figurou</w:t>
      </w:r>
      <w:r>
        <w:tab/>
      </w:r>
      <w:r>
        <w:tab/>
      </w:r>
      <w:r>
        <w:tab/>
        <w:t>nejmenší</w:t>
      </w:r>
    </w:p>
    <w:p w:rsidR="007A69C8" w:rsidRDefault="007A69C8" w:rsidP="007A69C8">
      <w:r>
        <w:t>z 3-listu bez figury</w:t>
      </w:r>
      <w:r>
        <w:tab/>
      </w:r>
      <w:r>
        <w:tab/>
      </w:r>
      <w:r>
        <w:tab/>
        <w:t>prostřední, pak vyšší</w:t>
      </w:r>
    </w:p>
    <w:p w:rsidR="007A69C8" w:rsidRDefault="007A69C8" w:rsidP="007A69C8">
      <w:r>
        <w:t>z dublu</w:t>
      </w:r>
      <w:r>
        <w:tab/>
      </w:r>
      <w:r>
        <w:tab/>
      </w:r>
      <w:r>
        <w:tab/>
      </w:r>
      <w:r>
        <w:tab/>
      </w:r>
      <w:r>
        <w:tab/>
        <w:t>vyšší</w:t>
      </w:r>
    </w:p>
    <w:p w:rsidR="007A69C8" w:rsidRDefault="007A69C8" w:rsidP="007A69C8"/>
    <w:p w:rsidR="007A69C8" w:rsidRDefault="007A69C8" w:rsidP="007A69C8">
      <w:pPr>
        <w:rPr>
          <w:sz w:val="36"/>
          <w:szCs w:val="36"/>
          <w:u w:val="single"/>
        </w:rPr>
      </w:pPr>
      <w:r>
        <w:rPr>
          <w:sz w:val="36"/>
          <w:szCs w:val="36"/>
          <w:u w:val="single"/>
        </w:rPr>
        <w:t>Markování</w:t>
      </w:r>
      <w:r w:rsidRPr="000D65FE">
        <w:rPr>
          <w:sz w:val="36"/>
          <w:szCs w:val="36"/>
          <w:u w:val="single"/>
        </w:rPr>
        <w:t>:</w:t>
      </w:r>
    </w:p>
    <w:p w:rsidR="007A69C8" w:rsidRDefault="007A69C8" w:rsidP="007A69C8">
      <w:pPr>
        <w:pStyle w:val="HabraText"/>
      </w:pPr>
      <w:r>
        <w:t>do barvy partnera</w:t>
      </w:r>
      <w:r>
        <w:tab/>
      </w:r>
      <w:r>
        <w:tab/>
        <w:t>malá = chci, velká = nechci</w:t>
      </w:r>
    </w:p>
    <w:p w:rsidR="007A69C8" w:rsidRPr="007A69C8" w:rsidRDefault="007A69C8" w:rsidP="007A69C8">
      <w:pPr>
        <w:pStyle w:val="HabraText"/>
      </w:pPr>
      <w:r w:rsidRPr="007A69C8">
        <w:t>do odhozu</w:t>
      </w:r>
      <w:r w:rsidRPr="007A69C8">
        <w:tab/>
      </w:r>
      <w:r w:rsidRPr="007A69C8">
        <w:tab/>
      </w:r>
      <w:proofErr w:type="spellStart"/>
      <w:r w:rsidRPr="007A69C8">
        <w:t>Lavinthal</w:t>
      </w:r>
      <w:proofErr w:type="spellEnd"/>
      <w:r w:rsidRPr="007A69C8">
        <w:t xml:space="preserve"> (malá = chci nižší ze dvou zbývajících barev, velká = chci vyšší ze dvou zbývajících barev</w:t>
      </w:r>
    </w:p>
    <w:p w:rsidR="002459E8" w:rsidRPr="00664EDD" w:rsidRDefault="002459E8" w:rsidP="002459E8">
      <w:pPr>
        <w:pStyle w:val="HabraNadpisUvod"/>
      </w:pPr>
      <w:bookmarkStart w:id="402" w:name="_Toc171671634"/>
      <w:bookmarkStart w:id="403" w:name="_Toc182458211"/>
      <w:bookmarkStart w:id="404" w:name="_Toc182458338"/>
      <w:bookmarkStart w:id="405" w:name="_Toc182458658"/>
      <w:bookmarkStart w:id="406" w:name="_Toc182458726"/>
      <w:bookmarkStart w:id="407" w:name="_Toc182459415"/>
      <w:bookmarkStart w:id="408" w:name="_Toc182574791"/>
      <w:bookmarkStart w:id="409" w:name="_Toc183305478"/>
      <w:bookmarkStart w:id="410" w:name="_Toc187850836"/>
      <w:bookmarkStart w:id="411" w:name="_Toc188743769"/>
      <w:bookmarkStart w:id="412" w:name="_Toc194055794"/>
      <w:bookmarkStart w:id="413" w:name="_Toc342910544"/>
      <w:r w:rsidRPr="00EB6D6A">
        <w:lastRenderedPageBreak/>
        <w:t xml:space="preserve">Literatura pro 2. ročník </w:t>
      </w:r>
      <w:bookmarkEnd w:id="402"/>
      <w:bookmarkEnd w:id="403"/>
      <w:bookmarkEnd w:id="404"/>
      <w:bookmarkEnd w:id="405"/>
      <w:bookmarkEnd w:id="406"/>
      <w:bookmarkEnd w:id="407"/>
      <w:bookmarkEnd w:id="408"/>
      <w:bookmarkEnd w:id="409"/>
      <w:bookmarkEnd w:id="410"/>
      <w:bookmarkEnd w:id="411"/>
      <w:bookmarkEnd w:id="412"/>
      <w:r w:rsidR="003A2609">
        <w:t>HABRY</w:t>
      </w:r>
      <w:bookmarkEnd w:id="413"/>
    </w:p>
    <w:p w:rsidR="002459E8" w:rsidRDefault="002459E8" w:rsidP="002459E8">
      <w:pPr>
        <w:pStyle w:val="HabraLiteratura"/>
      </w:pPr>
      <w:r>
        <w:t>Bridž pro každého</w:t>
      </w:r>
      <w:r>
        <w:tab/>
        <w:t xml:space="preserve">Petr </w:t>
      </w:r>
      <w:proofErr w:type="spellStart"/>
      <w:r>
        <w:t>Hebák</w:t>
      </w:r>
      <w:proofErr w:type="spellEnd"/>
    </w:p>
    <w:p w:rsidR="002459E8" w:rsidRDefault="002459E8" w:rsidP="002459E8">
      <w:pPr>
        <w:pStyle w:val="HabraLiteratura"/>
      </w:pPr>
      <w:r>
        <w:t xml:space="preserve">Bridž </w:t>
      </w:r>
      <w:proofErr w:type="spellStart"/>
      <w:r>
        <w:t>rýchlo</w:t>
      </w:r>
      <w:proofErr w:type="spellEnd"/>
      <w:r>
        <w:t xml:space="preserve"> a </w:t>
      </w:r>
      <w:proofErr w:type="spellStart"/>
      <w:r>
        <w:t>dobre</w:t>
      </w:r>
      <w:proofErr w:type="spellEnd"/>
      <w:r>
        <w:tab/>
      </w:r>
      <w:proofErr w:type="spellStart"/>
      <w:r>
        <w:t>Pavol</w:t>
      </w:r>
      <w:proofErr w:type="spellEnd"/>
      <w:r>
        <w:t xml:space="preserve"> </w:t>
      </w:r>
      <w:proofErr w:type="spellStart"/>
      <w:r>
        <w:t>Mokráň</w:t>
      </w:r>
      <w:proofErr w:type="spellEnd"/>
    </w:p>
    <w:p w:rsidR="002459E8" w:rsidRDefault="002459E8" w:rsidP="002459E8">
      <w:pPr>
        <w:pStyle w:val="HabraLiteratura"/>
      </w:pPr>
      <w:r>
        <w:t>Bridžová školka</w:t>
      </w:r>
      <w:r>
        <w:tab/>
      </w:r>
      <w:r>
        <w:tab/>
        <w:t>Jaroslav Hájek</w:t>
      </w:r>
    </w:p>
    <w:p w:rsidR="002459E8" w:rsidRDefault="002459E8" w:rsidP="002459E8">
      <w:pPr>
        <w:pStyle w:val="HabraLiteratura"/>
      </w:pPr>
      <w:r>
        <w:t>Draž lépe, hraj lépe</w:t>
      </w:r>
      <w:r>
        <w:tab/>
      </w:r>
      <w:proofErr w:type="spellStart"/>
      <w:r>
        <w:t>Dorothy</w:t>
      </w:r>
      <w:proofErr w:type="spellEnd"/>
      <w:r>
        <w:t xml:space="preserve"> </w:t>
      </w:r>
      <w:proofErr w:type="spellStart"/>
      <w:r>
        <w:t>Haydenová</w:t>
      </w:r>
      <w:proofErr w:type="spellEnd"/>
    </w:p>
    <w:p w:rsidR="002459E8" w:rsidRDefault="002459E8" w:rsidP="002459E8">
      <w:pPr>
        <w:pStyle w:val="HabraLiteratura"/>
      </w:pPr>
      <w:r>
        <w:t>Jak se hraje bridž</w:t>
      </w:r>
      <w:r>
        <w:tab/>
        <w:t>Jiří Fišer</w:t>
      </w:r>
    </w:p>
    <w:p w:rsidR="002459E8" w:rsidRDefault="002459E8" w:rsidP="002459E8">
      <w:pPr>
        <w:pStyle w:val="HabraLiteratura"/>
      </w:pPr>
      <w:proofErr w:type="spellStart"/>
      <w:r>
        <w:t>Minibridž</w:t>
      </w:r>
      <w:proofErr w:type="spellEnd"/>
      <w:r>
        <w:tab/>
      </w:r>
      <w:r>
        <w:tab/>
      </w:r>
      <w:proofErr w:type="spellStart"/>
      <w:r>
        <w:t>Philippe</w:t>
      </w:r>
      <w:proofErr w:type="spellEnd"/>
      <w:r>
        <w:t xml:space="preserve"> </w:t>
      </w:r>
      <w:proofErr w:type="spellStart"/>
      <w:r>
        <w:t>Cronier</w:t>
      </w:r>
      <w:proofErr w:type="spellEnd"/>
      <w:r>
        <w:t xml:space="preserve">, </w:t>
      </w:r>
      <w:proofErr w:type="spellStart"/>
      <w:r>
        <w:t>Joseph</w:t>
      </w:r>
      <w:proofErr w:type="spellEnd"/>
      <w:r>
        <w:t xml:space="preserve"> </w:t>
      </w:r>
      <w:proofErr w:type="spellStart"/>
      <w:r>
        <w:t>Montador</w:t>
      </w:r>
      <w:proofErr w:type="spellEnd"/>
      <w:r>
        <w:t xml:space="preserve">, Daniel </w:t>
      </w:r>
      <w:proofErr w:type="spellStart"/>
      <w:r>
        <w:t>Teman</w:t>
      </w:r>
      <w:proofErr w:type="spellEnd"/>
      <w:r>
        <w:t>, Francois Vklesly</w:t>
      </w:r>
    </w:p>
    <w:p w:rsidR="002459E8" w:rsidRDefault="002459E8" w:rsidP="002459E8">
      <w:pPr>
        <w:pStyle w:val="HabraLiteratura"/>
      </w:pPr>
      <w:r>
        <w:t>Pokročilá sehrávka</w:t>
      </w:r>
      <w:r>
        <w:tab/>
        <w:t>Edgar Kaplan</w:t>
      </w:r>
    </w:p>
    <w:p w:rsidR="002459E8" w:rsidRDefault="002459E8" w:rsidP="002459E8">
      <w:pPr>
        <w:pStyle w:val="HabraLiteratura"/>
      </w:pPr>
      <w:r>
        <w:t>Polský tref Základní verze</w:t>
      </w:r>
      <w:r>
        <w:tab/>
      </w:r>
      <w:proofErr w:type="spellStart"/>
      <w:r>
        <w:t>Krzystof</w:t>
      </w:r>
      <w:proofErr w:type="spellEnd"/>
      <w:r>
        <w:t xml:space="preserve"> </w:t>
      </w:r>
      <w:proofErr w:type="spellStart"/>
      <w:r>
        <w:t>Jassem</w:t>
      </w:r>
      <w:proofErr w:type="spellEnd"/>
    </w:p>
    <w:p w:rsidR="002459E8" w:rsidRDefault="002459E8" w:rsidP="002459E8">
      <w:pPr>
        <w:pStyle w:val="HabraLiteratura"/>
      </w:pPr>
      <w:r>
        <w:t>Přirozený licitační systém</w:t>
      </w:r>
      <w:r>
        <w:tab/>
        <w:t>?</w:t>
      </w:r>
    </w:p>
    <w:p w:rsidR="002459E8" w:rsidRDefault="002459E8" w:rsidP="002459E8">
      <w:pPr>
        <w:pStyle w:val="HabraLiteratura"/>
      </w:pPr>
      <w:r>
        <w:t>Sehrávka</w:t>
      </w:r>
      <w:r>
        <w:tab/>
      </w:r>
      <w:r>
        <w:tab/>
        <w:t xml:space="preserve">Josef </w:t>
      </w:r>
      <w:proofErr w:type="spellStart"/>
      <w:r>
        <w:t>Minaříček</w:t>
      </w:r>
      <w:proofErr w:type="spellEnd"/>
    </w:p>
    <w:p w:rsidR="002459E8" w:rsidRDefault="002459E8" w:rsidP="002459E8">
      <w:pPr>
        <w:pStyle w:val="HabraLiteratura"/>
      </w:pPr>
      <w:r>
        <w:t>Sehrávka</w:t>
      </w:r>
      <w:r>
        <w:tab/>
      </w:r>
      <w:r>
        <w:tab/>
        <w:t xml:space="preserve">Alfred </w:t>
      </w:r>
      <w:proofErr w:type="spellStart"/>
      <w:r>
        <w:t>Sheinwold</w:t>
      </w:r>
      <w:proofErr w:type="spellEnd"/>
    </w:p>
    <w:p w:rsidR="002459E8" w:rsidRDefault="002459E8" w:rsidP="002459E8">
      <w:pPr>
        <w:pStyle w:val="HabraLiteratura"/>
      </w:pPr>
      <w:r>
        <w:t>Základy sehrávky</w:t>
      </w:r>
      <w:r>
        <w:tab/>
      </w:r>
      <w:r>
        <w:tab/>
        <w:t>Edgar Kaplan</w:t>
      </w:r>
    </w:p>
    <w:p w:rsidR="002459E8" w:rsidRDefault="002459E8" w:rsidP="002459E8">
      <w:pPr>
        <w:pStyle w:val="HabraLiteratura"/>
      </w:pPr>
      <w:r>
        <w:t>Základy teorie bridže</w:t>
      </w:r>
      <w:r>
        <w:tab/>
        <w:t>Jiří Sedlář</w:t>
      </w:r>
    </w:p>
    <w:p w:rsidR="00660E97" w:rsidRDefault="00660E97" w:rsidP="00660E97">
      <w:pPr>
        <w:pStyle w:val="HabraNadpisUvod"/>
      </w:pPr>
      <w:bookmarkStart w:id="414" w:name="_Toc342910545"/>
      <w:r>
        <w:lastRenderedPageBreak/>
        <w:t>Obsah</w:t>
      </w:r>
      <w:r w:rsidR="00C7596A">
        <w:t xml:space="preserve"> HABRA školky</w:t>
      </w:r>
      <w:bookmarkEnd w:id="414"/>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r>
        <w:fldChar w:fldCharType="begin"/>
      </w:r>
      <w:r w:rsidR="00660E97">
        <w:instrText xml:space="preserve"> TOC \h \z \t "HabraNadpisUvod;1;HabraNadpisLekce;1" </w:instrText>
      </w:r>
      <w:r>
        <w:fldChar w:fldCharType="separate"/>
      </w:r>
      <w:hyperlink w:anchor="_Toc342910508" w:history="1">
        <w:r w:rsidR="003A2609" w:rsidRPr="003E3813">
          <w:rPr>
            <w:rStyle w:val="Hypertextovodkaz"/>
            <w:noProof/>
          </w:rPr>
          <w:t>1. lekce -</w:t>
        </w:r>
        <w:r w:rsidR="003A2609">
          <w:rPr>
            <w:rFonts w:asciiTheme="minorHAnsi" w:eastAsiaTheme="minorEastAsia" w:hAnsiTheme="minorHAnsi" w:cstheme="minorBidi"/>
            <w:bCs w:val="0"/>
            <w:noProof/>
            <w:sz w:val="22"/>
            <w:szCs w:val="22"/>
          </w:rPr>
          <w:tab/>
        </w:r>
        <w:r w:rsidR="003A2609" w:rsidRPr="003E3813">
          <w:rPr>
            <w:rStyle w:val="Hypertextovodkaz"/>
            <w:noProof/>
          </w:rPr>
          <w:t>Vyvážená rozloha</w:t>
        </w:r>
        <w:r w:rsidR="003A2609">
          <w:rPr>
            <w:noProof/>
            <w:webHidden/>
          </w:rPr>
          <w:tab/>
        </w:r>
        <w:r>
          <w:rPr>
            <w:noProof/>
            <w:webHidden/>
          </w:rPr>
          <w:fldChar w:fldCharType="begin"/>
        </w:r>
        <w:r w:rsidR="003A2609">
          <w:rPr>
            <w:noProof/>
            <w:webHidden/>
          </w:rPr>
          <w:instrText xml:space="preserve"> PAGEREF _Toc342910508 \h </w:instrText>
        </w:r>
        <w:r>
          <w:rPr>
            <w:noProof/>
            <w:webHidden/>
          </w:rPr>
        </w:r>
        <w:r>
          <w:rPr>
            <w:noProof/>
            <w:webHidden/>
          </w:rPr>
          <w:fldChar w:fldCharType="separate"/>
        </w:r>
        <w:r w:rsidR="00AA759A">
          <w:rPr>
            <w:noProof/>
            <w:webHidden/>
          </w:rPr>
          <w:t>2</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09" w:history="1">
        <w:r w:rsidR="003A2609" w:rsidRPr="003E3813">
          <w:rPr>
            <w:rStyle w:val="Hypertextovodkaz"/>
            <w:noProof/>
          </w:rPr>
          <w:t>2. lekce -</w:t>
        </w:r>
        <w:r w:rsidR="003A2609">
          <w:rPr>
            <w:rFonts w:asciiTheme="minorHAnsi" w:eastAsiaTheme="minorEastAsia" w:hAnsiTheme="minorHAnsi" w:cstheme="minorBidi"/>
            <w:bCs w:val="0"/>
            <w:noProof/>
            <w:sz w:val="22"/>
            <w:szCs w:val="22"/>
          </w:rPr>
          <w:tab/>
        </w:r>
        <w:r w:rsidR="003A2609" w:rsidRPr="003E3813">
          <w:rPr>
            <w:rStyle w:val="Hypertextovodkaz"/>
            <w:noProof/>
          </w:rPr>
          <w:t>Plán sehrávky hlavního hráče v beztrumfových rozdáních</w:t>
        </w:r>
        <w:r w:rsidR="003A2609">
          <w:rPr>
            <w:noProof/>
            <w:webHidden/>
          </w:rPr>
          <w:tab/>
        </w:r>
        <w:r>
          <w:rPr>
            <w:noProof/>
            <w:webHidden/>
          </w:rPr>
          <w:fldChar w:fldCharType="begin"/>
        </w:r>
        <w:r w:rsidR="003A2609">
          <w:rPr>
            <w:noProof/>
            <w:webHidden/>
          </w:rPr>
          <w:instrText xml:space="preserve"> PAGEREF _Toc342910509 \h </w:instrText>
        </w:r>
        <w:r>
          <w:rPr>
            <w:noProof/>
            <w:webHidden/>
          </w:rPr>
        </w:r>
        <w:r>
          <w:rPr>
            <w:noProof/>
            <w:webHidden/>
          </w:rPr>
          <w:fldChar w:fldCharType="separate"/>
        </w:r>
        <w:r w:rsidR="00AA759A">
          <w:rPr>
            <w:noProof/>
            <w:webHidden/>
          </w:rPr>
          <w:t>3</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10" w:history="1">
        <w:r w:rsidR="003A2609" w:rsidRPr="003E3813">
          <w:rPr>
            <w:rStyle w:val="Hypertextovodkaz"/>
            <w:noProof/>
          </w:rPr>
          <w:t>3. lekce -</w:t>
        </w:r>
        <w:r w:rsidR="003A2609">
          <w:rPr>
            <w:rFonts w:asciiTheme="minorHAnsi" w:eastAsiaTheme="minorEastAsia" w:hAnsiTheme="minorHAnsi" w:cstheme="minorBidi"/>
            <w:bCs w:val="0"/>
            <w:noProof/>
            <w:sz w:val="22"/>
            <w:szCs w:val="22"/>
          </w:rPr>
          <w:tab/>
        </w:r>
        <w:r w:rsidR="003A2609" w:rsidRPr="003E3813">
          <w:rPr>
            <w:rStyle w:val="Hypertextovodkaz"/>
            <w:noProof/>
          </w:rPr>
          <w:t>Plán beztrumfové obrany</w:t>
        </w:r>
        <w:r w:rsidR="003A2609">
          <w:rPr>
            <w:noProof/>
            <w:webHidden/>
          </w:rPr>
          <w:tab/>
        </w:r>
        <w:r>
          <w:rPr>
            <w:noProof/>
            <w:webHidden/>
          </w:rPr>
          <w:fldChar w:fldCharType="begin"/>
        </w:r>
        <w:r w:rsidR="003A2609">
          <w:rPr>
            <w:noProof/>
            <w:webHidden/>
          </w:rPr>
          <w:instrText xml:space="preserve"> PAGEREF _Toc342910510 \h </w:instrText>
        </w:r>
        <w:r>
          <w:rPr>
            <w:noProof/>
            <w:webHidden/>
          </w:rPr>
        </w:r>
        <w:r>
          <w:rPr>
            <w:noProof/>
            <w:webHidden/>
          </w:rPr>
          <w:fldChar w:fldCharType="separate"/>
        </w:r>
        <w:r w:rsidR="00AA759A">
          <w:rPr>
            <w:noProof/>
            <w:webHidden/>
          </w:rPr>
          <w:t>6</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11" w:history="1">
        <w:r w:rsidR="003A2609" w:rsidRPr="003E3813">
          <w:rPr>
            <w:rStyle w:val="Hypertextovodkaz"/>
            <w:noProof/>
          </w:rPr>
          <w:t>4. lekce -</w:t>
        </w:r>
        <w:r w:rsidR="003A2609">
          <w:rPr>
            <w:rFonts w:asciiTheme="minorHAnsi" w:eastAsiaTheme="minorEastAsia" w:hAnsiTheme="minorHAnsi" w:cstheme="minorBidi"/>
            <w:bCs w:val="0"/>
            <w:noProof/>
            <w:sz w:val="22"/>
            <w:szCs w:val="22"/>
          </w:rPr>
          <w:tab/>
        </w:r>
        <w:r w:rsidR="003A2609" w:rsidRPr="003E3813">
          <w:rPr>
            <w:rStyle w:val="Hypertextovodkaz"/>
            <w:noProof/>
          </w:rPr>
          <w:t>Beztrumfové sehrávky</w:t>
        </w:r>
        <w:r w:rsidR="003A2609">
          <w:rPr>
            <w:noProof/>
            <w:webHidden/>
          </w:rPr>
          <w:tab/>
        </w:r>
        <w:r>
          <w:rPr>
            <w:noProof/>
            <w:webHidden/>
          </w:rPr>
          <w:fldChar w:fldCharType="begin"/>
        </w:r>
        <w:r w:rsidR="003A2609">
          <w:rPr>
            <w:noProof/>
            <w:webHidden/>
          </w:rPr>
          <w:instrText xml:space="preserve"> PAGEREF _Toc342910511 \h </w:instrText>
        </w:r>
        <w:r>
          <w:rPr>
            <w:noProof/>
            <w:webHidden/>
          </w:rPr>
        </w:r>
        <w:r>
          <w:rPr>
            <w:noProof/>
            <w:webHidden/>
          </w:rPr>
          <w:fldChar w:fldCharType="separate"/>
        </w:r>
        <w:r w:rsidR="00AA759A">
          <w:rPr>
            <w:noProof/>
            <w:webHidden/>
          </w:rPr>
          <w:t>8</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12" w:history="1">
        <w:r w:rsidR="003A2609" w:rsidRPr="003E3813">
          <w:rPr>
            <w:rStyle w:val="Hypertextovodkaz"/>
            <w:noProof/>
          </w:rPr>
          <w:t>5. lekce -</w:t>
        </w:r>
        <w:r w:rsidR="003A2609">
          <w:rPr>
            <w:rFonts w:asciiTheme="minorHAnsi" w:eastAsiaTheme="minorEastAsia" w:hAnsiTheme="minorHAnsi" w:cstheme="minorBidi"/>
            <w:bCs w:val="0"/>
            <w:noProof/>
            <w:sz w:val="22"/>
            <w:szCs w:val="22"/>
          </w:rPr>
          <w:tab/>
        </w:r>
        <w:r w:rsidR="003A2609" w:rsidRPr="003E3813">
          <w:rPr>
            <w:rStyle w:val="Hypertextovodkaz"/>
            <w:noProof/>
          </w:rPr>
          <w:t>Princip popisu listu</w:t>
        </w:r>
        <w:r w:rsidR="003A2609">
          <w:rPr>
            <w:noProof/>
            <w:webHidden/>
          </w:rPr>
          <w:tab/>
        </w:r>
        <w:r>
          <w:rPr>
            <w:noProof/>
            <w:webHidden/>
          </w:rPr>
          <w:fldChar w:fldCharType="begin"/>
        </w:r>
        <w:r w:rsidR="003A2609">
          <w:rPr>
            <w:noProof/>
            <w:webHidden/>
          </w:rPr>
          <w:instrText xml:space="preserve"> PAGEREF _Toc342910512 \h </w:instrText>
        </w:r>
        <w:r>
          <w:rPr>
            <w:noProof/>
            <w:webHidden/>
          </w:rPr>
        </w:r>
        <w:r>
          <w:rPr>
            <w:noProof/>
            <w:webHidden/>
          </w:rPr>
          <w:fldChar w:fldCharType="separate"/>
        </w:r>
        <w:r w:rsidR="00AA759A">
          <w:rPr>
            <w:noProof/>
            <w:webHidden/>
          </w:rPr>
          <w:t>9</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13" w:history="1">
        <w:r w:rsidR="003A2609" w:rsidRPr="003E3813">
          <w:rPr>
            <w:rStyle w:val="Hypertextovodkaz"/>
            <w:noProof/>
          </w:rPr>
          <w:t>6. lekce -</w:t>
        </w:r>
        <w:r w:rsidR="003A2609">
          <w:rPr>
            <w:rFonts w:asciiTheme="minorHAnsi" w:eastAsiaTheme="minorEastAsia" w:hAnsiTheme="minorHAnsi" w:cstheme="minorBidi"/>
            <w:bCs w:val="0"/>
            <w:noProof/>
            <w:sz w:val="22"/>
            <w:szCs w:val="22"/>
          </w:rPr>
          <w:tab/>
        </w:r>
        <w:r w:rsidR="003A2609" w:rsidRPr="003E3813">
          <w:rPr>
            <w:rStyle w:val="Hypertextovodkaz"/>
            <w:noProof/>
          </w:rPr>
          <w:t>Plán sehrávky hlavního hráče v barevných rozdáních</w:t>
        </w:r>
        <w:r w:rsidR="003A2609">
          <w:rPr>
            <w:noProof/>
            <w:webHidden/>
          </w:rPr>
          <w:tab/>
        </w:r>
        <w:r>
          <w:rPr>
            <w:noProof/>
            <w:webHidden/>
          </w:rPr>
          <w:fldChar w:fldCharType="begin"/>
        </w:r>
        <w:r w:rsidR="003A2609">
          <w:rPr>
            <w:noProof/>
            <w:webHidden/>
          </w:rPr>
          <w:instrText xml:space="preserve"> PAGEREF _Toc342910513 \h </w:instrText>
        </w:r>
        <w:r>
          <w:rPr>
            <w:noProof/>
            <w:webHidden/>
          </w:rPr>
        </w:r>
        <w:r>
          <w:rPr>
            <w:noProof/>
            <w:webHidden/>
          </w:rPr>
          <w:fldChar w:fldCharType="separate"/>
        </w:r>
        <w:r w:rsidR="00AA759A">
          <w:rPr>
            <w:noProof/>
            <w:webHidden/>
          </w:rPr>
          <w:t>10</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14" w:history="1">
        <w:r w:rsidR="003A2609" w:rsidRPr="003E3813">
          <w:rPr>
            <w:rStyle w:val="Hypertextovodkaz"/>
            <w:noProof/>
          </w:rPr>
          <w:t>7. lekce -</w:t>
        </w:r>
        <w:r w:rsidR="003A2609">
          <w:rPr>
            <w:rFonts w:asciiTheme="minorHAnsi" w:eastAsiaTheme="minorEastAsia" w:hAnsiTheme="minorHAnsi" w:cstheme="minorBidi"/>
            <w:bCs w:val="0"/>
            <w:noProof/>
            <w:sz w:val="22"/>
            <w:szCs w:val="22"/>
          </w:rPr>
          <w:tab/>
        </w:r>
        <w:r w:rsidR="003A2609" w:rsidRPr="003E3813">
          <w:rPr>
            <w:rStyle w:val="Hypertextovodkaz"/>
            <w:noProof/>
          </w:rPr>
          <w:t>Plán barevné obrany</w:t>
        </w:r>
        <w:r w:rsidR="003A2609">
          <w:rPr>
            <w:noProof/>
            <w:webHidden/>
          </w:rPr>
          <w:tab/>
        </w:r>
        <w:r>
          <w:rPr>
            <w:noProof/>
            <w:webHidden/>
          </w:rPr>
          <w:fldChar w:fldCharType="begin"/>
        </w:r>
        <w:r w:rsidR="003A2609">
          <w:rPr>
            <w:noProof/>
            <w:webHidden/>
          </w:rPr>
          <w:instrText xml:space="preserve"> PAGEREF _Toc342910514 \h </w:instrText>
        </w:r>
        <w:r>
          <w:rPr>
            <w:noProof/>
            <w:webHidden/>
          </w:rPr>
        </w:r>
        <w:r>
          <w:rPr>
            <w:noProof/>
            <w:webHidden/>
          </w:rPr>
          <w:fldChar w:fldCharType="separate"/>
        </w:r>
        <w:r w:rsidR="00AA759A">
          <w:rPr>
            <w:noProof/>
            <w:webHidden/>
          </w:rPr>
          <w:t>13</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15" w:history="1">
        <w:r w:rsidR="003A2609" w:rsidRPr="003E3813">
          <w:rPr>
            <w:rStyle w:val="Hypertextovodkaz"/>
            <w:noProof/>
          </w:rPr>
          <w:t>8. lekce -</w:t>
        </w:r>
        <w:r w:rsidR="003A2609">
          <w:rPr>
            <w:rFonts w:asciiTheme="minorHAnsi" w:eastAsiaTheme="minorEastAsia" w:hAnsiTheme="minorHAnsi" w:cstheme="minorBidi"/>
            <w:bCs w:val="0"/>
            <w:noProof/>
            <w:sz w:val="22"/>
            <w:szCs w:val="22"/>
          </w:rPr>
          <w:tab/>
        </w:r>
        <w:r w:rsidR="003A2609" w:rsidRPr="003E3813">
          <w:rPr>
            <w:rStyle w:val="Hypertextovodkaz"/>
            <w:noProof/>
          </w:rPr>
          <w:t>Barevné sehrávky</w:t>
        </w:r>
        <w:r w:rsidR="003A2609">
          <w:rPr>
            <w:noProof/>
            <w:webHidden/>
          </w:rPr>
          <w:tab/>
        </w:r>
        <w:r>
          <w:rPr>
            <w:noProof/>
            <w:webHidden/>
          </w:rPr>
          <w:fldChar w:fldCharType="begin"/>
        </w:r>
        <w:r w:rsidR="003A2609">
          <w:rPr>
            <w:noProof/>
            <w:webHidden/>
          </w:rPr>
          <w:instrText xml:space="preserve"> PAGEREF _Toc342910515 \h </w:instrText>
        </w:r>
        <w:r>
          <w:rPr>
            <w:noProof/>
            <w:webHidden/>
          </w:rPr>
        </w:r>
        <w:r>
          <w:rPr>
            <w:noProof/>
            <w:webHidden/>
          </w:rPr>
          <w:fldChar w:fldCharType="separate"/>
        </w:r>
        <w:r w:rsidR="00AA759A">
          <w:rPr>
            <w:noProof/>
            <w:webHidden/>
          </w:rPr>
          <w:t>15</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16" w:history="1">
        <w:r w:rsidR="003A2609" w:rsidRPr="003E3813">
          <w:rPr>
            <w:rStyle w:val="Hypertextovodkaz"/>
            <w:noProof/>
          </w:rPr>
          <w:t>9. lekce -</w:t>
        </w:r>
        <w:r w:rsidR="003A2609">
          <w:rPr>
            <w:rFonts w:asciiTheme="minorHAnsi" w:eastAsiaTheme="minorEastAsia" w:hAnsiTheme="minorHAnsi" w:cstheme="minorBidi"/>
            <w:bCs w:val="0"/>
            <w:noProof/>
            <w:sz w:val="22"/>
            <w:szCs w:val="22"/>
          </w:rPr>
          <w:tab/>
        </w:r>
        <w:r w:rsidR="003A2609" w:rsidRPr="003E3813">
          <w:rPr>
            <w:rStyle w:val="Hypertextovodkaz"/>
            <w:noProof/>
          </w:rPr>
          <w:t>Princip negativního opakování</w:t>
        </w:r>
        <w:r w:rsidR="003A2609">
          <w:rPr>
            <w:noProof/>
            <w:webHidden/>
          </w:rPr>
          <w:tab/>
        </w:r>
        <w:r>
          <w:rPr>
            <w:noProof/>
            <w:webHidden/>
          </w:rPr>
          <w:fldChar w:fldCharType="begin"/>
        </w:r>
        <w:r w:rsidR="003A2609">
          <w:rPr>
            <w:noProof/>
            <w:webHidden/>
          </w:rPr>
          <w:instrText xml:space="preserve"> PAGEREF _Toc342910516 \h </w:instrText>
        </w:r>
        <w:r>
          <w:rPr>
            <w:noProof/>
            <w:webHidden/>
          </w:rPr>
        </w:r>
        <w:r>
          <w:rPr>
            <w:noProof/>
            <w:webHidden/>
          </w:rPr>
          <w:fldChar w:fldCharType="separate"/>
        </w:r>
        <w:r w:rsidR="00AA759A">
          <w:rPr>
            <w:noProof/>
            <w:webHidden/>
          </w:rPr>
          <w:t>16</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17" w:history="1">
        <w:r w:rsidR="003A2609" w:rsidRPr="003E3813">
          <w:rPr>
            <w:rStyle w:val="Hypertextovodkaz"/>
            <w:noProof/>
          </w:rPr>
          <w:t>10. lekce -</w:t>
        </w:r>
        <w:r w:rsidR="003A2609">
          <w:rPr>
            <w:rFonts w:asciiTheme="minorHAnsi" w:eastAsiaTheme="minorEastAsia" w:hAnsiTheme="minorHAnsi" w:cstheme="minorBidi"/>
            <w:bCs w:val="0"/>
            <w:noProof/>
            <w:sz w:val="22"/>
            <w:szCs w:val="22"/>
          </w:rPr>
          <w:tab/>
        </w:r>
        <w:r w:rsidR="003A2609" w:rsidRPr="003E3813">
          <w:rPr>
            <w:rStyle w:val="Hypertextovodkaz"/>
            <w:noProof/>
          </w:rPr>
          <w:t>Markování do barvy partnera</w:t>
        </w:r>
        <w:r w:rsidR="003A2609">
          <w:rPr>
            <w:noProof/>
            <w:webHidden/>
          </w:rPr>
          <w:tab/>
        </w:r>
        <w:r>
          <w:rPr>
            <w:noProof/>
            <w:webHidden/>
          </w:rPr>
          <w:fldChar w:fldCharType="begin"/>
        </w:r>
        <w:r w:rsidR="003A2609">
          <w:rPr>
            <w:noProof/>
            <w:webHidden/>
          </w:rPr>
          <w:instrText xml:space="preserve"> PAGEREF _Toc342910517 \h </w:instrText>
        </w:r>
        <w:r>
          <w:rPr>
            <w:noProof/>
            <w:webHidden/>
          </w:rPr>
        </w:r>
        <w:r>
          <w:rPr>
            <w:noProof/>
            <w:webHidden/>
          </w:rPr>
          <w:fldChar w:fldCharType="separate"/>
        </w:r>
        <w:r w:rsidR="00AA759A">
          <w:rPr>
            <w:noProof/>
            <w:webHidden/>
          </w:rPr>
          <w:t>17</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18" w:history="1">
        <w:r w:rsidR="003A2609" w:rsidRPr="003E3813">
          <w:rPr>
            <w:rStyle w:val="Hypertextovodkaz"/>
            <w:noProof/>
          </w:rPr>
          <w:t>11. lekce -</w:t>
        </w:r>
        <w:r w:rsidR="003A2609">
          <w:rPr>
            <w:rFonts w:asciiTheme="minorHAnsi" w:eastAsiaTheme="minorEastAsia" w:hAnsiTheme="minorHAnsi" w:cstheme="minorBidi"/>
            <w:bCs w:val="0"/>
            <w:noProof/>
            <w:sz w:val="22"/>
            <w:szCs w:val="22"/>
          </w:rPr>
          <w:tab/>
        </w:r>
        <w:r w:rsidR="003A2609" w:rsidRPr="003E3813">
          <w:rPr>
            <w:rStyle w:val="Hypertextovodkaz"/>
            <w:noProof/>
          </w:rPr>
          <w:t>Markování do odhozů</w:t>
        </w:r>
        <w:r w:rsidR="003A2609">
          <w:rPr>
            <w:noProof/>
            <w:webHidden/>
          </w:rPr>
          <w:tab/>
        </w:r>
        <w:r>
          <w:rPr>
            <w:noProof/>
            <w:webHidden/>
          </w:rPr>
          <w:fldChar w:fldCharType="begin"/>
        </w:r>
        <w:r w:rsidR="003A2609">
          <w:rPr>
            <w:noProof/>
            <w:webHidden/>
          </w:rPr>
          <w:instrText xml:space="preserve"> PAGEREF _Toc342910518 \h </w:instrText>
        </w:r>
        <w:r>
          <w:rPr>
            <w:noProof/>
            <w:webHidden/>
          </w:rPr>
        </w:r>
        <w:r>
          <w:rPr>
            <w:noProof/>
            <w:webHidden/>
          </w:rPr>
          <w:fldChar w:fldCharType="separate"/>
        </w:r>
        <w:r w:rsidR="00AA759A">
          <w:rPr>
            <w:noProof/>
            <w:webHidden/>
          </w:rPr>
          <w:t>18</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19" w:history="1">
        <w:r w:rsidR="003A2609" w:rsidRPr="003E3813">
          <w:rPr>
            <w:rStyle w:val="Hypertextovodkaz"/>
            <w:noProof/>
          </w:rPr>
          <w:t>12. lekce -</w:t>
        </w:r>
        <w:r w:rsidR="003A2609">
          <w:rPr>
            <w:rFonts w:asciiTheme="minorHAnsi" w:eastAsiaTheme="minorEastAsia" w:hAnsiTheme="minorHAnsi" w:cstheme="minorBidi"/>
            <w:bCs w:val="0"/>
            <w:noProof/>
            <w:sz w:val="22"/>
            <w:szCs w:val="22"/>
          </w:rPr>
          <w:tab/>
        </w:r>
        <w:r w:rsidR="003A2609" w:rsidRPr="003E3813">
          <w:rPr>
            <w:rStyle w:val="Hypertextovodkaz"/>
            <w:noProof/>
          </w:rPr>
          <w:t>Bridge Master 1A 1-10</w:t>
        </w:r>
        <w:r w:rsidR="003A2609">
          <w:rPr>
            <w:noProof/>
            <w:webHidden/>
          </w:rPr>
          <w:tab/>
        </w:r>
        <w:r>
          <w:rPr>
            <w:noProof/>
            <w:webHidden/>
          </w:rPr>
          <w:fldChar w:fldCharType="begin"/>
        </w:r>
        <w:r w:rsidR="003A2609">
          <w:rPr>
            <w:noProof/>
            <w:webHidden/>
          </w:rPr>
          <w:instrText xml:space="preserve"> PAGEREF _Toc342910519 \h </w:instrText>
        </w:r>
        <w:r>
          <w:rPr>
            <w:noProof/>
            <w:webHidden/>
          </w:rPr>
        </w:r>
        <w:r>
          <w:rPr>
            <w:noProof/>
            <w:webHidden/>
          </w:rPr>
          <w:fldChar w:fldCharType="separate"/>
        </w:r>
        <w:r w:rsidR="00AA759A">
          <w:rPr>
            <w:noProof/>
            <w:webHidden/>
          </w:rPr>
          <w:t>19</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20" w:history="1">
        <w:r w:rsidR="003A2609" w:rsidRPr="003E3813">
          <w:rPr>
            <w:rStyle w:val="Hypertextovodkaz"/>
            <w:noProof/>
          </w:rPr>
          <w:t>13. lekce -</w:t>
        </w:r>
        <w:r w:rsidR="003A2609">
          <w:rPr>
            <w:rFonts w:asciiTheme="minorHAnsi" w:eastAsiaTheme="minorEastAsia" w:hAnsiTheme="minorHAnsi" w:cstheme="minorBidi"/>
            <w:bCs w:val="0"/>
            <w:noProof/>
            <w:sz w:val="22"/>
            <w:szCs w:val="22"/>
          </w:rPr>
          <w:tab/>
        </w:r>
        <w:r w:rsidR="003A2609" w:rsidRPr="003E3813">
          <w:rPr>
            <w:rStyle w:val="Hypertextovodkaz"/>
            <w:noProof/>
          </w:rPr>
          <w:t>Princip výzvy</w:t>
        </w:r>
        <w:r w:rsidR="003A2609">
          <w:rPr>
            <w:noProof/>
            <w:webHidden/>
          </w:rPr>
          <w:tab/>
        </w:r>
        <w:r>
          <w:rPr>
            <w:noProof/>
            <w:webHidden/>
          </w:rPr>
          <w:fldChar w:fldCharType="begin"/>
        </w:r>
        <w:r w:rsidR="003A2609">
          <w:rPr>
            <w:noProof/>
            <w:webHidden/>
          </w:rPr>
          <w:instrText xml:space="preserve"> PAGEREF _Toc342910520 \h </w:instrText>
        </w:r>
        <w:r>
          <w:rPr>
            <w:noProof/>
            <w:webHidden/>
          </w:rPr>
        </w:r>
        <w:r>
          <w:rPr>
            <w:noProof/>
            <w:webHidden/>
          </w:rPr>
          <w:fldChar w:fldCharType="separate"/>
        </w:r>
        <w:r w:rsidR="00AA759A">
          <w:rPr>
            <w:noProof/>
            <w:webHidden/>
          </w:rPr>
          <w:t>20</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21" w:history="1">
        <w:r w:rsidR="003A2609" w:rsidRPr="003E3813">
          <w:rPr>
            <w:rStyle w:val="Hypertextovodkaz"/>
            <w:noProof/>
          </w:rPr>
          <w:t>14. lekce -</w:t>
        </w:r>
        <w:r w:rsidR="003A2609">
          <w:rPr>
            <w:rFonts w:asciiTheme="minorHAnsi" w:eastAsiaTheme="minorEastAsia" w:hAnsiTheme="minorHAnsi" w:cstheme="minorBidi"/>
            <w:bCs w:val="0"/>
            <w:noProof/>
            <w:sz w:val="22"/>
            <w:szCs w:val="22"/>
          </w:rPr>
          <w:tab/>
        </w:r>
        <w:r w:rsidR="003A2609" w:rsidRPr="003E3813">
          <w:rPr>
            <w:rStyle w:val="Hypertextovodkaz"/>
            <w:noProof/>
          </w:rPr>
          <w:t>Pravděpodobnosti</w:t>
        </w:r>
        <w:r w:rsidR="003A2609">
          <w:rPr>
            <w:noProof/>
            <w:webHidden/>
          </w:rPr>
          <w:tab/>
        </w:r>
        <w:r>
          <w:rPr>
            <w:noProof/>
            <w:webHidden/>
          </w:rPr>
          <w:fldChar w:fldCharType="begin"/>
        </w:r>
        <w:r w:rsidR="003A2609">
          <w:rPr>
            <w:noProof/>
            <w:webHidden/>
          </w:rPr>
          <w:instrText xml:space="preserve"> PAGEREF _Toc342910521 \h </w:instrText>
        </w:r>
        <w:r>
          <w:rPr>
            <w:noProof/>
            <w:webHidden/>
          </w:rPr>
        </w:r>
        <w:r>
          <w:rPr>
            <w:noProof/>
            <w:webHidden/>
          </w:rPr>
          <w:fldChar w:fldCharType="separate"/>
        </w:r>
        <w:r w:rsidR="00AA759A">
          <w:rPr>
            <w:noProof/>
            <w:webHidden/>
          </w:rPr>
          <w:t>21</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22" w:history="1">
        <w:r w:rsidR="003A2609" w:rsidRPr="003E3813">
          <w:rPr>
            <w:rStyle w:val="Hypertextovodkaz"/>
            <w:noProof/>
          </w:rPr>
          <w:t>15. lekce -</w:t>
        </w:r>
        <w:r w:rsidR="003A2609">
          <w:rPr>
            <w:rFonts w:asciiTheme="minorHAnsi" w:eastAsiaTheme="minorEastAsia" w:hAnsiTheme="minorHAnsi" w:cstheme="minorBidi"/>
            <w:bCs w:val="0"/>
            <w:noProof/>
            <w:sz w:val="22"/>
            <w:szCs w:val="22"/>
          </w:rPr>
          <w:tab/>
        </w:r>
        <w:r w:rsidR="003A2609" w:rsidRPr="003E3813">
          <w:rPr>
            <w:rStyle w:val="Hypertextovodkaz"/>
            <w:noProof/>
          </w:rPr>
          <w:t>Bridge Master 1A 11-20</w:t>
        </w:r>
        <w:r w:rsidR="003A2609">
          <w:rPr>
            <w:noProof/>
            <w:webHidden/>
          </w:rPr>
          <w:tab/>
        </w:r>
        <w:r>
          <w:rPr>
            <w:noProof/>
            <w:webHidden/>
          </w:rPr>
          <w:fldChar w:fldCharType="begin"/>
        </w:r>
        <w:r w:rsidR="003A2609">
          <w:rPr>
            <w:noProof/>
            <w:webHidden/>
          </w:rPr>
          <w:instrText xml:space="preserve"> PAGEREF _Toc342910522 \h </w:instrText>
        </w:r>
        <w:r>
          <w:rPr>
            <w:noProof/>
            <w:webHidden/>
          </w:rPr>
        </w:r>
        <w:r>
          <w:rPr>
            <w:noProof/>
            <w:webHidden/>
          </w:rPr>
          <w:fldChar w:fldCharType="separate"/>
        </w:r>
        <w:r w:rsidR="00AA759A">
          <w:rPr>
            <w:noProof/>
            <w:webHidden/>
          </w:rPr>
          <w:t>22</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23" w:history="1">
        <w:r w:rsidR="003A2609" w:rsidRPr="003E3813">
          <w:rPr>
            <w:rStyle w:val="Hypertextovodkaz"/>
            <w:noProof/>
          </w:rPr>
          <w:t>16. lekce -</w:t>
        </w:r>
        <w:r w:rsidR="003A2609">
          <w:rPr>
            <w:rFonts w:asciiTheme="minorHAnsi" w:eastAsiaTheme="minorEastAsia" w:hAnsiTheme="minorHAnsi" w:cstheme="minorBidi"/>
            <w:bCs w:val="0"/>
            <w:noProof/>
            <w:sz w:val="22"/>
            <w:szCs w:val="22"/>
          </w:rPr>
          <w:tab/>
        </w:r>
        <w:r w:rsidR="003A2609" w:rsidRPr="003E3813">
          <w:rPr>
            <w:rStyle w:val="Hypertextovodkaz"/>
            <w:noProof/>
          </w:rPr>
          <w:t>Plán obrany v BT</w:t>
        </w:r>
        <w:r w:rsidR="003A2609">
          <w:rPr>
            <w:noProof/>
            <w:webHidden/>
          </w:rPr>
          <w:tab/>
        </w:r>
        <w:r>
          <w:rPr>
            <w:noProof/>
            <w:webHidden/>
          </w:rPr>
          <w:fldChar w:fldCharType="begin"/>
        </w:r>
        <w:r w:rsidR="003A2609">
          <w:rPr>
            <w:noProof/>
            <w:webHidden/>
          </w:rPr>
          <w:instrText xml:space="preserve"> PAGEREF _Toc342910523 \h </w:instrText>
        </w:r>
        <w:r>
          <w:rPr>
            <w:noProof/>
            <w:webHidden/>
          </w:rPr>
        </w:r>
        <w:r>
          <w:rPr>
            <w:noProof/>
            <w:webHidden/>
          </w:rPr>
          <w:fldChar w:fldCharType="separate"/>
        </w:r>
        <w:r w:rsidR="00AA759A">
          <w:rPr>
            <w:noProof/>
            <w:webHidden/>
          </w:rPr>
          <w:t>23</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24" w:history="1">
        <w:r w:rsidR="003A2609" w:rsidRPr="003E3813">
          <w:rPr>
            <w:rStyle w:val="Hypertextovodkaz"/>
            <w:noProof/>
          </w:rPr>
          <w:t>17. lekce -</w:t>
        </w:r>
        <w:r w:rsidR="003A2609">
          <w:rPr>
            <w:rFonts w:asciiTheme="minorHAnsi" w:eastAsiaTheme="minorEastAsia" w:hAnsiTheme="minorHAnsi" w:cstheme="minorBidi"/>
            <w:bCs w:val="0"/>
            <w:noProof/>
            <w:sz w:val="22"/>
            <w:szCs w:val="22"/>
          </w:rPr>
          <w:tab/>
        </w:r>
        <w:r w:rsidR="003A2609" w:rsidRPr="003E3813">
          <w:rPr>
            <w:rStyle w:val="Hypertextovodkaz"/>
            <w:noProof/>
          </w:rPr>
          <w:t>Beztrumfové závazky – Zadržení</w:t>
        </w:r>
        <w:r w:rsidR="003A2609">
          <w:rPr>
            <w:noProof/>
            <w:webHidden/>
          </w:rPr>
          <w:tab/>
        </w:r>
        <w:r>
          <w:rPr>
            <w:noProof/>
            <w:webHidden/>
          </w:rPr>
          <w:fldChar w:fldCharType="begin"/>
        </w:r>
        <w:r w:rsidR="003A2609">
          <w:rPr>
            <w:noProof/>
            <w:webHidden/>
          </w:rPr>
          <w:instrText xml:space="preserve"> PAGEREF _Toc342910524 \h </w:instrText>
        </w:r>
        <w:r>
          <w:rPr>
            <w:noProof/>
            <w:webHidden/>
          </w:rPr>
        </w:r>
        <w:r>
          <w:rPr>
            <w:noProof/>
            <w:webHidden/>
          </w:rPr>
          <w:fldChar w:fldCharType="separate"/>
        </w:r>
        <w:r w:rsidR="00AA759A">
          <w:rPr>
            <w:noProof/>
            <w:webHidden/>
          </w:rPr>
          <w:t>26</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25" w:history="1">
        <w:r w:rsidR="003A2609" w:rsidRPr="003E3813">
          <w:rPr>
            <w:rStyle w:val="Hypertextovodkaz"/>
            <w:noProof/>
          </w:rPr>
          <w:t>18. lekce -</w:t>
        </w:r>
        <w:r w:rsidR="003A2609">
          <w:rPr>
            <w:rFonts w:asciiTheme="minorHAnsi" w:eastAsiaTheme="minorEastAsia" w:hAnsiTheme="minorHAnsi" w:cstheme="minorBidi"/>
            <w:bCs w:val="0"/>
            <w:noProof/>
            <w:sz w:val="22"/>
            <w:szCs w:val="22"/>
          </w:rPr>
          <w:tab/>
        </w:r>
        <w:r w:rsidR="003A2609" w:rsidRPr="003E3813">
          <w:rPr>
            <w:rStyle w:val="Hypertextovodkaz"/>
            <w:noProof/>
          </w:rPr>
          <w:t>Beztrumfové závazky – Skrčení</w:t>
        </w:r>
        <w:r w:rsidR="003A2609">
          <w:rPr>
            <w:noProof/>
            <w:webHidden/>
          </w:rPr>
          <w:tab/>
        </w:r>
        <w:r>
          <w:rPr>
            <w:noProof/>
            <w:webHidden/>
          </w:rPr>
          <w:fldChar w:fldCharType="begin"/>
        </w:r>
        <w:r w:rsidR="003A2609">
          <w:rPr>
            <w:noProof/>
            <w:webHidden/>
          </w:rPr>
          <w:instrText xml:space="preserve"> PAGEREF _Toc342910525 \h </w:instrText>
        </w:r>
        <w:r>
          <w:rPr>
            <w:noProof/>
            <w:webHidden/>
          </w:rPr>
        </w:r>
        <w:r>
          <w:rPr>
            <w:noProof/>
            <w:webHidden/>
          </w:rPr>
          <w:fldChar w:fldCharType="separate"/>
        </w:r>
        <w:r w:rsidR="00AA759A">
          <w:rPr>
            <w:noProof/>
            <w:webHidden/>
          </w:rPr>
          <w:t>28</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26" w:history="1">
        <w:r w:rsidR="003A2609" w:rsidRPr="003E3813">
          <w:rPr>
            <w:rStyle w:val="Hypertextovodkaz"/>
            <w:noProof/>
          </w:rPr>
          <w:t>19. lekce -</w:t>
        </w:r>
        <w:r w:rsidR="003A2609">
          <w:rPr>
            <w:rFonts w:asciiTheme="minorHAnsi" w:eastAsiaTheme="minorEastAsia" w:hAnsiTheme="minorHAnsi" w:cstheme="minorBidi"/>
            <w:bCs w:val="0"/>
            <w:noProof/>
            <w:sz w:val="22"/>
            <w:szCs w:val="22"/>
          </w:rPr>
          <w:tab/>
        </w:r>
        <w:r w:rsidR="003A2609" w:rsidRPr="003E3813">
          <w:rPr>
            <w:rStyle w:val="Hypertextovodkaz"/>
            <w:noProof/>
          </w:rPr>
          <w:t>Beztrumfové závazky – Jiné hry se vstupy</w:t>
        </w:r>
        <w:r w:rsidR="003A2609">
          <w:rPr>
            <w:noProof/>
            <w:webHidden/>
          </w:rPr>
          <w:tab/>
        </w:r>
        <w:r>
          <w:rPr>
            <w:noProof/>
            <w:webHidden/>
          </w:rPr>
          <w:fldChar w:fldCharType="begin"/>
        </w:r>
        <w:r w:rsidR="003A2609">
          <w:rPr>
            <w:noProof/>
            <w:webHidden/>
          </w:rPr>
          <w:instrText xml:space="preserve"> PAGEREF _Toc342910526 \h </w:instrText>
        </w:r>
        <w:r>
          <w:rPr>
            <w:noProof/>
            <w:webHidden/>
          </w:rPr>
        </w:r>
        <w:r>
          <w:rPr>
            <w:noProof/>
            <w:webHidden/>
          </w:rPr>
          <w:fldChar w:fldCharType="separate"/>
        </w:r>
        <w:r w:rsidR="00AA759A">
          <w:rPr>
            <w:noProof/>
            <w:webHidden/>
          </w:rPr>
          <w:t>30</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27" w:history="1">
        <w:r w:rsidR="003A2609" w:rsidRPr="003E3813">
          <w:rPr>
            <w:rStyle w:val="Hypertextovodkaz"/>
            <w:noProof/>
          </w:rPr>
          <w:t>20. lekce -</w:t>
        </w:r>
        <w:r w:rsidR="003A2609">
          <w:rPr>
            <w:rFonts w:asciiTheme="minorHAnsi" w:eastAsiaTheme="minorEastAsia" w:hAnsiTheme="minorHAnsi" w:cstheme="minorBidi"/>
            <w:bCs w:val="0"/>
            <w:noProof/>
            <w:sz w:val="22"/>
            <w:szCs w:val="22"/>
          </w:rPr>
          <w:tab/>
        </w:r>
        <w:r w:rsidR="003A2609" w:rsidRPr="003E3813">
          <w:rPr>
            <w:rStyle w:val="Hypertextovodkaz"/>
            <w:noProof/>
          </w:rPr>
          <w:t>Beztrumfové závazky – Úhybné hry</w:t>
        </w:r>
        <w:r w:rsidR="003A2609">
          <w:rPr>
            <w:noProof/>
            <w:webHidden/>
          </w:rPr>
          <w:tab/>
        </w:r>
        <w:r>
          <w:rPr>
            <w:noProof/>
            <w:webHidden/>
          </w:rPr>
          <w:fldChar w:fldCharType="begin"/>
        </w:r>
        <w:r w:rsidR="003A2609">
          <w:rPr>
            <w:noProof/>
            <w:webHidden/>
          </w:rPr>
          <w:instrText xml:space="preserve"> PAGEREF _Toc342910527 \h </w:instrText>
        </w:r>
        <w:r>
          <w:rPr>
            <w:noProof/>
            <w:webHidden/>
          </w:rPr>
        </w:r>
        <w:r>
          <w:rPr>
            <w:noProof/>
            <w:webHidden/>
          </w:rPr>
          <w:fldChar w:fldCharType="separate"/>
        </w:r>
        <w:r w:rsidR="00AA759A">
          <w:rPr>
            <w:noProof/>
            <w:webHidden/>
          </w:rPr>
          <w:t>32</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28" w:history="1">
        <w:r w:rsidR="003A2609" w:rsidRPr="003E3813">
          <w:rPr>
            <w:rStyle w:val="Hypertextovodkaz"/>
            <w:noProof/>
          </w:rPr>
          <w:t>21. lekce -</w:t>
        </w:r>
        <w:r w:rsidR="003A2609">
          <w:rPr>
            <w:rFonts w:asciiTheme="minorHAnsi" w:eastAsiaTheme="minorEastAsia" w:hAnsiTheme="minorHAnsi" w:cstheme="minorBidi"/>
            <w:bCs w:val="0"/>
            <w:noProof/>
            <w:sz w:val="22"/>
            <w:szCs w:val="22"/>
          </w:rPr>
          <w:tab/>
        </w:r>
        <w:r w:rsidR="003A2609" w:rsidRPr="003E3813">
          <w:rPr>
            <w:rStyle w:val="Hypertextovodkaz"/>
            <w:noProof/>
          </w:rPr>
          <w:t>Bridge Master 1A 21-30</w:t>
        </w:r>
        <w:r w:rsidR="003A2609">
          <w:rPr>
            <w:noProof/>
            <w:webHidden/>
          </w:rPr>
          <w:tab/>
        </w:r>
        <w:r>
          <w:rPr>
            <w:noProof/>
            <w:webHidden/>
          </w:rPr>
          <w:fldChar w:fldCharType="begin"/>
        </w:r>
        <w:r w:rsidR="003A2609">
          <w:rPr>
            <w:noProof/>
            <w:webHidden/>
          </w:rPr>
          <w:instrText xml:space="preserve"> PAGEREF _Toc342910528 \h </w:instrText>
        </w:r>
        <w:r>
          <w:rPr>
            <w:noProof/>
            <w:webHidden/>
          </w:rPr>
        </w:r>
        <w:r>
          <w:rPr>
            <w:noProof/>
            <w:webHidden/>
          </w:rPr>
          <w:fldChar w:fldCharType="separate"/>
        </w:r>
        <w:r w:rsidR="00AA759A">
          <w:rPr>
            <w:noProof/>
            <w:webHidden/>
          </w:rPr>
          <w:t>34</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29" w:history="1">
        <w:r w:rsidR="003A2609" w:rsidRPr="003E3813">
          <w:rPr>
            <w:rStyle w:val="Hypertextovodkaz"/>
            <w:noProof/>
          </w:rPr>
          <w:t>22. lekce -</w:t>
        </w:r>
        <w:r w:rsidR="003A2609">
          <w:rPr>
            <w:rFonts w:asciiTheme="minorHAnsi" w:eastAsiaTheme="minorEastAsia" w:hAnsiTheme="minorHAnsi" w:cstheme="minorBidi"/>
            <w:bCs w:val="0"/>
            <w:noProof/>
            <w:sz w:val="22"/>
            <w:szCs w:val="22"/>
          </w:rPr>
          <w:tab/>
        </w:r>
        <w:r w:rsidR="003A2609" w:rsidRPr="003E3813">
          <w:rPr>
            <w:rStyle w:val="Hypertextovodkaz"/>
            <w:noProof/>
          </w:rPr>
          <w:t>Preventivní zahájení</w:t>
        </w:r>
        <w:r w:rsidR="003A2609">
          <w:rPr>
            <w:noProof/>
            <w:webHidden/>
          </w:rPr>
          <w:tab/>
        </w:r>
        <w:r>
          <w:rPr>
            <w:noProof/>
            <w:webHidden/>
          </w:rPr>
          <w:fldChar w:fldCharType="begin"/>
        </w:r>
        <w:r w:rsidR="003A2609">
          <w:rPr>
            <w:noProof/>
            <w:webHidden/>
          </w:rPr>
          <w:instrText xml:space="preserve"> PAGEREF _Toc342910529 \h </w:instrText>
        </w:r>
        <w:r>
          <w:rPr>
            <w:noProof/>
            <w:webHidden/>
          </w:rPr>
        </w:r>
        <w:r>
          <w:rPr>
            <w:noProof/>
            <w:webHidden/>
          </w:rPr>
          <w:fldChar w:fldCharType="separate"/>
        </w:r>
        <w:r w:rsidR="00AA759A">
          <w:rPr>
            <w:noProof/>
            <w:webHidden/>
          </w:rPr>
          <w:t>35</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30" w:history="1">
        <w:r w:rsidR="003A2609" w:rsidRPr="003E3813">
          <w:rPr>
            <w:rStyle w:val="Hypertextovodkaz"/>
            <w:noProof/>
          </w:rPr>
          <w:t>23. lekce -</w:t>
        </w:r>
        <w:r w:rsidR="003A2609">
          <w:rPr>
            <w:rFonts w:asciiTheme="minorHAnsi" w:eastAsiaTheme="minorEastAsia" w:hAnsiTheme="minorHAnsi" w:cstheme="minorBidi"/>
            <w:bCs w:val="0"/>
            <w:noProof/>
            <w:sz w:val="22"/>
            <w:szCs w:val="22"/>
          </w:rPr>
          <w:tab/>
        </w:r>
        <w:r w:rsidR="003A2609" w:rsidRPr="003E3813">
          <w:rPr>
            <w:rStyle w:val="Hypertextovodkaz"/>
            <w:noProof/>
          </w:rPr>
          <w:t>Výnosy do barvy</w:t>
        </w:r>
        <w:r w:rsidR="003A2609">
          <w:rPr>
            <w:noProof/>
            <w:webHidden/>
          </w:rPr>
          <w:tab/>
        </w:r>
        <w:r>
          <w:rPr>
            <w:noProof/>
            <w:webHidden/>
          </w:rPr>
          <w:fldChar w:fldCharType="begin"/>
        </w:r>
        <w:r w:rsidR="003A2609">
          <w:rPr>
            <w:noProof/>
            <w:webHidden/>
          </w:rPr>
          <w:instrText xml:space="preserve"> PAGEREF _Toc342910530 \h </w:instrText>
        </w:r>
        <w:r>
          <w:rPr>
            <w:noProof/>
            <w:webHidden/>
          </w:rPr>
        </w:r>
        <w:r>
          <w:rPr>
            <w:noProof/>
            <w:webHidden/>
          </w:rPr>
          <w:fldChar w:fldCharType="separate"/>
        </w:r>
        <w:r w:rsidR="00AA759A">
          <w:rPr>
            <w:noProof/>
            <w:webHidden/>
          </w:rPr>
          <w:t>36</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31" w:history="1">
        <w:r w:rsidR="003A2609" w:rsidRPr="003E3813">
          <w:rPr>
            <w:rStyle w:val="Hypertextovodkaz"/>
            <w:noProof/>
          </w:rPr>
          <w:t>24. lekce -</w:t>
        </w:r>
        <w:r w:rsidR="003A2609">
          <w:rPr>
            <w:rFonts w:asciiTheme="minorHAnsi" w:eastAsiaTheme="minorEastAsia" w:hAnsiTheme="minorHAnsi" w:cstheme="minorBidi"/>
            <w:bCs w:val="0"/>
            <w:noProof/>
            <w:sz w:val="22"/>
            <w:szCs w:val="22"/>
          </w:rPr>
          <w:tab/>
        </w:r>
        <w:r w:rsidR="003A2609" w:rsidRPr="003E3813">
          <w:rPr>
            <w:rStyle w:val="Hypertextovodkaz"/>
            <w:noProof/>
          </w:rPr>
          <w:t>Plán barevné hry – Snapování</w:t>
        </w:r>
        <w:r w:rsidR="003A2609">
          <w:rPr>
            <w:noProof/>
            <w:webHidden/>
          </w:rPr>
          <w:tab/>
        </w:r>
        <w:r>
          <w:rPr>
            <w:noProof/>
            <w:webHidden/>
          </w:rPr>
          <w:fldChar w:fldCharType="begin"/>
        </w:r>
        <w:r w:rsidR="003A2609">
          <w:rPr>
            <w:noProof/>
            <w:webHidden/>
          </w:rPr>
          <w:instrText xml:space="preserve"> PAGEREF _Toc342910531 \h </w:instrText>
        </w:r>
        <w:r>
          <w:rPr>
            <w:noProof/>
            <w:webHidden/>
          </w:rPr>
        </w:r>
        <w:r>
          <w:rPr>
            <w:noProof/>
            <w:webHidden/>
          </w:rPr>
          <w:fldChar w:fldCharType="separate"/>
        </w:r>
        <w:r w:rsidR="00AA759A">
          <w:rPr>
            <w:noProof/>
            <w:webHidden/>
          </w:rPr>
          <w:t>38</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32" w:history="1">
        <w:r w:rsidR="003A2609" w:rsidRPr="003E3813">
          <w:rPr>
            <w:rStyle w:val="Hypertextovodkaz"/>
            <w:noProof/>
          </w:rPr>
          <w:t>25. lekce -</w:t>
        </w:r>
        <w:r w:rsidR="003A2609">
          <w:rPr>
            <w:rFonts w:asciiTheme="minorHAnsi" w:eastAsiaTheme="minorEastAsia" w:hAnsiTheme="minorHAnsi" w:cstheme="minorBidi"/>
            <w:bCs w:val="0"/>
            <w:noProof/>
            <w:sz w:val="22"/>
            <w:szCs w:val="22"/>
          </w:rPr>
          <w:tab/>
        </w:r>
        <w:r w:rsidR="003A2609" w:rsidRPr="003E3813">
          <w:rPr>
            <w:rStyle w:val="Hypertextovodkaz"/>
            <w:noProof/>
          </w:rPr>
          <w:t>Plán barevné obrany – Snapování</w:t>
        </w:r>
        <w:r w:rsidR="003A2609">
          <w:rPr>
            <w:noProof/>
            <w:webHidden/>
          </w:rPr>
          <w:tab/>
        </w:r>
        <w:r>
          <w:rPr>
            <w:noProof/>
            <w:webHidden/>
          </w:rPr>
          <w:fldChar w:fldCharType="begin"/>
        </w:r>
        <w:r w:rsidR="003A2609">
          <w:rPr>
            <w:noProof/>
            <w:webHidden/>
          </w:rPr>
          <w:instrText xml:space="preserve"> PAGEREF _Toc342910532 \h </w:instrText>
        </w:r>
        <w:r>
          <w:rPr>
            <w:noProof/>
            <w:webHidden/>
          </w:rPr>
        </w:r>
        <w:r>
          <w:rPr>
            <w:noProof/>
            <w:webHidden/>
          </w:rPr>
          <w:fldChar w:fldCharType="separate"/>
        </w:r>
        <w:r w:rsidR="00AA759A">
          <w:rPr>
            <w:noProof/>
            <w:webHidden/>
          </w:rPr>
          <w:t>40</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33" w:history="1">
        <w:r w:rsidR="003A2609" w:rsidRPr="003E3813">
          <w:rPr>
            <w:rStyle w:val="Hypertextovodkaz"/>
            <w:noProof/>
          </w:rPr>
          <w:t>26. lekce -</w:t>
        </w:r>
        <w:r w:rsidR="003A2609">
          <w:rPr>
            <w:rFonts w:asciiTheme="minorHAnsi" w:eastAsiaTheme="minorEastAsia" w:hAnsiTheme="minorHAnsi" w:cstheme="minorBidi"/>
            <w:bCs w:val="0"/>
            <w:noProof/>
            <w:sz w:val="22"/>
            <w:szCs w:val="22"/>
          </w:rPr>
          <w:tab/>
        </w:r>
        <w:r w:rsidR="003A2609" w:rsidRPr="003E3813">
          <w:rPr>
            <w:rStyle w:val="Hypertextovodkaz"/>
            <w:noProof/>
          </w:rPr>
          <w:t>Preventivní zásah</w:t>
        </w:r>
        <w:r w:rsidR="003A2609">
          <w:rPr>
            <w:noProof/>
            <w:webHidden/>
          </w:rPr>
          <w:tab/>
        </w:r>
        <w:r>
          <w:rPr>
            <w:noProof/>
            <w:webHidden/>
          </w:rPr>
          <w:fldChar w:fldCharType="begin"/>
        </w:r>
        <w:r w:rsidR="003A2609">
          <w:rPr>
            <w:noProof/>
            <w:webHidden/>
          </w:rPr>
          <w:instrText xml:space="preserve"> PAGEREF _Toc342910533 \h </w:instrText>
        </w:r>
        <w:r>
          <w:rPr>
            <w:noProof/>
            <w:webHidden/>
          </w:rPr>
        </w:r>
        <w:r>
          <w:rPr>
            <w:noProof/>
            <w:webHidden/>
          </w:rPr>
          <w:fldChar w:fldCharType="separate"/>
        </w:r>
        <w:r w:rsidR="00AA759A">
          <w:rPr>
            <w:noProof/>
            <w:webHidden/>
          </w:rPr>
          <w:t>42</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34" w:history="1">
        <w:r w:rsidR="003A2609" w:rsidRPr="003E3813">
          <w:rPr>
            <w:rStyle w:val="Hypertextovodkaz"/>
            <w:noProof/>
          </w:rPr>
          <w:t>27. lekce -</w:t>
        </w:r>
        <w:r w:rsidR="003A2609">
          <w:rPr>
            <w:rFonts w:asciiTheme="minorHAnsi" w:eastAsiaTheme="minorEastAsia" w:hAnsiTheme="minorHAnsi" w:cstheme="minorBidi"/>
            <w:bCs w:val="0"/>
            <w:noProof/>
            <w:sz w:val="22"/>
            <w:szCs w:val="22"/>
          </w:rPr>
          <w:tab/>
        </w:r>
        <w:r w:rsidR="003A2609" w:rsidRPr="003E3813">
          <w:rPr>
            <w:rStyle w:val="Hypertextovodkaz"/>
            <w:noProof/>
          </w:rPr>
          <w:t>Bridge Master 1B 1-10</w:t>
        </w:r>
        <w:r w:rsidR="003A2609">
          <w:rPr>
            <w:noProof/>
            <w:webHidden/>
          </w:rPr>
          <w:tab/>
        </w:r>
        <w:r>
          <w:rPr>
            <w:noProof/>
            <w:webHidden/>
          </w:rPr>
          <w:fldChar w:fldCharType="begin"/>
        </w:r>
        <w:r w:rsidR="003A2609">
          <w:rPr>
            <w:noProof/>
            <w:webHidden/>
          </w:rPr>
          <w:instrText xml:space="preserve"> PAGEREF _Toc342910534 \h </w:instrText>
        </w:r>
        <w:r>
          <w:rPr>
            <w:noProof/>
            <w:webHidden/>
          </w:rPr>
        </w:r>
        <w:r>
          <w:rPr>
            <w:noProof/>
            <w:webHidden/>
          </w:rPr>
          <w:fldChar w:fldCharType="separate"/>
        </w:r>
        <w:r w:rsidR="00AA759A">
          <w:rPr>
            <w:noProof/>
            <w:webHidden/>
          </w:rPr>
          <w:t>43</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35" w:history="1">
        <w:r w:rsidR="003A2609" w:rsidRPr="003E3813">
          <w:rPr>
            <w:rStyle w:val="Hypertextovodkaz"/>
            <w:noProof/>
          </w:rPr>
          <w:t>28. lekce -</w:t>
        </w:r>
        <w:r w:rsidR="003A2609">
          <w:rPr>
            <w:rFonts w:asciiTheme="minorHAnsi" w:eastAsiaTheme="minorEastAsia" w:hAnsiTheme="minorHAnsi" w:cstheme="minorBidi"/>
            <w:bCs w:val="0"/>
            <w:noProof/>
            <w:sz w:val="22"/>
            <w:szCs w:val="22"/>
          </w:rPr>
          <w:tab/>
        </w:r>
        <w:r w:rsidR="003A2609" w:rsidRPr="003E3813">
          <w:rPr>
            <w:rStyle w:val="Hypertextovodkaz"/>
            <w:noProof/>
          </w:rPr>
          <w:t>Plán barevné hry – Délka</w:t>
        </w:r>
        <w:r w:rsidR="003A2609">
          <w:rPr>
            <w:noProof/>
            <w:webHidden/>
          </w:rPr>
          <w:tab/>
        </w:r>
        <w:r>
          <w:rPr>
            <w:noProof/>
            <w:webHidden/>
          </w:rPr>
          <w:fldChar w:fldCharType="begin"/>
        </w:r>
        <w:r w:rsidR="003A2609">
          <w:rPr>
            <w:noProof/>
            <w:webHidden/>
          </w:rPr>
          <w:instrText xml:space="preserve"> PAGEREF _Toc342910535 \h </w:instrText>
        </w:r>
        <w:r>
          <w:rPr>
            <w:noProof/>
            <w:webHidden/>
          </w:rPr>
        </w:r>
        <w:r>
          <w:rPr>
            <w:noProof/>
            <w:webHidden/>
          </w:rPr>
          <w:fldChar w:fldCharType="separate"/>
        </w:r>
        <w:r w:rsidR="00AA759A">
          <w:rPr>
            <w:noProof/>
            <w:webHidden/>
          </w:rPr>
          <w:t>44</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36" w:history="1">
        <w:r w:rsidR="003A2609" w:rsidRPr="003E3813">
          <w:rPr>
            <w:rStyle w:val="Hypertextovodkaz"/>
            <w:noProof/>
          </w:rPr>
          <w:t>29. lekce -</w:t>
        </w:r>
        <w:r w:rsidR="003A2609">
          <w:rPr>
            <w:rFonts w:asciiTheme="minorHAnsi" w:eastAsiaTheme="minorEastAsia" w:hAnsiTheme="minorHAnsi" w:cstheme="minorBidi"/>
            <w:bCs w:val="0"/>
            <w:noProof/>
            <w:sz w:val="22"/>
            <w:szCs w:val="22"/>
          </w:rPr>
          <w:tab/>
        </w:r>
        <w:r w:rsidR="003A2609" w:rsidRPr="003E3813">
          <w:rPr>
            <w:rStyle w:val="Hypertextovodkaz"/>
            <w:noProof/>
          </w:rPr>
          <w:t>Plán barevné obrany – Délka</w:t>
        </w:r>
        <w:r w:rsidR="003A2609">
          <w:rPr>
            <w:noProof/>
            <w:webHidden/>
          </w:rPr>
          <w:tab/>
        </w:r>
        <w:r>
          <w:rPr>
            <w:noProof/>
            <w:webHidden/>
          </w:rPr>
          <w:fldChar w:fldCharType="begin"/>
        </w:r>
        <w:r w:rsidR="003A2609">
          <w:rPr>
            <w:noProof/>
            <w:webHidden/>
          </w:rPr>
          <w:instrText xml:space="preserve"> PAGEREF _Toc342910536 \h </w:instrText>
        </w:r>
        <w:r>
          <w:rPr>
            <w:noProof/>
            <w:webHidden/>
          </w:rPr>
        </w:r>
        <w:r>
          <w:rPr>
            <w:noProof/>
            <w:webHidden/>
          </w:rPr>
          <w:fldChar w:fldCharType="separate"/>
        </w:r>
        <w:r w:rsidR="00AA759A">
          <w:rPr>
            <w:noProof/>
            <w:webHidden/>
          </w:rPr>
          <w:t>46</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37" w:history="1">
        <w:r w:rsidR="003A2609" w:rsidRPr="003E3813">
          <w:rPr>
            <w:rStyle w:val="Hypertextovodkaz"/>
            <w:noProof/>
          </w:rPr>
          <w:t>30. lekce -</w:t>
        </w:r>
        <w:r w:rsidR="003A2609">
          <w:rPr>
            <w:rFonts w:asciiTheme="minorHAnsi" w:eastAsiaTheme="minorEastAsia" w:hAnsiTheme="minorHAnsi" w:cstheme="minorBidi"/>
            <w:bCs w:val="0"/>
            <w:noProof/>
            <w:sz w:val="22"/>
            <w:szCs w:val="22"/>
          </w:rPr>
          <w:tab/>
        </w:r>
        <w:r w:rsidR="003A2609" w:rsidRPr="003E3813">
          <w:rPr>
            <w:rStyle w:val="Hypertextovodkaz"/>
            <w:noProof/>
          </w:rPr>
          <w:t>Transfery a silná dražba po zahájení 1BT, 2BT, odpověď 2k v konvenci Staynman</w:t>
        </w:r>
        <w:r w:rsidR="003A2609">
          <w:rPr>
            <w:noProof/>
            <w:webHidden/>
          </w:rPr>
          <w:tab/>
        </w:r>
        <w:r>
          <w:rPr>
            <w:noProof/>
            <w:webHidden/>
          </w:rPr>
          <w:fldChar w:fldCharType="begin"/>
        </w:r>
        <w:r w:rsidR="003A2609">
          <w:rPr>
            <w:noProof/>
            <w:webHidden/>
          </w:rPr>
          <w:instrText xml:space="preserve"> PAGEREF _Toc342910537 \h </w:instrText>
        </w:r>
        <w:r>
          <w:rPr>
            <w:noProof/>
            <w:webHidden/>
          </w:rPr>
        </w:r>
        <w:r>
          <w:rPr>
            <w:noProof/>
            <w:webHidden/>
          </w:rPr>
          <w:fldChar w:fldCharType="separate"/>
        </w:r>
        <w:r w:rsidR="00AA759A">
          <w:rPr>
            <w:noProof/>
            <w:webHidden/>
          </w:rPr>
          <w:t>48</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38" w:history="1">
        <w:r w:rsidR="003A2609" w:rsidRPr="003E3813">
          <w:rPr>
            <w:rStyle w:val="Hypertextovodkaz"/>
            <w:noProof/>
          </w:rPr>
          <w:t>31. lekce -</w:t>
        </w:r>
        <w:r w:rsidR="003A2609">
          <w:rPr>
            <w:rFonts w:asciiTheme="minorHAnsi" w:eastAsiaTheme="minorEastAsia" w:hAnsiTheme="minorHAnsi" w:cstheme="minorBidi"/>
            <w:bCs w:val="0"/>
            <w:noProof/>
            <w:sz w:val="22"/>
            <w:szCs w:val="22"/>
          </w:rPr>
          <w:tab/>
        </w:r>
        <w:r w:rsidR="003A2609" w:rsidRPr="003E3813">
          <w:rPr>
            <w:rStyle w:val="Hypertextovodkaz"/>
            <w:noProof/>
          </w:rPr>
          <w:t>Bridge Master 1B 11-20</w:t>
        </w:r>
        <w:r w:rsidR="003A2609">
          <w:rPr>
            <w:noProof/>
            <w:webHidden/>
          </w:rPr>
          <w:tab/>
        </w:r>
        <w:r>
          <w:rPr>
            <w:noProof/>
            <w:webHidden/>
          </w:rPr>
          <w:fldChar w:fldCharType="begin"/>
        </w:r>
        <w:r w:rsidR="003A2609">
          <w:rPr>
            <w:noProof/>
            <w:webHidden/>
          </w:rPr>
          <w:instrText xml:space="preserve"> PAGEREF _Toc342910538 \h </w:instrText>
        </w:r>
        <w:r>
          <w:rPr>
            <w:noProof/>
            <w:webHidden/>
          </w:rPr>
        </w:r>
        <w:r>
          <w:rPr>
            <w:noProof/>
            <w:webHidden/>
          </w:rPr>
          <w:fldChar w:fldCharType="separate"/>
        </w:r>
        <w:r w:rsidR="00AA759A">
          <w:rPr>
            <w:noProof/>
            <w:webHidden/>
          </w:rPr>
          <w:t>49</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39" w:history="1">
        <w:r w:rsidR="003A2609" w:rsidRPr="003E3813">
          <w:rPr>
            <w:rStyle w:val="Hypertextovodkaz"/>
            <w:noProof/>
          </w:rPr>
          <w:t>32. lekce -</w:t>
        </w:r>
        <w:r w:rsidR="003A2609">
          <w:rPr>
            <w:rFonts w:asciiTheme="minorHAnsi" w:eastAsiaTheme="minorEastAsia" w:hAnsiTheme="minorHAnsi" w:cstheme="minorBidi"/>
            <w:bCs w:val="0"/>
            <w:noProof/>
            <w:sz w:val="22"/>
            <w:szCs w:val="22"/>
          </w:rPr>
          <w:tab/>
        </w:r>
        <w:r w:rsidR="003A2609" w:rsidRPr="003E3813">
          <w:rPr>
            <w:rStyle w:val="Hypertextovodkaz"/>
            <w:noProof/>
          </w:rPr>
          <w:t>Plán barevné hry – Finesy</w:t>
        </w:r>
        <w:r w:rsidR="003A2609">
          <w:rPr>
            <w:noProof/>
            <w:webHidden/>
          </w:rPr>
          <w:tab/>
        </w:r>
        <w:r>
          <w:rPr>
            <w:noProof/>
            <w:webHidden/>
          </w:rPr>
          <w:fldChar w:fldCharType="begin"/>
        </w:r>
        <w:r w:rsidR="003A2609">
          <w:rPr>
            <w:noProof/>
            <w:webHidden/>
          </w:rPr>
          <w:instrText xml:space="preserve"> PAGEREF _Toc342910539 \h </w:instrText>
        </w:r>
        <w:r>
          <w:rPr>
            <w:noProof/>
            <w:webHidden/>
          </w:rPr>
        </w:r>
        <w:r>
          <w:rPr>
            <w:noProof/>
            <w:webHidden/>
          </w:rPr>
          <w:fldChar w:fldCharType="separate"/>
        </w:r>
        <w:r w:rsidR="00AA759A">
          <w:rPr>
            <w:noProof/>
            <w:webHidden/>
          </w:rPr>
          <w:t>50</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40" w:history="1">
        <w:r w:rsidR="003A2609" w:rsidRPr="003E3813">
          <w:rPr>
            <w:rStyle w:val="Hypertextovodkaz"/>
            <w:noProof/>
          </w:rPr>
          <w:t>33. lekce -</w:t>
        </w:r>
        <w:r w:rsidR="003A2609">
          <w:rPr>
            <w:rFonts w:asciiTheme="minorHAnsi" w:eastAsiaTheme="minorEastAsia" w:hAnsiTheme="minorHAnsi" w:cstheme="minorBidi"/>
            <w:bCs w:val="0"/>
            <w:noProof/>
            <w:sz w:val="22"/>
            <w:szCs w:val="22"/>
          </w:rPr>
          <w:tab/>
        </w:r>
        <w:r w:rsidR="003A2609" w:rsidRPr="003E3813">
          <w:rPr>
            <w:rStyle w:val="Hypertextovodkaz"/>
            <w:noProof/>
          </w:rPr>
          <w:t>Plán barevné obrany – Finesy</w:t>
        </w:r>
        <w:r w:rsidR="003A2609">
          <w:rPr>
            <w:noProof/>
            <w:webHidden/>
          </w:rPr>
          <w:tab/>
        </w:r>
        <w:r>
          <w:rPr>
            <w:noProof/>
            <w:webHidden/>
          </w:rPr>
          <w:fldChar w:fldCharType="begin"/>
        </w:r>
        <w:r w:rsidR="003A2609">
          <w:rPr>
            <w:noProof/>
            <w:webHidden/>
          </w:rPr>
          <w:instrText xml:space="preserve"> PAGEREF _Toc342910540 \h </w:instrText>
        </w:r>
        <w:r>
          <w:rPr>
            <w:noProof/>
            <w:webHidden/>
          </w:rPr>
        </w:r>
        <w:r>
          <w:rPr>
            <w:noProof/>
            <w:webHidden/>
          </w:rPr>
          <w:fldChar w:fldCharType="separate"/>
        </w:r>
        <w:r w:rsidR="00AA759A">
          <w:rPr>
            <w:noProof/>
            <w:webHidden/>
          </w:rPr>
          <w:t>52</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41" w:history="1">
        <w:r w:rsidR="003A2609" w:rsidRPr="003E3813">
          <w:rPr>
            <w:rStyle w:val="Hypertextovodkaz"/>
            <w:noProof/>
          </w:rPr>
          <w:t>34. lekce -</w:t>
        </w:r>
        <w:r w:rsidR="003A2609">
          <w:rPr>
            <w:rFonts w:asciiTheme="minorHAnsi" w:eastAsiaTheme="minorEastAsia" w:hAnsiTheme="minorHAnsi" w:cstheme="minorBidi"/>
            <w:bCs w:val="0"/>
            <w:noProof/>
            <w:sz w:val="22"/>
            <w:szCs w:val="22"/>
          </w:rPr>
          <w:tab/>
        </w:r>
        <w:r w:rsidR="003A2609" w:rsidRPr="003E3813">
          <w:rPr>
            <w:rStyle w:val="Hypertextovodkaz"/>
            <w:noProof/>
          </w:rPr>
          <w:t>Zkrácený Blackwood, Hoytova konvence</w:t>
        </w:r>
        <w:r w:rsidR="003A2609">
          <w:rPr>
            <w:noProof/>
            <w:webHidden/>
          </w:rPr>
          <w:tab/>
        </w:r>
        <w:r>
          <w:rPr>
            <w:noProof/>
            <w:webHidden/>
          </w:rPr>
          <w:fldChar w:fldCharType="begin"/>
        </w:r>
        <w:r w:rsidR="003A2609">
          <w:rPr>
            <w:noProof/>
            <w:webHidden/>
          </w:rPr>
          <w:instrText xml:space="preserve"> PAGEREF _Toc342910541 \h </w:instrText>
        </w:r>
        <w:r>
          <w:rPr>
            <w:noProof/>
            <w:webHidden/>
          </w:rPr>
        </w:r>
        <w:r>
          <w:rPr>
            <w:noProof/>
            <w:webHidden/>
          </w:rPr>
          <w:fldChar w:fldCharType="separate"/>
        </w:r>
        <w:r w:rsidR="00AA759A">
          <w:rPr>
            <w:noProof/>
            <w:webHidden/>
          </w:rPr>
          <w:t>54</w:t>
        </w:r>
        <w:r>
          <w:rPr>
            <w:noProof/>
            <w:webHidden/>
          </w:rPr>
          <w:fldChar w:fldCharType="end"/>
        </w:r>
      </w:hyperlink>
    </w:p>
    <w:p w:rsidR="003A2609" w:rsidRDefault="00C944F8">
      <w:pPr>
        <w:pStyle w:val="Obsah1"/>
        <w:tabs>
          <w:tab w:val="left" w:pos="1100"/>
          <w:tab w:val="right" w:leader="dot" w:pos="8776"/>
        </w:tabs>
        <w:rPr>
          <w:rFonts w:asciiTheme="minorHAnsi" w:eastAsiaTheme="minorEastAsia" w:hAnsiTheme="minorHAnsi" w:cstheme="minorBidi"/>
          <w:bCs w:val="0"/>
          <w:noProof/>
          <w:sz w:val="22"/>
          <w:szCs w:val="22"/>
        </w:rPr>
      </w:pPr>
      <w:hyperlink w:anchor="_Toc342910542" w:history="1">
        <w:r w:rsidR="003A2609" w:rsidRPr="003E3813">
          <w:rPr>
            <w:rStyle w:val="Hypertextovodkaz"/>
            <w:noProof/>
          </w:rPr>
          <w:t>35. lekce -</w:t>
        </w:r>
        <w:r w:rsidR="003A2609">
          <w:rPr>
            <w:rFonts w:asciiTheme="minorHAnsi" w:eastAsiaTheme="minorEastAsia" w:hAnsiTheme="minorHAnsi" w:cstheme="minorBidi"/>
            <w:bCs w:val="0"/>
            <w:noProof/>
            <w:sz w:val="22"/>
            <w:szCs w:val="22"/>
          </w:rPr>
          <w:tab/>
        </w:r>
        <w:r w:rsidR="003A2609" w:rsidRPr="003E3813">
          <w:rPr>
            <w:rStyle w:val="Hypertextovodkaz"/>
            <w:noProof/>
          </w:rPr>
          <w:t>Bridge Master 1B 21-30</w:t>
        </w:r>
        <w:r w:rsidR="003A2609">
          <w:rPr>
            <w:noProof/>
            <w:webHidden/>
          </w:rPr>
          <w:tab/>
        </w:r>
        <w:r>
          <w:rPr>
            <w:noProof/>
            <w:webHidden/>
          </w:rPr>
          <w:fldChar w:fldCharType="begin"/>
        </w:r>
        <w:r w:rsidR="003A2609">
          <w:rPr>
            <w:noProof/>
            <w:webHidden/>
          </w:rPr>
          <w:instrText xml:space="preserve"> PAGEREF _Toc342910542 \h </w:instrText>
        </w:r>
        <w:r>
          <w:rPr>
            <w:noProof/>
            <w:webHidden/>
          </w:rPr>
        </w:r>
        <w:r>
          <w:rPr>
            <w:noProof/>
            <w:webHidden/>
          </w:rPr>
          <w:fldChar w:fldCharType="separate"/>
        </w:r>
        <w:r w:rsidR="00AA759A">
          <w:rPr>
            <w:noProof/>
            <w:webHidden/>
          </w:rPr>
          <w:t>55</w:t>
        </w:r>
        <w:r>
          <w:rPr>
            <w:noProof/>
            <w:webHidden/>
          </w:rPr>
          <w:fldChar w:fldCharType="end"/>
        </w:r>
      </w:hyperlink>
    </w:p>
    <w:p w:rsidR="003A2609" w:rsidRDefault="00C944F8">
      <w:pPr>
        <w:pStyle w:val="Obsah1"/>
        <w:tabs>
          <w:tab w:val="right" w:leader="dot" w:pos="8776"/>
        </w:tabs>
        <w:rPr>
          <w:rFonts w:asciiTheme="minorHAnsi" w:eastAsiaTheme="minorEastAsia" w:hAnsiTheme="minorHAnsi" w:cstheme="minorBidi"/>
          <w:bCs w:val="0"/>
          <w:noProof/>
          <w:sz w:val="22"/>
          <w:szCs w:val="22"/>
        </w:rPr>
      </w:pPr>
      <w:hyperlink w:anchor="_Toc342910543" w:history="1">
        <w:r w:rsidR="003A2609" w:rsidRPr="003E3813">
          <w:rPr>
            <w:rStyle w:val="Hypertextovodkaz"/>
            <w:noProof/>
          </w:rPr>
          <w:t>Systém Lepší levná – Školka</w:t>
        </w:r>
        <w:r w:rsidR="003A2609">
          <w:rPr>
            <w:noProof/>
            <w:webHidden/>
          </w:rPr>
          <w:tab/>
        </w:r>
        <w:r>
          <w:rPr>
            <w:noProof/>
            <w:webHidden/>
          </w:rPr>
          <w:fldChar w:fldCharType="begin"/>
        </w:r>
        <w:r w:rsidR="003A2609">
          <w:rPr>
            <w:noProof/>
            <w:webHidden/>
          </w:rPr>
          <w:instrText xml:space="preserve"> PAGEREF _Toc342910543 \h </w:instrText>
        </w:r>
        <w:r>
          <w:rPr>
            <w:noProof/>
            <w:webHidden/>
          </w:rPr>
        </w:r>
        <w:r>
          <w:rPr>
            <w:noProof/>
            <w:webHidden/>
          </w:rPr>
          <w:fldChar w:fldCharType="separate"/>
        </w:r>
        <w:r w:rsidR="00AA759A">
          <w:rPr>
            <w:noProof/>
            <w:webHidden/>
          </w:rPr>
          <w:t>56</w:t>
        </w:r>
        <w:r>
          <w:rPr>
            <w:noProof/>
            <w:webHidden/>
          </w:rPr>
          <w:fldChar w:fldCharType="end"/>
        </w:r>
      </w:hyperlink>
    </w:p>
    <w:p w:rsidR="003A2609" w:rsidRDefault="00C944F8">
      <w:pPr>
        <w:pStyle w:val="Obsah1"/>
        <w:tabs>
          <w:tab w:val="right" w:leader="dot" w:pos="8776"/>
        </w:tabs>
        <w:rPr>
          <w:rFonts w:asciiTheme="minorHAnsi" w:eastAsiaTheme="minorEastAsia" w:hAnsiTheme="minorHAnsi" w:cstheme="minorBidi"/>
          <w:bCs w:val="0"/>
          <w:noProof/>
          <w:sz w:val="22"/>
          <w:szCs w:val="22"/>
        </w:rPr>
      </w:pPr>
      <w:hyperlink w:anchor="_Toc342910544" w:history="1">
        <w:r w:rsidR="003A2609" w:rsidRPr="003E3813">
          <w:rPr>
            <w:rStyle w:val="Hypertextovodkaz"/>
            <w:noProof/>
          </w:rPr>
          <w:t>Literatura pro 2. ročník HABRY</w:t>
        </w:r>
        <w:r w:rsidR="003A2609">
          <w:rPr>
            <w:noProof/>
            <w:webHidden/>
          </w:rPr>
          <w:tab/>
        </w:r>
        <w:r>
          <w:rPr>
            <w:noProof/>
            <w:webHidden/>
          </w:rPr>
          <w:fldChar w:fldCharType="begin"/>
        </w:r>
        <w:r w:rsidR="003A2609">
          <w:rPr>
            <w:noProof/>
            <w:webHidden/>
          </w:rPr>
          <w:instrText xml:space="preserve"> PAGEREF _Toc342910544 \h </w:instrText>
        </w:r>
        <w:r>
          <w:rPr>
            <w:noProof/>
            <w:webHidden/>
          </w:rPr>
        </w:r>
        <w:r>
          <w:rPr>
            <w:noProof/>
            <w:webHidden/>
          </w:rPr>
          <w:fldChar w:fldCharType="separate"/>
        </w:r>
        <w:r w:rsidR="00AA759A">
          <w:rPr>
            <w:noProof/>
            <w:webHidden/>
          </w:rPr>
          <w:t>58</w:t>
        </w:r>
        <w:r>
          <w:rPr>
            <w:noProof/>
            <w:webHidden/>
          </w:rPr>
          <w:fldChar w:fldCharType="end"/>
        </w:r>
      </w:hyperlink>
    </w:p>
    <w:p w:rsidR="003A2609" w:rsidRDefault="00C944F8">
      <w:pPr>
        <w:pStyle w:val="Obsah1"/>
        <w:tabs>
          <w:tab w:val="right" w:leader="dot" w:pos="8776"/>
        </w:tabs>
        <w:rPr>
          <w:rFonts w:asciiTheme="minorHAnsi" w:eastAsiaTheme="minorEastAsia" w:hAnsiTheme="minorHAnsi" w:cstheme="minorBidi"/>
          <w:bCs w:val="0"/>
          <w:noProof/>
          <w:sz w:val="22"/>
          <w:szCs w:val="22"/>
        </w:rPr>
      </w:pPr>
      <w:hyperlink w:anchor="_Toc342910545" w:history="1">
        <w:r w:rsidR="003A2609" w:rsidRPr="003E3813">
          <w:rPr>
            <w:rStyle w:val="Hypertextovodkaz"/>
            <w:noProof/>
          </w:rPr>
          <w:t>Obsah HABRA školky</w:t>
        </w:r>
        <w:r w:rsidR="003A2609">
          <w:rPr>
            <w:noProof/>
            <w:webHidden/>
          </w:rPr>
          <w:tab/>
        </w:r>
        <w:r>
          <w:rPr>
            <w:noProof/>
            <w:webHidden/>
          </w:rPr>
          <w:fldChar w:fldCharType="begin"/>
        </w:r>
        <w:r w:rsidR="003A2609">
          <w:rPr>
            <w:noProof/>
            <w:webHidden/>
          </w:rPr>
          <w:instrText xml:space="preserve"> PAGEREF _Toc342910545 \h </w:instrText>
        </w:r>
        <w:r>
          <w:rPr>
            <w:noProof/>
            <w:webHidden/>
          </w:rPr>
        </w:r>
        <w:r>
          <w:rPr>
            <w:noProof/>
            <w:webHidden/>
          </w:rPr>
          <w:fldChar w:fldCharType="separate"/>
        </w:r>
        <w:r w:rsidR="00AA759A">
          <w:rPr>
            <w:noProof/>
            <w:webHidden/>
          </w:rPr>
          <w:t>59</w:t>
        </w:r>
        <w:r>
          <w:rPr>
            <w:noProof/>
            <w:webHidden/>
          </w:rPr>
          <w:fldChar w:fldCharType="end"/>
        </w:r>
      </w:hyperlink>
    </w:p>
    <w:p w:rsidR="00660E97" w:rsidRPr="00660E97" w:rsidRDefault="00C944F8" w:rsidP="002459E8">
      <w:pPr>
        <w:pStyle w:val="HabraText"/>
        <w:ind w:firstLine="0"/>
      </w:pPr>
      <w:r>
        <w:fldChar w:fldCharType="end"/>
      </w:r>
    </w:p>
    <w:sectPr w:rsidR="00660E97" w:rsidRPr="00660E97" w:rsidSect="00E36E7D">
      <w:headerReference w:type="even" r:id="rId22"/>
      <w:footerReference w:type="even" r:id="rId23"/>
      <w:type w:val="continuous"/>
      <w:pgSz w:w="11906" w:h="16838"/>
      <w:pgMar w:top="1134" w:right="1418" w:bottom="1134" w:left="1418" w:header="709" w:footer="709" w:gutter="284"/>
      <w:pgNumType w:chapStyle="1" w:chapSep="em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4E1C" w:rsidRDefault="00054E1C">
      <w:r>
        <w:separator/>
      </w:r>
    </w:p>
  </w:endnote>
  <w:endnote w:type="continuationSeparator" w:id="0">
    <w:p w:rsidR="00054E1C" w:rsidRDefault="00054E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95004"/>
      <w:docPartObj>
        <w:docPartGallery w:val="Page Numbers (Bottom of Page)"/>
        <w:docPartUnique/>
      </w:docPartObj>
    </w:sdtPr>
    <w:sdtContent>
      <w:p w:rsidR="007E6D94" w:rsidRDefault="00C944F8">
        <w:pPr>
          <w:pStyle w:val="Zpat"/>
        </w:pPr>
        <w:fldSimple w:instr=" PAGE   \* MERGEFORMAT ">
          <w:r w:rsidR="007E6D94">
            <w:rPr>
              <w:noProof/>
            </w:rPr>
            <w:t>14</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D94" w:rsidRDefault="00C944F8" w:rsidP="00FF66F4">
    <w:pPr>
      <w:pStyle w:val="Zpat"/>
    </w:pPr>
    <w:sdt>
      <w:sdtPr>
        <w:rPr>
          <w:rFonts w:asciiTheme="majorHAnsi" w:eastAsiaTheme="majorEastAsia" w:hAnsiTheme="majorHAnsi" w:cstheme="majorBidi"/>
          <w:i/>
          <w:caps/>
          <w:spacing w:val="20"/>
          <w:sz w:val="24"/>
          <w:szCs w:val="24"/>
        </w:rPr>
        <w:alias w:val="Název"/>
        <w:id w:val="4503344"/>
        <w:dataBinding w:prefixMappings="xmlns:ns0='http://schemas.openxmlformats.org/package/2006/metadata/core-properties' xmlns:ns1='http://purl.org/dc/elements/1.1/'" w:xpath="/ns0:coreProperties[1]/ns1:title[1]" w:storeItemID="{6C3C8BC8-F283-45AE-878A-BAB7291924A1}"/>
        <w:text/>
      </w:sdtPr>
      <w:sdtContent>
        <w:r w:rsidR="007E6D94">
          <w:rPr>
            <w:rFonts w:asciiTheme="majorHAnsi" w:eastAsiaTheme="majorEastAsia" w:hAnsiTheme="majorHAnsi" w:cstheme="majorBidi"/>
            <w:i/>
            <w:caps/>
            <w:spacing w:val="20"/>
            <w:sz w:val="24"/>
            <w:szCs w:val="24"/>
          </w:rPr>
          <w:t>Havířovská bridžová akademie</w:t>
        </w:r>
      </w:sdtContent>
    </w:sdt>
    <w:r w:rsidR="007E6D94" w:rsidRPr="00E36E7D">
      <w:rPr>
        <w:rFonts w:asciiTheme="majorHAnsi" w:hAnsiTheme="majorHAnsi" w:cstheme="majorHAnsi"/>
        <w:i/>
        <w:sz w:val="24"/>
        <w:szCs w:val="24"/>
      </w:rPr>
      <w:t xml:space="preserve">- </w:t>
    </w:r>
    <w:fldSimple w:instr=" SUBJECT   \* MERGEFORMAT ">
      <w:r w:rsidR="00AA759A" w:rsidRPr="00AA759A">
        <w:rPr>
          <w:rFonts w:asciiTheme="majorHAnsi" w:hAnsiTheme="majorHAnsi" w:cstheme="majorHAnsi"/>
          <w:i/>
          <w:sz w:val="24"/>
          <w:szCs w:val="24"/>
        </w:rPr>
        <w:t>Ročník 2 – školka</w:t>
      </w:r>
    </w:fldSimple>
    <w:r w:rsidR="007E6D94" w:rsidRPr="00A74A38">
      <w:rPr>
        <w:rFonts w:asciiTheme="majorHAnsi" w:hAnsiTheme="majorHAnsi" w:cstheme="majorHAnsi"/>
        <w:i/>
        <w:sz w:val="24"/>
        <w:szCs w:val="24"/>
      </w:rPr>
      <w:ptab w:relativeTo="margin" w:alignment="right" w:leader="none"/>
    </w:r>
    <w:r w:rsidR="007E6D94" w:rsidRPr="00A74A38">
      <w:rPr>
        <w:rFonts w:asciiTheme="majorHAnsi" w:hAnsiTheme="majorHAnsi" w:cstheme="majorHAnsi"/>
        <w:i/>
        <w:sz w:val="24"/>
        <w:szCs w:val="24"/>
      </w:rPr>
      <w:t xml:space="preserve">Stránka </w:t>
    </w:r>
    <w:r>
      <w:rPr>
        <w:rFonts w:asciiTheme="majorHAnsi" w:hAnsiTheme="majorHAnsi" w:cstheme="majorHAnsi"/>
        <w:i/>
        <w:sz w:val="24"/>
        <w:szCs w:val="24"/>
      </w:rPr>
      <w:fldChar w:fldCharType="begin"/>
    </w:r>
    <w:r w:rsidR="007E6D94">
      <w:rPr>
        <w:rFonts w:asciiTheme="majorHAnsi" w:hAnsiTheme="majorHAnsi" w:cstheme="majorHAnsi"/>
        <w:i/>
        <w:sz w:val="24"/>
        <w:szCs w:val="24"/>
      </w:rPr>
      <w:instrText xml:space="preserve"> PAGE   \* MERGEFORMAT </w:instrText>
    </w:r>
    <w:r>
      <w:rPr>
        <w:rFonts w:asciiTheme="majorHAnsi" w:hAnsiTheme="majorHAnsi" w:cstheme="majorHAnsi"/>
        <w:i/>
        <w:sz w:val="24"/>
        <w:szCs w:val="24"/>
      </w:rPr>
      <w:fldChar w:fldCharType="separate"/>
    </w:r>
    <w:r w:rsidR="004A4CC4">
      <w:rPr>
        <w:rFonts w:asciiTheme="majorHAnsi" w:hAnsiTheme="majorHAnsi" w:cstheme="majorHAnsi"/>
        <w:i/>
        <w:noProof/>
        <w:sz w:val="24"/>
        <w:szCs w:val="24"/>
      </w:rPr>
      <w:t>8</w:t>
    </w:r>
    <w:r>
      <w:rPr>
        <w:rFonts w:asciiTheme="majorHAnsi" w:hAnsiTheme="majorHAnsi" w:cstheme="majorHAnsi"/>
        <w:i/>
        <w:sz w:val="24"/>
        <w:szCs w:val="24"/>
      </w:rPr>
      <w:fldChar w:fldCharType="end"/>
    </w:r>
    <w:r>
      <w:rPr>
        <w:noProof/>
        <w:lang w:eastAsia="zh-TW"/>
      </w:rPr>
      <w:pict>
        <v:group id="_x0000_s15407" style="position:absolute;margin-left:0;margin-top:0;width:611.15pt;height:64.75pt;flip:y;z-index:251685888;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540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409"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v:rect id="_x0000_s15406" style="position:absolute;margin-left:0;margin-top:0;width:7.15pt;height:63.95pt;z-index:251684864;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noProof/>
        <w:lang w:eastAsia="zh-TW"/>
      </w:rPr>
      <w:pict>
        <v:rect id="_x0000_s15405" style="position:absolute;margin-left:0;margin-top:0;width:7.15pt;height:63.95pt;z-index:251683840;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7027"/>
      <w:docPartObj>
        <w:docPartGallery w:val="Page Numbers (Bottom of Page)"/>
        <w:docPartUnique/>
      </w:docPartObj>
    </w:sdtPr>
    <w:sdtContent>
      <w:p w:rsidR="007E6D94" w:rsidRDefault="00C944F8" w:rsidP="00756484">
        <w:pPr>
          <w:pStyle w:val="Zpat"/>
          <w:ind w:hanging="5"/>
        </w:pPr>
        <w:fldSimple w:instr=" PAGE   \* MERGEFORMAT ">
          <w:r w:rsidR="007E6D94">
            <w:rPr>
              <w:noProof/>
            </w:rPr>
            <w:t>10</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41848"/>
      <w:docPartObj>
        <w:docPartGallery w:val="Page Numbers (Bottom of Page)"/>
        <w:docPartUnique/>
      </w:docPartObj>
    </w:sdtPr>
    <w:sdtContent>
      <w:p w:rsidR="007E6D94" w:rsidRDefault="00C944F8">
        <w:pPr>
          <w:pStyle w:val="Zpat"/>
        </w:pPr>
        <w:fldSimple w:instr=" PAGE   \* MERGEFORMAT ">
          <w:r w:rsidR="007E6D94">
            <w:rPr>
              <w:noProof/>
            </w:rPr>
            <w:t>14</w:t>
          </w:r>
        </w:fldSimple>
      </w:p>
    </w:sdtContent>
  </w:sdt>
  <w:p w:rsidR="007E6D94" w:rsidRDefault="007E6D94">
    <w:pPr>
      <w:pStyle w:val="Zpa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0677055"/>
      <w:docPartObj>
        <w:docPartGallery w:val="Page Numbers (Bottom of Page)"/>
        <w:docPartUnique/>
      </w:docPartObj>
    </w:sdtPr>
    <w:sdtContent>
      <w:p w:rsidR="007E6D94" w:rsidRDefault="00C944F8">
        <w:pPr>
          <w:pStyle w:val="Zpat"/>
        </w:pPr>
        <w:fldSimple w:instr="PAGE   \* MERGEFORMAT">
          <w:r w:rsidR="007E6D94">
            <w:rPr>
              <w:noProof/>
            </w:rPr>
            <w:t>12</w:t>
          </w:r>
        </w:fldSimple>
      </w:p>
    </w:sdtContent>
  </w:sdt>
  <w:p w:rsidR="007E6D94" w:rsidRDefault="007E6D94">
    <w:pPr>
      <w:pStyle w:val="Zpa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D94" w:rsidRDefault="007E6D94">
    <w:pPr>
      <w:pStyle w:val="Zpat"/>
    </w:pPr>
    <w:r>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D94" w:rsidRDefault="00C944F8">
    <w:pPr>
      <w:pStyle w:val="Zpat"/>
    </w:pPr>
    <w:sdt>
      <w:sdtPr>
        <w:rPr>
          <w:rFonts w:asciiTheme="majorHAnsi" w:eastAsiaTheme="majorEastAsia" w:hAnsiTheme="majorHAnsi" w:cstheme="majorBidi"/>
          <w:i/>
          <w:caps/>
          <w:spacing w:val="20"/>
          <w:sz w:val="24"/>
          <w:szCs w:val="24"/>
        </w:rPr>
        <w:alias w:val="Název"/>
        <w:id w:val="796082"/>
        <w:dataBinding w:prefixMappings="xmlns:ns0='http://schemas.openxmlformats.org/package/2006/metadata/core-properties' xmlns:ns1='http://purl.org/dc/elements/1.1/'" w:xpath="/ns0:coreProperties[1]/ns1:title[1]" w:storeItemID="{6C3C8BC8-F283-45AE-878A-BAB7291924A1}"/>
        <w:text/>
      </w:sdtPr>
      <w:sdtContent>
        <w:r w:rsidR="007E6D94">
          <w:rPr>
            <w:rFonts w:asciiTheme="majorHAnsi" w:eastAsiaTheme="majorEastAsia" w:hAnsiTheme="majorHAnsi" w:cstheme="majorBidi"/>
            <w:i/>
            <w:caps/>
            <w:spacing w:val="20"/>
            <w:sz w:val="24"/>
            <w:szCs w:val="24"/>
          </w:rPr>
          <w:t>Havířovská bridžová akademie</w:t>
        </w:r>
      </w:sdtContent>
    </w:sdt>
    <w:r w:rsidR="007E6D94" w:rsidRPr="00E36E7D">
      <w:rPr>
        <w:rFonts w:asciiTheme="majorHAnsi" w:hAnsiTheme="majorHAnsi" w:cstheme="majorHAnsi"/>
        <w:i/>
        <w:sz w:val="24"/>
        <w:szCs w:val="24"/>
      </w:rPr>
      <w:t xml:space="preserve">- </w:t>
    </w:r>
    <w:fldSimple w:instr=" SUBJECT   \* MERGEFORMAT ">
      <w:r w:rsidR="00AA759A" w:rsidRPr="00AA759A">
        <w:rPr>
          <w:rFonts w:asciiTheme="majorHAnsi" w:hAnsiTheme="majorHAnsi" w:cstheme="majorHAnsi"/>
          <w:i/>
          <w:sz w:val="24"/>
          <w:szCs w:val="24"/>
        </w:rPr>
        <w:t>Ročník 2 – školka</w:t>
      </w:r>
    </w:fldSimple>
    <w:r w:rsidR="007E6D94">
      <w:rPr>
        <w:rFonts w:asciiTheme="majorHAnsi" w:hAnsiTheme="majorHAnsi" w:cstheme="majorHAnsi"/>
      </w:rPr>
      <w:ptab w:relativeTo="margin" w:alignment="right" w:leader="none"/>
    </w:r>
    <w:r w:rsidR="007E6D94">
      <w:rPr>
        <w:rFonts w:asciiTheme="majorHAnsi" w:hAnsiTheme="majorHAnsi" w:cstheme="majorHAnsi"/>
      </w:rPr>
      <w:t xml:space="preserve">Stránka </w:t>
    </w:r>
    <w:fldSimple w:instr=" PAGE   \* MERGEFORMAT ">
      <w:r w:rsidR="007E6D94" w:rsidRPr="00E36E7D">
        <w:rPr>
          <w:rFonts w:asciiTheme="majorHAnsi" w:hAnsiTheme="majorHAnsi" w:cstheme="majorHAnsi"/>
          <w:noProof/>
        </w:rPr>
        <w:t>2</w:t>
      </w:r>
    </w:fldSimple>
    <w:r>
      <w:rPr>
        <w:noProof/>
        <w:lang w:eastAsia="zh-TW"/>
      </w:rPr>
      <w:pict>
        <v:group id="_x0000_s15382" style="position:absolute;margin-left:0;margin-top:0;width:611.15pt;height:64.75pt;flip:y;z-index:25167360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5383"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84"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v:rect id="_x0000_s15381" style="position:absolute;margin-left:0;margin-top:0;width:7.15pt;height:63.95pt;z-index:25167257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noProof/>
        <w:lang w:eastAsia="zh-TW"/>
      </w:rPr>
      <w:pict>
        <v:rect id="_x0000_s15380" style="position:absolute;margin-left:0;margin-top:0;width:7.15pt;height:63.95pt;z-index:25167155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4E1C" w:rsidRDefault="00054E1C">
      <w:r>
        <w:separator/>
      </w:r>
    </w:p>
  </w:footnote>
  <w:footnote w:type="continuationSeparator" w:id="0">
    <w:p w:rsidR="00054E1C" w:rsidRDefault="00054E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D94" w:rsidRDefault="007E6D94" w:rsidP="00756484">
    <w:pPr>
      <w:pStyle w:val="Zhlav"/>
      <w:tabs>
        <w:tab w:val="clear" w:pos="4536"/>
        <w:tab w:val="clear" w:pos="9072"/>
      </w:tabs>
    </w:pPr>
    <w:r>
      <w:t>Školka</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D94" w:rsidRDefault="007E6D94" w:rsidP="00FF66F4">
    <w:pPr>
      <w:pStyle w:val="Zhlav"/>
      <w:tabs>
        <w:tab w:val="clear" w:pos="4536"/>
      </w:tabs>
      <w:rPr>
        <w:i/>
      </w:rPr>
    </w:pPr>
  </w:p>
  <w:p w:rsidR="007E6D94" w:rsidRDefault="00C944F8" w:rsidP="00FF66F4">
    <w:pPr>
      <w:pStyle w:val="Zhlav"/>
      <w:tabs>
        <w:tab w:val="clear" w:pos="4536"/>
      </w:tabs>
      <w:rPr>
        <w:rFonts w:asciiTheme="majorHAnsi" w:eastAsiaTheme="majorEastAsia" w:hAnsiTheme="majorHAnsi" w:cstheme="majorBidi"/>
      </w:rPr>
    </w:pPr>
    <w:fldSimple w:instr=" STYLEREF  HabraNadpisLekce  \* MERGEFORMAT ">
      <w:r w:rsidR="004A4CC4" w:rsidRPr="004A4CC4">
        <w:rPr>
          <w:i/>
          <w:noProof/>
        </w:rPr>
        <w:t>Beztrumfové</w:t>
      </w:r>
      <w:r w:rsidR="004A4CC4">
        <w:rPr>
          <w:noProof/>
        </w:rPr>
        <w:t xml:space="preserve"> sehrávky</w:t>
      </w:r>
    </w:fldSimple>
    <w:r w:rsidR="007E6D94">
      <w:rPr>
        <w:rFonts w:asciiTheme="majorHAnsi" w:eastAsiaTheme="majorEastAsia" w:hAnsiTheme="majorHAnsi" w:cstheme="majorBidi"/>
        <w:i/>
        <w:noProof/>
        <w:spacing w:val="20"/>
      </w:rPr>
      <w:tab/>
    </w:r>
    <w:sdt>
      <w:sdtPr>
        <w:rPr>
          <w:rFonts w:asciiTheme="majorHAnsi" w:eastAsiaTheme="majorEastAsia" w:hAnsiTheme="majorHAnsi" w:cstheme="majorBidi"/>
          <w:i/>
          <w:noProof/>
          <w:spacing w:val="20"/>
          <w:sz w:val="28"/>
          <w:szCs w:val="24"/>
        </w:rPr>
        <w:alias w:val="Autor"/>
        <w:id w:val="361509806"/>
        <w:dataBinding w:prefixMappings="xmlns:ns0='http://purl.org/dc/elements/1.1/' xmlns:ns1='http://schemas.openxmlformats.org/package/2006/metadata/core-properties' " w:xpath="/ns1:coreProperties[1]/ns0:creator[1]" w:storeItemID="{6C3C8BC8-F283-45AE-878A-BAB7291924A1}"/>
        <w:text/>
      </w:sdtPr>
      <w:sdtContent>
        <w:r w:rsidR="007E6D94" w:rsidRPr="008A4CE8">
          <w:rPr>
            <w:rFonts w:asciiTheme="majorHAnsi" w:eastAsiaTheme="majorEastAsia" w:hAnsiTheme="majorHAnsi" w:cstheme="majorBidi"/>
            <w:i/>
            <w:noProof/>
            <w:spacing w:val="20"/>
            <w:sz w:val="28"/>
            <w:szCs w:val="24"/>
          </w:rPr>
          <w:t>JAROSLAV HÁJEK</w:t>
        </w:r>
      </w:sdtContent>
    </w:sdt>
  </w:p>
  <w:p w:rsidR="007E6D94" w:rsidRDefault="00C944F8" w:rsidP="00407870">
    <w:pPr>
      <w:pStyle w:val="Zhlav"/>
    </w:pPr>
    <w:r w:rsidRPr="00C944F8">
      <w:rPr>
        <w:rFonts w:asciiTheme="majorHAnsi" w:eastAsiaTheme="majorEastAsia" w:hAnsiTheme="majorHAnsi" w:cstheme="majorBidi"/>
        <w:lang w:eastAsia="zh-TW"/>
      </w:rPr>
      <w:pict>
        <v:group id="_x0000_s15402" style="position:absolute;margin-left:0;margin-top:0;width:611.15pt;height:64.75pt;z-index:251681792;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5403"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404" style="position:absolute;left:8;top:9;width:4031;height:1439;mso-width-percent:400;mso-height-percent:1000;mso-width-percent:400;mso-height-percent:1000;mso-width-relative:margin;mso-height-relative:bottom-margin-area" filled="f" stroked="f"/>
          <w10:wrap anchorx="page" anchory="page"/>
        </v:group>
      </w:pict>
    </w:r>
    <w:r w:rsidRPr="00C944F8">
      <w:rPr>
        <w:rFonts w:asciiTheme="majorHAnsi" w:eastAsiaTheme="majorEastAsia" w:hAnsiTheme="majorHAnsi" w:cstheme="majorBidi"/>
        <w:lang w:eastAsia="zh-TW"/>
      </w:rPr>
      <w:pict>
        <v:rect id="_x0000_s15401" style="position:absolute;margin-left:0;margin-top:0;width:7.15pt;height:64pt;z-index:251680768;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C944F8">
      <w:rPr>
        <w:rFonts w:asciiTheme="majorHAnsi" w:eastAsiaTheme="majorEastAsia" w:hAnsiTheme="majorHAnsi" w:cstheme="majorBidi"/>
        <w:lang w:eastAsia="zh-TW"/>
      </w:rPr>
      <w:pict>
        <v:rect id="_x0000_s15400" style="position:absolute;margin-left:0;margin-top:0;width:7.15pt;height:64pt;z-index:251679744;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D94" w:rsidRDefault="007E6D94" w:rsidP="00756484">
    <w:pPr>
      <w:pStyle w:val="Zhlav"/>
      <w:ind w:hanging="5"/>
    </w:pPr>
    <w:r>
      <w:t>Skolka2Kocurek</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D94" w:rsidRDefault="007E6D94">
    <w:pPr>
      <w:pStyle w:val="Zhlav"/>
    </w:pPr>
    <w:r>
      <w:t>skolka3Kostal</w:t>
    </w:r>
  </w:p>
  <w:p w:rsidR="007E6D94" w:rsidRDefault="007E6D94">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D94" w:rsidRDefault="007E6D94">
    <w:pPr>
      <w:pStyle w:val="Zhlav"/>
    </w:pPr>
    <w:r>
      <w:t>skolka4Mracek</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D94" w:rsidRDefault="007E6D94" w:rsidP="006036AE">
    <w:pPr>
      <w:pStyle w:val="Zhlav"/>
    </w:pPr>
    <w:r>
      <w:t>Školka 5</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D94" w:rsidRPr="00384F34" w:rsidRDefault="00C944F8" w:rsidP="00E36E7D">
    <w:pPr>
      <w:pStyle w:val="Zhlav"/>
      <w:tabs>
        <w:tab w:val="clear" w:pos="4536"/>
        <w:tab w:val="clear" w:pos="9072"/>
        <w:tab w:val="left" w:pos="1418"/>
        <w:tab w:val="right" w:pos="8789"/>
      </w:tabs>
      <w:rPr>
        <w:rFonts w:asciiTheme="majorHAnsi" w:eastAsiaTheme="majorEastAsia" w:hAnsiTheme="majorHAnsi" w:cstheme="majorBidi"/>
      </w:rPr>
    </w:pPr>
    <w:fldSimple w:instr=" STYLEREF  HabraNadpisLekce  \* MERGEFORMAT ">
      <w:r w:rsidR="00AA759A" w:rsidRPr="00AA759A">
        <w:rPr>
          <w:b/>
          <w:bCs/>
          <w:noProof/>
        </w:rPr>
        <w:t>Plán barevné obrany – Finesy</w:t>
      </w:r>
    </w:fldSimple>
    <w:r>
      <w:rPr>
        <w:rFonts w:asciiTheme="majorHAnsi" w:eastAsiaTheme="majorEastAsia" w:hAnsiTheme="majorHAnsi" w:cstheme="majorBidi"/>
        <w:lang w:eastAsia="zh-TW"/>
      </w:rPr>
      <w:pict>
        <v:group id="_x0000_s15365" style="position:absolute;margin-left:0;margin-top:0;width:611.15pt;height:64.75pt;z-index:251665408;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536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67"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15364" style="position:absolute;margin-left:0;margin-top:0;width:7.15pt;height:64pt;z-index:251664384;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eastAsia="zh-TW"/>
      </w:rPr>
      <w:pict>
        <v:rect id="_x0000_s15363" style="position:absolute;margin-left:0;margin-top:0;width:7.15pt;height:64pt;z-index:251663360;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sidR="007E6D94">
      <w:rPr>
        <w:rFonts w:asciiTheme="majorHAnsi" w:eastAsiaTheme="majorEastAsia" w:hAnsiTheme="majorHAnsi" w:cstheme="majorBidi"/>
        <w:i/>
        <w:caps/>
        <w:spacing w:val="20"/>
        <w:sz w:val="24"/>
        <w:szCs w:val="24"/>
      </w:rPr>
      <w:tab/>
    </w:r>
    <w:fldSimple w:instr=" AUTHOR   \* MERGEFORMAT ">
      <w:r w:rsidR="00AA759A" w:rsidRPr="00AA759A">
        <w:rPr>
          <w:rFonts w:asciiTheme="majorHAnsi" w:eastAsiaTheme="majorEastAsia" w:hAnsiTheme="majorHAnsi" w:cstheme="majorBidi"/>
          <w:i/>
          <w:caps/>
          <w:noProof/>
          <w:spacing w:val="20"/>
          <w:sz w:val="24"/>
          <w:szCs w:val="24"/>
        </w:rPr>
        <w:t>JAROSLAV</w:t>
      </w:r>
      <w:r w:rsidR="00AA759A">
        <w:rPr>
          <w:noProof/>
        </w:rPr>
        <w:t xml:space="preserve"> HÁJEK</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D5635"/>
    <w:multiLevelType w:val="multilevel"/>
    <w:tmpl w:val="DFECED8A"/>
    <w:lvl w:ilvl="0">
      <w:start w:val="1"/>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05B0679E"/>
    <w:multiLevelType w:val="multilevel"/>
    <w:tmpl w:val="C0F8A632"/>
    <w:lvl w:ilvl="0">
      <w:start w:val="2"/>
      <w:numFmt w:val="decimal"/>
      <w:lvlText w:val="%1-0"/>
      <w:lvlJc w:val="left"/>
      <w:pPr>
        <w:tabs>
          <w:tab w:val="num" w:pos="1410"/>
        </w:tabs>
        <w:ind w:left="1410" w:hanging="705"/>
      </w:pPr>
    </w:lvl>
    <w:lvl w:ilvl="1">
      <w:start w:val="1"/>
      <w:numFmt w:val="decimal"/>
      <w:lvlText w:val="%1-%2"/>
      <w:lvlJc w:val="left"/>
      <w:pPr>
        <w:tabs>
          <w:tab w:val="num" w:pos="2118"/>
        </w:tabs>
        <w:ind w:left="2118" w:hanging="705"/>
      </w:pPr>
    </w:lvl>
    <w:lvl w:ilvl="2">
      <w:start w:val="1"/>
      <w:numFmt w:val="decimal"/>
      <w:lvlText w:val="%1-%2.%3"/>
      <w:lvlJc w:val="left"/>
      <w:pPr>
        <w:tabs>
          <w:tab w:val="num" w:pos="2841"/>
        </w:tabs>
        <w:ind w:left="2841" w:hanging="720"/>
      </w:pPr>
    </w:lvl>
    <w:lvl w:ilvl="3">
      <w:start w:val="1"/>
      <w:numFmt w:val="decimal"/>
      <w:lvlText w:val="%1-%2.%3.%4"/>
      <w:lvlJc w:val="left"/>
      <w:pPr>
        <w:tabs>
          <w:tab w:val="num" w:pos="3549"/>
        </w:tabs>
        <w:ind w:left="3549" w:hanging="720"/>
      </w:pPr>
    </w:lvl>
    <w:lvl w:ilvl="4">
      <w:start w:val="1"/>
      <w:numFmt w:val="decimal"/>
      <w:lvlText w:val="%1-%2.%3.%4.%5"/>
      <w:lvlJc w:val="left"/>
      <w:pPr>
        <w:tabs>
          <w:tab w:val="num" w:pos="4617"/>
        </w:tabs>
        <w:ind w:left="4617" w:hanging="1080"/>
      </w:pPr>
    </w:lvl>
    <w:lvl w:ilvl="5">
      <w:start w:val="1"/>
      <w:numFmt w:val="decimal"/>
      <w:lvlText w:val="%1-%2.%3.%4.%5.%6"/>
      <w:lvlJc w:val="left"/>
      <w:pPr>
        <w:tabs>
          <w:tab w:val="num" w:pos="5325"/>
        </w:tabs>
        <w:ind w:left="5325" w:hanging="1080"/>
      </w:pPr>
    </w:lvl>
    <w:lvl w:ilvl="6">
      <w:start w:val="1"/>
      <w:numFmt w:val="decimal"/>
      <w:lvlText w:val="%1-%2.%3.%4.%5.%6.%7"/>
      <w:lvlJc w:val="left"/>
      <w:pPr>
        <w:tabs>
          <w:tab w:val="num" w:pos="6393"/>
        </w:tabs>
        <w:ind w:left="6393" w:hanging="1440"/>
      </w:pPr>
    </w:lvl>
    <w:lvl w:ilvl="7">
      <w:start w:val="1"/>
      <w:numFmt w:val="decimal"/>
      <w:lvlText w:val="%1-%2.%3.%4.%5.%6.%7.%8"/>
      <w:lvlJc w:val="left"/>
      <w:pPr>
        <w:tabs>
          <w:tab w:val="num" w:pos="7101"/>
        </w:tabs>
        <w:ind w:left="7101" w:hanging="1440"/>
      </w:pPr>
    </w:lvl>
    <w:lvl w:ilvl="8">
      <w:start w:val="1"/>
      <w:numFmt w:val="decimal"/>
      <w:lvlText w:val="%1-%2.%3.%4.%5.%6.%7.%8.%9"/>
      <w:lvlJc w:val="left"/>
      <w:pPr>
        <w:tabs>
          <w:tab w:val="num" w:pos="8169"/>
        </w:tabs>
        <w:ind w:left="8169" w:hanging="1800"/>
      </w:pPr>
    </w:lvl>
  </w:abstractNum>
  <w:abstractNum w:abstractNumId="2">
    <w:nsid w:val="065631D3"/>
    <w:multiLevelType w:val="multilevel"/>
    <w:tmpl w:val="2E5CDA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190C0FF9"/>
    <w:multiLevelType w:val="hybridMultilevel"/>
    <w:tmpl w:val="1D30101A"/>
    <w:lvl w:ilvl="0" w:tplc="04050011">
      <w:start w:val="1"/>
      <w:numFmt w:val="decimal"/>
      <w:lvlText w:val="%1)"/>
      <w:lvlJc w:val="left"/>
      <w:pPr>
        <w:tabs>
          <w:tab w:val="num" w:pos="360"/>
        </w:tabs>
        <w:ind w:left="360" w:hanging="360"/>
      </w:pPr>
      <w:rPr>
        <w:rFonts w:hint="default"/>
      </w:rPr>
    </w:lvl>
    <w:lvl w:ilvl="1" w:tplc="04050019">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4">
    <w:nsid w:val="1E555140"/>
    <w:multiLevelType w:val="multilevel"/>
    <w:tmpl w:val="77F0927E"/>
    <w:lvl w:ilvl="0">
      <w:start w:val="6"/>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5">
    <w:nsid w:val="1E9D3448"/>
    <w:multiLevelType w:val="multilevel"/>
    <w:tmpl w:val="C08AFD8A"/>
    <w:lvl w:ilvl="0">
      <w:start w:val="4"/>
      <w:numFmt w:val="decimal"/>
      <w:lvlText w:val="%1"/>
      <w:lvlJc w:val="left"/>
      <w:pPr>
        <w:tabs>
          <w:tab w:val="num" w:pos="705"/>
        </w:tabs>
        <w:ind w:left="705" w:hanging="705"/>
      </w:pPr>
    </w:lvl>
    <w:lvl w:ilvl="1">
      <w:start w:val="4"/>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6">
    <w:nsid w:val="21AD21BE"/>
    <w:multiLevelType w:val="multilevel"/>
    <w:tmpl w:val="728E1BD4"/>
    <w:lvl w:ilvl="0">
      <w:start w:val="2"/>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7">
    <w:nsid w:val="22875CF8"/>
    <w:multiLevelType w:val="hybridMultilevel"/>
    <w:tmpl w:val="4BB6E53C"/>
    <w:lvl w:ilvl="0" w:tplc="DE0AB0E8">
      <w:start w:val="1"/>
      <w:numFmt w:val="decimal"/>
      <w:lvlText w:val="%1. lekce - "/>
      <w:lvlJc w:val="center"/>
      <w:pPr>
        <w:ind w:left="720" w:hanging="360"/>
      </w:pPr>
      <w:rPr>
        <w:rFonts w:ascii="Times New Roman" w:hAnsi="Times New Roman" w:hint="default"/>
        <w:b/>
        <w:i w:val="0"/>
        <w:sz w:val="36"/>
      </w:rPr>
    </w:lvl>
    <w:lvl w:ilvl="1" w:tplc="357E6BE4" w:tentative="1">
      <w:start w:val="1"/>
      <w:numFmt w:val="lowerLetter"/>
      <w:lvlText w:val="%2."/>
      <w:lvlJc w:val="left"/>
      <w:pPr>
        <w:ind w:left="1440" w:hanging="360"/>
      </w:pPr>
    </w:lvl>
    <w:lvl w:ilvl="2" w:tplc="63AEA8B8" w:tentative="1">
      <w:start w:val="1"/>
      <w:numFmt w:val="lowerRoman"/>
      <w:lvlText w:val="%3."/>
      <w:lvlJc w:val="right"/>
      <w:pPr>
        <w:ind w:left="2160" w:hanging="180"/>
      </w:pPr>
    </w:lvl>
    <w:lvl w:ilvl="3" w:tplc="12E4022C" w:tentative="1">
      <w:start w:val="1"/>
      <w:numFmt w:val="decimal"/>
      <w:lvlText w:val="%4."/>
      <w:lvlJc w:val="left"/>
      <w:pPr>
        <w:ind w:left="2880" w:hanging="360"/>
      </w:pPr>
    </w:lvl>
    <w:lvl w:ilvl="4" w:tplc="ABA43D36" w:tentative="1">
      <w:start w:val="1"/>
      <w:numFmt w:val="lowerLetter"/>
      <w:lvlText w:val="%5."/>
      <w:lvlJc w:val="left"/>
      <w:pPr>
        <w:ind w:left="3600" w:hanging="360"/>
      </w:pPr>
    </w:lvl>
    <w:lvl w:ilvl="5" w:tplc="C0180A8A" w:tentative="1">
      <w:start w:val="1"/>
      <w:numFmt w:val="lowerRoman"/>
      <w:lvlText w:val="%6."/>
      <w:lvlJc w:val="right"/>
      <w:pPr>
        <w:ind w:left="4320" w:hanging="180"/>
      </w:pPr>
    </w:lvl>
    <w:lvl w:ilvl="6" w:tplc="924048F0" w:tentative="1">
      <w:start w:val="1"/>
      <w:numFmt w:val="decimal"/>
      <w:lvlText w:val="%7."/>
      <w:lvlJc w:val="left"/>
      <w:pPr>
        <w:ind w:left="5040" w:hanging="360"/>
      </w:pPr>
    </w:lvl>
    <w:lvl w:ilvl="7" w:tplc="A9D023EA" w:tentative="1">
      <w:start w:val="1"/>
      <w:numFmt w:val="lowerLetter"/>
      <w:lvlText w:val="%8."/>
      <w:lvlJc w:val="left"/>
      <w:pPr>
        <w:ind w:left="5760" w:hanging="360"/>
      </w:pPr>
    </w:lvl>
    <w:lvl w:ilvl="8" w:tplc="18B68390" w:tentative="1">
      <w:start w:val="1"/>
      <w:numFmt w:val="lowerRoman"/>
      <w:lvlText w:val="%9."/>
      <w:lvlJc w:val="right"/>
      <w:pPr>
        <w:ind w:left="6480" w:hanging="180"/>
      </w:pPr>
    </w:lvl>
  </w:abstractNum>
  <w:abstractNum w:abstractNumId="8">
    <w:nsid w:val="23BB01D6"/>
    <w:multiLevelType w:val="hybridMultilevel"/>
    <w:tmpl w:val="5F92E45C"/>
    <w:lvl w:ilvl="0" w:tplc="53DEDCD4">
      <w:start w:val="1"/>
      <w:numFmt w:val="bullet"/>
      <w:pStyle w:val="HabraOdrazky"/>
      <w:lvlText w:val=""/>
      <w:lvlJc w:val="left"/>
      <w:pPr>
        <w:ind w:left="720" w:hanging="360"/>
      </w:pPr>
      <w:rPr>
        <w:rFonts w:ascii="Wingdings" w:hAnsi="Wingdings" w:hint="default"/>
      </w:rPr>
    </w:lvl>
    <w:lvl w:ilvl="1" w:tplc="04050019" w:tentative="1">
      <w:start w:val="1"/>
      <w:numFmt w:val="bullet"/>
      <w:lvlText w:val="o"/>
      <w:lvlJc w:val="left"/>
      <w:pPr>
        <w:ind w:left="1440" w:hanging="360"/>
      </w:pPr>
      <w:rPr>
        <w:rFonts w:ascii="Courier New" w:hAnsi="Courier New" w:cs="Courier New" w:hint="default"/>
      </w:rPr>
    </w:lvl>
    <w:lvl w:ilvl="2" w:tplc="0405001B" w:tentative="1">
      <w:start w:val="1"/>
      <w:numFmt w:val="bullet"/>
      <w:lvlText w:val=""/>
      <w:lvlJc w:val="left"/>
      <w:pPr>
        <w:ind w:left="2160" w:hanging="360"/>
      </w:pPr>
      <w:rPr>
        <w:rFonts w:ascii="Wingdings" w:hAnsi="Wingdings" w:hint="default"/>
      </w:rPr>
    </w:lvl>
    <w:lvl w:ilvl="3" w:tplc="0405000F" w:tentative="1">
      <w:start w:val="1"/>
      <w:numFmt w:val="bullet"/>
      <w:lvlText w:val=""/>
      <w:lvlJc w:val="left"/>
      <w:pPr>
        <w:ind w:left="2880" w:hanging="360"/>
      </w:pPr>
      <w:rPr>
        <w:rFonts w:ascii="Symbol" w:hAnsi="Symbol" w:hint="default"/>
      </w:rPr>
    </w:lvl>
    <w:lvl w:ilvl="4" w:tplc="04050019" w:tentative="1">
      <w:start w:val="1"/>
      <w:numFmt w:val="bullet"/>
      <w:lvlText w:val="o"/>
      <w:lvlJc w:val="left"/>
      <w:pPr>
        <w:ind w:left="3600" w:hanging="360"/>
      </w:pPr>
      <w:rPr>
        <w:rFonts w:ascii="Courier New" w:hAnsi="Courier New" w:cs="Courier New" w:hint="default"/>
      </w:rPr>
    </w:lvl>
    <w:lvl w:ilvl="5" w:tplc="0405001B" w:tentative="1">
      <w:start w:val="1"/>
      <w:numFmt w:val="bullet"/>
      <w:lvlText w:val=""/>
      <w:lvlJc w:val="left"/>
      <w:pPr>
        <w:ind w:left="4320" w:hanging="360"/>
      </w:pPr>
      <w:rPr>
        <w:rFonts w:ascii="Wingdings" w:hAnsi="Wingdings" w:hint="default"/>
      </w:rPr>
    </w:lvl>
    <w:lvl w:ilvl="6" w:tplc="0405000F" w:tentative="1">
      <w:start w:val="1"/>
      <w:numFmt w:val="bullet"/>
      <w:lvlText w:val=""/>
      <w:lvlJc w:val="left"/>
      <w:pPr>
        <w:ind w:left="5040" w:hanging="360"/>
      </w:pPr>
      <w:rPr>
        <w:rFonts w:ascii="Symbol" w:hAnsi="Symbol" w:hint="default"/>
      </w:rPr>
    </w:lvl>
    <w:lvl w:ilvl="7" w:tplc="04050019" w:tentative="1">
      <w:start w:val="1"/>
      <w:numFmt w:val="bullet"/>
      <w:lvlText w:val="o"/>
      <w:lvlJc w:val="left"/>
      <w:pPr>
        <w:ind w:left="5760" w:hanging="360"/>
      </w:pPr>
      <w:rPr>
        <w:rFonts w:ascii="Courier New" w:hAnsi="Courier New" w:cs="Courier New" w:hint="default"/>
      </w:rPr>
    </w:lvl>
    <w:lvl w:ilvl="8" w:tplc="0405001B" w:tentative="1">
      <w:start w:val="1"/>
      <w:numFmt w:val="bullet"/>
      <w:lvlText w:val=""/>
      <w:lvlJc w:val="left"/>
      <w:pPr>
        <w:ind w:left="6480" w:hanging="360"/>
      </w:pPr>
      <w:rPr>
        <w:rFonts w:ascii="Wingdings" w:hAnsi="Wingdings" w:hint="default"/>
      </w:rPr>
    </w:lvl>
  </w:abstractNum>
  <w:abstractNum w:abstractNumId="9">
    <w:nsid w:val="27146CB0"/>
    <w:multiLevelType w:val="hybridMultilevel"/>
    <w:tmpl w:val="CA6418E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30F42B5B"/>
    <w:multiLevelType w:val="singleLevel"/>
    <w:tmpl w:val="04050011"/>
    <w:lvl w:ilvl="0">
      <w:start w:val="1"/>
      <w:numFmt w:val="decimal"/>
      <w:lvlText w:val="%1)"/>
      <w:lvlJc w:val="left"/>
      <w:pPr>
        <w:tabs>
          <w:tab w:val="num" w:pos="360"/>
        </w:tabs>
        <w:ind w:left="360" w:hanging="360"/>
      </w:pPr>
      <w:rPr>
        <w:rFonts w:hint="default"/>
      </w:rPr>
    </w:lvl>
  </w:abstractNum>
  <w:abstractNum w:abstractNumId="11">
    <w:nsid w:val="31276B1B"/>
    <w:multiLevelType w:val="multilevel"/>
    <w:tmpl w:val="7D6C0FBC"/>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F4D3FA6"/>
    <w:multiLevelType w:val="multilevel"/>
    <w:tmpl w:val="EE5281C8"/>
    <w:lvl w:ilvl="0">
      <w:start w:val="7"/>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13">
    <w:nsid w:val="4AB70852"/>
    <w:multiLevelType w:val="hybridMultilevel"/>
    <w:tmpl w:val="E49A881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4BDF6BCA"/>
    <w:multiLevelType w:val="hybridMultilevel"/>
    <w:tmpl w:val="CFA2FED6"/>
    <w:lvl w:ilvl="0" w:tplc="A2AAD16C">
      <w:start w:val="1"/>
      <w:numFmt w:val="decimal"/>
      <w:pStyle w:val="HabraCislovani"/>
      <w:lvlText w:val="%1)"/>
      <w:lvlJc w:val="left"/>
      <w:pPr>
        <w:ind w:left="1429" w:hanging="360"/>
      </w:pPr>
    </w:lvl>
    <w:lvl w:ilvl="1" w:tplc="C5A8394C" w:tentative="1">
      <w:start w:val="1"/>
      <w:numFmt w:val="lowerLetter"/>
      <w:lvlText w:val="%2."/>
      <w:lvlJc w:val="left"/>
      <w:pPr>
        <w:ind w:left="2149" w:hanging="360"/>
      </w:pPr>
    </w:lvl>
    <w:lvl w:ilvl="2" w:tplc="630C2CC4" w:tentative="1">
      <w:start w:val="1"/>
      <w:numFmt w:val="lowerRoman"/>
      <w:lvlText w:val="%3."/>
      <w:lvlJc w:val="right"/>
      <w:pPr>
        <w:ind w:left="2869" w:hanging="180"/>
      </w:pPr>
    </w:lvl>
    <w:lvl w:ilvl="3" w:tplc="E33890B4" w:tentative="1">
      <w:start w:val="1"/>
      <w:numFmt w:val="decimal"/>
      <w:lvlText w:val="%4."/>
      <w:lvlJc w:val="left"/>
      <w:pPr>
        <w:ind w:left="3589" w:hanging="360"/>
      </w:pPr>
    </w:lvl>
    <w:lvl w:ilvl="4" w:tplc="BDF2A700" w:tentative="1">
      <w:start w:val="1"/>
      <w:numFmt w:val="lowerLetter"/>
      <w:lvlText w:val="%5."/>
      <w:lvlJc w:val="left"/>
      <w:pPr>
        <w:ind w:left="4309" w:hanging="360"/>
      </w:pPr>
    </w:lvl>
    <w:lvl w:ilvl="5" w:tplc="1D7ED3D8" w:tentative="1">
      <w:start w:val="1"/>
      <w:numFmt w:val="lowerRoman"/>
      <w:lvlText w:val="%6."/>
      <w:lvlJc w:val="right"/>
      <w:pPr>
        <w:ind w:left="5029" w:hanging="180"/>
      </w:pPr>
    </w:lvl>
    <w:lvl w:ilvl="6" w:tplc="8A02D150" w:tentative="1">
      <w:start w:val="1"/>
      <w:numFmt w:val="decimal"/>
      <w:lvlText w:val="%7."/>
      <w:lvlJc w:val="left"/>
      <w:pPr>
        <w:ind w:left="5749" w:hanging="360"/>
      </w:pPr>
    </w:lvl>
    <w:lvl w:ilvl="7" w:tplc="62D63BA6" w:tentative="1">
      <w:start w:val="1"/>
      <w:numFmt w:val="lowerLetter"/>
      <w:lvlText w:val="%8."/>
      <w:lvlJc w:val="left"/>
      <w:pPr>
        <w:ind w:left="6469" w:hanging="360"/>
      </w:pPr>
    </w:lvl>
    <w:lvl w:ilvl="8" w:tplc="CE2C06A6" w:tentative="1">
      <w:start w:val="1"/>
      <w:numFmt w:val="lowerRoman"/>
      <w:lvlText w:val="%9."/>
      <w:lvlJc w:val="right"/>
      <w:pPr>
        <w:ind w:left="7189" w:hanging="180"/>
      </w:pPr>
    </w:lvl>
  </w:abstractNum>
  <w:abstractNum w:abstractNumId="15">
    <w:nsid w:val="65FF270F"/>
    <w:multiLevelType w:val="multilevel"/>
    <w:tmpl w:val="418AB29A"/>
    <w:lvl w:ilvl="0">
      <w:start w:val="5"/>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16">
    <w:nsid w:val="69C20B7D"/>
    <w:multiLevelType w:val="hybridMultilevel"/>
    <w:tmpl w:val="C0DADF0E"/>
    <w:lvl w:ilvl="0" w:tplc="8ABCD0BA">
      <w:start w:val="1"/>
      <w:numFmt w:val="decimal"/>
      <w:lvlText w:val="%1)"/>
      <w:lvlJc w:val="left"/>
      <w:pPr>
        <w:ind w:left="720" w:hanging="360"/>
      </w:pPr>
      <w:rPr>
        <w:rFonts w:hint="default"/>
      </w:rPr>
    </w:lvl>
    <w:lvl w:ilvl="1" w:tplc="EE189240" w:tentative="1">
      <w:start w:val="1"/>
      <w:numFmt w:val="lowerLetter"/>
      <w:lvlText w:val="%2."/>
      <w:lvlJc w:val="left"/>
      <w:pPr>
        <w:ind w:left="1440" w:hanging="360"/>
      </w:pPr>
    </w:lvl>
    <w:lvl w:ilvl="2" w:tplc="4BEAA4E6" w:tentative="1">
      <w:start w:val="1"/>
      <w:numFmt w:val="lowerRoman"/>
      <w:lvlText w:val="%3."/>
      <w:lvlJc w:val="right"/>
      <w:pPr>
        <w:ind w:left="2160" w:hanging="180"/>
      </w:pPr>
    </w:lvl>
    <w:lvl w:ilvl="3" w:tplc="A6EC3354" w:tentative="1">
      <w:start w:val="1"/>
      <w:numFmt w:val="decimal"/>
      <w:lvlText w:val="%4."/>
      <w:lvlJc w:val="left"/>
      <w:pPr>
        <w:ind w:left="2880" w:hanging="360"/>
      </w:pPr>
    </w:lvl>
    <w:lvl w:ilvl="4" w:tplc="747AD3A0" w:tentative="1">
      <w:start w:val="1"/>
      <w:numFmt w:val="lowerLetter"/>
      <w:lvlText w:val="%5."/>
      <w:lvlJc w:val="left"/>
      <w:pPr>
        <w:ind w:left="3600" w:hanging="360"/>
      </w:pPr>
    </w:lvl>
    <w:lvl w:ilvl="5" w:tplc="5B262CBC" w:tentative="1">
      <w:start w:val="1"/>
      <w:numFmt w:val="lowerRoman"/>
      <w:lvlText w:val="%6."/>
      <w:lvlJc w:val="right"/>
      <w:pPr>
        <w:ind w:left="4320" w:hanging="180"/>
      </w:pPr>
    </w:lvl>
    <w:lvl w:ilvl="6" w:tplc="978C731A" w:tentative="1">
      <w:start w:val="1"/>
      <w:numFmt w:val="decimal"/>
      <w:lvlText w:val="%7."/>
      <w:lvlJc w:val="left"/>
      <w:pPr>
        <w:ind w:left="5040" w:hanging="360"/>
      </w:pPr>
    </w:lvl>
    <w:lvl w:ilvl="7" w:tplc="26969AC0" w:tentative="1">
      <w:start w:val="1"/>
      <w:numFmt w:val="lowerLetter"/>
      <w:lvlText w:val="%8."/>
      <w:lvlJc w:val="left"/>
      <w:pPr>
        <w:ind w:left="5760" w:hanging="360"/>
      </w:pPr>
    </w:lvl>
    <w:lvl w:ilvl="8" w:tplc="50868384" w:tentative="1">
      <w:start w:val="1"/>
      <w:numFmt w:val="lowerRoman"/>
      <w:lvlText w:val="%9."/>
      <w:lvlJc w:val="right"/>
      <w:pPr>
        <w:ind w:left="6480" w:hanging="180"/>
      </w:pPr>
    </w:lvl>
  </w:abstractNum>
  <w:abstractNum w:abstractNumId="17">
    <w:nsid w:val="6E7F49EB"/>
    <w:multiLevelType w:val="multilevel"/>
    <w:tmpl w:val="F516EBEE"/>
    <w:lvl w:ilvl="0">
      <w:start w:val="3"/>
      <w:numFmt w:val="decimal"/>
      <w:lvlText w:val="%1"/>
      <w:lvlJc w:val="left"/>
      <w:pPr>
        <w:tabs>
          <w:tab w:val="num" w:pos="705"/>
        </w:tabs>
        <w:ind w:left="705" w:hanging="705"/>
      </w:pPr>
    </w:lvl>
    <w:lvl w:ilvl="1">
      <w:start w:val="3"/>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18">
    <w:nsid w:val="6FBD6A1C"/>
    <w:multiLevelType w:val="multilevel"/>
    <w:tmpl w:val="DEFADE02"/>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70C15A23"/>
    <w:multiLevelType w:val="hybridMultilevel"/>
    <w:tmpl w:val="386294D2"/>
    <w:lvl w:ilvl="0" w:tplc="F6A47634">
      <w:start w:val="3"/>
      <w:numFmt w:val="decimal"/>
      <w:lvlText w:val="%1)"/>
      <w:lvlJc w:val="left"/>
      <w:pPr>
        <w:tabs>
          <w:tab w:val="num" w:pos="1068"/>
        </w:tabs>
        <w:ind w:left="1068" w:hanging="360"/>
      </w:pPr>
      <w:rPr>
        <w:rFonts w:hint="default"/>
      </w:rPr>
    </w:lvl>
    <w:lvl w:ilvl="1" w:tplc="04050003">
      <w:start w:val="1"/>
      <w:numFmt w:val="lowerLetter"/>
      <w:lvlText w:val="%2."/>
      <w:lvlJc w:val="left"/>
      <w:pPr>
        <w:tabs>
          <w:tab w:val="num" w:pos="1788"/>
        </w:tabs>
        <w:ind w:left="1788" w:hanging="360"/>
      </w:pPr>
    </w:lvl>
    <w:lvl w:ilvl="2" w:tplc="04050005" w:tentative="1">
      <w:start w:val="1"/>
      <w:numFmt w:val="lowerRoman"/>
      <w:lvlText w:val="%3."/>
      <w:lvlJc w:val="right"/>
      <w:pPr>
        <w:tabs>
          <w:tab w:val="num" w:pos="2508"/>
        </w:tabs>
        <w:ind w:left="2508" w:hanging="180"/>
      </w:pPr>
    </w:lvl>
    <w:lvl w:ilvl="3" w:tplc="04050001" w:tentative="1">
      <w:start w:val="1"/>
      <w:numFmt w:val="decimal"/>
      <w:lvlText w:val="%4."/>
      <w:lvlJc w:val="left"/>
      <w:pPr>
        <w:tabs>
          <w:tab w:val="num" w:pos="3228"/>
        </w:tabs>
        <w:ind w:left="3228" w:hanging="360"/>
      </w:pPr>
    </w:lvl>
    <w:lvl w:ilvl="4" w:tplc="04050003" w:tentative="1">
      <w:start w:val="1"/>
      <w:numFmt w:val="lowerLetter"/>
      <w:lvlText w:val="%5."/>
      <w:lvlJc w:val="left"/>
      <w:pPr>
        <w:tabs>
          <w:tab w:val="num" w:pos="3948"/>
        </w:tabs>
        <w:ind w:left="3948" w:hanging="360"/>
      </w:pPr>
    </w:lvl>
    <w:lvl w:ilvl="5" w:tplc="04050005" w:tentative="1">
      <w:start w:val="1"/>
      <w:numFmt w:val="lowerRoman"/>
      <w:lvlText w:val="%6."/>
      <w:lvlJc w:val="right"/>
      <w:pPr>
        <w:tabs>
          <w:tab w:val="num" w:pos="4668"/>
        </w:tabs>
        <w:ind w:left="4668" w:hanging="180"/>
      </w:pPr>
    </w:lvl>
    <w:lvl w:ilvl="6" w:tplc="04050001" w:tentative="1">
      <w:start w:val="1"/>
      <w:numFmt w:val="decimal"/>
      <w:lvlText w:val="%7."/>
      <w:lvlJc w:val="left"/>
      <w:pPr>
        <w:tabs>
          <w:tab w:val="num" w:pos="5388"/>
        </w:tabs>
        <w:ind w:left="5388" w:hanging="360"/>
      </w:pPr>
    </w:lvl>
    <w:lvl w:ilvl="7" w:tplc="04050003" w:tentative="1">
      <w:start w:val="1"/>
      <w:numFmt w:val="lowerLetter"/>
      <w:lvlText w:val="%8."/>
      <w:lvlJc w:val="left"/>
      <w:pPr>
        <w:tabs>
          <w:tab w:val="num" w:pos="6108"/>
        </w:tabs>
        <w:ind w:left="6108" w:hanging="360"/>
      </w:pPr>
    </w:lvl>
    <w:lvl w:ilvl="8" w:tplc="04050005" w:tentative="1">
      <w:start w:val="1"/>
      <w:numFmt w:val="lowerRoman"/>
      <w:lvlText w:val="%9."/>
      <w:lvlJc w:val="right"/>
      <w:pPr>
        <w:tabs>
          <w:tab w:val="num" w:pos="6828"/>
        </w:tabs>
        <w:ind w:left="6828" w:hanging="180"/>
      </w:pPr>
    </w:lvl>
  </w:abstractNum>
  <w:abstractNum w:abstractNumId="20">
    <w:nsid w:val="70D9770A"/>
    <w:multiLevelType w:val="hybridMultilevel"/>
    <w:tmpl w:val="48ECF09E"/>
    <w:lvl w:ilvl="0" w:tplc="24CC1338">
      <w:start w:val="1"/>
      <w:numFmt w:val="decimal"/>
      <w:pStyle w:val="HabraNadpisLekce"/>
      <w:lvlText w:val="%1. lekce -"/>
      <w:lvlJc w:val="left"/>
      <w:pPr>
        <w:ind w:left="360" w:hanging="360"/>
      </w:pPr>
      <w:rPr>
        <w:rFonts w:ascii="Arial" w:hAnsi="Arial" w:hint="default"/>
        <w:b/>
        <w:i w:val="0"/>
        <w:sz w:val="32"/>
      </w:rPr>
    </w:lvl>
    <w:lvl w:ilvl="1" w:tplc="887A5750" w:tentative="1">
      <w:start w:val="1"/>
      <w:numFmt w:val="lowerLetter"/>
      <w:lvlText w:val="%2."/>
      <w:lvlJc w:val="left"/>
      <w:pPr>
        <w:ind w:left="2160" w:hanging="360"/>
      </w:pPr>
    </w:lvl>
    <w:lvl w:ilvl="2" w:tplc="1EE81356" w:tentative="1">
      <w:start w:val="1"/>
      <w:numFmt w:val="lowerRoman"/>
      <w:lvlText w:val="%3."/>
      <w:lvlJc w:val="right"/>
      <w:pPr>
        <w:ind w:left="2880" w:hanging="180"/>
      </w:pPr>
    </w:lvl>
    <w:lvl w:ilvl="3" w:tplc="21562418" w:tentative="1">
      <w:start w:val="1"/>
      <w:numFmt w:val="decimal"/>
      <w:lvlText w:val="%4."/>
      <w:lvlJc w:val="left"/>
      <w:pPr>
        <w:ind w:left="3600" w:hanging="360"/>
      </w:pPr>
    </w:lvl>
    <w:lvl w:ilvl="4" w:tplc="F9DABD50" w:tentative="1">
      <w:start w:val="1"/>
      <w:numFmt w:val="lowerLetter"/>
      <w:lvlText w:val="%5."/>
      <w:lvlJc w:val="left"/>
      <w:pPr>
        <w:ind w:left="4320" w:hanging="360"/>
      </w:pPr>
    </w:lvl>
    <w:lvl w:ilvl="5" w:tplc="5D863884" w:tentative="1">
      <w:start w:val="1"/>
      <w:numFmt w:val="lowerRoman"/>
      <w:lvlText w:val="%6."/>
      <w:lvlJc w:val="right"/>
      <w:pPr>
        <w:ind w:left="5040" w:hanging="180"/>
      </w:pPr>
    </w:lvl>
    <w:lvl w:ilvl="6" w:tplc="A33A743A" w:tentative="1">
      <w:start w:val="1"/>
      <w:numFmt w:val="decimal"/>
      <w:lvlText w:val="%7."/>
      <w:lvlJc w:val="left"/>
      <w:pPr>
        <w:ind w:left="5760" w:hanging="360"/>
      </w:pPr>
    </w:lvl>
    <w:lvl w:ilvl="7" w:tplc="6E88E6D2" w:tentative="1">
      <w:start w:val="1"/>
      <w:numFmt w:val="lowerLetter"/>
      <w:lvlText w:val="%8."/>
      <w:lvlJc w:val="left"/>
      <w:pPr>
        <w:ind w:left="6480" w:hanging="360"/>
      </w:pPr>
    </w:lvl>
    <w:lvl w:ilvl="8" w:tplc="943EB290" w:tentative="1">
      <w:start w:val="1"/>
      <w:numFmt w:val="lowerRoman"/>
      <w:lvlText w:val="%9."/>
      <w:lvlJc w:val="right"/>
      <w:pPr>
        <w:ind w:left="7200" w:hanging="180"/>
      </w:pPr>
    </w:lvl>
  </w:abstractNum>
  <w:abstractNum w:abstractNumId="21">
    <w:nsid w:val="7372364C"/>
    <w:multiLevelType w:val="hybridMultilevel"/>
    <w:tmpl w:val="FB6290E2"/>
    <w:lvl w:ilvl="0" w:tplc="B60A3E1C">
      <w:start w:val="1"/>
      <w:numFmt w:val="bullet"/>
      <w:lvlText w:val="-"/>
      <w:lvlJc w:val="left"/>
      <w:pPr>
        <w:tabs>
          <w:tab w:val="num" w:pos="720"/>
        </w:tabs>
        <w:ind w:left="720" w:hanging="360"/>
      </w:pPr>
      <w:rPr>
        <w:rFonts w:ascii="Times New Roman" w:eastAsia="Times New Roman" w:hAnsi="Times New Roman" w:cs="Times New Roman" w:hint="default"/>
      </w:rPr>
    </w:lvl>
    <w:lvl w:ilvl="1" w:tplc="47BEC2D8" w:tentative="1">
      <w:start w:val="1"/>
      <w:numFmt w:val="bullet"/>
      <w:lvlText w:val="o"/>
      <w:lvlJc w:val="left"/>
      <w:pPr>
        <w:tabs>
          <w:tab w:val="num" w:pos="1440"/>
        </w:tabs>
        <w:ind w:left="1440" w:hanging="360"/>
      </w:pPr>
      <w:rPr>
        <w:rFonts w:ascii="Courier New" w:hAnsi="Courier New" w:hint="default"/>
      </w:rPr>
    </w:lvl>
    <w:lvl w:ilvl="2" w:tplc="5B9004DE" w:tentative="1">
      <w:start w:val="1"/>
      <w:numFmt w:val="bullet"/>
      <w:lvlText w:val=""/>
      <w:lvlJc w:val="left"/>
      <w:pPr>
        <w:tabs>
          <w:tab w:val="num" w:pos="2160"/>
        </w:tabs>
        <w:ind w:left="2160" w:hanging="360"/>
      </w:pPr>
      <w:rPr>
        <w:rFonts w:ascii="Wingdings" w:hAnsi="Wingdings" w:hint="default"/>
      </w:rPr>
    </w:lvl>
    <w:lvl w:ilvl="3" w:tplc="2E28FA02" w:tentative="1">
      <w:start w:val="1"/>
      <w:numFmt w:val="bullet"/>
      <w:lvlText w:val=""/>
      <w:lvlJc w:val="left"/>
      <w:pPr>
        <w:tabs>
          <w:tab w:val="num" w:pos="2880"/>
        </w:tabs>
        <w:ind w:left="2880" w:hanging="360"/>
      </w:pPr>
      <w:rPr>
        <w:rFonts w:ascii="Symbol" w:hAnsi="Symbol" w:hint="default"/>
      </w:rPr>
    </w:lvl>
    <w:lvl w:ilvl="4" w:tplc="D84EE3A0" w:tentative="1">
      <w:start w:val="1"/>
      <w:numFmt w:val="bullet"/>
      <w:lvlText w:val="o"/>
      <w:lvlJc w:val="left"/>
      <w:pPr>
        <w:tabs>
          <w:tab w:val="num" w:pos="3600"/>
        </w:tabs>
        <w:ind w:left="3600" w:hanging="360"/>
      </w:pPr>
      <w:rPr>
        <w:rFonts w:ascii="Courier New" w:hAnsi="Courier New" w:hint="default"/>
      </w:rPr>
    </w:lvl>
    <w:lvl w:ilvl="5" w:tplc="34843B8C" w:tentative="1">
      <w:start w:val="1"/>
      <w:numFmt w:val="bullet"/>
      <w:lvlText w:val=""/>
      <w:lvlJc w:val="left"/>
      <w:pPr>
        <w:tabs>
          <w:tab w:val="num" w:pos="4320"/>
        </w:tabs>
        <w:ind w:left="4320" w:hanging="360"/>
      </w:pPr>
      <w:rPr>
        <w:rFonts w:ascii="Wingdings" w:hAnsi="Wingdings" w:hint="default"/>
      </w:rPr>
    </w:lvl>
    <w:lvl w:ilvl="6" w:tplc="EABA703E" w:tentative="1">
      <w:start w:val="1"/>
      <w:numFmt w:val="bullet"/>
      <w:lvlText w:val=""/>
      <w:lvlJc w:val="left"/>
      <w:pPr>
        <w:tabs>
          <w:tab w:val="num" w:pos="5040"/>
        </w:tabs>
        <w:ind w:left="5040" w:hanging="360"/>
      </w:pPr>
      <w:rPr>
        <w:rFonts w:ascii="Symbol" w:hAnsi="Symbol" w:hint="default"/>
      </w:rPr>
    </w:lvl>
    <w:lvl w:ilvl="7" w:tplc="7B0E2AAC" w:tentative="1">
      <w:start w:val="1"/>
      <w:numFmt w:val="bullet"/>
      <w:lvlText w:val="o"/>
      <w:lvlJc w:val="left"/>
      <w:pPr>
        <w:tabs>
          <w:tab w:val="num" w:pos="5760"/>
        </w:tabs>
        <w:ind w:left="5760" w:hanging="360"/>
      </w:pPr>
      <w:rPr>
        <w:rFonts w:ascii="Courier New" w:hAnsi="Courier New" w:hint="default"/>
      </w:rPr>
    </w:lvl>
    <w:lvl w:ilvl="8" w:tplc="7C52C7DC" w:tentative="1">
      <w:start w:val="1"/>
      <w:numFmt w:val="bullet"/>
      <w:lvlText w:val=""/>
      <w:lvlJc w:val="left"/>
      <w:pPr>
        <w:tabs>
          <w:tab w:val="num" w:pos="6480"/>
        </w:tabs>
        <w:ind w:left="6480" w:hanging="360"/>
      </w:pPr>
      <w:rPr>
        <w:rFonts w:ascii="Wingdings" w:hAnsi="Wingdings" w:hint="default"/>
      </w:rPr>
    </w:lvl>
  </w:abstractNum>
  <w:abstractNum w:abstractNumId="22">
    <w:nsid w:val="73B95719"/>
    <w:multiLevelType w:val="hybridMultilevel"/>
    <w:tmpl w:val="67D4BE08"/>
    <w:lvl w:ilvl="0" w:tplc="ADA88CEE">
      <w:start w:val="1"/>
      <w:numFmt w:val="decimal"/>
      <w:lvlText w:val="%1)"/>
      <w:lvlJc w:val="left"/>
      <w:pPr>
        <w:tabs>
          <w:tab w:val="num" w:pos="1068"/>
        </w:tabs>
        <w:ind w:left="1068" w:hanging="3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23">
    <w:nsid w:val="7A54377E"/>
    <w:multiLevelType w:val="multilevel"/>
    <w:tmpl w:val="537E757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7D062928"/>
    <w:multiLevelType w:val="hybridMultilevel"/>
    <w:tmpl w:val="A9E40662"/>
    <w:lvl w:ilvl="0" w:tplc="0E726EDE">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num w:numId="1">
    <w:abstractNumId w:val="10"/>
  </w:num>
  <w:num w:numId="2">
    <w:abstractNumId w:val="22"/>
  </w:num>
  <w:num w:numId="3">
    <w:abstractNumId w:val="19"/>
  </w:num>
  <w:num w:numId="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24"/>
  </w:num>
  <w:num w:numId="13">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3"/>
  </w:num>
  <w:num w:numId="19">
    <w:abstractNumId w:val="7"/>
  </w:num>
  <w:num w:numId="20">
    <w:abstractNumId w:val="20"/>
  </w:num>
  <w:num w:numId="21">
    <w:abstractNumId w:val="3"/>
  </w:num>
  <w:num w:numId="22">
    <w:abstractNumId w:val="8"/>
  </w:num>
  <w:num w:numId="23">
    <w:abstractNumId w:val="20"/>
  </w:num>
  <w:num w:numId="24">
    <w:abstractNumId w:val="20"/>
  </w:num>
  <w:num w:numId="25">
    <w:abstractNumId w:val="14"/>
  </w:num>
  <w:num w:numId="26">
    <w:abstractNumId w:val="16"/>
  </w:num>
  <w:num w:numId="27">
    <w:abstractNumId w:val="9"/>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mirrorMargins/>
  <w:proofState w:spelling="clean"/>
  <w:attachedTemplate r:id="rId1"/>
  <w:stylePaneFormatFilter w:val="3F08"/>
  <w:stylePaneSortMethod w:val="0000"/>
  <w:defaultTabStop w:val="708"/>
  <w:hyphenationZone w:val="425"/>
  <w:drawingGridHorizontalSpacing w:val="100"/>
  <w:displayHorizontalDrawingGridEvery w:val="2"/>
  <w:characterSpacingControl w:val="doNotCompress"/>
  <w:hdrShapeDefaults>
    <o:shapedefaults v:ext="edit" spidmax="57346"/>
    <o:shapelayout v:ext="edit">
      <o:idmap v:ext="edit" data="15"/>
      <o:rules v:ext="edit">
        <o:r id="V:Rule5" type="connector" idref="#_x0000_s15366"/>
        <o:r id="V:Rule6" type="connector" idref="#_x0000_s15383"/>
        <o:r id="V:Rule7" type="connector" idref="#_x0000_s15403"/>
        <o:r id="V:Rule8" type="connector" idref="#_x0000_s15408"/>
      </o:rules>
    </o:shapelayout>
  </w:hdrShapeDefaults>
  <w:footnotePr>
    <w:footnote w:id="-1"/>
    <w:footnote w:id="0"/>
  </w:footnotePr>
  <w:endnotePr>
    <w:endnote w:id="-1"/>
    <w:endnote w:id="0"/>
  </w:endnotePr>
  <w:compat/>
  <w:rsids>
    <w:rsidRoot w:val="00E8069B"/>
    <w:rsid w:val="000014C3"/>
    <w:rsid w:val="00016A6E"/>
    <w:rsid w:val="00034FA1"/>
    <w:rsid w:val="00036965"/>
    <w:rsid w:val="0004135C"/>
    <w:rsid w:val="000426DD"/>
    <w:rsid w:val="000451AF"/>
    <w:rsid w:val="000464AA"/>
    <w:rsid w:val="00054E1C"/>
    <w:rsid w:val="000569F3"/>
    <w:rsid w:val="000639DD"/>
    <w:rsid w:val="000650F9"/>
    <w:rsid w:val="00071099"/>
    <w:rsid w:val="000755C4"/>
    <w:rsid w:val="0008021F"/>
    <w:rsid w:val="00080A21"/>
    <w:rsid w:val="00080B6E"/>
    <w:rsid w:val="000833BB"/>
    <w:rsid w:val="0009375D"/>
    <w:rsid w:val="000947E5"/>
    <w:rsid w:val="00096FE4"/>
    <w:rsid w:val="000B018B"/>
    <w:rsid w:val="000B1E24"/>
    <w:rsid w:val="000B3AE5"/>
    <w:rsid w:val="000B622C"/>
    <w:rsid w:val="000C44CF"/>
    <w:rsid w:val="000D0170"/>
    <w:rsid w:val="000D1A8C"/>
    <w:rsid w:val="000D6C7B"/>
    <w:rsid w:val="000D77C2"/>
    <w:rsid w:val="000E238B"/>
    <w:rsid w:val="000F76BE"/>
    <w:rsid w:val="0010036F"/>
    <w:rsid w:val="00100562"/>
    <w:rsid w:val="001028A1"/>
    <w:rsid w:val="001171A0"/>
    <w:rsid w:val="001205CC"/>
    <w:rsid w:val="00122DB4"/>
    <w:rsid w:val="00123C01"/>
    <w:rsid w:val="00125813"/>
    <w:rsid w:val="00130A50"/>
    <w:rsid w:val="0013639E"/>
    <w:rsid w:val="00147C41"/>
    <w:rsid w:val="001520A5"/>
    <w:rsid w:val="00152878"/>
    <w:rsid w:val="00195F73"/>
    <w:rsid w:val="001A221A"/>
    <w:rsid w:val="001A7750"/>
    <w:rsid w:val="001A789D"/>
    <w:rsid w:val="001A7D3B"/>
    <w:rsid w:val="001B38AC"/>
    <w:rsid w:val="001C06FA"/>
    <w:rsid w:val="001C58E9"/>
    <w:rsid w:val="001D4703"/>
    <w:rsid w:val="001D75D5"/>
    <w:rsid w:val="001E069A"/>
    <w:rsid w:val="001E22BB"/>
    <w:rsid w:val="001F4CC9"/>
    <w:rsid w:val="001F7CE0"/>
    <w:rsid w:val="002017AD"/>
    <w:rsid w:val="002050D8"/>
    <w:rsid w:val="00205878"/>
    <w:rsid w:val="00215A04"/>
    <w:rsid w:val="00227FC4"/>
    <w:rsid w:val="00243404"/>
    <w:rsid w:val="002459E8"/>
    <w:rsid w:val="002659AE"/>
    <w:rsid w:val="0027511C"/>
    <w:rsid w:val="002817EE"/>
    <w:rsid w:val="002823DC"/>
    <w:rsid w:val="002840A4"/>
    <w:rsid w:val="002A4EFC"/>
    <w:rsid w:val="002B1ED3"/>
    <w:rsid w:val="002C4148"/>
    <w:rsid w:val="002E1318"/>
    <w:rsid w:val="002E2618"/>
    <w:rsid w:val="002E58AB"/>
    <w:rsid w:val="002E77C6"/>
    <w:rsid w:val="0031355F"/>
    <w:rsid w:val="00315244"/>
    <w:rsid w:val="00317FB0"/>
    <w:rsid w:val="00320C5B"/>
    <w:rsid w:val="00325A31"/>
    <w:rsid w:val="00331128"/>
    <w:rsid w:val="00331E41"/>
    <w:rsid w:val="00340800"/>
    <w:rsid w:val="003447F7"/>
    <w:rsid w:val="00364D72"/>
    <w:rsid w:val="00365063"/>
    <w:rsid w:val="00380C13"/>
    <w:rsid w:val="00383679"/>
    <w:rsid w:val="00384F34"/>
    <w:rsid w:val="003A2609"/>
    <w:rsid w:val="003B1DA9"/>
    <w:rsid w:val="003B7AEE"/>
    <w:rsid w:val="003D1087"/>
    <w:rsid w:val="003D19FB"/>
    <w:rsid w:val="003D363A"/>
    <w:rsid w:val="003E2E1C"/>
    <w:rsid w:val="003F3104"/>
    <w:rsid w:val="003F7D88"/>
    <w:rsid w:val="004029E3"/>
    <w:rsid w:val="00403705"/>
    <w:rsid w:val="00404633"/>
    <w:rsid w:val="00406A72"/>
    <w:rsid w:val="00407870"/>
    <w:rsid w:val="00412434"/>
    <w:rsid w:val="00413A35"/>
    <w:rsid w:val="004216D9"/>
    <w:rsid w:val="00421977"/>
    <w:rsid w:val="00422957"/>
    <w:rsid w:val="00422BE5"/>
    <w:rsid w:val="004326DD"/>
    <w:rsid w:val="0043719B"/>
    <w:rsid w:val="00443BE4"/>
    <w:rsid w:val="004450A6"/>
    <w:rsid w:val="00450080"/>
    <w:rsid w:val="0045322E"/>
    <w:rsid w:val="0046527D"/>
    <w:rsid w:val="00467566"/>
    <w:rsid w:val="00477F49"/>
    <w:rsid w:val="0048203E"/>
    <w:rsid w:val="0048673E"/>
    <w:rsid w:val="004A21F0"/>
    <w:rsid w:val="004A3C36"/>
    <w:rsid w:val="004A4CC4"/>
    <w:rsid w:val="004E13B4"/>
    <w:rsid w:val="004E1587"/>
    <w:rsid w:val="004E5C79"/>
    <w:rsid w:val="004E5E57"/>
    <w:rsid w:val="004F2FC7"/>
    <w:rsid w:val="004F6E75"/>
    <w:rsid w:val="00517601"/>
    <w:rsid w:val="00521FCA"/>
    <w:rsid w:val="005370E1"/>
    <w:rsid w:val="00537936"/>
    <w:rsid w:val="0054696F"/>
    <w:rsid w:val="00552F40"/>
    <w:rsid w:val="00561115"/>
    <w:rsid w:val="00564776"/>
    <w:rsid w:val="00567A5C"/>
    <w:rsid w:val="0058706A"/>
    <w:rsid w:val="005A6FB9"/>
    <w:rsid w:val="005B3649"/>
    <w:rsid w:val="005C2395"/>
    <w:rsid w:val="005D4773"/>
    <w:rsid w:val="005E5153"/>
    <w:rsid w:val="005F153C"/>
    <w:rsid w:val="006036AE"/>
    <w:rsid w:val="00616A1A"/>
    <w:rsid w:val="00620846"/>
    <w:rsid w:val="00625989"/>
    <w:rsid w:val="006372ED"/>
    <w:rsid w:val="00637384"/>
    <w:rsid w:val="00640403"/>
    <w:rsid w:val="006406DC"/>
    <w:rsid w:val="006439DD"/>
    <w:rsid w:val="0064459B"/>
    <w:rsid w:val="0065141F"/>
    <w:rsid w:val="006567BC"/>
    <w:rsid w:val="00657F65"/>
    <w:rsid w:val="00660E97"/>
    <w:rsid w:val="00662656"/>
    <w:rsid w:val="00664EDD"/>
    <w:rsid w:val="00675E01"/>
    <w:rsid w:val="00684479"/>
    <w:rsid w:val="00687B5E"/>
    <w:rsid w:val="006951F6"/>
    <w:rsid w:val="006B1B38"/>
    <w:rsid w:val="006C5E4A"/>
    <w:rsid w:val="006D0B30"/>
    <w:rsid w:val="006D1E9F"/>
    <w:rsid w:val="006E34BF"/>
    <w:rsid w:val="006E642E"/>
    <w:rsid w:val="006F5319"/>
    <w:rsid w:val="006F7ED2"/>
    <w:rsid w:val="00701F3A"/>
    <w:rsid w:val="007156F8"/>
    <w:rsid w:val="00722AAB"/>
    <w:rsid w:val="00742A84"/>
    <w:rsid w:val="00756484"/>
    <w:rsid w:val="00761067"/>
    <w:rsid w:val="00766B65"/>
    <w:rsid w:val="00781797"/>
    <w:rsid w:val="0078382E"/>
    <w:rsid w:val="00784C59"/>
    <w:rsid w:val="007A05E0"/>
    <w:rsid w:val="007A69C8"/>
    <w:rsid w:val="007A6F76"/>
    <w:rsid w:val="007C7F07"/>
    <w:rsid w:val="007D44BF"/>
    <w:rsid w:val="007D64CE"/>
    <w:rsid w:val="007E062E"/>
    <w:rsid w:val="007E1B10"/>
    <w:rsid w:val="007E42B9"/>
    <w:rsid w:val="007E58FA"/>
    <w:rsid w:val="007E672E"/>
    <w:rsid w:val="007E6D94"/>
    <w:rsid w:val="007F6830"/>
    <w:rsid w:val="00800570"/>
    <w:rsid w:val="0081386A"/>
    <w:rsid w:val="00833F19"/>
    <w:rsid w:val="008443B0"/>
    <w:rsid w:val="00855FA1"/>
    <w:rsid w:val="008663F9"/>
    <w:rsid w:val="00867351"/>
    <w:rsid w:val="00874DB7"/>
    <w:rsid w:val="00884EDC"/>
    <w:rsid w:val="008862C1"/>
    <w:rsid w:val="00891E75"/>
    <w:rsid w:val="0089238C"/>
    <w:rsid w:val="008A30D4"/>
    <w:rsid w:val="008A4CE8"/>
    <w:rsid w:val="008A58A5"/>
    <w:rsid w:val="008B55E0"/>
    <w:rsid w:val="008C1133"/>
    <w:rsid w:val="008C198A"/>
    <w:rsid w:val="008C39AA"/>
    <w:rsid w:val="008E3EA1"/>
    <w:rsid w:val="008E7C22"/>
    <w:rsid w:val="008F5C00"/>
    <w:rsid w:val="008F65B9"/>
    <w:rsid w:val="008F6979"/>
    <w:rsid w:val="009023F9"/>
    <w:rsid w:val="00903CB8"/>
    <w:rsid w:val="009112E8"/>
    <w:rsid w:val="00914375"/>
    <w:rsid w:val="00923B81"/>
    <w:rsid w:val="009320D5"/>
    <w:rsid w:val="009369B9"/>
    <w:rsid w:val="00941D7A"/>
    <w:rsid w:val="00941EE0"/>
    <w:rsid w:val="00947E8F"/>
    <w:rsid w:val="00950282"/>
    <w:rsid w:val="00952890"/>
    <w:rsid w:val="00957FD2"/>
    <w:rsid w:val="00960C1E"/>
    <w:rsid w:val="00961FCF"/>
    <w:rsid w:val="009672BD"/>
    <w:rsid w:val="0098390F"/>
    <w:rsid w:val="00987121"/>
    <w:rsid w:val="00994E6F"/>
    <w:rsid w:val="00997577"/>
    <w:rsid w:val="009A7416"/>
    <w:rsid w:val="009B79BF"/>
    <w:rsid w:val="009D3E35"/>
    <w:rsid w:val="009D5ACA"/>
    <w:rsid w:val="009D5F8D"/>
    <w:rsid w:val="009E7DFD"/>
    <w:rsid w:val="009F623D"/>
    <w:rsid w:val="00A20595"/>
    <w:rsid w:val="00A26640"/>
    <w:rsid w:val="00A35643"/>
    <w:rsid w:val="00A36C22"/>
    <w:rsid w:val="00A4180F"/>
    <w:rsid w:val="00A4633B"/>
    <w:rsid w:val="00A649B5"/>
    <w:rsid w:val="00A74A38"/>
    <w:rsid w:val="00A9131B"/>
    <w:rsid w:val="00A94753"/>
    <w:rsid w:val="00AA759A"/>
    <w:rsid w:val="00AC3D0F"/>
    <w:rsid w:val="00AC74F6"/>
    <w:rsid w:val="00AD5AD8"/>
    <w:rsid w:val="00AD5B91"/>
    <w:rsid w:val="00AE2704"/>
    <w:rsid w:val="00AE63A5"/>
    <w:rsid w:val="00AE6D79"/>
    <w:rsid w:val="00AF410F"/>
    <w:rsid w:val="00AF5312"/>
    <w:rsid w:val="00AF77B3"/>
    <w:rsid w:val="00B03ABB"/>
    <w:rsid w:val="00B048F8"/>
    <w:rsid w:val="00B07FFC"/>
    <w:rsid w:val="00B23447"/>
    <w:rsid w:val="00B2726C"/>
    <w:rsid w:val="00B275D4"/>
    <w:rsid w:val="00B31F85"/>
    <w:rsid w:val="00B3276A"/>
    <w:rsid w:val="00B328CE"/>
    <w:rsid w:val="00B36C05"/>
    <w:rsid w:val="00B4623C"/>
    <w:rsid w:val="00B53865"/>
    <w:rsid w:val="00B60679"/>
    <w:rsid w:val="00B61B13"/>
    <w:rsid w:val="00B62B65"/>
    <w:rsid w:val="00B64EAA"/>
    <w:rsid w:val="00B65775"/>
    <w:rsid w:val="00B72A6E"/>
    <w:rsid w:val="00B74AA4"/>
    <w:rsid w:val="00B97BA9"/>
    <w:rsid w:val="00BA2C56"/>
    <w:rsid w:val="00BA6AEB"/>
    <w:rsid w:val="00BA6B7D"/>
    <w:rsid w:val="00BB2434"/>
    <w:rsid w:val="00BB331C"/>
    <w:rsid w:val="00BB63A5"/>
    <w:rsid w:val="00BC3006"/>
    <w:rsid w:val="00BC4D7B"/>
    <w:rsid w:val="00BC6339"/>
    <w:rsid w:val="00BC73F6"/>
    <w:rsid w:val="00BD0688"/>
    <w:rsid w:val="00BE0208"/>
    <w:rsid w:val="00BE0B67"/>
    <w:rsid w:val="00BE3321"/>
    <w:rsid w:val="00BF12CE"/>
    <w:rsid w:val="00C17F56"/>
    <w:rsid w:val="00C211AF"/>
    <w:rsid w:val="00C25C09"/>
    <w:rsid w:val="00C307AD"/>
    <w:rsid w:val="00C33118"/>
    <w:rsid w:val="00C3711A"/>
    <w:rsid w:val="00C42FBF"/>
    <w:rsid w:val="00C5014C"/>
    <w:rsid w:val="00C53288"/>
    <w:rsid w:val="00C549B2"/>
    <w:rsid w:val="00C65101"/>
    <w:rsid w:val="00C7517E"/>
    <w:rsid w:val="00C75657"/>
    <w:rsid w:val="00C7596A"/>
    <w:rsid w:val="00C80E7A"/>
    <w:rsid w:val="00C8150D"/>
    <w:rsid w:val="00C93048"/>
    <w:rsid w:val="00C944F8"/>
    <w:rsid w:val="00C96696"/>
    <w:rsid w:val="00CA0A4A"/>
    <w:rsid w:val="00CA1AD2"/>
    <w:rsid w:val="00CA439F"/>
    <w:rsid w:val="00CD3DFD"/>
    <w:rsid w:val="00CE4CE0"/>
    <w:rsid w:val="00D02F3C"/>
    <w:rsid w:val="00D02FB1"/>
    <w:rsid w:val="00D11BC3"/>
    <w:rsid w:val="00D16F30"/>
    <w:rsid w:val="00D17FBE"/>
    <w:rsid w:val="00D20EDF"/>
    <w:rsid w:val="00D30F75"/>
    <w:rsid w:val="00D315B5"/>
    <w:rsid w:val="00D553F7"/>
    <w:rsid w:val="00D61169"/>
    <w:rsid w:val="00D63BA4"/>
    <w:rsid w:val="00D70FDF"/>
    <w:rsid w:val="00D746DB"/>
    <w:rsid w:val="00D818C0"/>
    <w:rsid w:val="00D85DDC"/>
    <w:rsid w:val="00D94A33"/>
    <w:rsid w:val="00DA30E4"/>
    <w:rsid w:val="00DA4576"/>
    <w:rsid w:val="00DA4788"/>
    <w:rsid w:val="00DA4A1B"/>
    <w:rsid w:val="00DB0715"/>
    <w:rsid w:val="00DB093E"/>
    <w:rsid w:val="00DB3AC0"/>
    <w:rsid w:val="00DC1532"/>
    <w:rsid w:val="00DC2516"/>
    <w:rsid w:val="00DC6844"/>
    <w:rsid w:val="00DD50E6"/>
    <w:rsid w:val="00DE3DC6"/>
    <w:rsid w:val="00DE59ED"/>
    <w:rsid w:val="00E06F0C"/>
    <w:rsid w:val="00E1076E"/>
    <w:rsid w:val="00E12827"/>
    <w:rsid w:val="00E134D4"/>
    <w:rsid w:val="00E167B4"/>
    <w:rsid w:val="00E240D4"/>
    <w:rsid w:val="00E26DEB"/>
    <w:rsid w:val="00E3186C"/>
    <w:rsid w:val="00E36E7D"/>
    <w:rsid w:val="00E37B68"/>
    <w:rsid w:val="00E539E8"/>
    <w:rsid w:val="00E5798F"/>
    <w:rsid w:val="00E60BF7"/>
    <w:rsid w:val="00E64EEC"/>
    <w:rsid w:val="00E71343"/>
    <w:rsid w:val="00E7384D"/>
    <w:rsid w:val="00E77460"/>
    <w:rsid w:val="00E8069B"/>
    <w:rsid w:val="00E90737"/>
    <w:rsid w:val="00E957EA"/>
    <w:rsid w:val="00EB2B27"/>
    <w:rsid w:val="00EB53DC"/>
    <w:rsid w:val="00EB6435"/>
    <w:rsid w:val="00EC55F7"/>
    <w:rsid w:val="00ED0B4B"/>
    <w:rsid w:val="00ED3A57"/>
    <w:rsid w:val="00ED53C3"/>
    <w:rsid w:val="00ED6DBF"/>
    <w:rsid w:val="00ED79DE"/>
    <w:rsid w:val="00EE4C57"/>
    <w:rsid w:val="00EF178C"/>
    <w:rsid w:val="00EF7C14"/>
    <w:rsid w:val="00F016E0"/>
    <w:rsid w:val="00F103C7"/>
    <w:rsid w:val="00F1169F"/>
    <w:rsid w:val="00F1343A"/>
    <w:rsid w:val="00F143E6"/>
    <w:rsid w:val="00F247F1"/>
    <w:rsid w:val="00F32E00"/>
    <w:rsid w:val="00F34439"/>
    <w:rsid w:val="00F35527"/>
    <w:rsid w:val="00F36734"/>
    <w:rsid w:val="00F4309E"/>
    <w:rsid w:val="00F52B60"/>
    <w:rsid w:val="00F62E15"/>
    <w:rsid w:val="00F6425D"/>
    <w:rsid w:val="00F66EE9"/>
    <w:rsid w:val="00F67101"/>
    <w:rsid w:val="00F672D4"/>
    <w:rsid w:val="00F820D5"/>
    <w:rsid w:val="00F851C1"/>
    <w:rsid w:val="00F86F8B"/>
    <w:rsid w:val="00F906A4"/>
    <w:rsid w:val="00F91770"/>
    <w:rsid w:val="00F942D7"/>
    <w:rsid w:val="00FA0992"/>
    <w:rsid w:val="00FA3EF7"/>
    <w:rsid w:val="00FA5D2E"/>
    <w:rsid w:val="00FA6D69"/>
    <w:rsid w:val="00FB4636"/>
    <w:rsid w:val="00FB773F"/>
    <w:rsid w:val="00FD03BA"/>
    <w:rsid w:val="00FD0E33"/>
    <w:rsid w:val="00FD748C"/>
    <w:rsid w:val="00FF0EEB"/>
    <w:rsid w:val="00FF66F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5734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D30F75"/>
    <w:rPr>
      <w:bCs/>
    </w:rPr>
  </w:style>
  <w:style w:type="paragraph" w:styleId="Nadpis1">
    <w:name w:val="heading 1"/>
    <w:basedOn w:val="Normln"/>
    <w:next w:val="Normln"/>
    <w:link w:val="Nadpis1Char"/>
    <w:qFormat/>
    <w:rsid w:val="004A21F0"/>
    <w:pPr>
      <w:keepNext/>
      <w:outlineLvl w:val="0"/>
    </w:pPr>
    <w:rPr>
      <w:b/>
      <w:bCs w:val="0"/>
      <w:color w:val="FF0000"/>
      <w:sz w:val="144"/>
    </w:rPr>
  </w:style>
  <w:style w:type="paragraph" w:styleId="Nadpis2">
    <w:name w:val="heading 2"/>
    <w:basedOn w:val="Normln"/>
    <w:next w:val="Normln"/>
    <w:link w:val="Nadpis2Char"/>
    <w:qFormat/>
    <w:rsid w:val="004A21F0"/>
    <w:pPr>
      <w:keepNext/>
      <w:jc w:val="center"/>
      <w:outlineLvl w:val="1"/>
    </w:pPr>
    <w:rPr>
      <w:b/>
      <w:bCs w:val="0"/>
      <w:sz w:val="36"/>
    </w:rPr>
  </w:style>
  <w:style w:type="paragraph" w:styleId="Nadpis3">
    <w:name w:val="heading 3"/>
    <w:basedOn w:val="Normln"/>
    <w:next w:val="Normln"/>
    <w:qFormat/>
    <w:rsid w:val="00C3711A"/>
    <w:pPr>
      <w:keepNext/>
      <w:spacing w:before="240" w:after="60"/>
      <w:outlineLvl w:val="2"/>
    </w:pPr>
    <w:rPr>
      <w:rFonts w:ascii="Arial" w:hAnsi="Arial" w:cs="Arial"/>
      <w:b/>
      <w:sz w:val="26"/>
      <w:szCs w:val="26"/>
    </w:rPr>
  </w:style>
  <w:style w:type="paragraph" w:styleId="Nadpis4">
    <w:name w:val="heading 4"/>
    <w:basedOn w:val="Normln"/>
    <w:next w:val="Normln"/>
    <w:qFormat/>
    <w:rsid w:val="00C3711A"/>
    <w:pPr>
      <w:keepNext/>
      <w:spacing w:before="240" w:after="60"/>
      <w:outlineLvl w:val="3"/>
    </w:pPr>
    <w:rPr>
      <w:b/>
      <w:sz w:val="28"/>
      <w:szCs w:val="28"/>
    </w:rPr>
  </w:style>
  <w:style w:type="paragraph" w:styleId="Nadpis5">
    <w:name w:val="heading 5"/>
    <w:basedOn w:val="Normln"/>
    <w:next w:val="Normln"/>
    <w:qFormat/>
    <w:rsid w:val="00BB2434"/>
    <w:pPr>
      <w:spacing w:before="240" w:after="60"/>
      <w:outlineLvl w:val="4"/>
    </w:pPr>
    <w:rPr>
      <w:b/>
      <w:i/>
      <w:i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4A21F0"/>
    <w:pPr>
      <w:jc w:val="both"/>
    </w:pPr>
    <w:rPr>
      <w:bCs w:val="0"/>
      <w:color w:val="000000"/>
    </w:rPr>
  </w:style>
  <w:style w:type="paragraph" w:styleId="Zhlav">
    <w:name w:val="header"/>
    <w:basedOn w:val="Normln"/>
    <w:link w:val="ZhlavChar"/>
    <w:uiPriority w:val="99"/>
    <w:rsid w:val="004A21F0"/>
    <w:pPr>
      <w:tabs>
        <w:tab w:val="center" w:pos="4536"/>
        <w:tab w:val="right" w:pos="9072"/>
      </w:tabs>
    </w:pPr>
    <w:rPr>
      <w:bCs w:val="0"/>
    </w:rPr>
  </w:style>
  <w:style w:type="paragraph" w:styleId="Zkladntext3">
    <w:name w:val="Body Text 3"/>
    <w:basedOn w:val="Normln"/>
    <w:link w:val="Zkladntext3Char"/>
    <w:rsid w:val="004A21F0"/>
    <w:rPr>
      <w:bCs w:val="0"/>
      <w:color w:val="000000"/>
    </w:rPr>
  </w:style>
  <w:style w:type="paragraph" w:styleId="Zkladntext2">
    <w:name w:val="Body Text 2"/>
    <w:basedOn w:val="Normln"/>
    <w:rsid w:val="00517601"/>
    <w:pPr>
      <w:spacing w:after="120" w:line="480" w:lineRule="auto"/>
    </w:pPr>
  </w:style>
  <w:style w:type="paragraph" w:styleId="Rozvrendokumentu">
    <w:name w:val="Document Map"/>
    <w:basedOn w:val="Normln"/>
    <w:semiHidden/>
    <w:rsid w:val="004326DD"/>
    <w:pPr>
      <w:shd w:val="clear" w:color="auto" w:fill="000080"/>
    </w:pPr>
    <w:rPr>
      <w:rFonts w:ascii="Tahoma" w:hAnsi="Tahoma" w:cs="Tahoma"/>
    </w:rPr>
  </w:style>
  <w:style w:type="paragraph" w:styleId="Zkladntextodsazen">
    <w:name w:val="Body Text Indent"/>
    <w:basedOn w:val="Normln"/>
    <w:rsid w:val="00C3711A"/>
    <w:pPr>
      <w:spacing w:after="120"/>
      <w:ind w:left="283"/>
    </w:pPr>
  </w:style>
  <w:style w:type="paragraph" w:styleId="Obsah1">
    <w:name w:val="toc 1"/>
    <w:basedOn w:val="Normln"/>
    <w:next w:val="Normln"/>
    <w:autoRedefine/>
    <w:uiPriority w:val="39"/>
    <w:rsid w:val="00FA0992"/>
  </w:style>
  <w:style w:type="paragraph" w:styleId="Obsah2">
    <w:name w:val="toc 2"/>
    <w:basedOn w:val="Normln"/>
    <w:next w:val="Normln"/>
    <w:autoRedefine/>
    <w:uiPriority w:val="39"/>
    <w:rsid w:val="00FA0992"/>
    <w:pPr>
      <w:ind w:left="200"/>
    </w:pPr>
  </w:style>
  <w:style w:type="character" w:styleId="Hypertextovodkaz">
    <w:name w:val="Hyperlink"/>
    <w:basedOn w:val="Standardnpsmoodstavce"/>
    <w:uiPriority w:val="99"/>
    <w:rsid w:val="00FA0992"/>
    <w:rPr>
      <w:color w:val="0000FF"/>
      <w:u w:val="single"/>
    </w:rPr>
  </w:style>
  <w:style w:type="paragraph" w:styleId="Zpat">
    <w:name w:val="footer"/>
    <w:basedOn w:val="Normln"/>
    <w:link w:val="ZpatChar"/>
    <w:uiPriority w:val="99"/>
    <w:rsid w:val="00FA0992"/>
    <w:pPr>
      <w:tabs>
        <w:tab w:val="center" w:pos="4536"/>
        <w:tab w:val="right" w:pos="9072"/>
      </w:tabs>
    </w:pPr>
  </w:style>
  <w:style w:type="character" w:styleId="slostrnky">
    <w:name w:val="page number"/>
    <w:basedOn w:val="Standardnpsmoodstavce"/>
    <w:rsid w:val="00FA0992"/>
  </w:style>
  <w:style w:type="character" w:customStyle="1" w:styleId="Nadpis2Char">
    <w:name w:val="Nadpis 2 Char"/>
    <w:basedOn w:val="Standardnpsmoodstavce"/>
    <w:link w:val="Nadpis2"/>
    <w:rsid w:val="00ED6DBF"/>
    <w:rPr>
      <w:b/>
      <w:sz w:val="36"/>
      <w:lang w:val="cs-CZ" w:eastAsia="cs-CZ" w:bidi="ar-SA"/>
    </w:rPr>
  </w:style>
  <w:style w:type="paragraph" w:customStyle="1" w:styleId="HabraNadpisUvod">
    <w:name w:val="HabraNadpisUvod"/>
    <w:basedOn w:val="HabraNadpisLekce"/>
    <w:next w:val="HabraText"/>
    <w:link w:val="HabraNadpisUvodChar"/>
    <w:autoRedefine/>
    <w:qFormat/>
    <w:rsid w:val="000639DD"/>
    <w:pPr>
      <w:numPr>
        <w:numId w:val="0"/>
      </w:numPr>
      <w:spacing w:before="120"/>
    </w:pPr>
    <w:rPr>
      <w:bCs/>
      <w:sz w:val="40"/>
    </w:rPr>
  </w:style>
  <w:style w:type="paragraph" w:customStyle="1" w:styleId="HabraText">
    <w:name w:val="HabraText"/>
    <w:link w:val="HabraTextChar"/>
    <w:qFormat/>
    <w:rsid w:val="00884EDC"/>
    <w:pPr>
      <w:spacing w:before="120" w:after="120"/>
      <w:ind w:firstLine="709"/>
      <w:contextualSpacing/>
      <w:jc w:val="both"/>
    </w:pPr>
    <w:rPr>
      <w:bCs/>
    </w:rPr>
  </w:style>
  <w:style w:type="character" w:customStyle="1" w:styleId="HabraNadpisUvodChar">
    <w:name w:val="HabraNadpisUvod Char"/>
    <w:basedOn w:val="Nadpis2Char"/>
    <w:link w:val="HabraNadpisUvod"/>
    <w:rsid w:val="000639DD"/>
    <w:rPr>
      <w:rFonts w:ascii="Arial" w:hAnsi="Arial"/>
      <w:b/>
      <w:bCs/>
      <w:color w:val="000000"/>
      <w:sz w:val="40"/>
    </w:rPr>
  </w:style>
  <w:style w:type="paragraph" w:customStyle="1" w:styleId="HabraNadpisLekce">
    <w:name w:val="HabraNadpisLekce"/>
    <w:next w:val="HabraText"/>
    <w:link w:val="HabraNadpisLekceChar"/>
    <w:qFormat/>
    <w:rsid w:val="00F35527"/>
    <w:pPr>
      <w:pageBreakBefore/>
      <w:widowControl w:val="0"/>
      <w:numPr>
        <w:numId w:val="24"/>
      </w:numPr>
      <w:spacing w:after="240"/>
      <w:ind w:left="0" w:firstLine="0"/>
      <w:jc w:val="center"/>
    </w:pPr>
    <w:rPr>
      <w:rFonts w:ascii="Arial" w:hAnsi="Arial"/>
      <w:b/>
      <w:sz w:val="32"/>
    </w:rPr>
  </w:style>
  <w:style w:type="character" w:customStyle="1" w:styleId="ZhlavChar">
    <w:name w:val="Záhlaví Char"/>
    <w:basedOn w:val="Standardnpsmoodstavce"/>
    <w:link w:val="Zhlav"/>
    <w:uiPriority w:val="99"/>
    <w:rsid w:val="001171A0"/>
  </w:style>
  <w:style w:type="character" w:customStyle="1" w:styleId="HabraTextChar">
    <w:name w:val="HabraText Char"/>
    <w:basedOn w:val="ZhlavChar"/>
    <w:link w:val="HabraText"/>
    <w:rsid w:val="00884EDC"/>
    <w:rPr>
      <w:bCs/>
    </w:rPr>
  </w:style>
  <w:style w:type="paragraph" w:customStyle="1" w:styleId="HabraOdrazky">
    <w:name w:val="HabraOdrazky"/>
    <w:basedOn w:val="HabraText"/>
    <w:link w:val="HabraOdrazkyChar"/>
    <w:autoRedefine/>
    <w:qFormat/>
    <w:rsid w:val="004029E3"/>
    <w:pPr>
      <w:numPr>
        <w:numId w:val="22"/>
      </w:numPr>
      <w:contextualSpacing w:val="0"/>
    </w:pPr>
  </w:style>
  <w:style w:type="character" w:customStyle="1" w:styleId="HabraNadpisLekceChar">
    <w:name w:val="HabraNadpisLekce Char"/>
    <w:basedOn w:val="Nadpis2Char"/>
    <w:link w:val="HabraNadpisLekce"/>
    <w:rsid w:val="00F35527"/>
    <w:rPr>
      <w:rFonts w:ascii="Arial" w:hAnsi="Arial"/>
      <w:b/>
      <w:sz w:val="32"/>
    </w:rPr>
  </w:style>
  <w:style w:type="paragraph" w:customStyle="1" w:styleId="HabraDraba">
    <w:name w:val="HabraDražba"/>
    <w:basedOn w:val="HabraText"/>
    <w:link w:val="HabraDrabaChar"/>
    <w:qFormat/>
    <w:rsid w:val="00D553F7"/>
    <w:pPr>
      <w:keepLines/>
      <w:tabs>
        <w:tab w:val="left" w:pos="1418"/>
        <w:tab w:val="left" w:pos="2835"/>
        <w:tab w:val="left" w:pos="4253"/>
        <w:tab w:val="left" w:pos="5670"/>
        <w:tab w:val="left" w:pos="7088"/>
      </w:tabs>
      <w:ind w:left="1418" w:hanging="1418"/>
    </w:pPr>
    <w:rPr>
      <w:bCs w:val="0"/>
    </w:rPr>
  </w:style>
  <w:style w:type="character" w:customStyle="1" w:styleId="HabraOdrazkyChar">
    <w:name w:val="HabraOdrazky Char"/>
    <w:basedOn w:val="Standardnpsmoodstavce"/>
    <w:link w:val="HabraOdrazky"/>
    <w:rsid w:val="004029E3"/>
    <w:rPr>
      <w:bCs/>
    </w:rPr>
  </w:style>
  <w:style w:type="character" w:customStyle="1" w:styleId="HabraDURAZ">
    <w:name w:val="HabraDURAZ"/>
    <w:basedOn w:val="HabraTextChar"/>
    <w:uiPriority w:val="1"/>
    <w:qFormat/>
    <w:rsid w:val="00D746DB"/>
    <w:rPr>
      <w:b/>
      <w:bCs/>
      <w:caps/>
    </w:rPr>
  </w:style>
  <w:style w:type="character" w:customStyle="1" w:styleId="HabraDrabaChar">
    <w:name w:val="HabraDražba Char"/>
    <w:basedOn w:val="Standardnpsmoodstavce"/>
    <w:link w:val="HabraDraba"/>
    <w:rsid w:val="00D553F7"/>
  </w:style>
  <w:style w:type="paragraph" w:customStyle="1" w:styleId="HabraPodnadpis">
    <w:name w:val="HabraPodnadpis"/>
    <w:next w:val="HabraText"/>
    <w:link w:val="HabraPodnadpisChar"/>
    <w:autoRedefine/>
    <w:qFormat/>
    <w:rsid w:val="00ED79DE"/>
    <w:pPr>
      <w:keepNext/>
      <w:spacing w:after="120"/>
    </w:pPr>
    <w:rPr>
      <w:b/>
      <w:sz w:val="24"/>
    </w:rPr>
  </w:style>
  <w:style w:type="paragraph" w:customStyle="1" w:styleId="Styl1">
    <w:name w:val="Styl1"/>
    <w:basedOn w:val="HabraText"/>
    <w:next w:val="HabraPodnadpis"/>
    <w:qFormat/>
    <w:rsid w:val="00A4180F"/>
    <w:rPr>
      <w:b/>
    </w:rPr>
  </w:style>
  <w:style w:type="paragraph" w:customStyle="1" w:styleId="HabraLiteratura">
    <w:name w:val="HabraLiteratura"/>
    <w:basedOn w:val="HabraDraba"/>
    <w:next w:val="HabraNadpisLekce"/>
    <w:link w:val="HabraLiteraturaChar"/>
    <w:autoRedefine/>
    <w:qFormat/>
    <w:rsid w:val="00BF12CE"/>
    <w:pPr>
      <w:spacing w:after="0"/>
      <w:jc w:val="left"/>
    </w:pPr>
    <w:rPr>
      <w:i/>
    </w:rPr>
  </w:style>
  <w:style w:type="character" w:customStyle="1" w:styleId="HabraLiteraturaChar">
    <w:name w:val="HabraLiteratura Char"/>
    <w:basedOn w:val="HabraDrabaChar"/>
    <w:link w:val="HabraLiteratura"/>
    <w:rsid w:val="00BF12CE"/>
    <w:rPr>
      <w:bCs/>
      <w:i/>
    </w:rPr>
  </w:style>
  <w:style w:type="paragraph" w:styleId="Nadpisobsahu">
    <w:name w:val="TOC Heading"/>
    <w:basedOn w:val="Nadpis1"/>
    <w:next w:val="Normln"/>
    <w:uiPriority w:val="39"/>
    <w:semiHidden/>
    <w:unhideWhenUsed/>
    <w:qFormat/>
    <w:rsid w:val="006439DD"/>
    <w:pPr>
      <w:keepLines/>
      <w:spacing w:before="480" w:line="276" w:lineRule="auto"/>
      <w:outlineLvl w:val="9"/>
    </w:pPr>
    <w:rPr>
      <w:rFonts w:ascii="Cambria" w:hAnsi="Cambria"/>
      <w:bCs/>
      <w:color w:val="365F91"/>
      <w:sz w:val="28"/>
      <w:szCs w:val="28"/>
      <w:lang w:eastAsia="en-US"/>
    </w:rPr>
  </w:style>
  <w:style w:type="table" w:customStyle="1" w:styleId="HabraTabulka">
    <w:name w:val="HabraTabulka"/>
    <w:basedOn w:val="Normlntabulka"/>
    <w:uiPriority w:val="99"/>
    <w:rsid w:val="00B36C05"/>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blStylePr w:type="firstRow">
      <w:rPr>
        <w:rFonts w:ascii="Times New Roman" w:hAnsi="Times New Roman"/>
        <w:sz w:val="20"/>
      </w:rPr>
    </w:tblStylePr>
  </w:style>
  <w:style w:type="paragraph" w:customStyle="1" w:styleId="HabraTextOdkraje">
    <w:name w:val="HabraTextOdkraje"/>
    <w:basedOn w:val="HabraText"/>
    <w:link w:val="HabraTextOdkrajeChar"/>
    <w:autoRedefine/>
    <w:qFormat/>
    <w:rsid w:val="001C06FA"/>
    <w:pPr>
      <w:ind w:firstLine="0"/>
    </w:pPr>
  </w:style>
  <w:style w:type="character" w:customStyle="1" w:styleId="HabraTextOdkrajeChar">
    <w:name w:val="HabraTextOdkraje Char"/>
    <w:basedOn w:val="HabraTextChar"/>
    <w:link w:val="HabraTextOdkraje"/>
    <w:rsid w:val="001C06FA"/>
  </w:style>
  <w:style w:type="character" w:customStyle="1" w:styleId="HabraTextTun">
    <w:name w:val="HabraText + Tučné"/>
    <w:basedOn w:val="HabraTextChar"/>
    <w:uiPriority w:val="1"/>
    <w:qFormat/>
    <w:rsid w:val="007A05E0"/>
    <w:rPr>
      <w:b/>
    </w:rPr>
  </w:style>
  <w:style w:type="character" w:customStyle="1" w:styleId="ZpatChar">
    <w:name w:val="Zápatí Char"/>
    <w:basedOn w:val="Standardnpsmoodstavce"/>
    <w:link w:val="Zpat"/>
    <w:uiPriority w:val="99"/>
    <w:rsid w:val="00F67101"/>
    <w:rPr>
      <w:bCs/>
    </w:rPr>
  </w:style>
  <w:style w:type="character" w:styleId="Zstupntext">
    <w:name w:val="Placeholder Text"/>
    <w:basedOn w:val="Standardnpsmoodstavce"/>
    <w:uiPriority w:val="99"/>
    <w:semiHidden/>
    <w:rsid w:val="00F67101"/>
    <w:rPr>
      <w:color w:val="808080"/>
    </w:rPr>
  </w:style>
  <w:style w:type="paragraph" w:styleId="Textbubliny">
    <w:name w:val="Balloon Text"/>
    <w:basedOn w:val="Normln"/>
    <w:link w:val="TextbublinyChar"/>
    <w:rsid w:val="00F67101"/>
    <w:rPr>
      <w:rFonts w:ascii="Tahoma" w:hAnsi="Tahoma" w:cs="Tahoma"/>
      <w:sz w:val="16"/>
      <w:szCs w:val="16"/>
    </w:rPr>
  </w:style>
  <w:style w:type="character" w:customStyle="1" w:styleId="TextbublinyChar">
    <w:name w:val="Text bubliny Char"/>
    <w:basedOn w:val="Standardnpsmoodstavce"/>
    <w:link w:val="Textbubliny"/>
    <w:rsid w:val="00F67101"/>
    <w:rPr>
      <w:rFonts w:ascii="Tahoma" w:hAnsi="Tahoma" w:cs="Tahoma"/>
      <w:bCs/>
      <w:sz w:val="16"/>
      <w:szCs w:val="16"/>
    </w:rPr>
  </w:style>
  <w:style w:type="character" w:customStyle="1" w:styleId="HabraCitace">
    <w:name w:val="HabraCitace"/>
    <w:basedOn w:val="HabraTextChar"/>
    <w:uiPriority w:val="1"/>
    <w:qFormat/>
    <w:rsid w:val="00781797"/>
    <w:rPr>
      <w:i/>
    </w:rPr>
  </w:style>
  <w:style w:type="paragraph" w:styleId="Odstavecseseznamem">
    <w:name w:val="List Paragraph"/>
    <w:basedOn w:val="Normln"/>
    <w:uiPriority w:val="34"/>
    <w:qFormat/>
    <w:rsid w:val="006E642E"/>
    <w:pPr>
      <w:ind w:left="720"/>
      <w:contextualSpacing/>
    </w:pPr>
  </w:style>
  <w:style w:type="paragraph" w:customStyle="1" w:styleId="A074968705A7432BBE06B46276F4AF2E">
    <w:name w:val="A074968705A7432BBE06B46276F4AF2E"/>
    <w:rsid w:val="00384F34"/>
    <w:pPr>
      <w:spacing w:after="200" w:line="276" w:lineRule="auto"/>
    </w:pPr>
    <w:rPr>
      <w:rFonts w:asciiTheme="minorHAnsi" w:eastAsiaTheme="minorEastAsia" w:hAnsiTheme="minorHAnsi" w:cstheme="minorBidi"/>
      <w:sz w:val="22"/>
      <w:szCs w:val="22"/>
      <w:lang w:val="en-US" w:eastAsia="en-US"/>
    </w:rPr>
  </w:style>
  <w:style w:type="character" w:customStyle="1" w:styleId="Nadpis1Char">
    <w:name w:val="Nadpis 1 Char"/>
    <w:basedOn w:val="Standardnpsmoodstavce"/>
    <w:link w:val="Nadpis1"/>
    <w:rsid w:val="00384F34"/>
    <w:rPr>
      <w:b/>
      <w:color w:val="FF0000"/>
      <w:sz w:val="144"/>
    </w:rPr>
  </w:style>
  <w:style w:type="paragraph" w:customStyle="1" w:styleId="HabraCislovani">
    <w:name w:val="HabraCislovani"/>
    <w:basedOn w:val="HabraText"/>
    <w:link w:val="HabraCislovaniChar"/>
    <w:qFormat/>
    <w:rsid w:val="0027511C"/>
    <w:pPr>
      <w:numPr>
        <w:numId w:val="25"/>
      </w:numPr>
      <w:ind w:left="357" w:hanging="357"/>
    </w:pPr>
  </w:style>
  <w:style w:type="character" w:customStyle="1" w:styleId="HabraCislovaniChar">
    <w:name w:val="HabraCislovani Char"/>
    <w:basedOn w:val="HabraTextChar"/>
    <w:link w:val="HabraCislovani"/>
    <w:rsid w:val="0027511C"/>
    <w:rPr>
      <w:bCs/>
    </w:rPr>
  </w:style>
  <w:style w:type="paragraph" w:customStyle="1" w:styleId="HabraDrazba2">
    <w:name w:val="HabraDrazba2"/>
    <w:basedOn w:val="HabraDraba"/>
    <w:next w:val="HabraText"/>
    <w:qFormat/>
    <w:rsid w:val="00F35527"/>
    <w:pPr>
      <w:tabs>
        <w:tab w:val="clear" w:pos="4253"/>
        <w:tab w:val="clear" w:pos="7088"/>
        <w:tab w:val="left" w:pos="6237"/>
        <w:tab w:val="left" w:pos="6804"/>
        <w:tab w:val="left" w:pos="7371"/>
        <w:tab w:val="left" w:pos="7655"/>
      </w:tabs>
    </w:pPr>
  </w:style>
  <w:style w:type="paragraph" w:customStyle="1" w:styleId="HabraDrazba">
    <w:name w:val="HabraDrazba"/>
    <w:basedOn w:val="HabraText"/>
    <w:next w:val="HabraText"/>
    <w:link w:val="HabraDrazbaChar"/>
    <w:qFormat/>
    <w:rsid w:val="006036AE"/>
    <w:pPr>
      <w:keepLines/>
      <w:tabs>
        <w:tab w:val="left" w:pos="1418"/>
        <w:tab w:val="left" w:pos="2835"/>
        <w:tab w:val="left" w:pos="4253"/>
        <w:tab w:val="left" w:pos="5670"/>
        <w:tab w:val="left" w:pos="7088"/>
      </w:tabs>
      <w:ind w:firstLine="0"/>
      <w:jc w:val="left"/>
    </w:pPr>
    <w:rPr>
      <w:bCs w:val="0"/>
      <w:szCs w:val="36"/>
    </w:rPr>
  </w:style>
  <w:style w:type="character" w:customStyle="1" w:styleId="HabraDrazbaChar">
    <w:name w:val="HabraDrazba Char"/>
    <w:basedOn w:val="HabraTextChar"/>
    <w:link w:val="HabraDrazba"/>
    <w:rsid w:val="006036AE"/>
    <w:rPr>
      <w:szCs w:val="36"/>
    </w:rPr>
  </w:style>
  <w:style w:type="character" w:customStyle="1" w:styleId="HabraTextTun0">
    <w:name w:val="HabraTextTučné"/>
    <w:basedOn w:val="HabraTextChar"/>
    <w:uiPriority w:val="1"/>
    <w:qFormat/>
    <w:rsid w:val="008663F9"/>
    <w:rPr>
      <w:rFonts w:ascii="Times New Roman" w:eastAsia="Times New Roman" w:hAnsi="Times New Roman" w:cs="Times New Roman"/>
      <w:b/>
      <w:sz w:val="20"/>
      <w:szCs w:val="36"/>
      <w:lang w:eastAsia="cs-CZ"/>
    </w:rPr>
  </w:style>
  <w:style w:type="character" w:customStyle="1" w:styleId="HabraPodnadpisChar">
    <w:name w:val="HabraPodnadpis Char"/>
    <w:basedOn w:val="Standardnpsmoodstavce"/>
    <w:link w:val="HabraPodnadpis"/>
    <w:rsid w:val="00ED79DE"/>
    <w:rPr>
      <w:b/>
      <w:sz w:val="24"/>
    </w:rPr>
  </w:style>
  <w:style w:type="paragraph" w:customStyle="1" w:styleId="HabraTextTucne">
    <w:name w:val="HabraTextTucne"/>
    <w:basedOn w:val="HabraText"/>
    <w:link w:val="HabraTextTucneChar"/>
    <w:rsid w:val="00AF77B3"/>
    <w:pPr>
      <w:contextualSpacing w:val="0"/>
    </w:pPr>
    <w:rPr>
      <w:b/>
      <w:bCs w:val="0"/>
      <w:color w:val="000000"/>
    </w:rPr>
  </w:style>
  <w:style w:type="character" w:customStyle="1" w:styleId="HabraTextTucneChar">
    <w:name w:val="HabraTextTucne Char"/>
    <w:basedOn w:val="HabraTextChar"/>
    <w:link w:val="HabraTextTucne"/>
    <w:rsid w:val="00AF77B3"/>
    <w:rPr>
      <w:b/>
      <w:color w:val="000000"/>
    </w:rPr>
  </w:style>
  <w:style w:type="character" w:customStyle="1" w:styleId="ZkladntextChar">
    <w:name w:val="Základní text Char"/>
    <w:basedOn w:val="Standardnpsmoodstavce"/>
    <w:link w:val="Zkladntext"/>
    <w:rsid w:val="00756484"/>
    <w:rPr>
      <w:color w:val="000000"/>
    </w:rPr>
  </w:style>
  <w:style w:type="character" w:customStyle="1" w:styleId="Zkladntext3Char">
    <w:name w:val="Základní text 3 Char"/>
    <w:basedOn w:val="Standardnpsmoodstavce"/>
    <w:link w:val="Zkladntext3"/>
    <w:rsid w:val="00756484"/>
    <w:rPr>
      <w:color w:val="000000"/>
    </w:rPr>
  </w:style>
  <w:style w:type="paragraph" w:customStyle="1" w:styleId="HabraLIteratura0">
    <w:name w:val="HabraLIteratura"/>
    <w:basedOn w:val="HabraDrazba"/>
    <w:next w:val="HabraNadpisLekce"/>
    <w:link w:val="HabraLIteraturaChar0"/>
    <w:qFormat/>
    <w:rsid w:val="004E5C79"/>
    <w:pPr>
      <w:spacing w:after="0"/>
    </w:pPr>
    <w:rPr>
      <w:i/>
      <w:color w:val="000000"/>
      <w:szCs w:val="20"/>
    </w:rPr>
  </w:style>
  <w:style w:type="character" w:customStyle="1" w:styleId="HabraLIteraturaChar0">
    <w:name w:val="HabraLIteratura Char"/>
    <w:basedOn w:val="HabraDrazbaChar"/>
    <w:link w:val="HabraLIteratura0"/>
    <w:rsid w:val="004E5C79"/>
    <w:rPr>
      <w:i/>
      <w:color w:val="000000"/>
    </w:rPr>
  </w:style>
</w:styles>
</file>

<file path=word/webSettings.xml><?xml version="1.0" encoding="utf-8"?>
<w:webSettings xmlns:r="http://schemas.openxmlformats.org/officeDocument/2006/relationships" xmlns:w="http://schemas.openxmlformats.org/wordprocessingml/2006/main">
  <w:divs>
    <w:div w:id="1066685276">
      <w:bodyDiv w:val="1"/>
      <w:marLeft w:val="0"/>
      <w:marRight w:val="0"/>
      <w:marTop w:val="0"/>
      <w:marBottom w:val="0"/>
      <w:divBdr>
        <w:top w:val="none" w:sz="0" w:space="0" w:color="auto"/>
        <w:left w:val="none" w:sz="0" w:space="0" w:color="auto"/>
        <w:bottom w:val="none" w:sz="0" w:space="0" w:color="auto"/>
        <w:right w:val="none" w:sz="0" w:space="0" w:color="auto"/>
      </w:divBdr>
    </w:div>
    <w:div w:id="171423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G:\!HabraStyl\habra.dotx"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BE24E8-EC30-4D7E-BD25-FA1E4903A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habra</Template>
  <TotalTime>548</TotalTime>
  <Pages>59</Pages>
  <Words>15092</Words>
  <Characters>89044</Characters>
  <Application>Microsoft Office Word</Application>
  <DocSecurity>0</DocSecurity>
  <Lines>742</Lines>
  <Paragraphs>207</Paragraphs>
  <ScaleCrop>false</ScaleCrop>
  <HeadingPairs>
    <vt:vector size="2" baseType="variant">
      <vt:variant>
        <vt:lpstr>Název</vt:lpstr>
      </vt:variant>
      <vt:variant>
        <vt:i4>1</vt:i4>
      </vt:variant>
    </vt:vector>
  </HeadingPairs>
  <TitlesOfParts>
    <vt:vector size="1" baseType="lpstr">
      <vt:lpstr>Havířovská bridžová akademie</vt:lpstr>
    </vt:vector>
  </TitlesOfParts>
  <Company>Bridžový klub Havířov</Company>
  <LinksUpToDate>false</LinksUpToDate>
  <CharactersWithSpaces>103929</CharactersWithSpaces>
  <SharedDoc>false</SharedDoc>
  <HLinks>
    <vt:vector size="228" baseType="variant">
      <vt:variant>
        <vt:i4>1114165</vt:i4>
      </vt:variant>
      <vt:variant>
        <vt:i4>224</vt:i4>
      </vt:variant>
      <vt:variant>
        <vt:i4>0</vt:i4>
      </vt:variant>
      <vt:variant>
        <vt:i4>5</vt:i4>
      </vt:variant>
      <vt:variant>
        <vt:lpwstr/>
      </vt:variant>
      <vt:variant>
        <vt:lpwstr>_Toc220464148</vt:lpwstr>
      </vt:variant>
      <vt:variant>
        <vt:i4>1114165</vt:i4>
      </vt:variant>
      <vt:variant>
        <vt:i4>218</vt:i4>
      </vt:variant>
      <vt:variant>
        <vt:i4>0</vt:i4>
      </vt:variant>
      <vt:variant>
        <vt:i4>5</vt:i4>
      </vt:variant>
      <vt:variant>
        <vt:lpwstr/>
      </vt:variant>
      <vt:variant>
        <vt:lpwstr>_Toc220464147</vt:lpwstr>
      </vt:variant>
      <vt:variant>
        <vt:i4>1114165</vt:i4>
      </vt:variant>
      <vt:variant>
        <vt:i4>212</vt:i4>
      </vt:variant>
      <vt:variant>
        <vt:i4>0</vt:i4>
      </vt:variant>
      <vt:variant>
        <vt:i4>5</vt:i4>
      </vt:variant>
      <vt:variant>
        <vt:lpwstr/>
      </vt:variant>
      <vt:variant>
        <vt:lpwstr>_Toc220464146</vt:lpwstr>
      </vt:variant>
      <vt:variant>
        <vt:i4>1114165</vt:i4>
      </vt:variant>
      <vt:variant>
        <vt:i4>206</vt:i4>
      </vt:variant>
      <vt:variant>
        <vt:i4>0</vt:i4>
      </vt:variant>
      <vt:variant>
        <vt:i4>5</vt:i4>
      </vt:variant>
      <vt:variant>
        <vt:lpwstr/>
      </vt:variant>
      <vt:variant>
        <vt:lpwstr>_Toc220464145</vt:lpwstr>
      </vt:variant>
      <vt:variant>
        <vt:i4>1114165</vt:i4>
      </vt:variant>
      <vt:variant>
        <vt:i4>200</vt:i4>
      </vt:variant>
      <vt:variant>
        <vt:i4>0</vt:i4>
      </vt:variant>
      <vt:variant>
        <vt:i4>5</vt:i4>
      </vt:variant>
      <vt:variant>
        <vt:lpwstr/>
      </vt:variant>
      <vt:variant>
        <vt:lpwstr>_Toc220464144</vt:lpwstr>
      </vt:variant>
      <vt:variant>
        <vt:i4>1114165</vt:i4>
      </vt:variant>
      <vt:variant>
        <vt:i4>194</vt:i4>
      </vt:variant>
      <vt:variant>
        <vt:i4>0</vt:i4>
      </vt:variant>
      <vt:variant>
        <vt:i4>5</vt:i4>
      </vt:variant>
      <vt:variant>
        <vt:lpwstr/>
      </vt:variant>
      <vt:variant>
        <vt:lpwstr>_Toc220464143</vt:lpwstr>
      </vt:variant>
      <vt:variant>
        <vt:i4>1114165</vt:i4>
      </vt:variant>
      <vt:variant>
        <vt:i4>188</vt:i4>
      </vt:variant>
      <vt:variant>
        <vt:i4>0</vt:i4>
      </vt:variant>
      <vt:variant>
        <vt:i4>5</vt:i4>
      </vt:variant>
      <vt:variant>
        <vt:lpwstr/>
      </vt:variant>
      <vt:variant>
        <vt:lpwstr>_Toc220464142</vt:lpwstr>
      </vt:variant>
      <vt:variant>
        <vt:i4>1114165</vt:i4>
      </vt:variant>
      <vt:variant>
        <vt:i4>182</vt:i4>
      </vt:variant>
      <vt:variant>
        <vt:i4>0</vt:i4>
      </vt:variant>
      <vt:variant>
        <vt:i4>5</vt:i4>
      </vt:variant>
      <vt:variant>
        <vt:lpwstr/>
      </vt:variant>
      <vt:variant>
        <vt:lpwstr>_Toc220464141</vt:lpwstr>
      </vt:variant>
      <vt:variant>
        <vt:i4>1114165</vt:i4>
      </vt:variant>
      <vt:variant>
        <vt:i4>176</vt:i4>
      </vt:variant>
      <vt:variant>
        <vt:i4>0</vt:i4>
      </vt:variant>
      <vt:variant>
        <vt:i4>5</vt:i4>
      </vt:variant>
      <vt:variant>
        <vt:lpwstr/>
      </vt:variant>
      <vt:variant>
        <vt:lpwstr>_Toc220464140</vt:lpwstr>
      </vt:variant>
      <vt:variant>
        <vt:i4>1441845</vt:i4>
      </vt:variant>
      <vt:variant>
        <vt:i4>170</vt:i4>
      </vt:variant>
      <vt:variant>
        <vt:i4>0</vt:i4>
      </vt:variant>
      <vt:variant>
        <vt:i4>5</vt:i4>
      </vt:variant>
      <vt:variant>
        <vt:lpwstr/>
      </vt:variant>
      <vt:variant>
        <vt:lpwstr>_Toc220464139</vt:lpwstr>
      </vt:variant>
      <vt:variant>
        <vt:i4>1441845</vt:i4>
      </vt:variant>
      <vt:variant>
        <vt:i4>164</vt:i4>
      </vt:variant>
      <vt:variant>
        <vt:i4>0</vt:i4>
      </vt:variant>
      <vt:variant>
        <vt:i4>5</vt:i4>
      </vt:variant>
      <vt:variant>
        <vt:lpwstr/>
      </vt:variant>
      <vt:variant>
        <vt:lpwstr>_Toc220464138</vt:lpwstr>
      </vt:variant>
      <vt:variant>
        <vt:i4>1441845</vt:i4>
      </vt:variant>
      <vt:variant>
        <vt:i4>158</vt:i4>
      </vt:variant>
      <vt:variant>
        <vt:i4>0</vt:i4>
      </vt:variant>
      <vt:variant>
        <vt:i4>5</vt:i4>
      </vt:variant>
      <vt:variant>
        <vt:lpwstr/>
      </vt:variant>
      <vt:variant>
        <vt:lpwstr>_Toc220464137</vt:lpwstr>
      </vt:variant>
      <vt:variant>
        <vt:i4>1441845</vt:i4>
      </vt:variant>
      <vt:variant>
        <vt:i4>152</vt:i4>
      </vt:variant>
      <vt:variant>
        <vt:i4>0</vt:i4>
      </vt:variant>
      <vt:variant>
        <vt:i4>5</vt:i4>
      </vt:variant>
      <vt:variant>
        <vt:lpwstr/>
      </vt:variant>
      <vt:variant>
        <vt:lpwstr>_Toc220464136</vt:lpwstr>
      </vt:variant>
      <vt:variant>
        <vt:i4>1441845</vt:i4>
      </vt:variant>
      <vt:variant>
        <vt:i4>146</vt:i4>
      </vt:variant>
      <vt:variant>
        <vt:i4>0</vt:i4>
      </vt:variant>
      <vt:variant>
        <vt:i4>5</vt:i4>
      </vt:variant>
      <vt:variant>
        <vt:lpwstr/>
      </vt:variant>
      <vt:variant>
        <vt:lpwstr>_Toc220464135</vt:lpwstr>
      </vt:variant>
      <vt:variant>
        <vt:i4>1441845</vt:i4>
      </vt:variant>
      <vt:variant>
        <vt:i4>140</vt:i4>
      </vt:variant>
      <vt:variant>
        <vt:i4>0</vt:i4>
      </vt:variant>
      <vt:variant>
        <vt:i4>5</vt:i4>
      </vt:variant>
      <vt:variant>
        <vt:lpwstr/>
      </vt:variant>
      <vt:variant>
        <vt:lpwstr>_Toc220464134</vt:lpwstr>
      </vt:variant>
      <vt:variant>
        <vt:i4>1441845</vt:i4>
      </vt:variant>
      <vt:variant>
        <vt:i4>134</vt:i4>
      </vt:variant>
      <vt:variant>
        <vt:i4>0</vt:i4>
      </vt:variant>
      <vt:variant>
        <vt:i4>5</vt:i4>
      </vt:variant>
      <vt:variant>
        <vt:lpwstr/>
      </vt:variant>
      <vt:variant>
        <vt:lpwstr>_Toc220464133</vt:lpwstr>
      </vt:variant>
      <vt:variant>
        <vt:i4>1441845</vt:i4>
      </vt:variant>
      <vt:variant>
        <vt:i4>128</vt:i4>
      </vt:variant>
      <vt:variant>
        <vt:i4>0</vt:i4>
      </vt:variant>
      <vt:variant>
        <vt:i4>5</vt:i4>
      </vt:variant>
      <vt:variant>
        <vt:lpwstr/>
      </vt:variant>
      <vt:variant>
        <vt:lpwstr>_Toc220464132</vt:lpwstr>
      </vt:variant>
      <vt:variant>
        <vt:i4>1441845</vt:i4>
      </vt:variant>
      <vt:variant>
        <vt:i4>122</vt:i4>
      </vt:variant>
      <vt:variant>
        <vt:i4>0</vt:i4>
      </vt:variant>
      <vt:variant>
        <vt:i4>5</vt:i4>
      </vt:variant>
      <vt:variant>
        <vt:lpwstr/>
      </vt:variant>
      <vt:variant>
        <vt:lpwstr>_Toc220464131</vt:lpwstr>
      </vt:variant>
      <vt:variant>
        <vt:i4>1441845</vt:i4>
      </vt:variant>
      <vt:variant>
        <vt:i4>116</vt:i4>
      </vt:variant>
      <vt:variant>
        <vt:i4>0</vt:i4>
      </vt:variant>
      <vt:variant>
        <vt:i4>5</vt:i4>
      </vt:variant>
      <vt:variant>
        <vt:lpwstr/>
      </vt:variant>
      <vt:variant>
        <vt:lpwstr>_Toc220464130</vt:lpwstr>
      </vt:variant>
      <vt:variant>
        <vt:i4>1507381</vt:i4>
      </vt:variant>
      <vt:variant>
        <vt:i4>110</vt:i4>
      </vt:variant>
      <vt:variant>
        <vt:i4>0</vt:i4>
      </vt:variant>
      <vt:variant>
        <vt:i4>5</vt:i4>
      </vt:variant>
      <vt:variant>
        <vt:lpwstr/>
      </vt:variant>
      <vt:variant>
        <vt:lpwstr>_Toc220464129</vt:lpwstr>
      </vt:variant>
      <vt:variant>
        <vt:i4>1507381</vt:i4>
      </vt:variant>
      <vt:variant>
        <vt:i4>104</vt:i4>
      </vt:variant>
      <vt:variant>
        <vt:i4>0</vt:i4>
      </vt:variant>
      <vt:variant>
        <vt:i4>5</vt:i4>
      </vt:variant>
      <vt:variant>
        <vt:lpwstr/>
      </vt:variant>
      <vt:variant>
        <vt:lpwstr>_Toc220464128</vt:lpwstr>
      </vt:variant>
      <vt:variant>
        <vt:i4>1507381</vt:i4>
      </vt:variant>
      <vt:variant>
        <vt:i4>98</vt:i4>
      </vt:variant>
      <vt:variant>
        <vt:i4>0</vt:i4>
      </vt:variant>
      <vt:variant>
        <vt:i4>5</vt:i4>
      </vt:variant>
      <vt:variant>
        <vt:lpwstr/>
      </vt:variant>
      <vt:variant>
        <vt:lpwstr>_Toc220464127</vt:lpwstr>
      </vt:variant>
      <vt:variant>
        <vt:i4>1507381</vt:i4>
      </vt:variant>
      <vt:variant>
        <vt:i4>92</vt:i4>
      </vt:variant>
      <vt:variant>
        <vt:i4>0</vt:i4>
      </vt:variant>
      <vt:variant>
        <vt:i4>5</vt:i4>
      </vt:variant>
      <vt:variant>
        <vt:lpwstr/>
      </vt:variant>
      <vt:variant>
        <vt:lpwstr>_Toc220464126</vt:lpwstr>
      </vt:variant>
      <vt:variant>
        <vt:i4>1507381</vt:i4>
      </vt:variant>
      <vt:variant>
        <vt:i4>86</vt:i4>
      </vt:variant>
      <vt:variant>
        <vt:i4>0</vt:i4>
      </vt:variant>
      <vt:variant>
        <vt:i4>5</vt:i4>
      </vt:variant>
      <vt:variant>
        <vt:lpwstr/>
      </vt:variant>
      <vt:variant>
        <vt:lpwstr>_Toc220464125</vt:lpwstr>
      </vt:variant>
      <vt:variant>
        <vt:i4>1507381</vt:i4>
      </vt:variant>
      <vt:variant>
        <vt:i4>80</vt:i4>
      </vt:variant>
      <vt:variant>
        <vt:i4>0</vt:i4>
      </vt:variant>
      <vt:variant>
        <vt:i4>5</vt:i4>
      </vt:variant>
      <vt:variant>
        <vt:lpwstr/>
      </vt:variant>
      <vt:variant>
        <vt:lpwstr>_Toc220464124</vt:lpwstr>
      </vt:variant>
      <vt:variant>
        <vt:i4>1507381</vt:i4>
      </vt:variant>
      <vt:variant>
        <vt:i4>74</vt:i4>
      </vt:variant>
      <vt:variant>
        <vt:i4>0</vt:i4>
      </vt:variant>
      <vt:variant>
        <vt:i4>5</vt:i4>
      </vt:variant>
      <vt:variant>
        <vt:lpwstr/>
      </vt:variant>
      <vt:variant>
        <vt:lpwstr>_Toc220464123</vt:lpwstr>
      </vt:variant>
      <vt:variant>
        <vt:i4>1507381</vt:i4>
      </vt:variant>
      <vt:variant>
        <vt:i4>68</vt:i4>
      </vt:variant>
      <vt:variant>
        <vt:i4>0</vt:i4>
      </vt:variant>
      <vt:variant>
        <vt:i4>5</vt:i4>
      </vt:variant>
      <vt:variant>
        <vt:lpwstr/>
      </vt:variant>
      <vt:variant>
        <vt:lpwstr>_Toc220464122</vt:lpwstr>
      </vt:variant>
      <vt:variant>
        <vt:i4>1507381</vt:i4>
      </vt:variant>
      <vt:variant>
        <vt:i4>62</vt:i4>
      </vt:variant>
      <vt:variant>
        <vt:i4>0</vt:i4>
      </vt:variant>
      <vt:variant>
        <vt:i4>5</vt:i4>
      </vt:variant>
      <vt:variant>
        <vt:lpwstr/>
      </vt:variant>
      <vt:variant>
        <vt:lpwstr>_Toc220464121</vt:lpwstr>
      </vt:variant>
      <vt:variant>
        <vt:i4>1507381</vt:i4>
      </vt:variant>
      <vt:variant>
        <vt:i4>56</vt:i4>
      </vt:variant>
      <vt:variant>
        <vt:i4>0</vt:i4>
      </vt:variant>
      <vt:variant>
        <vt:i4>5</vt:i4>
      </vt:variant>
      <vt:variant>
        <vt:lpwstr/>
      </vt:variant>
      <vt:variant>
        <vt:lpwstr>_Toc220464120</vt:lpwstr>
      </vt:variant>
      <vt:variant>
        <vt:i4>1310773</vt:i4>
      </vt:variant>
      <vt:variant>
        <vt:i4>50</vt:i4>
      </vt:variant>
      <vt:variant>
        <vt:i4>0</vt:i4>
      </vt:variant>
      <vt:variant>
        <vt:i4>5</vt:i4>
      </vt:variant>
      <vt:variant>
        <vt:lpwstr/>
      </vt:variant>
      <vt:variant>
        <vt:lpwstr>_Toc220464119</vt:lpwstr>
      </vt:variant>
      <vt:variant>
        <vt:i4>1310773</vt:i4>
      </vt:variant>
      <vt:variant>
        <vt:i4>44</vt:i4>
      </vt:variant>
      <vt:variant>
        <vt:i4>0</vt:i4>
      </vt:variant>
      <vt:variant>
        <vt:i4>5</vt:i4>
      </vt:variant>
      <vt:variant>
        <vt:lpwstr/>
      </vt:variant>
      <vt:variant>
        <vt:lpwstr>_Toc220464118</vt:lpwstr>
      </vt:variant>
      <vt:variant>
        <vt:i4>1310773</vt:i4>
      </vt:variant>
      <vt:variant>
        <vt:i4>38</vt:i4>
      </vt:variant>
      <vt:variant>
        <vt:i4>0</vt:i4>
      </vt:variant>
      <vt:variant>
        <vt:i4>5</vt:i4>
      </vt:variant>
      <vt:variant>
        <vt:lpwstr/>
      </vt:variant>
      <vt:variant>
        <vt:lpwstr>_Toc220464117</vt:lpwstr>
      </vt:variant>
      <vt:variant>
        <vt:i4>1310773</vt:i4>
      </vt:variant>
      <vt:variant>
        <vt:i4>32</vt:i4>
      </vt:variant>
      <vt:variant>
        <vt:i4>0</vt:i4>
      </vt:variant>
      <vt:variant>
        <vt:i4>5</vt:i4>
      </vt:variant>
      <vt:variant>
        <vt:lpwstr/>
      </vt:variant>
      <vt:variant>
        <vt:lpwstr>_Toc220464116</vt:lpwstr>
      </vt:variant>
      <vt:variant>
        <vt:i4>1310773</vt:i4>
      </vt:variant>
      <vt:variant>
        <vt:i4>26</vt:i4>
      </vt:variant>
      <vt:variant>
        <vt:i4>0</vt:i4>
      </vt:variant>
      <vt:variant>
        <vt:i4>5</vt:i4>
      </vt:variant>
      <vt:variant>
        <vt:lpwstr/>
      </vt:variant>
      <vt:variant>
        <vt:lpwstr>_Toc220464115</vt:lpwstr>
      </vt:variant>
      <vt:variant>
        <vt:i4>1310773</vt:i4>
      </vt:variant>
      <vt:variant>
        <vt:i4>20</vt:i4>
      </vt:variant>
      <vt:variant>
        <vt:i4>0</vt:i4>
      </vt:variant>
      <vt:variant>
        <vt:i4>5</vt:i4>
      </vt:variant>
      <vt:variant>
        <vt:lpwstr/>
      </vt:variant>
      <vt:variant>
        <vt:lpwstr>_Toc220464114</vt:lpwstr>
      </vt:variant>
      <vt:variant>
        <vt:i4>1310773</vt:i4>
      </vt:variant>
      <vt:variant>
        <vt:i4>14</vt:i4>
      </vt:variant>
      <vt:variant>
        <vt:i4>0</vt:i4>
      </vt:variant>
      <vt:variant>
        <vt:i4>5</vt:i4>
      </vt:variant>
      <vt:variant>
        <vt:lpwstr/>
      </vt:variant>
      <vt:variant>
        <vt:lpwstr>_Toc220464113</vt:lpwstr>
      </vt:variant>
      <vt:variant>
        <vt:i4>1310773</vt:i4>
      </vt:variant>
      <vt:variant>
        <vt:i4>8</vt:i4>
      </vt:variant>
      <vt:variant>
        <vt:i4>0</vt:i4>
      </vt:variant>
      <vt:variant>
        <vt:i4>5</vt:i4>
      </vt:variant>
      <vt:variant>
        <vt:lpwstr/>
      </vt:variant>
      <vt:variant>
        <vt:lpwstr>_Toc220464112</vt:lpwstr>
      </vt:variant>
      <vt:variant>
        <vt:i4>1310773</vt:i4>
      </vt:variant>
      <vt:variant>
        <vt:i4>2</vt:i4>
      </vt:variant>
      <vt:variant>
        <vt:i4>0</vt:i4>
      </vt:variant>
      <vt:variant>
        <vt:i4>5</vt:i4>
      </vt:variant>
      <vt:variant>
        <vt:lpwstr/>
      </vt:variant>
      <vt:variant>
        <vt:lpwstr>_Toc220464111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Havířovská bridžová akademie</dc:title>
  <dc:subject>Ročník 2 – školka</dc:subject>
  <dc:creator>JAROSLAV HÁJEK</dc:creator>
  <cp:lastModifiedBy>mat1</cp:lastModifiedBy>
  <cp:revision>61</cp:revision>
  <cp:lastPrinted>2013-09-13T08:52:00Z</cp:lastPrinted>
  <dcterms:created xsi:type="dcterms:W3CDTF">2012-03-16T07:52:00Z</dcterms:created>
  <dcterms:modified xsi:type="dcterms:W3CDTF">2013-09-25T12:57:00Z</dcterms:modified>
</cp:coreProperties>
</file>
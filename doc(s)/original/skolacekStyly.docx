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Default="006E642E" w:rsidP="00130A50"/>
        <w:p w:rsidR="006E642E" w:rsidRDefault="00A238DF">
          <w:r>
            <w:rPr>
              <w:noProof/>
              <w:lang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78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val="0"/>
                            <w:color w:val="808080" w:themeColor="text1" w:themeTint="7F"/>
                            <w:sz w:val="32"/>
                            <w:szCs w:val="32"/>
                          </w:rPr>
                          <w:alias w:val="Společnost"/>
                          <w:id w:val="15866524"/>
                          <w:dataBinding w:prefixMappings="xmlns:ns0='http://schemas.openxmlformats.org/officeDocument/2006/extended-properties'" w:xpath="/ns0:Properties[1]/ns0:Company[1]" w:storeItemID="{6668398D-A668-4E3E-A5EB-62B293D839F1}"/>
                          <w:text/>
                        </w:sdtPr>
                        <w:sdtContent>
                          <w:p w:rsidR="00A21F6B" w:rsidRDefault="00A21F6B">
                            <w:pPr>
                              <w:rPr>
                                <w:b/>
                                <w:bCs w:val="0"/>
                                <w:color w:val="808080" w:themeColor="text1" w:themeTint="7F"/>
                                <w:sz w:val="32"/>
                                <w:szCs w:val="32"/>
                              </w:rPr>
                            </w:pPr>
                            <w:r>
                              <w:rPr>
                                <w:b/>
                                <w:bCs w:val="0"/>
                                <w:color w:val="808080" w:themeColor="text1" w:themeTint="7F"/>
                                <w:sz w:val="32"/>
                                <w:szCs w:val="32"/>
                              </w:rPr>
                              <w:t>BK Havířov</w:t>
                            </w:r>
                          </w:p>
                        </w:sdtContent>
                      </w:sdt>
                      <w:p w:rsidR="00A21F6B" w:rsidRDefault="00A21F6B">
                        <w:pPr>
                          <w:rPr>
                            <w:b/>
                            <w:bCs w:val="0"/>
                            <w:color w:val="808080" w:themeColor="text1" w:themeTint="7F"/>
                            <w:sz w:val="32"/>
                            <w:szCs w:val="32"/>
                          </w:rPr>
                        </w:pPr>
                      </w:p>
                    </w:txbxContent>
                  </v:textbox>
                </v:rect>
                <v:rect id="_x0000_s1039" style="position:absolute;left:6494;top:11160;width:4998;height:1110;mso-position-horizontal-relative:margin;mso-position-vertical-relative:margin" filled="f" stroked="f">
                  <v:textbox style="mso-next-textbox:#_x0000_s1039;mso-fit-shape-to-text:t">
                    <w:txbxContent>
                      <w:sdt>
                        <w:sdtPr>
                          <w:rPr>
                            <w:sz w:val="96"/>
                            <w:szCs w:val="96"/>
                          </w:rPr>
                          <w:alias w:val="Rok"/>
                          <w:id w:val="18366977"/>
                          <w:dataBinding w:prefixMappings="xmlns:ns0='http://schemas.microsoft.com/office/2006/coverPageProps'" w:xpath="/ns0:CoverPageProperties[1]/ns0:PublishDate[1]" w:storeItemID="{55AF091B-3C7A-41E3-B477-F2FDAA23CFDA}"/>
                          <w:date w:fullDate="2010-10-19T00:00:00Z">
                            <w:dateFormat w:val="yyyy"/>
                            <w:lid w:val="cs-CZ"/>
                            <w:storeMappedDataAs w:val="dateTime"/>
                            <w:calendar w:val="gregorian"/>
                          </w:date>
                        </w:sdtPr>
                        <w:sdtContent>
                          <w:p w:rsidR="00A21F6B" w:rsidRDefault="00A21F6B">
                            <w:pPr>
                              <w:jc w:val="right"/>
                              <w:rPr>
                                <w:sz w:val="96"/>
                                <w:szCs w:val="96"/>
                              </w:rPr>
                            </w:pPr>
                            <w:r>
                              <w:rPr>
                                <w:sz w:val="96"/>
                                <w:szCs w:val="96"/>
                              </w:rPr>
                              <w:t>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val="0"/>
                            <w:color w:val="1F497D" w:themeColor="text2"/>
                            <w:sz w:val="72"/>
                            <w:szCs w:val="72"/>
                          </w:rPr>
                          <w:alias w:val="Název"/>
                          <w:id w:val="15866532"/>
                          <w:dataBinding w:prefixMappings="xmlns:ns0='http://schemas.openxmlformats.org/package/2006/metadata/core-properties' xmlns:ns1='http://purl.org/dc/elements/1.1/'" w:xpath="/ns0:coreProperties[1]/ns1:title[1]" w:storeItemID="{6C3C8BC8-F283-45AE-878A-BAB7291924A1}"/>
                          <w:text/>
                        </w:sdtPr>
                        <w:sdtContent>
                          <w:p w:rsidR="00A21F6B" w:rsidRDefault="00A21F6B">
                            <w:pPr>
                              <w:rPr>
                                <w:b/>
                                <w:bCs w:val="0"/>
                                <w:color w:val="1F497D" w:themeColor="text2"/>
                                <w:sz w:val="72"/>
                                <w:szCs w:val="72"/>
                              </w:rPr>
                            </w:pPr>
                            <w:r>
                              <w:rPr>
                                <w:b/>
                                <w:bCs w:val="0"/>
                                <w:color w:val="1F497D" w:themeColor="text2"/>
                                <w:sz w:val="72"/>
                                <w:szCs w:val="72"/>
                              </w:rPr>
                              <w:t>Havířovská bridžová akademie</w:t>
                            </w:r>
                          </w:p>
                        </w:sdtContent>
                      </w:sdt>
                      <w:sdt>
                        <w:sdtPr>
                          <w:rPr>
                            <w:b/>
                            <w:bCs w:val="0"/>
                            <w:color w:val="4F81BD" w:themeColor="accent1"/>
                            <w:sz w:val="40"/>
                            <w:szCs w:val="40"/>
                          </w:rPr>
                          <w:alias w:val="Podtitul"/>
                          <w:id w:val="15866538"/>
                          <w:dataBinding w:prefixMappings="xmlns:ns0='http://schemas.openxmlformats.org/package/2006/metadata/core-properties' xmlns:ns1='http://purl.org/dc/elements/1.1/'" w:xpath="/ns0:coreProperties[1]/ns1:subject[1]" w:storeItemID="{6C3C8BC8-F283-45AE-878A-BAB7291924A1}"/>
                          <w:text/>
                        </w:sdtPr>
                        <w:sdtContent>
                          <w:p w:rsidR="00A21F6B" w:rsidRDefault="00A21F6B">
                            <w:pPr>
                              <w:rPr>
                                <w:b/>
                                <w:bCs w:val="0"/>
                                <w:color w:val="4F81BD" w:themeColor="accent1"/>
                                <w:sz w:val="40"/>
                                <w:szCs w:val="40"/>
                              </w:rPr>
                            </w:pPr>
                            <w:r>
                              <w:rPr>
                                <w:b/>
                                <w:bCs w:val="0"/>
                                <w:color w:val="4F81BD" w:themeColor="accent1"/>
                                <w:sz w:val="40"/>
                                <w:szCs w:val="40"/>
                              </w:rPr>
                              <w:t>Ročník 3 – školáček</w:t>
                            </w:r>
                          </w:p>
                        </w:sdtContent>
                      </w:sdt>
                      <w:sdt>
                        <w:sdtPr>
                          <w:rPr>
                            <w:b/>
                            <w:bCs w:val="0"/>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A21F6B" w:rsidRDefault="00A21F6B">
                            <w:pPr>
                              <w:rPr>
                                <w:b/>
                                <w:bCs w:val="0"/>
                                <w:color w:val="808080" w:themeColor="text1" w:themeTint="7F"/>
                                <w:sz w:val="32"/>
                                <w:szCs w:val="32"/>
                              </w:rPr>
                            </w:pPr>
                            <w:r>
                              <w:rPr>
                                <w:b/>
                                <w:bCs w:val="0"/>
                                <w:color w:val="808080" w:themeColor="text1" w:themeTint="7F"/>
                                <w:sz w:val="32"/>
                                <w:szCs w:val="32"/>
                              </w:rPr>
                              <w:t>Jaroslav Hájek</w:t>
                            </w:r>
                          </w:p>
                        </w:sdtContent>
                      </w:sdt>
                      <w:p w:rsidR="00A21F6B" w:rsidRDefault="00A21F6B">
                        <w:pPr>
                          <w:rPr>
                            <w:b/>
                            <w:bCs w:val="0"/>
                            <w:color w:val="808080" w:themeColor="text1" w:themeTint="7F"/>
                            <w:sz w:val="32"/>
                            <w:szCs w:val="32"/>
                          </w:rPr>
                        </w:pPr>
                      </w:p>
                    </w:txbxContent>
                  </v:textbox>
                </v:rect>
                <w10:wrap anchorx="page" anchory="margin"/>
              </v:group>
            </w:pict>
          </w:r>
        </w:p>
        <w:p w:rsidR="006E642E" w:rsidRDefault="006E642E">
          <w:r>
            <w:br w:type="page"/>
          </w:r>
        </w:p>
      </w:sdtContent>
    </w:sdt>
    <w:p w:rsidR="009E7C6F" w:rsidRPr="001171A0" w:rsidRDefault="009E7C6F" w:rsidP="009E7C6F">
      <w:pPr>
        <w:pStyle w:val="HabraNadpisUvod"/>
      </w:pPr>
      <w:bookmarkStart w:id="0" w:name="_Toc171671597"/>
      <w:bookmarkStart w:id="1" w:name="_Toc173737412"/>
      <w:bookmarkStart w:id="2" w:name="_Toc173740764"/>
      <w:bookmarkStart w:id="3" w:name="_Toc173741276"/>
      <w:bookmarkStart w:id="4" w:name="_Toc182458856"/>
      <w:bookmarkStart w:id="5" w:name="_Toc272699112"/>
      <w:r w:rsidRPr="001171A0">
        <w:lastRenderedPageBreak/>
        <w:t>Úvod</w:t>
      </w:r>
      <w:bookmarkEnd w:id="0"/>
      <w:bookmarkEnd w:id="1"/>
      <w:bookmarkEnd w:id="2"/>
      <w:bookmarkEnd w:id="3"/>
      <w:bookmarkEnd w:id="4"/>
      <w:bookmarkEnd w:id="5"/>
    </w:p>
    <w:p w:rsidR="009E7C6F" w:rsidRDefault="009E7C6F" w:rsidP="009E7C6F">
      <w:pPr>
        <w:pStyle w:val="HabraText"/>
      </w:pPr>
      <w:r>
        <w:t>Třetí ročník nebude žádnou revolucí v bridžových činnostech, ale měl by být výraznějším zkvalitněním bridžového myšlení a také zde bude dotvořena základní verze systému Lepší levná. Ještě dva další roky budou pak vaši svěřenci tento systém zdokonalovat, ale už jen v maličkostech, hlavní principy systému budou dovršeny letos.</w:t>
      </w:r>
    </w:p>
    <w:p w:rsidR="009E7C6F" w:rsidRDefault="009E7C6F" w:rsidP="009E7C6F">
      <w:pPr>
        <w:pStyle w:val="HabraText"/>
      </w:pPr>
      <w:r>
        <w:t xml:space="preserve">V oblasti sehrávky budeme dále pracovat s Bridže Masterem na úrovni 1M, budeme se učit rozehrávat barvy, probereme pravděpodobnosti rozloh. Celý letošní kurs je nasměrován především k vylepšení hráčské techniky. V oblasti dražby budeme účelněji a </w:t>
      </w:r>
      <w:proofErr w:type="spellStart"/>
      <w:r>
        <w:t>bridžověji</w:t>
      </w:r>
      <w:proofErr w:type="spellEnd"/>
      <w:r>
        <w:t xml:space="preserve"> ohodnocovat list, naučíme se blokovat, přidáme konvence Pokus o hru, </w:t>
      </w:r>
      <w:proofErr w:type="spellStart"/>
      <w:r>
        <w:t>Multi</w:t>
      </w:r>
      <w:proofErr w:type="spellEnd"/>
      <w:r>
        <w:t xml:space="preserve"> a s ním dvojbarevná zahájení na druhém stupni, DRURY na třetím místě i v zásahu, naučíme se dražit levné barvy po zahájení 1BT a provedeme trochu podrobnější exkurzi do obrany s tím, že přidáme markování kvantity.</w:t>
      </w:r>
    </w:p>
    <w:p w:rsidR="009E7C6F" w:rsidRDefault="009E7C6F" w:rsidP="009E7C6F">
      <w:pPr>
        <w:pStyle w:val="HabraText"/>
      </w:pPr>
      <w:r>
        <w:t>Bridžoví adepti by se měli zúčastnit republikových juniorských párových i týmových soutěží a zkusit si zahrát některou z velkých cen. Žádoucí by byl i pobyt na některém z bridžových týdnů, nejlépe pořádaných speciálně pro mládež.</w:t>
      </w:r>
    </w:p>
    <w:p w:rsidR="009E7C6F" w:rsidRDefault="009E7C6F" w:rsidP="009E7C6F">
      <w:pPr>
        <w:pStyle w:val="HabraText"/>
      </w:pPr>
      <w:bookmarkStart w:id="6" w:name="_Toc173737413"/>
      <w:bookmarkStart w:id="7" w:name="_Toc173740765"/>
      <w:r w:rsidRPr="002E1318">
        <w:t xml:space="preserve">Novinkou pro tento ročník je rozšiřující studium pro zájemce, které by mělo probíhat v jiném čase, než základní výuka, nejvhodnější jsou bridžové týdny a víkendy. Pro tento rok máme připraveny </w:t>
      </w:r>
      <w:proofErr w:type="spellStart"/>
      <w:r w:rsidRPr="002E1318">
        <w:t>sehrávkové</w:t>
      </w:r>
      <w:proofErr w:type="spellEnd"/>
      <w:r w:rsidRPr="002E1318">
        <w:t xml:space="preserve"> a</w:t>
      </w:r>
      <w:r>
        <w:t> </w:t>
      </w:r>
      <w:r w:rsidRPr="002E1318">
        <w:t>licitační kvízy a také sérii bridžových příběhů.</w:t>
      </w:r>
      <w:bookmarkEnd w:id="6"/>
      <w:bookmarkEnd w:id="7"/>
    </w:p>
    <w:p w:rsidR="009E7C6F" w:rsidRDefault="009E7C6F" w:rsidP="009E7C6F">
      <w:pPr>
        <w:pStyle w:val="HabraText"/>
      </w:pPr>
      <w:r>
        <w:t>Literaturu pro školáčky tentokrát nedoporučujeme, těm, kteří mají větší zájem, poskytněte knihy, z nichž bylo pro tento ročník čerpáno, a to jsou „Tajemství vítězného bridže“ a „</w:t>
      </w:r>
      <w:proofErr w:type="spellStart"/>
      <w:r>
        <w:t>Slemy</w:t>
      </w:r>
      <w:proofErr w:type="spellEnd"/>
      <w:r>
        <w:t xml:space="preserve"> a </w:t>
      </w:r>
      <w:proofErr w:type="spellStart"/>
      <w:r>
        <w:t>slemíky</w:t>
      </w:r>
      <w:proofErr w:type="spellEnd"/>
      <w:r>
        <w:t>“, které byly zdrojem našich bridžových příběhů.</w:t>
      </w:r>
    </w:p>
    <w:p w:rsidR="009E7C6F" w:rsidRPr="009E7C6F" w:rsidRDefault="009E7C6F" w:rsidP="009E7C6F">
      <w:pPr>
        <w:pStyle w:val="HabraNadpisLekce"/>
      </w:pPr>
      <w:bookmarkStart w:id="8" w:name="_Toc171671609"/>
      <w:bookmarkStart w:id="9" w:name="_Toc173737414"/>
      <w:bookmarkStart w:id="10" w:name="_Toc173740766"/>
      <w:bookmarkStart w:id="11" w:name="_Toc173741277"/>
      <w:bookmarkStart w:id="12" w:name="_Toc182458857"/>
      <w:bookmarkStart w:id="13" w:name="_Toc272699113"/>
      <w:proofErr w:type="spellStart"/>
      <w:r w:rsidRPr="009E7C6F">
        <w:lastRenderedPageBreak/>
        <w:t>Bridge</w:t>
      </w:r>
      <w:proofErr w:type="spellEnd"/>
      <w:r w:rsidRPr="009E7C6F">
        <w:t xml:space="preserve"> Master 1M 1-1</w:t>
      </w:r>
      <w:bookmarkEnd w:id="8"/>
      <w:r w:rsidRPr="009E7C6F">
        <w:t>5</w:t>
      </w:r>
      <w:bookmarkEnd w:id="9"/>
      <w:bookmarkEnd w:id="10"/>
      <w:bookmarkEnd w:id="11"/>
      <w:bookmarkEnd w:id="12"/>
      <w:bookmarkEnd w:id="13"/>
    </w:p>
    <w:p w:rsidR="009E7C6F" w:rsidRDefault="009E7C6F" w:rsidP="009E7C6F">
      <w:pPr>
        <w:pStyle w:val="HabraText"/>
      </w:pPr>
      <w:r>
        <w:t xml:space="preserve">V tomto roce pokračujeme ve výuce s bridžovým programem </w:t>
      </w:r>
      <w:proofErr w:type="spellStart"/>
      <w:r>
        <w:t>BridgeMaster</w:t>
      </w:r>
      <w:proofErr w:type="spellEnd"/>
      <w:r>
        <w:t>. Probereme úroveň 1M, která je shrnutím toho, co již mladí adepti umí, proto je v každé lekci zvýšen počet probraných příkladů na 15. Rozhodně nezapomínejte na pojmenování problému v každém příkladu.</w:t>
      </w:r>
    </w:p>
    <w:p w:rsidR="009E7C6F" w:rsidRPr="009112E8" w:rsidRDefault="009E7C6F" w:rsidP="001759C3">
      <w:pPr>
        <w:pStyle w:val="HabraOdrazky"/>
      </w:pPr>
      <w:r w:rsidRPr="009112E8">
        <w:t>M1 – nesmí se propustit, nebezpečí přechodu na trefy, vzít a vypracovat kára</w:t>
      </w:r>
    </w:p>
    <w:p w:rsidR="009E7C6F" w:rsidRPr="009112E8" w:rsidRDefault="009E7C6F" w:rsidP="001759C3">
      <w:pPr>
        <w:pStyle w:val="HabraOdrazky"/>
      </w:pPr>
      <w:r w:rsidRPr="009112E8">
        <w:t xml:space="preserve">M2 – dvakrát propustit kvůli přerušení napojení (ale není to nutné, protože to nic neřeší) a pak okamžitě </w:t>
      </w:r>
      <w:proofErr w:type="spellStart"/>
      <w:r w:rsidRPr="009112E8">
        <w:t>impas</w:t>
      </w:r>
      <w:proofErr w:type="spellEnd"/>
      <w:r w:rsidRPr="009112E8">
        <w:t xml:space="preserve"> pikový, protože jindy už se nejde dostat na stůl</w:t>
      </w:r>
    </w:p>
    <w:p w:rsidR="009E7C6F" w:rsidRPr="009112E8" w:rsidRDefault="009E7C6F" w:rsidP="001759C3">
      <w:pPr>
        <w:pStyle w:val="HabraOdrazky"/>
      </w:pPr>
      <w:r w:rsidRPr="009112E8">
        <w:t>M3 – okamžitě vzít a vypracovat kára, neuvolnit žádnou vedlejší barvu</w:t>
      </w:r>
    </w:p>
    <w:p w:rsidR="009E7C6F" w:rsidRPr="009112E8" w:rsidRDefault="009E7C6F" w:rsidP="001759C3">
      <w:pPr>
        <w:pStyle w:val="HabraOdrazky"/>
      </w:pPr>
      <w:r w:rsidRPr="009112E8">
        <w:t>M4 – mohu a nemusím propustit kára, nesmím sáhnout na trefy a musím si obehrát svých devět zdvihů</w:t>
      </w:r>
    </w:p>
    <w:p w:rsidR="009E7C6F" w:rsidRPr="009112E8" w:rsidRDefault="009E7C6F" w:rsidP="001759C3">
      <w:pPr>
        <w:pStyle w:val="HabraOdrazky"/>
      </w:pPr>
      <w:r w:rsidRPr="009112E8">
        <w:t>M5 – je nutno nezadržovat, nebezpečí přechodu na srdce, vypracovat káro</w:t>
      </w:r>
    </w:p>
    <w:p w:rsidR="009E7C6F" w:rsidRPr="009112E8" w:rsidRDefault="009E7C6F" w:rsidP="001759C3">
      <w:pPr>
        <w:pStyle w:val="HabraOdrazky"/>
      </w:pPr>
      <w:r w:rsidRPr="009112E8">
        <w:t>M6 – po vytrumfování je nutno zahodit tref na kára</w:t>
      </w:r>
    </w:p>
    <w:p w:rsidR="009E7C6F" w:rsidRPr="009112E8" w:rsidRDefault="009E7C6F" w:rsidP="001759C3">
      <w:pPr>
        <w:pStyle w:val="HabraOdrazky"/>
      </w:pPr>
      <w:r w:rsidRPr="009112E8">
        <w:t>M7 – před vytrumfováním je nutno zahodit ztrátový tref</w:t>
      </w:r>
    </w:p>
    <w:p w:rsidR="009E7C6F" w:rsidRPr="009112E8" w:rsidRDefault="009E7C6F" w:rsidP="001759C3">
      <w:pPr>
        <w:pStyle w:val="HabraOdrazky"/>
      </w:pPr>
      <w:r w:rsidRPr="009112E8">
        <w:t>M8 – po vytrumfování se nesmím zablokovat a zahodit na káro ztrátovou srdci</w:t>
      </w:r>
    </w:p>
    <w:p w:rsidR="009E7C6F" w:rsidRPr="009112E8" w:rsidRDefault="009E7C6F" w:rsidP="001759C3">
      <w:pPr>
        <w:pStyle w:val="HabraOdrazky"/>
      </w:pPr>
      <w:r w:rsidRPr="009112E8">
        <w:t>M9 – ztrátovou srdci po vytrumfování napneme</w:t>
      </w:r>
    </w:p>
    <w:p w:rsidR="009E7C6F" w:rsidRPr="009112E8" w:rsidRDefault="009E7C6F" w:rsidP="001759C3">
      <w:pPr>
        <w:pStyle w:val="HabraOdrazky"/>
      </w:pPr>
      <w:r w:rsidRPr="009112E8">
        <w:t xml:space="preserve">M10 – desátý zdvih je </w:t>
      </w:r>
      <w:proofErr w:type="spellStart"/>
      <w:r w:rsidRPr="009112E8">
        <w:t>snap</w:t>
      </w:r>
      <w:proofErr w:type="spellEnd"/>
      <w:r w:rsidRPr="009112E8">
        <w:t xml:space="preserve"> srdcový</w:t>
      </w:r>
    </w:p>
    <w:p w:rsidR="009E7C6F" w:rsidRPr="009112E8" w:rsidRDefault="009E7C6F" w:rsidP="001759C3">
      <w:pPr>
        <w:pStyle w:val="HabraOdrazky"/>
      </w:pPr>
      <w:r w:rsidRPr="009112E8">
        <w:t xml:space="preserve">M11 – osmý zdvih je </w:t>
      </w:r>
      <w:proofErr w:type="spellStart"/>
      <w:r w:rsidRPr="009112E8">
        <w:t>snap</w:t>
      </w:r>
      <w:proofErr w:type="spellEnd"/>
    </w:p>
    <w:p w:rsidR="009E7C6F" w:rsidRPr="009112E8" w:rsidRDefault="009E7C6F" w:rsidP="001759C3">
      <w:pPr>
        <w:pStyle w:val="HabraOdrazky"/>
      </w:pPr>
      <w:r w:rsidRPr="009112E8">
        <w:t>M12 – před vytrumfováním se musíme zbavit jednoho ztrátového trefu na kára</w:t>
      </w:r>
    </w:p>
    <w:p w:rsidR="009E7C6F" w:rsidRPr="009112E8" w:rsidRDefault="009E7C6F" w:rsidP="001759C3">
      <w:pPr>
        <w:pStyle w:val="HabraOdrazky"/>
      </w:pPr>
      <w:r w:rsidRPr="009112E8">
        <w:t>M13 – musíme hrát na rozpad srdcí 6-6, protože nelze vypracovat kára dřív</w:t>
      </w:r>
      <w:r>
        <w:t>,</w:t>
      </w:r>
      <w:r w:rsidRPr="009112E8">
        <w:t xml:space="preserve"> než obrana odehraje 5 zdvihů</w:t>
      </w:r>
    </w:p>
    <w:p w:rsidR="009E7C6F" w:rsidRPr="009112E8" w:rsidRDefault="009E7C6F" w:rsidP="001759C3">
      <w:pPr>
        <w:pStyle w:val="HabraOdrazky"/>
      </w:pPr>
      <w:r w:rsidRPr="009112E8">
        <w:t>M14 – vzít ihned a po vytrumfování obehrát své vysoké karty</w:t>
      </w:r>
    </w:p>
    <w:p w:rsidR="009E7C6F" w:rsidRDefault="009E7C6F" w:rsidP="001759C3">
      <w:pPr>
        <w:pStyle w:val="HabraOdrazky"/>
      </w:pPr>
      <w:r w:rsidRPr="009112E8">
        <w:t xml:space="preserve">M15 – osmý zdvih získat </w:t>
      </w:r>
      <w:proofErr w:type="spellStart"/>
      <w:r w:rsidRPr="009112E8">
        <w:t>snapem</w:t>
      </w:r>
      <w:proofErr w:type="spellEnd"/>
    </w:p>
    <w:p w:rsidR="009E7C6F" w:rsidRPr="009E7C6F" w:rsidRDefault="009E7C6F" w:rsidP="009E7C6F">
      <w:pPr>
        <w:pStyle w:val="HabraNadpisLekce"/>
      </w:pPr>
      <w:bookmarkStart w:id="14" w:name="_Toc173737415"/>
      <w:bookmarkStart w:id="15" w:name="_Toc173740767"/>
      <w:bookmarkStart w:id="16" w:name="_Toc173741278"/>
      <w:bookmarkStart w:id="17" w:name="_Toc182458858"/>
      <w:bookmarkStart w:id="18" w:name="_Toc272699114"/>
      <w:r w:rsidRPr="009E7C6F">
        <w:lastRenderedPageBreak/>
        <w:t>Hodnocení listu</w:t>
      </w:r>
      <w:bookmarkEnd w:id="14"/>
      <w:bookmarkEnd w:id="15"/>
      <w:bookmarkEnd w:id="16"/>
      <w:bookmarkEnd w:id="17"/>
      <w:bookmarkEnd w:id="18"/>
    </w:p>
    <w:p w:rsidR="009E7C6F" w:rsidRDefault="009E7C6F" w:rsidP="009E7C6F">
      <w:pPr>
        <w:pStyle w:val="HabraText"/>
      </w:pPr>
      <w:r w:rsidRPr="00517601">
        <w:t xml:space="preserve">V této lekci by se měli adepti bridžové hry dozvědět něco více o počítání figurových bodů. Je to zahájení čtyřdílné série s tímto tématem. </w:t>
      </w:r>
    </w:p>
    <w:p w:rsidR="009E7C6F" w:rsidRDefault="009E7C6F" w:rsidP="009E7C6F">
      <w:pPr>
        <w:pStyle w:val="HabraText"/>
      </w:pPr>
      <w:r>
        <w:t xml:space="preserve">Existuje mnoho způsobů používajících figurové body. V současnosti nejvíce rozšířená metoda, která vznikla někdy v období 1890-1915, byla zpopularizována </w:t>
      </w:r>
      <w:proofErr w:type="spellStart"/>
      <w:r>
        <w:t>Miltonem</w:t>
      </w:r>
      <w:proofErr w:type="spellEnd"/>
      <w:r>
        <w:t xml:space="preserve"> </w:t>
      </w:r>
      <w:proofErr w:type="spellStart"/>
      <w:r>
        <w:t>Workem</w:t>
      </w:r>
      <w:proofErr w:type="spellEnd"/>
      <w:r>
        <w:t xml:space="preserve">, známým mistrem v začátcích bridže a později Charlesem </w:t>
      </w:r>
      <w:proofErr w:type="spellStart"/>
      <w:r>
        <w:t>Gorenem</w:t>
      </w:r>
      <w:proofErr w:type="spellEnd"/>
      <w:r>
        <w:t xml:space="preserve">. Eso v ní má hodnotu 4 body, král 3, dáma </w:t>
      </w:r>
      <w:smartTag w:uri="urn:schemas-microsoft-com:office:smarttags" w:element="metricconverter">
        <w:smartTagPr>
          <w:attr w:name="ProductID" w:val="2 a"/>
        </w:smartTagPr>
        <w:r>
          <w:t>2 a</w:t>
        </w:r>
      </w:smartTag>
      <w:r>
        <w:t xml:space="preserve"> kluk 1 bod. Někdy se jí říká metoda 4-3-2-1. Jak možná víte, populární byly i jiné způsoby počítání figurových bodů. </w:t>
      </w:r>
    </w:p>
    <w:p w:rsidR="009E7C6F" w:rsidRDefault="009E7C6F" w:rsidP="009E7C6F">
      <w:pPr>
        <w:pStyle w:val="HabraText"/>
      </w:pPr>
      <w:r>
        <w:t xml:space="preserve">I když není pochyb o tom, že používání součtu figurových bodů způsobilo značné zlepšení techniky dražby „průměrných“ </w:t>
      </w:r>
      <w:proofErr w:type="spellStart"/>
      <w:r>
        <w:t>bridžistů</w:t>
      </w:r>
      <w:proofErr w:type="spellEnd"/>
      <w:r>
        <w:t xml:space="preserve">, je ale také jasné, že zabránilo tomu, aby se mnoho talentovaných hráčů stalo skutečnými odborníky v dražbě. Proč? Protože počítání figurových bodů je velmi prospěšné v několika směrech, ale škodlivé v jiných oblastech. Úplná závislost na tom, čemu říkám „magický číselný systém“ nám někdy přinese dobré výsledky, způsobí ovšem také katastrofy v případech ne velmi řídkých. Abychom mohli používat počítání figurových bodů účinně, pokusme se přesně pochopit jeho podstatu. Hodnocení listů podle figurových bodů není, opakuji, není dražebním systémem. Pokud jste si myslel, že to systém je, běžte o tři políčka zpět, ale nezakrývejte si v hanbě tvář – alespoň 80% všech </w:t>
      </w:r>
      <w:proofErr w:type="spellStart"/>
      <w:r>
        <w:t>bridžistů</w:t>
      </w:r>
      <w:proofErr w:type="spellEnd"/>
      <w:r>
        <w:t xml:space="preserve"> si myslí, že to systém je. Je to pohodlná metoda vyjádření hodnoty listu. Když řekneme, že list A má 8 bodů a v listě B je jen 7 bodů, vyjadřujeme prostě náš předpoklad, že list A je lepší nebo v nějakém ohledu cennější než list B a o kolik. Příklad:</w:t>
      </w:r>
    </w:p>
    <w:p w:rsidR="009E7C6F" w:rsidRDefault="009E7C6F" w:rsidP="001759C3">
      <w:pPr>
        <w:pStyle w:val="HabraDrazba"/>
      </w:pPr>
      <w:proofErr w:type="gramStart"/>
      <w:r>
        <w:t>A,Q,J</w:t>
      </w:r>
      <w:r>
        <w:tab/>
        <w:t>A,Q,J,2</w:t>
      </w:r>
      <w:r>
        <w:tab/>
        <w:t>A,Q,J,2</w:t>
      </w:r>
      <w:r>
        <w:tab/>
        <w:t>A,Q,J,2</w:t>
      </w:r>
      <w:proofErr w:type="gramEnd"/>
    </w:p>
    <w:p w:rsidR="009E7C6F" w:rsidRDefault="009E7C6F" w:rsidP="001759C3">
      <w:pPr>
        <w:pStyle w:val="HabraDrazba"/>
      </w:pPr>
      <w:proofErr w:type="gramStart"/>
      <w:r>
        <w:t>A,Q,3,2</w:t>
      </w:r>
      <w:proofErr w:type="gramEnd"/>
      <w:r>
        <w:tab/>
        <w:t>A,Q,3</w:t>
      </w:r>
      <w:r>
        <w:tab/>
        <w:t>A,Q</w:t>
      </w:r>
      <w:r>
        <w:tab/>
        <w:t>A,Q</w:t>
      </w:r>
    </w:p>
    <w:p w:rsidR="009E7C6F" w:rsidRDefault="009E7C6F" w:rsidP="001759C3">
      <w:pPr>
        <w:pStyle w:val="HabraDrazba"/>
      </w:pPr>
      <w:proofErr w:type="gramStart"/>
      <w:r>
        <w:t>K,Q</w:t>
      </w:r>
      <w:r>
        <w:tab/>
        <w:t>K,Q</w:t>
      </w:r>
      <w:r>
        <w:tab/>
        <w:t>K,Q,3</w:t>
      </w:r>
      <w:r>
        <w:tab/>
        <w:t>K,Q,3,2</w:t>
      </w:r>
      <w:proofErr w:type="gramEnd"/>
    </w:p>
    <w:p w:rsidR="009E7C6F" w:rsidRDefault="009E7C6F" w:rsidP="001759C3">
      <w:pPr>
        <w:pStyle w:val="HabraDrazba"/>
      </w:pPr>
      <w:proofErr w:type="gramStart"/>
      <w:r>
        <w:t>A,4,3,2</w:t>
      </w:r>
      <w:proofErr w:type="gramEnd"/>
      <w:r>
        <w:tab/>
        <w:t>A,4,3,2</w:t>
      </w:r>
      <w:r>
        <w:tab/>
        <w:t>A,4,3,2</w:t>
      </w:r>
      <w:r>
        <w:tab/>
        <w:t>A,4,3</w:t>
      </w:r>
    </w:p>
    <w:p w:rsidR="009E7C6F" w:rsidRDefault="009E7C6F" w:rsidP="001759C3">
      <w:pPr>
        <w:pStyle w:val="HabraDrazba"/>
      </w:pPr>
    </w:p>
    <w:p w:rsidR="009E7C6F" w:rsidRDefault="009E7C6F" w:rsidP="001759C3">
      <w:pPr>
        <w:pStyle w:val="HabraDrazba"/>
      </w:pPr>
      <w:proofErr w:type="gramStart"/>
      <w:r>
        <w:t>K,10,3</w:t>
      </w:r>
      <w:proofErr w:type="gramEnd"/>
      <w:r>
        <w:tab/>
        <w:t>K,10,3</w:t>
      </w:r>
      <w:r>
        <w:tab/>
        <w:t>K,10,3</w:t>
      </w:r>
      <w:r>
        <w:tab/>
        <w:t>K,10,3</w:t>
      </w:r>
    </w:p>
    <w:p w:rsidR="009E7C6F" w:rsidRDefault="009E7C6F" w:rsidP="001759C3">
      <w:pPr>
        <w:pStyle w:val="HabraDrazba"/>
      </w:pPr>
      <w:proofErr w:type="gramStart"/>
      <w:r>
        <w:t>K,J,9,4</w:t>
      </w:r>
      <w:proofErr w:type="gramEnd"/>
      <w:r>
        <w:tab/>
        <w:t>K,J,9,4</w:t>
      </w:r>
      <w:r>
        <w:tab/>
        <w:t>K,J,9,4</w:t>
      </w:r>
      <w:r>
        <w:tab/>
        <w:t>K,J,9,4</w:t>
      </w:r>
    </w:p>
    <w:p w:rsidR="009E7C6F" w:rsidRDefault="009E7C6F" w:rsidP="001759C3">
      <w:pPr>
        <w:pStyle w:val="HabraDrazba"/>
      </w:pPr>
      <w:proofErr w:type="gramStart"/>
      <w:r>
        <w:t>A,J</w:t>
      </w:r>
      <w:r>
        <w:tab/>
        <w:t>A,J</w:t>
      </w:r>
      <w:r>
        <w:tab/>
        <w:t>A,J</w:t>
      </w:r>
      <w:r>
        <w:tab/>
        <w:t>A,J</w:t>
      </w:r>
      <w:proofErr w:type="gramEnd"/>
    </w:p>
    <w:p w:rsidR="009E7C6F" w:rsidRDefault="009E7C6F" w:rsidP="001759C3">
      <w:pPr>
        <w:pStyle w:val="HabraDrazba"/>
      </w:pPr>
      <w:r>
        <w:t>8,7,6,5</w:t>
      </w:r>
      <w:r>
        <w:tab/>
        <w:t>8,7,6,5</w:t>
      </w:r>
      <w:r>
        <w:tab/>
        <w:t>8,7,6,5</w:t>
      </w:r>
      <w:r>
        <w:tab/>
        <w:t>8,7,6,5</w:t>
      </w:r>
    </w:p>
    <w:p w:rsidR="009E7C6F" w:rsidRDefault="009E7C6F" w:rsidP="009E7C6F">
      <w:pPr>
        <w:pStyle w:val="HabraText"/>
      </w:pPr>
      <w:r w:rsidRPr="00517601">
        <w:t xml:space="preserve">Stejný počet bodů ve všech rozdáních s vyváženou rozlohou a jiný počet možných zdvihů. Důkaz relativnosti bodového hodnocení. V prvním případě máme 10 zdvihů, ve druhém 11, ve třetím </w:t>
      </w:r>
      <w:smartTag w:uri="urn:schemas-microsoft-com:office:smarttags" w:element="metricconverter">
        <w:smartTagPr>
          <w:attr w:name="ProductID" w:val="12 a"/>
        </w:smartTagPr>
        <w:r w:rsidRPr="00517601">
          <w:t>12 a</w:t>
        </w:r>
      </w:smartTag>
      <w:r w:rsidRPr="00517601">
        <w:t xml:space="preserve"> ve čtvrtém 13. Všechny listy jsou vyvážené, všude je stejně bodů</w:t>
      </w:r>
      <w:r>
        <w:t xml:space="preserve"> (34)</w:t>
      </w:r>
      <w:r w:rsidRPr="00517601">
        <w:t xml:space="preserve">, </w:t>
      </w:r>
      <w:r>
        <w:t>ve všech bychom dražili 6BT s různým výsledkem, roli hraje jen</w:t>
      </w:r>
      <w:r w:rsidRPr="00517601">
        <w:t xml:space="preserve"> duplicita</w:t>
      </w:r>
      <w:r>
        <w:t xml:space="preserve"> bodů</w:t>
      </w:r>
      <w:r w:rsidRPr="00517601">
        <w:t>.</w:t>
      </w:r>
    </w:p>
    <w:p w:rsidR="009E7C6F" w:rsidRDefault="009E7C6F" w:rsidP="009E7C6F">
      <w:pPr>
        <w:pStyle w:val="HabraText"/>
      </w:pPr>
      <w:r>
        <w:t>Co to tedy dokazuje? Jenom toto: způsob oceňování listu pomocí počítání figurových bodů není dokonalý, je jednoduchý, snadno se používá, a když jsou oba listy vyvážené, dovede nás ve většině případů do správného závazku. Ale to je vše. Tento způsob není spolehlivý vždycky ani u listů vyvážených. A jak si tedy dovedete představit, je ještě méně spolehlivý u listů nevyvážených.</w:t>
      </w:r>
    </w:p>
    <w:p w:rsidR="009E7C6F" w:rsidRDefault="009E7C6F" w:rsidP="009E7C6F">
      <w:pPr>
        <w:pStyle w:val="HabraText"/>
      </w:pPr>
      <w:r>
        <w:t>Navrhuji filozofii oceňování listu, kterou si osvojila vědomě či nevědomě většina mistrů. I když má způsob hodnocení listů podle figurových bodů své slabiny, má i své přednosti. Používejme tedy počítání figurových bodů při hodnocení listu jako východisko. Počet bodů budeme používat jako hrubé vodítko při oceňování síly listu a upravíme toto hodnocení technikami komplikovanějšími. Možná že jste slyšeli, jak někdo o svém listu prohlásil: „Měl jsem dobrých 17 bodů.“ Co to znamená? Jak může být 17 bodů dobrých nebo špatných? Cožpak nemá každý list určitý počet bodů a dost?</w:t>
      </w:r>
    </w:p>
    <w:p w:rsidR="009E7C6F" w:rsidRDefault="009E7C6F" w:rsidP="009E7C6F">
      <w:pPr>
        <w:pStyle w:val="HabraText"/>
      </w:pPr>
      <w:r>
        <w:t>Odpověď pro osvícené duše, které vidí problematiku hodnocení listu komplexněji než jen počet figurových bodů, zní nikoliv. Uvědomují si, že počítání figurových bodů je někdy účinné a někdy ne a pokoušejí se dělat úpravy v situacích, kdy ze své zkušenosti vědí, že tento způsob selhává.</w:t>
      </w:r>
    </w:p>
    <w:p w:rsidR="009E7C6F" w:rsidRDefault="009E7C6F" w:rsidP="009E7C6F">
      <w:pPr>
        <w:pStyle w:val="HabraText"/>
      </w:pPr>
      <w:r w:rsidRPr="00D63BA4">
        <w:rPr>
          <w:rStyle w:val="HabraDurazChar"/>
        </w:rPr>
        <w:t>ČÍM JE VÁŠ LIST VYVÁŽENĚJŠÍ, TÍM PŘESNĚJŠÍ JE JEHO ZHODNOCENÍ POMOCÍ FIGUROVÝCH BODŮ</w:t>
      </w:r>
      <w:r>
        <w:t>. Měli byste pomýšlet na úpravu počtu figurových bodů, je-li váš list nevyvážený.</w:t>
      </w:r>
    </w:p>
    <w:p w:rsidR="009E7C6F" w:rsidRDefault="009E7C6F" w:rsidP="009E7C6F">
      <w:pPr>
        <w:pStyle w:val="HabraText"/>
      </w:pPr>
      <w:r>
        <w:t>Pokud nemáme k dispozici něco lepšího, budeme se při zjišťování přibližné hodnoty našeho listu řídit počítáním figurových bodů. V mnoha případech, zvláště bude-li to vypadat, že oba listy na lince jsou vyvážené, budeme používat toto hodnocení přímo. Budeme si ovšem také vědomi, že při různých příležitostech musíme dělat úpravy. V těchto případech budeme používat součtu figurových bodů jako prvního odhadu a přidáme nebo odečteme body v závislosti na jiných faktorech. Tyto faktory jsou:</w:t>
      </w:r>
    </w:p>
    <w:p w:rsidR="009E7C6F" w:rsidRDefault="009E7C6F" w:rsidP="009E7C6F">
      <w:pPr>
        <w:pStyle w:val="HabraText"/>
      </w:pPr>
      <w:r>
        <w:t>Karty středních hodnot (10,9,8) a především jejich sekvence, mohou zvýšit bodovou hodnotu našeho listu, pokud jich máme více, než je průměr (jedna z každé hodnoty), zvyšme si o bod svou kartu.</w:t>
      </w:r>
    </w:p>
    <w:p w:rsidR="009E7C6F" w:rsidRDefault="009E7C6F" w:rsidP="009E7C6F">
      <w:pPr>
        <w:pStyle w:val="HabraText"/>
      </w:pPr>
      <w:r>
        <w:t>Kontroly (esa a králové, pokud jsou v sekvenci s esy) jsou cennější pro náš list, protože je nelze přebít. Také přítomnost kontrol zvyšuje hodnotu našeho listu.</w:t>
      </w:r>
    </w:p>
    <w:p w:rsidR="009E7C6F" w:rsidRDefault="009E7C6F" w:rsidP="009E7C6F">
      <w:pPr>
        <w:pStyle w:val="HabraText"/>
      </w:pPr>
      <w:r>
        <w:t xml:space="preserve">Přítomnost </w:t>
      </w:r>
      <w:proofErr w:type="spellStart"/>
      <w:r>
        <w:t>fitu</w:t>
      </w:r>
      <w:proofErr w:type="spellEnd"/>
      <w:r>
        <w:t xml:space="preserve"> už umíme zhodnotit z prvního ročníku bridžové akademie.</w:t>
      </w:r>
    </w:p>
    <w:p w:rsidR="009E7C6F" w:rsidRDefault="009E7C6F" w:rsidP="009E7C6F">
      <w:pPr>
        <w:pStyle w:val="HabraText"/>
      </w:pPr>
      <w:r>
        <w:t>Naopak figury, které jsou plonk a stejně tak figury nižších hodnot (dámy, ale především kluci), které nemají podporu vyšších figur, jsou faktorem, který zase náš list oslabuje.</w:t>
      </w:r>
    </w:p>
    <w:p w:rsidR="009E7C6F" w:rsidRDefault="009E7C6F" w:rsidP="009E7C6F">
      <w:pPr>
        <w:pStyle w:val="HabraLiteratura"/>
      </w:pPr>
      <w:r w:rsidRPr="001759C3">
        <w:rPr>
          <w:iCs/>
          <w:u w:val="single"/>
        </w:rPr>
        <w:t>Literatura:</w:t>
      </w:r>
      <w:r>
        <w:tab/>
      </w:r>
      <w:proofErr w:type="spellStart"/>
      <w:proofErr w:type="gramStart"/>
      <w:r>
        <w:t>J.Rubens</w:t>
      </w:r>
      <w:proofErr w:type="spellEnd"/>
      <w:proofErr w:type="gramEnd"/>
      <w:r>
        <w:tab/>
        <w:t>Tajemství vítězného bridže</w:t>
      </w:r>
    </w:p>
    <w:p w:rsidR="009E7C6F" w:rsidRPr="009E7C6F" w:rsidRDefault="009E7C6F" w:rsidP="009E7C6F">
      <w:pPr>
        <w:pStyle w:val="HabraNadpisLekce"/>
      </w:pPr>
      <w:bookmarkStart w:id="19" w:name="_Toc173737416"/>
      <w:bookmarkStart w:id="20" w:name="_Toc173740768"/>
      <w:bookmarkStart w:id="21" w:name="_Toc173741279"/>
      <w:bookmarkStart w:id="22" w:name="_Toc182458859"/>
      <w:bookmarkStart w:id="23" w:name="_Toc272699115"/>
      <w:r w:rsidRPr="009E7C6F">
        <w:lastRenderedPageBreak/>
        <w:t>Umístění figur</w:t>
      </w:r>
      <w:bookmarkEnd w:id="19"/>
      <w:bookmarkEnd w:id="20"/>
      <w:bookmarkEnd w:id="21"/>
      <w:bookmarkEnd w:id="22"/>
      <w:bookmarkEnd w:id="23"/>
    </w:p>
    <w:p w:rsidR="009E7C6F" w:rsidRDefault="009E7C6F" w:rsidP="009E7C6F">
      <w:pPr>
        <w:pStyle w:val="HabraText"/>
      </w:pPr>
      <w:r>
        <w:t>Často se vyskytují situace, ve kterých musíte učinit úsudek o hodnotě svého listu naslepo. Např. jste-li rozdávající hráč, musíte se rozhodnout, zda máte dražbu zahájit či ne. Musíte-li zhodnotit umístění svých figur bez indikací z dražby, řiďte se dvěma zásadami pro zjišťování skutečné síly svého listu. Důležitější z nich je tato:</w:t>
      </w:r>
    </w:p>
    <w:p w:rsidR="009E7C6F" w:rsidRDefault="009E7C6F" w:rsidP="009E7C6F">
      <w:pPr>
        <w:pStyle w:val="HabraPodnadpis"/>
      </w:pPr>
      <w:bookmarkStart w:id="24" w:name="_Toc272699116"/>
      <w:r>
        <w:t>Zásada figur v dlouhé barvě</w:t>
      </w:r>
      <w:bookmarkEnd w:id="24"/>
    </w:p>
    <w:p w:rsidR="009E7C6F" w:rsidRDefault="009E7C6F" w:rsidP="009E7C6F">
      <w:pPr>
        <w:pStyle w:val="HabraText"/>
      </w:pPr>
      <w:r w:rsidRPr="00D63BA4">
        <w:rPr>
          <w:rStyle w:val="HabraDurazChar"/>
        </w:rPr>
        <w:t>JSOU-LI OSTATNÍ VĚCI STEJNÉ, FIGURY VE VAŠICH DLOUHÝCH BARVÁCH JSOU HODNOTNĚJŠÍ NEŽ FIGURY V KRÁTKÝCH BARVÁCH. ČÍM DELŠÍ JE BARVA, VE KTERÉ JE FIGURA, TÍM HODNOTNĚJŠÍ TATO FIGURA JE</w:t>
      </w:r>
      <w:r>
        <w:t>.</w:t>
      </w:r>
    </w:p>
    <w:p w:rsidR="009E7C6F" w:rsidRDefault="009E7C6F" w:rsidP="009E7C6F">
      <w:pPr>
        <w:pStyle w:val="HabraText"/>
      </w:pPr>
      <w:r>
        <w:t xml:space="preserve">Ukažme si funkci této zásady, uvědomujíce si, že oceňování listu je proces představování si všech možných listů, které může partner mít a zjišťování celkové hrací síly obou partnerů. Rozloha barev: 5 </w:t>
      </w:r>
      <w:proofErr w:type="spellStart"/>
      <w:r>
        <w:t>piků</w:t>
      </w:r>
      <w:proofErr w:type="spellEnd"/>
      <w:r>
        <w:t>, 5 srdcí, 2 kára, 1 tref. Figury: 2 esa, 2 králové.</w:t>
      </w:r>
    </w:p>
    <w:p w:rsidR="009E7C6F" w:rsidRDefault="009E7C6F" w:rsidP="009E7C6F">
      <w:pPr>
        <w:pStyle w:val="HabraText"/>
      </w:pPr>
      <w:r>
        <w:t>Když nepoužijeme žádných speciálních srážek nebo nadhodnocení, bude základní počet oceňovacích bodů 17: 14 figurových za vysoké karty. Podívejme se na několik listů, které vyhovují danému zadání:</w:t>
      </w:r>
    </w:p>
    <w:p w:rsidR="009E7C6F" w:rsidRDefault="009E7C6F" w:rsidP="001759C3">
      <w:pPr>
        <w:pStyle w:val="HabraDrazba"/>
      </w:pPr>
      <w:proofErr w:type="gramStart"/>
      <w:r>
        <w:t>1) A,K,x,x,x</w:t>
      </w:r>
      <w:r>
        <w:tab/>
        <w:t>A,K,x,x,x</w:t>
      </w:r>
      <w:r>
        <w:tab/>
        <w:t>x,x</w:t>
      </w:r>
      <w:r>
        <w:tab/>
        <w:t>x</w:t>
      </w:r>
      <w:proofErr w:type="gramEnd"/>
    </w:p>
    <w:p w:rsidR="009E7C6F" w:rsidRDefault="009E7C6F" w:rsidP="001759C3">
      <w:pPr>
        <w:pStyle w:val="HabraDrazba"/>
      </w:pPr>
      <w:proofErr w:type="gramStart"/>
      <w:r>
        <w:t>2) A,K,x,x,x</w:t>
      </w:r>
      <w:r>
        <w:tab/>
        <w:t>A,x,x,x,x</w:t>
      </w:r>
      <w:r>
        <w:tab/>
        <w:t>K,x</w:t>
      </w:r>
      <w:r>
        <w:tab/>
        <w:t>x</w:t>
      </w:r>
      <w:proofErr w:type="gramEnd"/>
    </w:p>
    <w:p w:rsidR="009E7C6F" w:rsidRDefault="009E7C6F" w:rsidP="001759C3">
      <w:pPr>
        <w:pStyle w:val="HabraDrazba"/>
      </w:pPr>
      <w:proofErr w:type="gramStart"/>
      <w:r>
        <w:t>3) A,K,x,x,x</w:t>
      </w:r>
      <w:r>
        <w:tab/>
        <w:t>x,x,x,x,x</w:t>
      </w:r>
      <w:r>
        <w:tab/>
        <w:t>K,x</w:t>
      </w:r>
      <w:r>
        <w:tab/>
        <w:t>A</w:t>
      </w:r>
      <w:proofErr w:type="gramEnd"/>
    </w:p>
    <w:p w:rsidR="009E7C6F" w:rsidRDefault="009E7C6F" w:rsidP="001759C3">
      <w:pPr>
        <w:pStyle w:val="HabraDrazba"/>
      </w:pPr>
      <w:proofErr w:type="gramStart"/>
      <w:r>
        <w:t>4) K,x,x,x,x</w:t>
      </w:r>
      <w:r>
        <w:tab/>
        <w:t>x,x,x,x,x</w:t>
      </w:r>
      <w:r>
        <w:tab/>
        <w:t>A,K</w:t>
      </w:r>
      <w:r>
        <w:tab/>
        <w:t>A</w:t>
      </w:r>
      <w:proofErr w:type="gramEnd"/>
    </w:p>
    <w:p w:rsidR="009E7C6F" w:rsidRDefault="009E7C6F" w:rsidP="009E7C6F">
      <w:pPr>
        <w:pStyle w:val="HabraText"/>
      </w:pPr>
      <w:r>
        <w:t>V uvedených příkladech jsou figury umístěny odlišně. Abychom zjistili relativní sílu těchto listů, pokusíme si spočítat počet zdvihů, kterého dosáhnou s nějakým jiným listem. Předpokládejme, že partner má „normální“ list jako např.:</w:t>
      </w:r>
    </w:p>
    <w:p w:rsidR="009E7C6F" w:rsidRDefault="009E7C6F" w:rsidP="001759C3">
      <w:pPr>
        <w:pStyle w:val="HabraDrazba"/>
      </w:pPr>
      <w:proofErr w:type="gramStart"/>
      <w:r>
        <w:t>Q,x,x,</w:t>
      </w:r>
      <w:r>
        <w:tab/>
        <w:t>Q,x,x</w:t>
      </w:r>
      <w:r>
        <w:tab/>
        <w:t>Q,x,x</w:t>
      </w:r>
      <w:r>
        <w:tab/>
        <w:t>Q,x,x,x</w:t>
      </w:r>
      <w:proofErr w:type="gramEnd"/>
    </w:p>
    <w:p w:rsidR="009E7C6F" w:rsidRDefault="009E7C6F" w:rsidP="009E7C6F">
      <w:pPr>
        <w:pStyle w:val="HabraText"/>
      </w:pPr>
      <w:r>
        <w:t>Ve většině dražebních systémů s tímto listem v kombinaci s kterýmkoliv ze čtyř příkladů skončíte (správně) v pikovém závazku. Spočítejme tedy, kolik můžeme v každém příkladě očekávat zdvihů.</w:t>
      </w:r>
    </w:p>
    <w:p w:rsidR="009E7C6F" w:rsidRDefault="009E7C6F" w:rsidP="009E7C6F">
      <w:pPr>
        <w:pStyle w:val="HabraText"/>
      </w:pPr>
      <w:r>
        <w:t xml:space="preserve">1) V prvním případě máme slušnou šanci (asi 50%), že splníme 4 piky (10 zdvihů). Na splnění čtyř </w:t>
      </w:r>
      <w:proofErr w:type="spellStart"/>
      <w:r>
        <w:t>piků</w:t>
      </w:r>
      <w:proofErr w:type="spellEnd"/>
      <w:r>
        <w:t xml:space="preserve"> potřebujeme trumfovou rozlohu 3-</w:t>
      </w:r>
      <w:smartTag w:uri="urn:schemas-microsoft-com:office:smarttags" w:element="metricconverter">
        <w:smartTagPr>
          <w:attr w:name="ProductID" w:val="2 a"/>
        </w:smartTagPr>
        <w:r>
          <w:t>2 a</w:t>
        </w:r>
      </w:smartTag>
      <w:r>
        <w:t xml:space="preserve"> buď srdce 3-2 nebo jedno </w:t>
      </w:r>
      <w:r w:rsidR="00CA03D2">
        <w:t>z určitých konkrétních držení u </w:t>
      </w:r>
      <w:r>
        <w:t>soupeřů.</w:t>
      </w:r>
    </w:p>
    <w:p w:rsidR="009E7C6F" w:rsidRDefault="009E7C6F" w:rsidP="009E7C6F">
      <w:pPr>
        <w:pStyle w:val="HabraText"/>
      </w:pPr>
      <w:r>
        <w:t xml:space="preserve">2) Ale s listem druhým je šance na splnění čtyř </w:t>
      </w:r>
      <w:proofErr w:type="spellStart"/>
      <w:r>
        <w:t>piků</w:t>
      </w:r>
      <w:proofErr w:type="spellEnd"/>
      <w:r>
        <w:t xml:space="preserve"> asi jenom 30%.</w:t>
      </w:r>
    </w:p>
    <w:p w:rsidR="009E7C6F" w:rsidRDefault="009E7C6F" w:rsidP="009E7C6F">
      <w:pPr>
        <w:pStyle w:val="HabraText"/>
      </w:pPr>
      <w:r>
        <w:t xml:space="preserve">3) S třetím listem zjistíme, že šance na splnění čtyř </w:t>
      </w:r>
      <w:proofErr w:type="spellStart"/>
      <w:r>
        <w:t>piků</w:t>
      </w:r>
      <w:proofErr w:type="spellEnd"/>
      <w:r>
        <w:t xml:space="preserve"> je pouze asi 12%, možná ještě méně, protože, je-</w:t>
      </w:r>
      <w:proofErr w:type="gramStart"/>
      <w:r>
        <w:t>li A,K v srdcích</w:t>
      </w:r>
      <w:proofErr w:type="gramEnd"/>
      <w:r>
        <w:t xml:space="preserve"> před dámou, dostanou soupeři pravděpodobně </w:t>
      </w:r>
      <w:proofErr w:type="spellStart"/>
      <w:r>
        <w:t>snap</w:t>
      </w:r>
      <w:proofErr w:type="spellEnd"/>
      <w:r>
        <w:t>.</w:t>
      </w:r>
    </w:p>
    <w:p w:rsidR="009E7C6F" w:rsidRDefault="009E7C6F" w:rsidP="009E7C6F">
      <w:pPr>
        <w:pStyle w:val="HabraText"/>
      </w:pPr>
      <w:r>
        <w:t>4) Čtvrtý list skýtá nejhorší možnosti. Tady je šance na splnění přibližně slaboučkých 6%! Ve skutečnosti musíte mít v tomto případě trochu štěstí, abyste splnili závazek dva piky!</w:t>
      </w:r>
    </w:p>
    <w:p w:rsidR="009E7C6F" w:rsidRDefault="009E7C6F" w:rsidP="009E7C6F">
      <w:pPr>
        <w:pStyle w:val="HabraText"/>
      </w:pPr>
      <w:r>
        <w:t>Všimněte si značných rozdílů v hracím potenciálu uvedených listů. Ve všech případech je počet bodů, rozloha barev a figury shodné. Avšak proti stejnému listu partnera máte s listem 1) regulérní šanci na hru, zatímco s listem 4) jste v tomto závazku téměř beznadějně.</w:t>
      </w:r>
    </w:p>
    <w:p w:rsidR="009E7C6F" w:rsidRDefault="009E7C6F" w:rsidP="009E7C6F">
      <w:pPr>
        <w:pStyle w:val="HabraText"/>
      </w:pPr>
      <w:r>
        <w:t>Seřazení těchto listů odpovídalo příznivému umístění figur. V listě 1 jsou figury koncentrovány v dlouhých barvách, a když jdeme dále v pořadí, stále více honérů je v barvách krátkých. Výsledek, alespoň s konkrétním listem partnera, je jednoznačný. S přemísťováním figur z dlouhých barev do barev krátkých klesá ofenzivní potenciál listu.</w:t>
      </w:r>
    </w:p>
    <w:p w:rsidR="009E7C6F" w:rsidRDefault="009E7C6F" w:rsidP="009E7C6F">
      <w:pPr>
        <w:pStyle w:val="HabraText"/>
      </w:pPr>
      <w:r>
        <w:t xml:space="preserve">Pro praktické dražební účely z toho plyne, že budete používat této zásady tak, že snížíte ohodnocení listu se zvláště špatně umístěnými figurami a zvýšíte jeho hodnocení, budou-li v něm karty umístěny dobře. Vrátíme-li se tedy zpátky ke čtyřem listům uvedených v příkladě, předpokládejme, že jste po svém zahájení 1 pik uslyšeli partnerovu odpověď 2 piky (s </w:t>
      </w:r>
      <w:proofErr w:type="gramStart"/>
      <w:r>
        <w:t xml:space="preserve">listem Q,x,x  </w:t>
      </w:r>
      <w:proofErr w:type="spellStart"/>
      <w:r>
        <w:t>Q,x,x</w:t>
      </w:r>
      <w:proofErr w:type="spellEnd"/>
      <w:r>
        <w:t xml:space="preserve">  </w:t>
      </w:r>
      <w:proofErr w:type="spellStart"/>
      <w:r>
        <w:t>Q,x,x</w:t>
      </w:r>
      <w:proofErr w:type="spellEnd"/>
      <w:r>
        <w:t xml:space="preserve">  Q,x,x,x by</w:t>
      </w:r>
      <w:proofErr w:type="gramEnd"/>
      <w:r>
        <w:t xml:space="preserve"> to měl říci). S listem 1) byste měl trvat na vydražení </w:t>
      </w:r>
      <w:proofErr w:type="spellStart"/>
      <w:r>
        <w:t>celoherního</w:t>
      </w:r>
      <w:proofErr w:type="spellEnd"/>
      <w:r>
        <w:t xml:space="preserve"> závazku. I když budete mít v úmyslu dojít do hry, měl byste se pokusit nabídnout srdce, protože v nich partner může mít lepší podporu. Ale když zahájíte 1 pik s listem 4), měl byste partnerovo zvýšení na 2 piky pravděpodobně pasovat (ani se o hru nepokoušet). Připouštím, že je zde těžké rozhodování, ale doporučuji pasovat podle pravidla (o kterém bude řeč později) „jsi-li na pochybách, podívej se na trumfy“. V žádném případě byste neměl podniknout víc než do hry pozvat. S listy mezi těmito extrémy, tj. s listem 2) a 3) byste do hry pozvat měli.</w:t>
      </w:r>
    </w:p>
    <w:p w:rsidR="009E7C6F" w:rsidRDefault="009E7C6F" w:rsidP="009E7C6F">
      <w:pPr>
        <w:pStyle w:val="HabraText"/>
      </w:pPr>
      <w:r>
        <w:t>Viděli jsme, že s listy, které mají přesně stejný počet figurových bodů, je po stejném dražebním sledu nutno podniknout tři rozdílné akce.</w:t>
      </w:r>
    </w:p>
    <w:p w:rsidR="009E7C6F" w:rsidRDefault="009E7C6F" w:rsidP="009E7C6F">
      <w:pPr>
        <w:pStyle w:val="HabraText"/>
      </w:pPr>
      <w:r>
        <w:t xml:space="preserve">Je mnoho situací, kdy zhodnocení umístění figur je velmi důležité, rozhodující. Někdy je to dost zřejmé, protože byste téměř mohli hrát závazek sami a oceňování listu je vlastně „sehrávka v duchu“. Předpokládejme, že váš partner zahájil 1BT, což znamená vyvážený list s 15-17 body. Vy máte následující list: </w:t>
      </w:r>
    </w:p>
    <w:p w:rsidR="009E7C6F" w:rsidRDefault="009E7C6F" w:rsidP="001759C3">
      <w:pPr>
        <w:pStyle w:val="HabraDrazba"/>
      </w:pPr>
      <w:proofErr w:type="gramStart"/>
      <w:r>
        <w:t>x,x</w:t>
      </w:r>
      <w:r>
        <w:tab/>
        <w:t>x,x</w:t>
      </w:r>
      <w:r>
        <w:tab/>
        <w:t>J,x,x</w:t>
      </w:r>
      <w:r>
        <w:tab/>
        <w:t>A,K,J,10</w:t>
      </w:r>
      <w:proofErr w:type="gramEnd"/>
      <w:r>
        <w:t>,x,x</w:t>
      </w:r>
    </w:p>
    <w:p w:rsidR="009E7C6F" w:rsidRDefault="009E7C6F" w:rsidP="009E7C6F">
      <w:pPr>
        <w:pStyle w:val="HabraText"/>
      </w:pPr>
      <w:r>
        <w:lastRenderedPageBreak/>
        <w:t>Co máte dělat? Měl byste dorazit do 3BT. Proč? Partner dostane výnos v jiné barvě než v </w:t>
      </w:r>
      <w:proofErr w:type="spellStart"/>
      <w:r>
        <w:t>trefech</w:t>
      </w:r>
      <w:proofErr w:type="spellEnd"/>
      <w:r>
        <w:t xml:space="preserve"> (těch nemá moc, proto pravděpodobně drží ostatní barvy, možná že zcela bezpečně) a buď si odehraje šest trefových zdvihů ihned, nebo bude přinejhorším </w:t>
      </w:r>
      <w:proofErr w:type="spellStart"/>
      <w:r>
        <w:t>impasovat</w:t>
      </w:r>
      <w:proofErr w:type="spellEnd"/>
      <w:r>
        <w:t xml:space="preserve"> trefovou dámu. Pokud bude </w:t>
      </w:r>
      <w:proofErr w:type="spellStart"/>
      <w:r>
        <w:t>impas</w:t>
      </w:r>
      <w:proofErr w:type="spellEnd"/>
      <w:r>
        <w:t xml:space="preserve"> nutný a nebude sedět, musí mít partner 15 bodů mimo trefy a je pravděpodobné, že získá čtyři zdvihy ve vedlejších </w:t>
      </w:r>
      <w:proofErr w:type="gramStart"/>
      <w:r>
        <w:t>barvách</w:t>
      </w:r>
      <w:proofErr w:type="gramEnd"/>
      <w:r>
        <w:t xml:space="preserve"> dříve, než si budou moci protivníci udělat svých pět zdvihů.</w:t>
      </w:r>
    </w:p>
    <w:p w:rsidR="009E7C6F" w:rsidRDefault="009E7C6F" w:rsidP="009E7C6F">
      <w:pPr>
        <w:pStyle w:val="HabraText"/>
      </w:pPr>
      <w:r>
        <w:t>Teď ale předpokládejme, že jste ve stejné situaci (partn</w:t>
      </w:r>
      <w:r w:rsidR="00CA03D2">
        <w:t>er zahájil 1BT) a vy máte list:</w:t>
      </w:r>
    </w:p>
    <w:p w:rsidR="009E7C6F" w:rsidRDefault="00CA03D2" w:rsidP="001759C3">
      <w:pPr>
        <w:pStyle w:val="HabraDrazba"/>
      </w:pPr>
      <w:proofErr w:type="gramStart"/>
      <w:r>
        <w:t>A,x</w:t>
      </w:r>
      <w:r>
        <w:tab/>
        <w:t>K,x</w:t>
      </w:r>
      <w:r>
        <w:tab/>
        <w:t>J,x,x</w:t>
      </w:r>
      <w:r>
        <w:tab/>
        <w:t>10</w:t>
      </w:r>
      <w:proofErr w:type="gramEnd"/>
      <w:r>
        <w:t>,x,x,x,x,</w:t>
      </w:r>
      <w:proofErr w:type="spellStart"/>
      <w:r>
        <w:t>x</w:t>
      </w:r>
      <w:proofErr w:type="spellEnd"/>
      <w:r>
        <w:t>.</w:t>
      </w:r>
    </w:p>
    <w:p w:rsidR="009E7C6F" w:rsidRDefault="009E7C6F" w:rsidP="009E7C6F">
      <w:pPr>
        <w:pStyle w:val="HabraText"/>
      </w:pPr>
      <w:r>
        <w:t xml:space="preserve">S tímto listem byste měl pouze zvýšit na 2BT, protože nemá-li partner maximum svého zahájení (se kterým budete mít 26 bodů), bude se </w:t>
      </w:r>
      <w:proofErr w:type="spellStart"/>
      <w:r>
        <w:t>celoherní</w:t>
      </w:r>
      <w:proofErr w:type="spellEnd"/>
      <w:r>
        <w:t xml:space="preserve"> závazek hrát pravděpodobně obtížně. Je samozřejmě možné, že partner bude mít v </w:t>
      </w:r>
      <w:proofErr w:type="spellStart"/>
      <w:r>
        <w:t>trefech</w:t>
      </w:r>
      <w:proofErr w:type="spellEnd"/>
      <w:r>
        <w:t xml:space="preserve"> A,K,x,x a bude si moci odehrát šest trefových zdvihů, ale je pravděpodobnější, že bude mít něco </w:t>
      </w:r>
      <w:proofErr w:type="gramStart"/>
      <w:r>
        <w:t>jako K,x a bude</w:t>
      </w:r>
      <w:proofErr w:type="gramEnd"/>
      <w:r>
        <w:t xml:space="preserve"> zřejmě hledat zdvihy ve všech čtyřech barvách spíše, než aby se pokoušel vypracovat vaše trefy.</w:t>
      </w:r>
    </w:p>
    <w:p w:rsidR="009E7C6F" w:rsidRDefault="009E7C6F" w:rsidP="009E7C6F">
      <w:pPr>
        <w:pStyle w:val="HabraText"/>
      </w:pPr>
      <w:r>
        <w:t>Tento příklad byl dost jasný, ovšem zásada je stejná. Je lepší mít figury v dlouhých barvách, jste-li v ofenzívě.</w:t>
      </w:r>
    </w:p>
    <w:p w:rsidR="009E7C6F" w:rsidRPr="00800570" w:rsidRDefault="009E7C6F" w:rsidP="009E7C6F">
      <w:pPr>
        <w:pStyle w:val="HabraPodnadpis"/>
      </w:pPr>
      <w:bookmarkStart w:id="25" w:name="_Toc272699117"/>
      <w:r w:rsidRPr="00B03ABB">
        <w:t xml:space="preserve">Zásada koncentrované síly </w:t>
      </w:r>
      <w:r>
        <w:t xml:space="preserve">- </w:t>
      </w:r>
      <w:r w:rsidRPr="00800570">
        <w:t>Kombinace figur</w:t>
      </w:r>
      <w:bookmarkEnd w:id="25"/>
    </w:p>
    <w:p w:rsidR="009E7C6F" w:rsidRDefault="009E7C6F" w:rsidP="009E7C6F">
      <w:pPr>
        <w:pStyle w:val="HabraText"/>
      </w:pPr>
      <w:r>
        <w:t xml:space="preserve">Druhou zásadou hodnocení síly je Zásada koncentrované síly: </w:t>
      </w:r>
      <w:r w:rsidRPr="00D63BA4">
        <w:rPr>
          <w:rStyle w:val="HabraDurazChar"/>
        </w:rPr>
        <w:t xml:space="preserve">JSOU-LI VŠECHNY VĚCI STEJNÉ, FIGURY V KOMBINACI </w:t>
      </w:r>
      <w:r>
        <w:t xml:space="preserve">(tzn. sdružené ve stejné barvě) </w:t>
      </w:r>
      <w:r w:rsidRPr="00D63BA4">
        <w:rPr>
          <w:rStyle w:val="HabraDurazChar"/>
        </w:rPr>
        <w:t>JSOU CENNĚJŠÍ NEŽ FIGURY NESDRUŽENÉ</w:t>
      </w:r>
      <w:r>
        <w:t xml:space="preserve"> (tj. v různých barvách).</w:t>
      </w:r>
    </w:p>
    <w:p w:rsidR="009E7C6F" w:rsidRDefault="009E7C6F" w:rsidP="009E7C6F">
      <w:pPr>
        <w:pStyle w:val="HabraText"/>
      </w:pPr>
      <w:r>
        <w:t xml:space="preserve">Tuto zásadu ukážeme na rozboru síly barev. Předpokládejme, že máte </w:t>
      </w:r>
      <w:proofErr w:type="gramStart"/>
      <w:r>
        <w:t>dva 3-listy</w:t>
      </w:r>
      <w:proofErr w:type="gramEnd"/>
      <w:r>
        <w:t xml:space="preserve"> s celkovou figurovou silou jedno eso a jeden král. Např. máte-</w:t>
      </w:r>
      <w:proofErr w:type="gramStart"/>
      <w:r>
        <w:t>li A,x,x a K,x,x, mohli</w:t>
      </w:r>
      <w:proofErr w:type="gramEnd"/>
      <w:r>
        <w:t xml:space="preserve"> bychom zhodnotit vaši celkovou </w:t>
      </w:r>
      <w:proofErr w:type="spellStart"/>
      <w:r>
        <w:t>honérovou</w:t>
      </w:r>
      <w:proofErr w:type="spellEnd"/>
      <w:r>
        <w:t xml:space="preserve"> sílu na 1,5 zdvihu. Ovšem máte-</w:t>
      </w:r>
      <w:proofErr w:type="gramStart"/>
      <w:r>
        <w:t>li A,K,x a x,x,x, můžete</w:t>
      </w:r>
      <w:proofErr w:type="gramEnd"/>
      <w:r>
        <w:t xml:space="preserve"> si napočítat sílu dvou zdvihů. Je jasné, že honéry u sebe jsou silnější, protože se navzájem podporují. Totéž platí, když posuzujeme naši sílu společně s hodnotami, které má partner. Dejme partnerovi třetí dámu v obou barvách. Pak budeme mít:</w:t>
      </w:r>
    </w:p>
    <w:p w:rsidR="009E7C6F" w:rsidRDefault="009E7C6F" w:rsidP="001759C3">
      <w:pPr>
        <w:pStyle w:val="HabraDrazba"/>
      </w:pPr>
      <w:proofErr w:type="spellStart"/>
      <w:r>
        <w:t>West</w:t>
      </w:r>
      <w:proofErr w:type="spellEnd"/>
      <w:r>
        <w:tab/>
      </w:r>
      <w:proofErr w:type="spellStart"/>
      <w:r>
        <w:t>East</w:t>
      </w:r>
      <w:proofErr w:type="spellEnd"/>
      <w:r>
        <w:tab/>
      </w:r>
      <w:r>
        <w:tab/>
      </w:r>
      <w:proofErr w:type="spellStart"/>
      <w:r>
        <w:t>West</w:t>
      </w:r>
      <w:proofErr w:type="spellEnd"/>
      <w:r>
        <w:tab/>
      </w:r>
      <w:proofErr w:type="spellStart"/>
      <w:r>
        <w:t>East</w:t>
      </w:r>
      <w:proofErr w:type="spellEnd"/>
    </w:p>
    <w:p w:rsidR="009E7C6F" w:rsidRDefault="009E7C6F" w:rsidP="001759C3">
      <w:pPr>
        <w:pStyle w:val="HabraDrazba"/>
      </w:pPr>
      <w:proofErr w:type="gramStart"/>
      <w:r>
        <w:t>A,K,x</w:t>
      </w:r>
      <w:r>
        <w:tab/>
        <w:t>Q,x,x</w:t>
      </w:r>
      <w:r>
        <w:tab/>
      </w:r>
      <w:r>
        <w:tab/>
        <w:t>A,x,x</w:t>
      </w:r>
      <w:r>
        <w:tab/>
        <w:t>Q,x,x</w:t>
      </w:r>
      <w:proofErr w:type="gramEnd"/>
    </w:p>
    <w:p w:rsidR="009E7C6F" w:rsidRDefault="009E7C6F" w:rsidP="001759C3">
      <w:pPr>
        <w:pStyle w:val="HabraDrazba"/>
      </w:pPr>
      <w:proofErr w:type="gramStart"/>
      <w:r>
        <w:t>x,x,x</w:t>
      </w:r>
      <w:r>
        <w:tab/>
        <w:t>Q,x,x</w:t>
      </w:r>
      <w:r>
        <w:tab/>
      </w:r>
      <w:r>
        <w:tab/>
        <w:t>K,x,x</w:t>
      </w:r>
      <w:r>
        <w:tab/>
        <w:t>Q,x,x</w:t>
      </w:r>
      <w:proofErr w:type="gramEnd"/>
    </w:p>
    <w:p w:rsidR="009E7C6F" w:rsidRDefault="009E7C6F" w:rsidP="001759C3">
      <w:pPr>
        <w:pStyle w:val="HabraDrazba"/>
      </w:pPr>
      <w:r>
        <w:t>zdvihy</w:t>
      </w:r>
    </w:p>
    <w:p w:rsidR="009E7C6F" w:rsidRDefault="009E7C6F" w:rsidP="001759C3">
      <w:pPr>
        <w:pStyle w:val="HabraDrazba"/>
      </w:pPr>
      <w:r>
        <w:t>piky:</w:t>
      </w:r>
      <w:r>
        <w:tab/>
        <w:t>3</w:t>
      </w:r>
      <w:r>
        <w:tab/>
      </w:r>
      <w:r>
        <w:tab/>
        <w:t>1,5</w:t>
      </w:r>
    </w:p>
    <w:p w:rsidR="009E7C6F" w:rsidRDefault="009E7C6F" w:rsidP="001759C3">
      <w:pPr>
        <w:pStyle w:val="HabraDrazba"/>
      </w:pPr>
      <w:r>
        <w:t>srdce:</w:t>
      </w:r>
      <w:r>
        <w:tab/>
        <w:t>0,25</w:t>
      </w:r>
      <w:r>
        <w:tab/>
      </w:r>
      <w:r>
        <w:tab/>
        <w:t>1+ (o něco víc než 1)</w:t>
      </w:r>
    </w:p>
    <w:p w:rsidR="009E7C6F" w:rsidRDefault="009E7C6F" w:rsidP="001759C3">
      <w:pPr>
        <w:pStyle w:val="HabraDrazba"/>
      </w:pPr>
      <w:r>
        <w:t>celkem</w:t>
      </w:r>
      <w:r>
        <w:tab/>
        <w:t>3,25</w:t>
      </w:r>
      <w:r>
        <w:tab/>
      </w:r>
      <w:r>
        <w:tab/>
        <w:t>2,5+</w:t>
      </w:r>
    </w:p>
    <w:p w:rsidR="009E7C6F" w:rsidRDefault="009E7C6F" w:rsidP="009E7C6F">
      <w:pPr>
        <w:pStyle w:val="HabraText"/>
      </w:pPr>
      <w:r>
        <w:t>Znovu opakuji, sdružené figury mají větší zdvihový potenciál.</w:t>
      </w:r>
    </w:p>
    <w:p w:rsidR="009E7C6F" w:rsidRDefault="009E7C6F" w:rsidP="009E7C6F">
      <w:pPr>
        <w:pStyle w:val="HabraText"/>
      </w:pPr>
      <w:r>
        <w:t>Zásada koncentrované síly, i když je zcela správná, není tak důležitá jako zásada týkající se umístění figur v dlouhé barvě, protože síla listu mnohem více závisí na umístění v barvách než na umístění vzhledem k jiným figurám.</w:t>
      </w:r>
    </w:p>
    <w:p w:rsidR="009E7C6F" w:rsidRDefault="009E7C6F" w:rsidP="009E7C6F">
      <w:pPr>
        <w:pStyle w:val="HabraText"/>
      </w:pPr>
      <w:r>
        <w:t xml:space="preserve">Jeden příklad postačí. Předpokládejme, že jste zahájil 1BT (15-17) a partner vám poskytl možnost učinit rozhodující chybu hláškou 2BT. Doporučuji pasovat s: </w:t>
      </w:r>
    </w:p>
    <w:p w:rsidR="009E7C6F" w:rsidRDefault="009E7C6F" w:rsidP="001759C3">
      <w:pPr>
        <w:pStyle w:val="HabraDrazba"/>
      </w:pPr>
      <w:proofErr w:type="gramStart"/>
      <w:r>
        <w:t>J,x,x</w:t>
      </w:r>
      <w:r>
        <w:tab/>
        <w:t>K,x,x</w:t>
      </w:r>
      <w:r>
        <w:tab/>
        <w:t>A,J,x</w:t>
      </w:r>
      <w:r>
        <w:tab/>
        <w:t>A,K,x,x</w:t>
      </w:r>
      <w:proofErr w:type="gramEnd"/>
      <w:r>
        <w:t xml:space="preserve"> </w:t>
      </w:r>
    </w:p>
    <w:p w:rsidR="009E7C6F" w:rsidRDefault="009E7C6F" w:rsidP="009E7C6F">
      <w:pPr>
        <w:pStyle w:val="HabraText"/>
      </w:pPr>
      <w:r>
        <w:t>(16b., špatná rozloha, žádné střední hodnoty).</w:t>
      </w:r>
    </w:p>
    <w:p w:rsidR="009E7C6F" w:rsidRDefault="009E7C6F" w:rsidP="009E7C6F">
      <w:pPr>
        <w:pStyle w:val="HabraText"/>
      </w:pPr>
      <w:r>
        <w:t xml:space="preserve">Dražte ale 3BT s tímto listem: </w:t>
      </w:r>
    </w:p>
    <w:p w:rsidR="009E7C6F" w:rsidRDefault="009E7C6F" w:rsidP="001759C3">
      <w:pPr>
        <w:pStyle w:val="HabraDrazba"/>
      </w:pPr>
      <w:proofErr w:type="gramStart"/>
      <w:r>
        <w:t>A,Q,x</w:t>
      </w:r>
      <w:r>
        <w:tab/>
        <w:t>K,x,x</w:t>
      </w:r>
      <w:r>
        <w:tab/>
        <w:t>x,x,x</w:t>
      </w:r>
      <w:r>
        <w:tab/>
        <w:t>A,K,x,x</w:t>
      </w:r>
      <w:proofErr w:type="gramEnd"/>
      <w:r>
        <w:t xml:space="preserve"> </w:t>
      </w:r>
    </w:p>
    <w:p w:rsidR="009E7C6F" w:rsidRDefault="009E7C6F" w:rsidP="009E7C6F">
      <w:pPr>
        <w:pStyle w:val="HabraText"/>
      </w:pPr>
      <w:r>
        <w:t>(stejná charakteristika, ale „soustředěnost“). Použijete-li této techniky, budete mít alespoň nějaké vodítko při rozhodování místo toho, abyste si házeli příslovečnou korunou.</w:t>
      </w:r>
    </w:p>
    <w:p w:rsidR="009E7C6F" w:rsidRDefault="009E7C6F" w:rsidP="009E7C6F">
      <w:pPr>
        <w:pStyle w:val="HabraDuraz0"/>
      </w:pPr>
      <w:r>
        <w:t>KDYŽ JE TO MOŽNÉ, POMOZTE PARTNEROVI V HODNOCENÍ JEHO LISTU DRAŽBOU BARVY, VE KTERÉ BUDOU JEHO FIGURY CENNÉ.</w:t>
      </w:r>
    </w:p>
    <w:p w:rsidR="009E7C6F" w:rsidRDefault="009E7C6F" w:rsidP="009E7C6F">
      <w:pPr>
        <w:pStyle w:val="HabraLiteratura"/>
      </w:pPr>
      <w:r w:rsidRPr="001759C3">
        <w:rPr>
          <w:iCs/>
          <w:u w:val="single"/>
        </w:rPr>
        <w:t>Literatura:</w:t>
      </w:r>
      <w:r>
        <w:tab/>
      </w:r>
      <w:proofErr w:type="spellStart"/>
      <w:proofErr w:type="gramStart"/>
      <w:r>
        <w:t>J.Rubens</w:t>
      </w:r>
      <w:proofErr w:type="spellEnd"/>
      <w:proofErr w:type="gramEnd"/>
      <w:r>
        <w:tab/>
        <w:t>Tajemství vítězného bridže</w:t>
      </w:r>
    </w:p>
    <w:p w:rsidR="009E7C6F" w:rsidRPr="009E7C6F" w:rsidRDefault="009E7C6F" w:rsidP="009E7C6F">
      <w:pPr>
        <w:pStyle w:val="HabraNadpisLekce"/>
      </w:pPr>
      <w:bookmarkStart w:id="26" w:name="_Toc173737417"/>
      <w:bookmarkStart w:id="27" w:name="_Toc173740769"/>
      <w:bookmarkStart w:id="28" w:name="_Toc173741280"/>
      <w:bookmarkStart w:id="29" w:name="_Toc182458860"/>
      <w:bookmarkStart w:id="30" w:name="_Toc272699118"/>
      <w:r w:rsidRPr="009E7C6F">
        <w:lastRenderedPageBreak/>
        <w:t>Oceňování UVNITŘ ČI MIMO</w:t>
      </w:r>
      <w:bookmarkEnd w:id="26"/>
      <w:bookmarkEnd w:id="27"/>
      <w:bookmarkEnd w:id="28"/>
      <w:bookmarkEnd w:id="29"/>
      <w:bookmarkEnd w:id="30"/>
    </w:p>
    <w:p w:rsidR="009E7C6F" w:rsidRDefault="009E7C6F" w:rsidP="009E7C6F">
      <w:pPr>
        <w:pStyle w:val="HabraText"/>
      </w:pPr>
      <w:r>
        <w:t xml:space="preserve">Už jsme viděli, že obecně (pro ofenzivní účely) je cennější mít figury v barvách, kde má partner délku, než v barvách, ve kterých je krátký. (Nebo v každém případě je lepší mít karty v barvě, o které víme, že je v ní partner dlouhý, než v barvách, o kterých nevíme nic.) Proto když zahájí partner licitaci hláškou 1 pik, </w:t>
      </w:r>
      <w:proofErr w:type="gramStart"/>
      <w:r>
        <w:t>list K,x,x  x,x,x  A,x,x  x,x,x,x je</w:t>
      </w:r>
      <w:proofErr w:type="gramEnd"/>
      <w:r>
        <w:t xml:space="preserve"> silnější než list x,x,x  K,x,x  A,x,x  x,x,x,</w:t>
      </w:r>
      <w:proofErr w:type="spellStart"/>
      <w:r>
        <w:t>x</w:t>
      </w:r>
      <w:proofErr w:type="spellEnd"/>
      <w:r>
        <w:t>. Stojí za to prověřit si důvod, proč je první list ve skutečnosti silnější. Jedním ze způsobů, jak to můžeme dokázat je konstatování, že pikový král v prvním listě bude určitě hodnotnou kartou (bude „pracovat“), zatímco srdcový král ve druhém listě je hodnota pochybná. Mohli bychom říci, že pikový král v prvním listě je hodnota „prokázaná“, protože víme, že zvyšuje ofenzivní potenciál. Srdcový král ve druhém listě je ale hodnota pochybná. Další dražba může osvětlit jeho přesnější hodnotu, ale v tomto okamžiku po zahájení partnera 1 pik si asi nemůžeme být jeho hodnotou jisti. Koncepce, podle které zjišťujeme, jaké figury mají prokázanou hodnotu a jaké mají hodnotu pochybnou, může být aplikována na následující problém. Za předpokladu, že je nejlepší mít figury v dlouhých barvách partnera, musíme-li mít některé honéry v barvách partnera a jiné ve vedlejších barvách, které figury v partnerových barvách jsou nejlepší? Jinými slovy – který z těchto listů je pro partnerovu podporu silnější při zahájení 1 pik:</w:t>
      </w:r>
    </w:p>
    <w:p w:rsidR="009E7C6F" w:rsidRDefault="009E7C6F" w:rsidP="001759C3">
      <w:pPr>
        <w:pStyle w:val="HabraDrazba"/>
      </w:pPr>
      <w:proofErr w:type="gramStart"/>
      <w:r>
        <w:t>K,x,x</w:t>
      </w:r>
      <w:r>
        <w:tab/>
        <w:t>A,x,x</w:t>
      </w:r>
      <w:r>
        <w:tab/>
        <w:t>x,x,x</w:t>
      </w:r>
      <w:r>
        <w:tab/>
        <w:t>x,x,x,x</w:t>
      </w:r>
      <w:proofErr w:type="gramEnd"/>
    </w:p>
    <w:p w:rsidR="009E7C6F" w:rsidRDefault="009E7C6F" w:rsidP="001759C3">
      <w:pPr>
        <w:pStyle w:val="HabraDrazba"/>
      </w:pPr>
      <w:proofErr w:type="gramStart"/>
      <w:r>
        <w:t>A,x,x</w:t>
      </w:r>
      <w:r>
        <w:tab/>
        <w:t>K,x,x</w:t>
      </w:r>
      <w:r>
        <w:tab/>
        <w:t>x,x,x</w:t>
      </w:r>
      <w:r>
        <w:tab/>
        <w:t>x,x,x,x</w:t>
      </w:r>
      <w:proofErr w:type="gramEnd"/>
    </w:p>
    <w:p w:rsidR="009E7C6F" w:rsidRDefault="009E7C6F" w:rsidP="009E7C6F">
      <w:pPr>
        <w:pStyle w:val="HabraText"/>
      </w:pPr>
      <w:r>
        <w:tab/>
        <w:t>Na první pohled se zdají být tyto listy stejné: stejná rozloha, jedno eso, jeden král, jedna figura v partnerově barvě, jedna figura vedle. Jejich síla však stejná není! První list je silnější než druhý. Abychom pochopili proč, uvažujme v duchu pojmu prokázaná hodnota. Prvn</w:t>
      </w:r>
      <w:r w:rsidR="006F149B">
        <w:t>í list má jedno prokázané eso a </w:t>
      </w:r>
      <w:r>
        <w:t xml:space="preserve">jednoho prokázaného krále. Srdcové eso udělá zdvih za každých okolností. Král v partnerově barvě, kterou se chystáme podpořit, je také jasná prokázaná hodnota. Ale ve druhém listě, i když je pikové eso prokázaná hodnota, a protože je v barvě partnera, je cennější než v barvě jiné, srdcový král, ačkoliv bude pravděpodobně také cenný, není prokázanou hodnotou, protože partner může mít </w:t>
      </w:r>
      <w:proofErr w:type="spellStart"/>
      <w:r>
        <w:t>singla</w:t>
      </w:r>
      <w:proofErr w:type="spellEnd"/>
      <w:r>
        <w:t xml:space="preserve">. I když z této analýzy vyplývá, že první list je silnější než druhý, není zatím osvětleno pravidlo zobecňující tento způsob oceňování. Abychom mohli vyslovit obecnou zásadu, budeme nazývat vyšší honéry (esa a krále) „primárními“ hodnotami, nižší honéry (krále a dámy) „sekundárními“ hodnotami. Krále jsem zařadil do obou kategorií, abych ukázal, že tyto definice jsou relativní, nikoliv absolutní. Esa jsou tedy primárnější než králové, ti jsou ovšem primárnější než dámy. Zásada oceňování uvnitř či mimo je: </w:t>
      </w:r>
      <w:r w:rsidRPr="00B36C05">
        <w:rPr>
          <w:rStyle w:val="HabraDurazChar"/>
        </w:rPr>
        <w:t>JE LEPŠÍ MÍT SEKUNDÁRNÍ HODNOTY V BARVĚ PARTNERA A PRIMÁRNÍ HODNOTY VEDLE.</w:t>
      </w:r>
    </w:p>
    <w:p w:rsidR="009E7C6F" w:rsidRDefault="009E7C6F" w:rsidP="009E7C6F">
      <w:pPr>
        <w:pStyle w:val="HabraText"/>
      </w:pPr>
      <w:r>
        <w:t xml:space="preserve">Následující listy jsou tedy seřazeny podle síly pro podporu partnerem dražených </w:t>
      </w:r>
      <w:proofErr w:type="spellStart"/>
      <w:r>
        <w:t>piků</w:t>
      </w:r>
      <w:proofErr w:type="spellEnd"/>
      <w:r>
        <w:t>:</w:t>
      </w:r>
    </w:p>
    <w:p w:rsidR="009E7C6F" w:rsidRDefault="009E7C6F" w:rsidP="001759C3">
      <w:pPr>
        <w:pStyle w:val="HabraDrazba"/>
      </w:pPr>
      <w:proofErr w:type="gramStart"/>
      <w:r>
        <w:t>K,Q,x</w:t>
      </w:r>
      <w:r>
        <w:tab/>
        <w:t>A,x,x</w:t>
      </w:r>
      <w:r>
        <w:tab/>
        <w:t>x,x,x</w:t>
      </w:r>
      <w:r>
        <w:tab/>
        <w:t>x,x,x,x</w:t>
      </w:r>
      <w:proofErr w:type="gramEnd"/>
    </w:p>
    <w:p w:rsidR="009E7C6F" w:rsidRDefault="009E7C6F" w:rsidP="001759C3">
      <w:pPr>
        <w:pStyle w:val="HabraDrazba"/>
      </w:pPr>
      <w:proofErr w:type="gramStart"/>
      <w:r>
        <w:t>A,Q,x</w:t>
      </w:r>
      <w:r>
        <w:tab/>
        <w:t>K,x,x</w:t>
      </w:r>
      <w:r>
        <w:tab/>
        <w:t>x,x,x</w:t>
      </w:r>
      <w:r>
        <w:tab/>
        <w:t>x,x,x,x</w:t>
      </w:r>
      <w:proofErr w:type="gramEnd"/>
    </w:p>
    <w:p w:rsidR="009E7C6F" w:rsidRDefault="009E7C6F" w:rsidP="001759C3">
      <w:pPr>
        <w:pStyle w:val="HabraDrazba"/>
      </w:pPr>
      <w:proofErr w:type="gramStart"/>
      <w:r>
        <w:t>A,K,x</w:t>
      </w:r>
      <w:r>
        <w:tab/>
        <w:t>Q,x,x</w:t>
      </w:r>
      <w:r>
        <w:tab/>
        <w:t>x,x,x</w:t>
      </w:r>
      <w:r>
        <w:tab/>
        <w:t>x,x,x,x</w:t>
      </w:r>
      <w:proofErr w:type="gramEnd"/>
    </w:p>
    <w:p w:rsidR="009E7C6F" w:rsidRDefault="009E7C6F" w:rsidP="009E7C6F">
      <w:pPr>
        <w:pStyle w:val="HabraText"/>
      </w:pPr>
      <w:r>
        <w:t>V jiných oblastech oceňování hodnot na lince v průběhu dražby, které jsme diskutovali (figury v dlouhých barvách, koncentrace figur, atp.) podle mého názoru i nezkušený hráč „cítí“ správně, který list je silnější. Ovšem průměrný hráč, který není obeznámen se zásadou „uvnitř či mimo“, by se, jak myslím, spletl. Kdybychom mu dali vybrat z výše uvedených listů po zahájení partnera v pikách, nejméně zkušený hráč by si asi zvolil list třetí. Jak jsme ale jasně viděli, je tento list nejslabší. Poměrně snadno si můžeme ukázat správnost této zásady. Ještě jednou si prohlédněte výše uvedené listy. Prozkoumejme, kdy bude mít každá figura operační hodnotu. Víme, že partner má dlouhé piky a pravděpodobně dojdeme do pikového závazku, pikové honéry jsou tedy v každém případě jistě dobré karty. Máme ovšem:</w:t>
      </w:r>
    </w:p>
    <w:tbl>
      <w:tblPr>
        <w:tblW w:w="8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985"/>
        <w:gridCol w:w="2016"/>
        <w:gridCol w:w="2266"/>
        <w:gridCol w:w="2522"/>
      </w:tblGrid>
      <w:tr w:rsidR="009E7C6F" w:rsidTr="00A21F6B">
        <w:tc>
          <w:tcPr>
            <w:tcW w:w="1985" w:type="dxa"/>
            <w:tcBorders>
              <w:bottom w:val="single" w:sz="12" w:space="0" w:color="auto"/>
              <w:right w:val="single" w:sz="12" w:space="0" w:color="auto"/>
            </w:tcBorders>
            <w:vAlign w:val="center"/>
          </w:tcPr>
          <w:p w:rsidR="009E7C6F" w:rsidRDefault="009E7C6F" w:rsidP="00A21F6B">
            <w:r>
              <w:t>Hodnoty maximálně</w:t>
            </w:r>
          </w:p>
        </w:tc>
        <w:tc>
          <w:tcPr>
            <w:tcW w:w="2016" w:type="dxa"/>
            <w:tcBorders>
              <w:bottom w:val="single" w:sz="12" w:space="0" w:color="auto"/>
              <w:right w:val="single" w:sz="12" w:space="0" w:color="auto"/>
            </w:tcBorders>
            <w:vAlign w:val="center"/>
          </w:tcPr>
          <w:p w:rsidR="009E7C6F" w:rsidRDefault="009E7C6F" w:rsidP="00A21F6B">
            <w:r>
              <w:t xml:space="preserve">Eso využité </w:t>
            </w:r>
          </w:p>
        </w:tc>
        <w:tc>
          <w:tcPr>
            <w:tcW w:w="2266" w:type="dxa"/>
            <w:tcBorders>
              <w:bottom w:val="single" w:sz="12" w:space="0" w:color="auto"/>
              <w:right w:val="single" w:sz="12" w:space="0" w:color="auto"/>
            </w:tcBorders>
            <w:vAlign w:val="center"/>
          </w:tcPr>
          <w:p w:rsidR="009E7C6F" w:rsidRDefault="009E7C6F" w:rsidP="00A21F6B">
            <w:pPr>
              <w:ind w:left="92"/>
            </w:pPr>
            <w:r>
              <w:t>Král využitý maximálně</w:t>
            </w:r>
          </w:p>
        </w:tc>
        <w:tc>
          <w:tcPr>
            <w:tcW w:w="2522" w:type="dxa"/>
            <w:tcBorders>
              <w:left w:val="single" w:sz="12" w:space="0" w:color="auto"/>
              <w:bottom w:val="single" w:sz="12" w:space="0" w:color="auto"/>
            </w:tcBorders>
            <w:vAlign w:val="center"/>
          </w:tcPr>
          <w:p w:rsidR="009E7C6F" w:rsidRDefault="009E7C6F" w:rsidP="00A21F6B">
            <w:r>
              <w:t>Dáma využitá maximálně</w:t>
            </w:r>
          </w:p>
        </w:tc>
      </w:tr>
      <w:tr w:rsidR="009E7C6F" w:rsidTr="00A21F6B">
        <w:tc>
          <w:tcPr>
            <w:tcW w:w="1985" w:type="dxa"/>
            <w:tcBorders>
              <w:top w:val="single" w:sz="12" w:space="0" w:color="auto"/>
              <w:bottom w:val="nil"/>
              <w:right w:val="single" w:sz="12" w:space="0" w:color="auto"/>
            </w:tcBorders>
            <w:vAlign w:val="center"/>
          </w:tcPr>
          <w:p w:rsidR="009E7C6F" w:rsidRDefault="009E7C6F" w:rsidP="00A21F6B">
            <w:r>
              <w:t xml:space="preserve">p: </w:t>
            </w:r>
            <w:proofErr w:type="gramStart"/>
            <w:r>
              <w:t>K,Q</w:t>
            </w:r>
            <w:proofErr w:type="gramEnd"/>
          </w:p>
        </w:tc>
        <w:tc>
          <w:tcPr>
            <w:tcW w:w="2016" w:type="dxa"/>
            <w:tcBorders>
              <w:top w:val="single" w:sz="12" w:space="0" w:color="auto"/>
              <w:bottom w:val="nil"/>
              <w:right w:val="single" w:sz="12" w:space="0" w:color="auto"/>
            </w:tcBorders>
            <w:vAlign w:val="center"/>
          </w:tcPr>
          <w:p w:rsidR="009E7C6F" w:rsidRDefault="009E7C6F" w:rsidP="00A21F6B">
            <w:r>
              <w:t>má-li partner jedno</w:t>
            </w:r>
          </w:p>
        </w:tc>
        <w:tc>
          <w:tcPr>
            <w:tcW w:w="2266" w:type="dxa"/>
            <w:tcBorders>
              <w:top w:val="single" w:sz="12" w:space="0" w:color="auto"/>
              <w:bottom w:val="nil"/>
              <w:right w:val="single" w:sz="12" w:space="0" w:color="auto"/>
            </w:tcBorders>
            <w:vAlign w:val="center"/>
          </w:tcPr>
          <w:p w:rsidR="009E7C6F" w:rsidRDefault="009E7C6F" w:rsidP="00A21F6B">
            <w:pPr>
              <w:ind w:left="92"/>
            </w:pPr>
            <w:r>
              <w:t>vždy</w:t>
            </w:r>
          </w:p>
        </w:tc>
        <w:tc>
          <w:tcPr>
            <w:tcW w:w="2522" w:type="dxa"/>
            <w:tcBorders>
              <w:top w:val="single" w:sz="12" w:space="0" w:color="auto"/>
              <w:left w:val="single" w:sz="12" w:space="0" w:color="auto"/>
              <w:bottom w:val="nil"/>
            </w:tcBorders>
            <w:vAlign w:val="center"/>
          </w:tcPr>
          <w:p w:rsidR="009E7C6F" w:rsidRDefault="009E7C6F" w:rsidP="00A21F6B">
            <w:r>
              <w:t>vždy</w:t>
            </w:r>
          </w:p>
        </w:tc>
      </w:tr>
      <w:tr w:rsidR="009E7C6F" w:rsidTr="00A21F6B">
        <w:trPr>
          <w:trHeight w:val="213"/>
        </w:trPr>
        <w:tc>
          <w:tcPr>
            <w:tcW w:w="1985" w:type="dxa"/>
            <w:tcBorders>
              <w:top w:val="nil"/>
              <w:bottom w:val="single" w:sz="12" w:space="0" w:color="auto"/>
              <w:right w:val="single" w:sz="12" w:space="0" w:color="auto"/>
            </w:tcBorders>
            <w:vAlign w:val="center"/>
          </w:tcPr>
          <w:p w:rsidR="009E7C6F" w:rsidRDefault="009E7C6F" w:rsidP="00A21F6B">
            <w:r>
              <w:t>s: A</w:t>
            </w:r>
          </w:p>
        </w:tc>
        <w:tc>
          <w:tcPr>
            <w:tcW w:w="2016" w:type="dxa"/>
            <w:tcBorders>
              <w:top w:val="nil"/>
              <w:bottom w:val="single" w:sz="12" w:space="0" w:color="auto"/>
              <w:right w:val="single" w:sz="12" w:space="0" w:color="auto"/>
            </w:tcBorders>
            <w:vAlign w:val="center"/>
          </w:tcPr>
          <w:p w:rsidR="009E7C6F" w:rsidRDefault="009E7C6F" w:rsidP="00A21F6B">
            <w:r>
              <w:t>nebo více srdcí</w:t>
            </w:r>
          </w:p>
        </w:tc>
        <w:tc>
          <w:tcPr>
            <w:tcW w:w="2266" w:type="dxa"/>
            <w:tcBorders>
              <w:top w:val="nil"/>
              <w:bottom w:val="single" w:sz="12" w:space="0" w:color="auto"/>
              <w:right w:val="single" w:sz="12" w:space="0" w:color="auto"/>
            </w:tcBorders>
            <w:vAlign w:val="center"/>
          </w:tcPr>
          <w:p w:rsidR="009E7C6F" w:rsidRDefault="009E7C6F" w:rsidP="00A21F6B"/>
        </w:tc>
        <w:tc>
          <w:tcPr>
            <w:tcW w:w="2522" w:type="dxa"/>
            <w:tcBorders>
              <w:top w:val="nil"/>
              <w:left w:val="single" w:sz="12" w:space="0" w:color="auto"/>
              <w:bottom w:val="single" w:sz="12" w:space="0" w:color="auto"/>
            </w:tcBorders>
            <w:vAlign w:val="center"/>
          </w:tcPr>
          <w:p w:rsidR="009E7C6F" w:rsidRDefault="009E7C6F" w:rsidP="00A21F6B"/>
        </w:tc>
      </w:tr>
      <w:tr w:rsidR="009E7C6F" w:rsidTr="00A21F6B">
        <w:tc>
          <w:tcPr>
            <w:tcW w:w="1985" w:type="dxa"/>
            <w:tcBorders>
              <w:bottom w:val="nil"/>
              <w:right w:val="single" w:sz="12" w:space="0" w:color="auto"/>
            </w:tcBorders>
            <w:vAlign w:val="center"/>
          </w:tcPr>
          <w:p w:rsidR="009E7C6F" w:rsidRDefault="009E7C6F" w:rsidP="00A21F6B">
            <w:r>
              <w:t xml:space="preserve">p: </w:t>
            </w:r>
            <w:proofErr w:type="gramStart"/>
            <w:r>
              <w:t>A,Q</w:t>
            </w:r>
            <w:proofErr w:type="gramEnd"/>
          </w:p>
        </w:tc>
        <w:tc>
          <w:tcPr>
            <w:tcW w:w="2016" w:type="dxa"/>
            <w:tcBorders>
              <w:bottom w:val="nil"/>
              <w:right w:val="single" w:sz="12" w:space="0" w:color="auto"/>
            </w:tcBorders>
            <w:vAlign w:val="center"/>
          </w:tcPr>
          <w:p w:rsidR="009E7C6F" w:rsidRDefault="009E7C6F" w:rsidP="00A21F6B">
            <w:r>
              <w:t>vždy</w:t>
            </w:r>
          </w:p>
        </w:tc>
        <w:tc>
          <w:tcPr>
            <w:tcW w:w="2266" w:type="dxa"/>
            <w:tcBorders>
              <w:bottom w:val="nil"/>
              <w:right w:val="single" w:sz="12" w:space="0" w:color="auto"/>
            </w:tcBorders>
            <w:vAlign w:val="center"/>
          </w:tcPr>
          <w:p w:rsidR="009E7C6F" w:rsidRDefault="009E7C6F" w:rsidP="00A21F6B">
            <w:pPr>
              <w:ind w:left="92"/>
            </w:pPr>
            <w:r>
              <w:t>má-li partner dvě</w:t>
            </w:r>
          </w:p>
        </w:tc>
        <w:tc>
          <w:tcPr>
            <w:tcW w:w="2522" w:type="dxa"/>
            <w:tcBorders>
              <w:left w:val="single" w:sz="12" w:space="0" w:color="auto"/>
              <w:bottom w:val="nil"/>
            </w:tcBorders>
            <w:vAlign w:val="center"/>
          </w:tcPr>
          <w:p w:rsidR="009E7C6F" w:rsidRDefault="009E7C6F" w:rsidP="00A21F6B">
            <w:r>
              <w:t>vždy</w:t>
            </w:r>
          </w:p>
        </w:tc>
      </w:tr>
      <w:tr w:rsidR="009E7C6F" w:rsidTr="00A21F6B">
        <w:tc>
          <w:tcPr>
            <w:tcW w:w="1985" w:type="dxa"/>
            <w:tcBorders>
              <w:top w:val="nil"/>
              <w:bottom w:val="single" w:sz="12" w:space="0" w:color="auto"/>
              <w:right w:val="single" w:sz="12" w:space="0" w:color="auto"/>
            </w:tcBorders>
            <w:vAlign w:val="center"/>
          </w:tcPr>
          <w:p w:rsidR="009E7C6F" w:rsidRDefault="009E7C6F" w:rsidP="00A21F6B">
            <w:r>
              <w:t>s: K</w:t>
            </w:r>
          </w:p>
        </w:tc>
        <w:tc>
          <w:tcPr>
            <w:tcW w:w="2016" w:type="dxa"/>
            <w:tcBorders>
              <w:top w:val="nil"/>
              <w:bottom w:val="single" w:sz="12" w:space="0" w:color="auto"/>
              <w:right w:val="single" w:sz="12" w:space="0" w:color="auto"/>
            </w:tcBorders>
            <w:vAlign w:val="center"/>
          </w:tcPr>
          <w:p w:rsidR="009E7C6F" w:rsidRDefault="009E7C6F" w:rsidP="00A21F6B"/>
        </w:tc>
        <w:tc>
          <w:tcPr>
            <w:tcW w:w="2266" w:type="dxa"/>
            <w:tcBorders>
              <w:top w:val="nil"/>
              <w:bottom w:val="single" w:sz="12" w:space="0" w:color="auto"/>
              <w:right w:val="single" w:sz="12" w:space="0" w:color="auto"/>
            </w:tcBorders>
            <w:vAlign w:val="center"/>
          </w:tcPr>
          <w:p w:rsidR="009E7C6F" w:rsidRDefault="009E7C6F" w:rsidP="00A21F6B">
            <w:pPr>
              <w:ind w:left="92"/>
            </w:pPr>
            <w:r>
              <w:t>nebo více srdcí</w:t>
            </w:r>
          </w:p>
        </w:tc>
        <w:tc>
          <w:tcPr>
            <w:tcW w:w="2522" w:type="dxa"/>
            <w:tcBorders>
              <w:top w:val="nil"/>
              <w:left w:val="single" w:sz="12" w:space="0" w:color="auto"/>
              <w:bottom w:val="single" w:sz="12" w:space="0" w:color="auto"/>
            </w:tcBorders>
            <w:vAlign w:val="center"/>
          </w:tcPr>
          <w:p w:rsidR="009E7C6F" w:rsidRDefault="009E7C6F" w:rsidP="00A21F6B"/>
        </w:tc>
      </w:tr>
      <w:tr w:rsidR="009E7C6F" w:rsidTr="00A21F6B">
        <w:tc>
          <w:tcPr>
            <w:tcW w:w="1985" w:type="dxa"/>
            <w:tcBorders>
              <w:bottom w:val="nil"/>
              <w:right w:val="single" w:sz="12" w:space="0" w:color="auto"/>
            </w:tcBorders>
            <w:vAlign w:val="center"/>
          </w:tcPr>
          <w:p w:rsidR="009E7C6F" w:rsidRDefault="009E7C6F" w:rsidP="00A21F6B">
            <w:r>
              <w:t xml:space="preserve">p: </w:t>
            </w:r>
            <w:proofErr w:type="gramStart"/>
            <w:r>
              <w:t>A,K</w:t>
            </w:r>
            <w:proofErr w:type="gramEnd"/>
          </w:p>
        </w:tc>
        <w:tc>
          <w:tcPr>
            <w:tcW w:w="2016" w:type="dxa"/>
            <w:tcBorders>
              <w:bottom w:val="nil"/>
              <w:right w:val="single" w:sz="12" w:space="0" w:color="auto"/>
            </w:tcBorders>
            <w:vAlign w:val="center"/>
          </w:tcPr>
          <w:p w:rsidR="009E7C6F" w:rsidRDefault="009E7C6F" w:rsidP="00A21F6B">
            <w:r>
              <w:t>vždy</w:t>
            </w:r>
          </w:p>
        </w:tc>
        <w:tc>
          <w:tcPr>
            <w:tcW w:w="2266" w:type="dxa"/>
            <w:tcBorders>
              <w:bottom w:val="nil"/>
              <w:right w:val="single" w:sz="12" w:space="0" w:color="auto"/>
            </w:tcBorders>
            <w:vAlign w:val="center"/>
          </w:tcPr>
          <w:p w:rsidR="009E7C6F" w:rsidRDefault="009E7C6F" w:rsidP="00A21F6B">
            <w:pPr>
              <w:ind w:left="92"/>
            </w:pPr>
            <w:r>
              <w:t>vždy</w:t>
            </w:r>
          </w:p>
        </w:tc>
        <w:tc>
          <w:tcPr>
            <w:tcW w:w="2522" w:type="dxa"/>
            <w:tcBorders>
              <w:left w:val="single" w:sz="12" w:space="0" w:color="auto"/>
              <w:bottom w:val="nil"/>
            </w:tcBorders>
            <w:vAlign w:val="center"/>
          </w:tcPr>
          <w:p w:rsidR="009E7C6F" w:rsidRDefault="009E7C6F" w:rsidP="00A21F6B">
            <w:r>
              <w:t>má-li partner tři nebo více</w:t>
            </w:r>
          </w:p>
        </w:tc>
      </w:tr>
      <w:tr w:rsidR="009E7C6F" w:rsidTr="00A21F6B">
        <w:tc>
          <w:tcPr>
            <w:tcW w:w="1985" w:type="dxa"/>
            <w:tcBorders>
              <w:top w:val="nil"/>
              <w:right w:val="single" w:sz="12" w:space="0" w:color="auto"/>
            </w:tcBorders>
            <w:vAlign w:val="center"/>
          </w:tcPr>
          <w:p w:rsidR="009E7C6F" w:rsidRDefault="009E7C6F" w:rsidP="00A21F6B">
            <w:r>
              <w:t>s: Q</w:t>
            </w:r>
          </w:p>
        </w:tc>
        <w:tc>
          <w:tcPr>
            <w:tcW w:w="2016" w:type="dxa"/>
            <w:tcBorders>
              <w:top w:val="nil"/>
              <w:right w:val="single" w:sz="12" w:space="0" w:color="auto"/>
            </w:tcBorders>
            <w:vAlign w:val="center"/>
          </w:tcPr>
          <w:p w:rsidR="009E7C6F" w:rsidRDefault="009E7C6F" w:rsidP="00A21F6B"/>
        </w:tc>
        <w:tc>
          <w:tcPr>
            <w:tcW w:w="2266" w:type="dxa"/>
            <w:tcBorders>
              <w:top w:val="nil"/>
              <w:right w:val="single" w:sz="12" w:space="0" w:color="auto"/>
            </w:tcBorders>
            <w:vAlign w:val="center"/>
          </w:tcPr>
          <w:p w:rsidR="009E7C6F" w:rsidRDefault="009E7C6F" w:rsidP="00A21F6B"/>
        </w:tc>
        <w:tc>
          <w:tcPr>
            <w:tcW w:w="2522" w:type="dxa"/>
            <w:tcBorders>
              <w:top w:val="nil"/>
              <w:left w:val="single" w:sz="12" w:space="0" w:color="auto"/>
            </w:tcBorders>
            <w:vAlign w:val="center"/>
          </w:tcPr>
          <w:p w:rsidR="009E7C6F" w:rsidRDefault="009E7C6F" w:rsidP="00A21F6B">
            <w:r>
              <w:t>srdcí (někdy má-li dvě)</w:t>
            </w:r>
          </w:p>
        </w:tc>
      </w:tr>
    </w:tbl>
    <w:p w:rsidR="009E7C6F" w:rsidRDefault="009E7C6F" w:rsidP="009E7C6F">
      <w:pPr>
        <w:pStyle w:val="HabraText"/>
      </w:pPr>
      <w:r>
        <w:t>Z této tabulky je zřejmé, že na základě pravděpodobnosti výskytu byly tyto listy seřazeny podle ofenzivní síly správně, protože první list bude častěji obsahovat všechny maximálně využité honéry než list druhý, ve kterém zase budou figury maximálně pracovat častěji než ve třetím.</w:t>
      </w:r>
    </w:p>
    <w:p w:rsidR="009E7C6F" w:rsidRDefault="009E7C6F" w:rsidP="009E7C6F">
      <w:pPr>
        <w:pStyle w:val="HabraText"/>
      </w:pPr>
      <w:r>
        <w:t>Mohlo by se zdát, že oceňování podle zásady uvnitř či mimo není tak důležitým faktorem, ale při rozhodování v kritických situacích ho můžeme použít až nečekaně často. Oceňování uvnitř či mimo je skutečně mistrovskou metodou při zjišťování ofenzivní síly listu. Dokazuje jasně, že oceňování síly listu je něco víc než pouhé počítání bodů.</w:t>
      </w:r>
    </w:p>
    <w:p w:rsidR="009E7C6F" w:rsidRDefault="009E7C6F" w:rsidP="009E7C6F">
      <w:pPr>
        <w:pStyle w:val="HabraLiteratura"/>
      </w:pPr>
      <w:r w:rsidRPr="001759C3">
        <w:rPr>
          <w:iCs/>
          <w:u w:val="single"/>
        </w:rPr>
        <w:t>Literatura:</w:t>
      </w:r>
      <w:r>
        <w:tab/>
      </w:r>
      <w:proofErr w:type="spellStart"/>
      <w:proofErr w:type="gramStart"/>
      <w:r>
        <w:t>J.Rubens</w:t>
      </w:r>
      <w:proofErr w:type="spellEnd"/>
      <w:proofErr w:type="gramEnd"/>
      <w:r>
        <w:tab/>
        <w:t>Tajemství vítězného bridže</w:t>
      </w:r>
    </w:p>
    <w:p w:rsidR="009E7C6F" w:rsidRPr="009E7C6F" w:rsidRDefault="009E7C6F" w:rsidP="009E7C6F">
      <w:pPr>
        <w:pStyle w:val="HabraNadpisLekce"/>
      </w:pPr>
      <w:bookmarkStart w:id="31" w:name="_Toc173737418"/>
      <w:bookmarkStart w:id="32" w:name="_Toc173740770"/>
      <w:bookmarkStart w:id="33" w:name="_Toc173741281"/>
      <w:bookmarkStart w:id="34" w:name="_Toc182458861"/>
      <w:bookmarkStart w:id="35" w:name="_Toc272699119"/>
      <w:r w:rsidRPr="009E7C6F">
        <w:lastRenderedPageBreak/>
        <w:t>Používání oceňovacích technik</w:t>
      </w:r>
      <w:bookmarkEnd w:id="31"/>
      <w:bookmarkEnd w:id="32"/>
      <w:bookmarkEnd w:id="33"/>
      <w:bookmarkEnd w:id="34"/>
      <w:bookmarkEnd w:id="35"/>
    </w:p>
    <w:p w:rsidR="009E7C6F" w:rsidRDefault="009E7C6F" w:rsidP="009E7C6F">
      <w:pPr>
        <w:pStyle w:val="HabraText"/>
      </w:pPr>
      <w:r>
        <w:t>Teď, když jsme se naučili několik zvláštních způsobů oceňování listu, je přirozené podívat se na jejich význam. Víme, že je lepší mít „dobrou“ dámu než špatnou (nebo potenciálně špatnou), ale je lepší mít dobrou dámu než „špatného“ krále? Víme, že draží-li partner piky, je lepší mít pikovou dámu a srdcové eso než srdcovou dámu a pikové eso. Je ale lepší mít pikovou dámu a srdcové eso nebo trefového krále a srdcové eso? Víme, že je lepší mít sílu v barvách partnera, ale je lepší mít 7 bodů v jeho barvách nebo 9 mimo?</w:t>
      </w:r>
    </w:p>
    <w:p w:rsidR="009E7C6F" w:rsidRDefault="009E7C6F" w:rsidP="009E7C6F">
      <w:pPr>
        <w:pStyle w:val="HabraText"/>
      </w:pPr>
      <w:r>
        <w:t>V první kapitole jsem doporučil, abyste používali počítání figurových bodů jako základnu a dělali různé úpravy založené na speciálních zásadách (např. honéry v délce, oceňování uvnitř či mimo, atp.). Proto ke zjištění, jakou roli tyto techniky hrají, nám stačí stanovit, jak se tyto změny projeví v oblasti bodů.</w:t>
      </w:r>
    </w:p>
    <w:p w:rsidR="009E7C6F" w:rsidRDefault="009E7C6F" w:rsidP="009E7C6F">
      <w:pPr>
        <w:pStyle w:val="HabraText"/>
      </w:pPr>
      <w:r>
        <w:t>Bylo by pohodlné, kdybych vám mohl předložit nějaké bodové přepočty založené na počítání 4-3-2-1 pro každou takovou zvláštní techniku. Kdybych mohl např. říci: „Připočtěte nebo odečtěte až do dvou bodů podle toho, jak máte umístěné figury“. Velmi by to samozřejmě usnadnilo většinu vašich problémů s hodnocením listu. Bohužel toto učinit nemohu, protože míra, do jaké jednotlivé techniky ovlivňují „celkový počet bodů“, závisí na konkrétní situaci a konkrétním použitím zásad, které jsme si probrali – rozdíl v umístění kluka není zřejmě tak významný jako rozdíl v umístění krále.</w:t>
      </w:r>
    </w:p>
    <w:p w:rsidR="009E7C6F" w:rsidRDefault="009E7C6F" w:rsidP="009E7C6F">
      <w:pPr>
        <w:pStyle w:val="HabraText"/>
      </w:pPr>
      <w:r>
        <w:t xml:space="preserve">Snad je i dobré, že taková přesnost není možná, protože by byl bridž nudný, kdyby existoval jednoduchý vzorec, ve kterém by byly vyjádřeny všechny složky hodnocení síly listu a kdyby mohl každý s jeho pomocí zvolit v každém rozdání zaručeně správnou hlášku. Nikdo neumí oceňovat všechny listy přesně. Můžeme jen odhadovat jejich hodnotu co možná nejpřesněji na základě nějaké běžné oceňovací metody (jako je počítání figurových bodů) s úpravami způsobenými použitím zvláštních oceňovacích metod, zásad a zkušeností. Odvážím se ale riskovat odhad ceny speciálních úprav. Myslím si, že „dodatečné“ modifikace jsou velmi podceňovány. </w:t>
      </w:r>
    </w:p>
    <w:p w:rsidR="009E7C6F" w:rsidRDefault="009E7C6F" w:rsidP="009E7C6F">
      <w:pPr>
        <w:pStyle w:val="HabraText"/>
      </w:pPr>
      <w:r>
        <w:t>Při používání zvláštních technik oceňování listu byste se měli řídit tímto: Vaším prvotním zájmem je (nebo by mělo být) zlepšit se v oceňování hodnoty listu a tím položit základ ke zlepšování vaší licitace. Máte k dispozici zvláštní zásady oceňování listu a víte, co chcete najít – faktor, který by vás měl ovlivnit při hodnocení listu. Lepší než se pokoušet dávat jednotlivým metodám určitý počet bodů je pokusit se na základě vlastních zkušeností vybudovat si vlastní úsudek. Všímejte si kritických situací při dražbě, a když se naskytne příležitost použít některé zvláštní metody, všimněte si, jaká byla skutečná hodnota vašeho listu. Nakonec si, třeba i podvědomě, vytvoříte vlastní měřítko důležitosti jednotlivých faktorů. Když budete mít zkušenost z používání těchto zvláštních zásad, vaše hodnocení listu (a vaše dražba) se bude čím dál tím více zpřesňovat. Možná že to nebudete umět vyjádřit v pojmech počítání figurových bodů lépe než já, ale budete lépe licitovat a o to přece jde.</w:t>
      </w:r>
    </w:p>
    <w:p w:rsidR="009E7C6F" w:rsidRPr="0031355F" w:rsidRDefault="009E7C6F" w:rsidP="009E7C6F">
      <w:pPr>
        <w:pStyle w:val="HabraPodnadpis"/>
      </w:pPr>
      <w:r w:rsidRPr="0031355F">
        <w:t>Jiná vodítka při oceňování listu</w:t>
      </w:r>
    </w:p>
    <w:p w:rsidR="009E7C6F" w:rsidRPr="00CA439F" w:rsidRDefault="009E7C6F" w:rsidP="009E7C6F">
      <w:pPr>
        <w:pStyle w:val="HabraPodnadpis"/>
      </w:pPr>
      <w:r>
        <w:t xml:space="preserve">1. </w:t>
      </w:r>
      <w:proofErr w:type="spellStart"/>
      <w:r>
        <w:t>Culbertsonovo</w:t>
      </w:r>
      <w:proofErr w:type="spellEnd"/>
      <w:r>
        <w:t xml:space="preserve"> pravidlo</w:t>
      </w:r>
    </w:p>
    <w:p w:rsidR="009E7C6F" w:rsidRDefault="009E7C6F" w:rsidP="009E7C6F">
      <w:pPr>
        <w:pStyle w:val="HabraText"/>
      </w:pPr>
      <w:r>
        <w:t xml:space="preserve">Obecně je nemožné představit si všechny listy, které by partner mohl mít a podle toho se na základě pravděpodobnosti rozhodnout. Potřebujeme najít způsob, který by zjednodušil úplnou představu tak, že bychom mohli brát v úvahu jen některé listy, které by partner mohl mít a považovat je za reprezentativní vzorek všech jeho možných listů. To nás přivádí ke </w:t>
      </w:r>
      <w:proofErr w:type="spellStart"/>
      <w:r>
        <w:t>Culbertsonovu</w:t>
      </w:r>
      <w:proofErr w:type="spellEnd"/>
      <w:r>
        <w:t xml:space="preserve"> pravidlu. Jeden z největších </w:t>
      </w:r>
      <w:proofErr w:type="spellStart"/>
      <w:r>
        <w:t>Culbertsonových</w:t>
      </w:r>
      <w:proofErr w:type="spellEnd"/>
      <w:r>
        <w:t xml:space="preserve"> příspěvků k dražební teorii zůstal nerozpoznán možná proto, že nešlo o konvenci a </w:t>
      </w:r>
      <w:proofErr w:type="spellStart"/>
      <w:r>
        <w:t>Culbertson</w:t>
      </w:r>
      <w:proofErr w:type="spellEnd"/>
      <w:r>
        <w:t xml:space="preserve"> uváděl doslova desítky zvláštních pravidel (pro všechny fáze hry), z nichž každé mělo své jméno. Pravidlo, které mám na mysli, se týkalo </w:t>
      </w:r>
      <w:proofErr w:type="spellStart"/>
      <w:r>
        <w:t>slemového</w:t>
      </w:r>
      <w:proofErr w:type="spellEnd"/>
      <w:r>
        <w:t xml:space="preserve"> oceňování listu a já ho zde budu nazývat </w:t>
      </w:r>
      <w:proofErr w:type="spellStart"/>
      <w:r>
        <w:t>Culbertsonovým</w:t>
      </w:r>
      <w:proofErr w:type="spellEnd"/>
      <w:r>
        <w:t xml:space="preserve"> pravidlem: </w:t>
      </w:r>
      <w:r w:rsidRPr="00320C5B">
        <w:rPr>
          <w:rStyle w:val="HabraDurazChar"/>
        </w:rPr>
        <w:t>POZVĚTE DO SLEMU (</w:t>
      </w:r>
      <w:proofErr w:type="gramStart"/>
      <w:r w:rsidRPr="00320C5B">
        <w:rPr>
          <w:rStyle w:val="HabraDurazChar"/>
        </w:rPr>
        <w:t>TZN. UČIŇTE</w:t>
      </w:r>
      <w:proofErr w:type="gramEnd"/>
      <w:r w:rsidRPr="00320C5B">
        <w:rPr>
          <w:rStyle w:val="HabraDurazChar"/>
        </w:rPr>
        <w:t xml:space="preserve"> SLEMOVÝ POKUS), POKUD BUDE STAČIT „IDEÁLNÍ“ PARTNEROVO MINIMUM NA VYLOŽENÝ SLEM.</w:t>
      </w:r>
    </w:p>
    <w:p w:rsidR="009E7C6F" w:rsidRDefault="009E7C6F" w:rsidP="009E7C6F">
      <w:pPr>
        <w:pStyle w:val="HabraText"/>
      </w:pPr>
      <w:r>
        <w:t xml:space="preserve">Jinými slovy, když se rozhodujete, zda máte nebo nemáte učinit pokus o </w:t>
      </w:r>
      <w:proofErr w:type="spellStart"/>
      <w:r>
        <w:t>slem</w:t>
      </w:r>
      <w:proofErr w:type="spellEnd"/>
      <w:r>
        <w:t xml:space="preserve">, učiňte ho, můžete-li partnerovi „dát“ list minimální síly, kterou v dražbě ohlásil (ale s konkrétními kartami, které se nejvíc hodí), se kterými bude </w:t>
      </w:r>
      <w:proofErr w:type="spellStart"/>
      <w:r>
        <w:t>slemový</w:t>
      </w:r>
      <w:proofErr w:type="spellEnd"/>
      <w:r>
        <w:t xml:space="preserve"> závazek vyložený. Uvedu jednoduchý příklad použití </w:t>
      </w:r>
      <w:proofErr w:type="spellStart"/>
      <w:r>
        <w:t>Culbertsonova</w:t>
      </w:r>
      <w:proofErr w:type="spellEnd"/>
      <w:r>
        <w:t xml:space="preserve"> pravidla. Váš partner zahájil 1 pik a vy máte: </w:t>
      </w:r>
      <w:proofErr w:type="gramStart"/>
      <w:r>
        <w:t>Q,J,x  A,x,x  K,Q,J,x,x  A,</w:t>
      </w:r>
      <w:proofErr w:type="spellStart"/>
      <w:r>
        <w:t>x</w:t>
      </w:r>
      <w:proofErr w:type="spellEnd"/>
      <w:r>
        <w:t>.</w:t>
      </w:r>
      <w:proofErr w:type="gramEnd"/>
      <w:r>
        <w:t xml:space="preserve"> Protože normální (ale „ideální“) minimum partnerovy hlášky může být </w:t>
      </w:r>
      <w:proofErr w:type="gramStart"/>
      <w:r>
        <w:t>např. A,K,x,x,x  x,x,x  A,x  x,x,x a v tom</w:t>
      </w:r>
      <w:proofErr w:type="gramEnd"/>
      <w:r>
        <w:t xml:space="preserve"> případě by váš </w:t>
      </w:r>
      <w:proofErr w:type="spellStart"/>
      <w:r>
        <w:t>slem</w:t>
      </w:r>
      <w:proofErr w:type="spellEnd"/>
      <w:r>
        <w:t xml:space="preserve"> byl doslova neporazitelný, měli byste se o </w:t>
      </w:r>
      <w:proofErr w:type="spellStart"/>
      <w:r>
        <w:t>slem</w:t>
      </w:r>
      <w:proofErr w:type="spellEnd"/>
      <w:r>
        <w:t xml:space="preserve"> pokusit (tj. skočit v kárech a podpořit tím piky).</w:t>
      </w:r>
    </w:p>
    <w:p w:rsidR="009E7C6F" w:rsidRDefault="009E7C6F" w:rsidP="009E7C6F">
      <w:pPr>
        <w:pStyle w:val="HabraPodnadpis"/>
      </w:pPr>
      <w:r>
        <w:t xml:space="preserve">2. Rozšířené </w:t>
      </w:r>
      <w:proofErr w:type="spellStart"/>
      <w:r>
        <w:t>Culbertsonovo</w:t>
      </w:r>
      <w:proofErr w:type="spellEnd"/>
      <w:r>
        <w:t xml:space="preserve"> pravidlo</w:t>
      </w:r>
    </w:p>
    <w:p w:rsidR="009E7C6F" w:rsidRPr="00B47CA2" w:rsidRDefault="009E7C6F" w:rsidP="009E7C6F">
      <w:pPr>
        <w:pStyle w:val="HabraText"/>
      </w:pPr>
      <w:r>
        <w:t xml:space="preserve">Ať už si to </w:t>
      </w:r>
      <w:proofErr w:type="spellStart"/>
      <w:r>
        <w:t>Culbertson</w:t>
      </w:r>
      <w:proofErr w:type="spellEnd"/>
      <w:r>
        <w:t xml:space="preserve"> uvědomoval nebo ne, objevil řešení obecného problému (diskutovaného na začátku předcházejícího oddílu) jak vybrat několik listů, které by partner mohl mít, jež by vystupovaly jako reprezentativní vzorek všech možných listů. Můžeme tedy rozšířit </w:t>
      </w:r>
      <w:proofErr w:type="spellStart"/>
      <w:r>
        <w:t>Culbertsonovo</w:t>
      </w:r>
      <w:proofErr w:type="spellEnd"/>
      <w:r>
        <w:t xml:space="preserve"> pravidlo takto: </w:t>
      </w:r>
      <w:r w:rsidRPr="00320C5B">
        <w:rPr>
          <w:rStyle w:val="HabraDurazChar"/>
        </w:rPr>
        <w:t>VÁŠ LIST JE DOSTATEČNĚ SILNÝ NA POKUS O HRU (NEBO SLEM), KDYŽ S IDEÁLNÍM PARTNEROVÝM MINIMEM BUDE TATO HRA (SLEM) VYLOŽENÁ.</w:t>
      </w:r>
    </w:p>
    <w:p w:rsidR="009E7C6F" w:rsidRDefault="009E7C6F" w:rsidP="009E7C6F">
      <w:pPr>
        <w:pStyle w:val="HabraLiteratura"/>
      </w:pPr>
      <w:r w:rsidRPr="001759C3">
        <w:rPr>
          <w:iCs/>
          <w:u w:val="single"/>
        </w:rPr>
        <w:t>Literatura:</w:t>
      </w:r>
      <w:r>
        <w:tab/>
        <w:t xml:space="preserve">J. </w:t>
      </w:r>
      <w:proofErr w:type="spellStart"/>
      <w:r>
        <w:t>Rubens</w:t>
      </w:r>
      <w:proofErr w:type="spellEnd"/>
      <w:r>
        <w:tab/>
        <w:t>Tajemství vítězného bridže</w:t>
      </w:r>
    </w:p>
    <w:p w:rsidR="009E7C6F" w:rsidRPr="009E7C6F" w:rsidRDefault="009E7C6F" w:rsidP="009E7C6F">
      <w:pPr>
        <w:pStyle w:val="HabraNadpisLekce"/>
      </w:pPr>
      <w:bookmarkStart w:id="36" w:name="_Toc173737419"/>
      <w:bookmarkStart w:id="37" w:name="_Toc173740771"/>
      <w:bookmarkStart w:id="38" w:name="_Toc173741282"/>
      <w:bookmarkStart w:id="39" w:name="_Toc182458862"/>
      <w:bookmarkStart w:id="40" w:name="_Toc272699120"/>
      <w:proofErr w:type="spellStart"/>
      <w:r w:rsidRPr="009E7C6F">
        <w:lastRenderedPageBreak/>
        <w:t>Bridge</w:t>
      </w:r>
      <w:proofErr w:type="spellEnd"/>
      <w:r w:rsidRPr="009E7C6F">
        <w:t xml:space="preserve"> Master 1M 16-30</w:t>
      </w:r>
      <w:bookmarkEnd w:id="36"/>
      <w:bookmarkEnd w:id="37"/>
      <w:bookmarkEnd w:id="38"/>
      <w:bookmarkEnd w:id="39"/>
      <w:bookmarkEnd w:id="40"/>
    </w:p>
    <w:p w:rsidR="009E7C6F" w:rsidRPr="009112E8" w:rsidRDefault="009E7C6F" w:rsidP="001759C3">
      <w:pPr>
        <w:pStyle w:val="HabraOdrazky"/>
      </w:pPr>
      <w:r w:rsidRPr="009112E8">
        <w:t>M1</w:t>
      </w:r>
      <w:r>
        <w:t>6</w:t>
      </w:r>
      <w:r w:rsidRPr="009112E8">
        <w:t xml:space="preserve"> – </w:t>
      </w:r>
      <w:r>
        <w:t>vytrumfovat před odehráním vedlejší barvy</w:t>
      </w:r>
    </w:p>
    <w:p w:rsidR="009E7C6F" w:rsidRPr="009112E8" w:rsidRDefault="009E7C6F" w:rsidP="001759C3">
      <w:pPr>
        <w:pStyle w:val="HabraOdrazky"/>
      </w:pPr>
      <w:r w:rsidRPr="009112E8">
        <w:t>M</w:t>
      </w:r>
      <w:r>
        <w:t>17</w:t>
      </w:r>
      <w:r w:rsidRPr="009112E8">
        <w:t xml:space="preserve"> – </w:t>
      </w:r>
      <w:r>
        <w:t>vzít okamžitě, aby mi nevyrazili vstup na piky</w:t>
      </w:r>
    </w:p>
    <w:p w:rsidR="009E7C6F" w:rsidRPr="009112E8" w:rsidRDefault="009E7C6F" w:rsidP="001759C3">
      <w:pPr>
        <w:pStyle w:val="HabraOdrazky"/>
      </w:pPr>
      <w:r w:rsidRPr="009112E8">
        <w:t>M</w:t>
      </w:r>
      <w:r>
        <w:t>18</w:t>
      </w:r>
      <w:r w:rsidRPr="009112E8">
        <w:t xml:space="preserve"> – </w:t>
      </w:r>
      <w:r>
        <w:t xml:space="preserve">vypracování </w:t>
      </w:r>
      <w:proofErr w:type="spellStart"/>
      <w:r>
        <w:t>trefů</w:t>
      </w:r>
      <w:proofErr w:type="spellEnd"/>
      <w:r>
        <w:t xml:space="preserve"> – pozor na přestupy při odhozech, vezmu hned první káro</w:t>
      </w:r>
    </w:p>
    <w:p w:rsidR="009E7C6F" w:rsidRPr="009112E8" w:rsidRDefault="009E7C6F" w:rsidP="001759C3">
      <w:pPr>
        <w:pStyle w:val="HabraOdrazky"/>
      </w:pPr>
      <w:r w:rsidRPr="009112E8">
        <w:t>M</w:t>
      </w:r>
      <w:r>
        <w:t>19</w:t>
      </w:r>
      <w:r w:rsidRPr="009112E8">
        <w:t xml:space="preserve"> – </w:t>
      </w:r>
      <w:r>
        <w:t xml:space="preserve">jediný vstup na stůl musí být využit k odehrání </w:t>
      </w:r>
      <w:proofErr w:type="spellStart"/>
      <w:r>
        <w:t>impasu</w:t>
      </w:r>
      <w:proofErr w:type="spellEnd"/>
    </w:p>
    <w:p w:rsidR="009E7C6F" w:rsidRPr="009112E8" w:rsidRDefault="009E7C6F" w:rsidP="001759C3">
      <w:pPr>
        <w:pStyle w:val="HabraOdrazky"/>
      </w:pPr>
      <w:r w:rsidRPr="009112E8">
        <w:t>M</w:t>
      </w:r>
      <w:r>
        <w:t>20</w:t>
      </w:r>
      <w:r w:rsidRPr="009112E8">
        <w:t xml:space="preserve"> – </w:t>
      </w:r>
      <w:r>
        <w:t>vytrumfovat a na káro si zahodit ztrátové srdce nebo tref</w:t>
      </w:r>
    </w:p>
    <w:p w:rsidR="009E7C6F" w:rsidRPr="009112E8" w:rsidRDefault="009E7C6F" w:rsidP="001759C3">
      <w:pPr>
        <w:pStyle w:val="HabraOdrazky"/>
      </w:pPr>
      <w:r w:rsidRPr="009112E8">
        <w:t>M</w:t>
      </w:r>
      <w:r>
        <w:t>21</w:t>
      </w:r>
      <w:r w:rsidRPr="009112E8">
        <w:t xml:space="preserve"> – </w:t>
      </w:r>
      <w:r>
        <w:t>nezadržovat (nebezpečí přechodu na srdce) a okamžitě vypracovat kára</w:t>
      </w:r>
    </w:p>
    <w:p w:rsidR="009E7C6F" w:rsidRPr="009112E8" w:rsidRDefault="009E7C6F" w:rsidP="001759C3">
      <w:pPr>
        <w:pStyle w:val="HabraOdrazky"/>
      </w:pPr>
      <w:r w:rsidRPr="009112E8">
        <w:t>M</w:t>
      </w:r>
      <w:r>
        <w:t>22</w:t>
      </w:r>
      <w:r w:rsidRPr="009112E8">
        <w:t xml:space="preserve"> – </w:t>
      </w:r>
      <w:r>
        <w:t>nezadržovat (nebezpečí přechodu na trefy), skrčit se v kárech kvůli vstupu</w:t>
      </w:r>
    </w:p>
    <w:p w:rsidR="009E7C6F" w:rsidRPr="009112E8" w:rsidRDefault="009E7C6F" w:rsidP="001759C3">
      <w:pPr>
        <w:pStyle w:val="HabraOdrazky"/>
      </w:pPr>
      <w:r w:rsidRPr="009112E8">
        <w:t>M</w:t>
      </w:r>
      <w:r>
        <w:t>23</w:t>
      </w:r>
      <w:r w:rsidRPr="009112E8">
        <w:t xml:space="preserve"> – </w:t>
      </w:r>
      <w:r>
        <w:t>nezadržovat (nebezpečí přechodu na trefy), odehrát vysoká kára (odblokovat se) a srdce fungují jako vstup</w:t>
      </w:r>
    </w:p>
    <w:p w:rsidR="009E7C6F" w:rsidRPr="009112E8" w:rsidRDefault="009E7C6F" w:rsidP="001759C3">
      <w:pPr>
        <w:pStyle w:val="HabraOdrazky"/>
      </w:pPr>
      <w:r w:rsidRPr="009112E8">
        <w:t>M</w:t>
      </w:r>
      <w:r>
        <w:t>24</w:t>
      </w:r>
      <w:r w:rsidRPr="009112E8">
        <w:t xml:space="preserve"> – </w:t>
      </w:r>
      <w:r>
        <w:t xml:space="preserve">pikový </w:t>
      </w:r>
      <w:proofErr w:type="spellStart"/>
      <w:r>
        <w:t>expas</w:t>
      </w:r>
      <w:proofErr w:type="spellEnd"/>
      <w:r>
        <w:t xml:space="preserve"> jako vstup na obránci zablokovaná kára</w:t>
      </w:r>
    </w:p>
    <w:p w:rsidR="009E7C6F" w:rsidRPr="009112E8" w:rsidRDefault="009E7C6F" w:rsidP="001759C3">
      <w:pPr>
        <w:pStyle w:val="HabraOdrazky"/>
      </w:pPr>
      <w:r w:rsidRPr="009112E8">
        <w:t>M</w:t>
      </w:r>
      <w:r>
        <w:t>25</w:t>
      </w:r>
      <w:r w:rsidRPr="009112E8">
        <w:t xml:space="preserve"> – </w:t>
      </w:r>
      <w:r>
        <w:t>převzetí krále esem pro nedostatek vstupů</w:t>
      </w:r>
    </w:p>
    <w:p w:rsidR="009E7C6F" w:rsidRPr="009112E8" w:rsidRDefault="009E7C6F" w:rsidP="001759C3">
      <w:pPr>
        <w:pStyle w:val="HabraOdrazky"/>
      </w:pPr>
      <w:r w:rsidRPr="009112E8">
        <w:t>M</w:t>
      </w:r>
      <w:r>
        <w:t>26</w:t>
      </w:r>
      <w:r w:rsidRPr="009112E8">
        <w:t xml:space="preserve"> – </w:t>
      </w:r>
      <w:r>
        <w:t>před vytrumfováním zahodit ztrátový tref na srdce</w:t>
      </w:r>
    </w:p>
    <w:p w:rsidR="009E7C6F" w:rsidRPr="009112E8" w:rsidRDefault="009E7C6F" w:rsidP="001759C3">
      <w:pPr>
        <w:pStyle w:val="HabraOdrazky"/>
      </w:pPr>
      <w:r w:rsidRPr="009112E8">
        <w:t>M</w:t>
      </w:r>
      <w:r>
        <w:t>27</w:t>
      </w:r>
      <w:r w:rsidRPr="009112E8">
        <w:t xml:space="preserve"> – </w:t>
      </w:r>
      <w:r>
        <w:t>nezadržovat a skrčit se v kárech kvůli vstupu</w:t>
      </w:r>
    </w:p>
    <w:p w:rsidR="009E7C6F" w:rsidRPr="009112E8" w:rsidRDefault="009E7C6F" w:rsidP="001759C3">
      <w:pPr>
        <w:pStyle w:val="HabraOdrazky"/>
      </w:pPr>
      <w:r w:rsidRPr="009112E8">
        <w:t>M</w:t>
      </w:r>
      <w:r>
        <w:t>28</w:t>
      </w:r>
      <w:r w:rsidRPr="009112E8">
        <w:t xml:space="preserve"> – </w:t>
      </w:r>
      <w:r>
        <w:t xml:space="preserve">potřebuji dva srdcové </w:t>
      </w:r>
      <w:proofErr w:type="spellStart"/>
      <w:r>
        <w:t>snapy</w:t>
      </w:r>
      <w:proofErr w:type="spellEnd"/>
      <w:r>
        <w:t>, mohu tedy trumfnout jen dvakrát a ponechat si kárové eso jako vstup</w:t>
      </w:r>
    </w:p>
    <w:p w:rsidR="009E7C6F" w:rsidRPr="009112E8" w:rsidRDefault="009E7C6F" w:rsidP="001759C3">
      <w:pPr>
        <w:pStyle w:val="HabraOdrazky"/>
      </w:pPr>
      <w:r w:rsidRPr="009112E8">
        <w:t>M</w:t>
      </w:r>
      <w:r>
        <w:t>29</w:t>
      </w:r>
      <w:r w:rsidRPr="009112E8">
        <w:t xml:space="preserve"> – </w:t>
      </w:r>
      <w:r>
        <w:t>musím dvakrát zadržet pro přerušení napojení, pak rozehrát kára a nepropustit srdce</w:t>
      </w:r>
    </w:p>
    <w:p w:rsidR="009E7C6F" w:rsidRDefault="009E7C6F" w:rsidP="001759C3">
      <w:pPr>
        <w:pStyle w:val="HabraOdrazky"/>
      </w:pPr>
      <w:r w:rsidRPr="009112E8">
        <w:t>M</w:t>
      </w:r>
      <w:r>
        <w:t>30</w:t>
      </w:r>
      <w:r w:rsidRPr="009112E8">
        <w:t xml:space="preserve"> – </w:t>
      </w:r>
      <w:r>
        <w:t xml:space="preserve">musím dvakrát zadržet pro přerušení napojení, </w:t>
      </w:r>
      <w:proofErr w:type="spellStart"/>
      <w:r>
        <w:t>impas</w:t>
      </w:r>
      <w:proofErr w:type="spellEnd"/>
      <w:r>
        <w:t xml:space="preserve"> v kárech a nenechat se zlákat k trefovému </w:t>
      </w:r>
      <w:proofErr w:type="spellStart"/>
      <w:r>
        <w:t>impasu</w:t>
      </w:r>
      <w:proofErr w:type="spellEnd"/>
    </w:p>
    <w:p w:rsidR="009E7C6F" w:rsidRPr="009E7C6F" w:rsidRDefault="009E7C6F" w:rsidP="009E7C6F">
      <w:pPr>
        <w:pStyle w:val="HabraNadpisLekce"/>
      </w:pPr>
      <w:bookmarkStart w:id="41" w:name="_Toc173737420"/>
      <w:bookmarkStart w:id="42" w:name="_Toc173740772"/>
      <w:bookmarkStart w:id="43" w:name="_Toc173741283"/>
      <w:bookmarkStart w:id="44" w:name="_Toc182458863"/>
      <w:bookmarkStart w:id="45" w:name="_Toc272699121"/>
      <w:r w:rsidRPr="009E7C6F">
        <w:lastRenderedPageBreak/>
        <w:t>Konvence Pokus o hru</w:t>
      </w:r>
      <w:bookmarkEnd w:id="41"/>
      <w:bookmarkEnd w:id="42"/>
      <w:bookmarkEnd w:id="43"/>
      <w:bookmarkEnd w:id="44"/>
      <w:bookmarkEnd w:id="45"/>
    </w:p>
    <w:p w:rsidR="009E7C6F" w:rsidRDefault="009E7C6F" w:rsidP="009E7C6F">
      <w:pPr>
        <w:pStyle w:val="HabraText"/>
      </w:pPr>
      <w:r>
        <w:t>Do našeho licitačního systému přidáme první trochu speciálnější a méně obvyklou konvenci. Při každé takovéto akci musíme dbát na to, aby svěřenci pochopili, jakou situaci konvence řeší. Musí tedy umět rozpoznat vstupní podmínky pro to, aby ji užili. Často ale jejich námaha končí na tomto bodě a to nesmíte dopustit. Druhým neméně důležitým krokem je vědět, jak pokračovat, co v kterých případech odpovědět.</w:t>
      </w:r>
    </w:p>
    <w:p w:rsidR="009E7C6F" w:rsidRDefault="009E7C6F" w:rsidP="009E7C6F">
      <w:pPr>
        <w:pStyle w:val="HabraText"/>
      </w:pPr>
      <w:r>
        <w:t xml:space="preserve">Konvence Pokus o hru se pokouší vytěžit z dobrého rozložení bodů maximum a při zjištění dobrých hodnot nám umožňuje vydražit </w:t>
      </w:r>
      <w:proofErr w:type="spellStart"/>
      <w:r>
        <w:t>manši</w:t>
      </w:r>
      <w:proofErr w:type="spellEnd"/>
      <w:r>
        <w:t xml:space="preserve">. Vychází ze znalosti hodnocení listu, které jsme </w:t>
      </w:r>
      <w:proofErr w:type="gramStart"/>
      <w:r>
        <w:t>probírali v 2.-5. lekci</w:t>
      </w:r>
      <w:proofErr w:type="gramEnd"/>
      <w:r>
        <w:t xml:space="preserve"> tohoto ročníku.</w:t>
      </w:r>
    </w:p>
    <w:p w:rsidR="009E7C6F" w:rsidRDefault="009E7C6F" w:rsidP="009E7C6F">
      <w:pPr>
        <w:pStyle w:val="HabraPodnadpis"/>
      </w:pPr>
      <w:r>
        <w:t>Dotaz na doplnění</w:t>
      </w:r>
    </w:p>
    <w:p w:rsidR="009E7C6F" w:rsidRDefault="009E7C6F" w:rsidP="009E7C6F">
      <w:pPr>
        <w:pStyle w:val="HabraText"/>
      </w:pPr>
      <w:r>
        <w:t xml:space="preserve">Pokud partner slabě </w:t>
      </w:r>
      <w:proofErr w:type="spellStart"/>
      <w:r>
        <w:t>ushodní</w:t>
      </w:r>
      <w:proofErr w:type="spellEnd"/>
      <w:r>
        <w:t xml:space="preserve"> drahou barvu a vy máte 14-15 bodů a kromě trumfové barvy máte </w:t>
      </w:r>
      <w:r w:rsidRPr="00477F49">
        <w:rPr>
          <w:rStyle w:val="HabraDurazChar"/>
        </w:rPr>
        <w:t xml:space="preserve">vedlejší </w:t>
      </w:r>
      <w:proofErr w:type="gramStart"/>
      <w:r w:rsidRPr="00477F49">
        <w:rPr>
          <w:rStyle w:val="HabraDurazChar"/>
        </w:rPr>
        <w:t>minimálně 4-listou</w:t>
      </w:r>
      <w:proofErr w:type="gramEnd"/>
      <w:r w:rsidRPr="00477F49">
        <w:rPr>
          <w:rStyle w:val="HabraDurazChar"/>
        </w:rPr>
        <w:t xml:space="preserve"> barvu, v níž se nacházejí honéry</w:t>
      </w:r>
      <w:r>
        <w:t xml:space="preserve">, které obvykle nejsou v sekvenci (např. K,J), pak často splníme </w:t>
      </w:r>
      <w:proofErr w:type="spellStart"/>
      <w:r>
        <w:t>manši</w:t>
      </w:r>
      <w:proofErr w:type="spellEnd"/>
      <w:r>
        <w:t xml:space="preserve">, když bude mít partner doplnění k této barvě. Doplněním jsou figury, ne </w:t>
      </w:r>
      <w:proofErr w:type="spellStart"/>
      <w:r>
        <w:t>šikena</w:t>
      </w:r>
      <w:proofErr w:type="spellEnd"/>
      <w:r>
        <w:t xml:space="preserve"> nebo singl, které spíše znehodnotí náš list. Hláška vedlejší barvy je dotazem na doplnění. Pokud partner má doplnění, draží </w:t>
      </w:r>
      <w:proofErr w:type="spellStart"/>
      <w:r>
        <w:t>manši</w:t>
      </w:r>
      <w:proofErr w:type="spellEnd"/>
      <w:r>
        <w:t>, pokud nemá, pak zůstanete na třetím stupni.</w:t>
      </w:r>
    </w:p>
    <w:p w:rsidR="009E7C6F" w:rsidRDefault="009E7C6F" w:rsidP="009E7C6F">
      <w:pPr>
        <w:pStyle w:val="HabraText"/>
      </w:pPr>
      <w:r>
        <w:t>1p – 2p</w:t>
      </w:r>
    </w:p>
    <w:p w:rsidR="009E7C6F" w:rsidRDefault="009E7C6F" w:rsidP="009E7C6F">
      <w:pPr>
        <w:pStyle w:val="HabraText"/>
      </w:pPr>
      <w:r>
        <w:t>3t ! = dotaz na doplnění trefové, odpověď 4p znamená, že partner má doplnění, 3p nemá</w:t>
      </w:r>
    </w:p>
    <w:p w:rsidR="009E7C6F" w:rsidRDefault="009E7C6F" w:rsidP="009E7C6F">
      <w:pPr>
        <w:pStyle w:val="HabraText"/>
      </w:pPr>
      <w:r>
        <w:t xml:space="preserve">Pokud </w:t>
      </w:r>
      <w:proofErr w:type="spellStart"/>
      <w:r>
        <w:t>ushodníme</w:t>
      </w:r>
      <w:proofErr w:type="spellEnd"/>
      <w:r>
        <w:t xml:space="preserve"> srdce, pak dotazem na pikovou barvu budou 2BT. Důvod bude objasněn za chvíli.</w:t>
      </w:r>
    </w:p>
    <w:p w:rsidR="009E7C6F" w:rsidRDefault="009E7C6F" w:rsidP="009E7C6F">
      <w:pPr>
        <w:pStyle w:val="HabraText"/>
      </w:pPr>
      <w:r>
        <w:t>1s – 2s</w:t>
      </w:r>
    </w:p>
    <w:p w:rsidR="009E7C6F" w:rsidRDefault="009E7C6F" w:rsidP="009E7C6F">
      <w:pPr>
        <w:pStyle w:val="HabraText"/>
      </w:pPr>
      <w:r>
        <w:t>2BT ! = dotaz na pikové doplnění</w:t>
      </w:r>
    </w:p>
    <w:p w:rsidR="009E7C6F" w:rsidRDefault="009E7C6F" w:rsidP="009E7C6F">
      <w:pPr>
        <w:pStyle w:val="HabraPodnadpis"/>
      </w:pPr>
      <w:r>
        <w:t>Dotaz na singl</w:t>
      </w:r>
    </w:p>
    <w:p w:rsidR="009E7C6F" w:rsidRDefault="009E7C6F" w:rsidP="009E7C6F">
      <w:pPr>
        <w:pStyle w:val="HabraText"/>
      </w:pPr>
      <w:r>
        <w:t xml:space="preserve">Druhou větví této konvence je dotaz na singl, který nám pomůže, pokud máme </w:t>
      </w:r>
      <w:r w:rsidRPr="00477F49">
        <w:rPr>
          <w:rStyle w:val="HabraDurazChar"/>
        </w:rPr>
        <w:t>vedlejší barvu, v níž nemáme žádné figury</w:t>
      </w:r>
      <w:r>
        <w:t xml:space="preserve">. Využívá se zde pak tzv. vyloučení, které budeme probírat ve vyšších ročnících. V principu jde o to, že soupeři mají sice dost bodů, ale nemohou je využít, protože vy víte, že je budete </w:t>
      </w:r>
      <w:proofErr w:type="spellStart"/>
      <w:r>
        <w:t>snapovat</w:t>
      </w:r>
      <w:proofErr w:type="spellEnd"/>
      <w:r>
        <w:t xml:space="preserve">. Pokud tedy při 14-15 bodech a slabém </w:t>
      </w:r>
      <w:proofErr w:type="spellStart"/>
      <w:r>
        <w:t>ushodnění</w:t>
      </w:r>
      <w:proofErr w:type="spellEnd"/>
      <w:r>
        <w:t xml:space="preserve"> naleznu dlouhou vedlejší barvu bez figur (obvykle </w:t>
      </w:r>
      <w:proofErr w:type="gramStart"/>
      <w:r>
        <w:t>alespoň 4-list</w:t>
      </w:r>
      <w:proofErr w:type="gramEnd"/>
      <w:r>
        <w:t xml:space="preserve">, ale mohl by to být i 3-list), dražím následující hlášku, což je po 2p 2BT a po 2s 2p (tuto hlášku jsme si nechali volnou právě pro tuto variantu). Pokud má partner singl, draží jeho barvu. Když se vám tento singl hodí, tzn. je ve vaší dlouhé barvě bez figur, dražte </w:t>
      </w:r>
      <w:proofErr w:type="spellStart"/>
      <w:r>
        <w:t>manši</w:t>
      </w:r>
      <w:proofErr w:type="spellEnd"/>
      <w:r>
        <w:t xml:space="preserve">, pokud ne, dražte jen na třetím stupni. Když partner po dotazu na </w:t>
      </w:r>
      <w:proofErr w:type="spellStart"/>
      <w:r>
        <w:t>singla</w:t>
      </w:r>
      <w:proofErr w:type="spellEnd"/>
      <w:r>
        <w:t xml:space="preserve"> kýženou krátkost nemá, draží sám na třetím stupni v dohodnuté trumfové barvě.</w:t>
      </w:r>
    </w:p>
    <w:p w:rsidR="009E7C6F" w:rsidRDefault="009E7C6F" w:rsidP="009E7C6F">
      <w:pPr>
        <w:pStyle w:val="HabraText"/>
      </w:pPr>
      <w:r>
        <w:t xml:space="preserve">Pokud tedy po slabém </w:t>
      </w:r>
      <w:proofErr w:type="spellStart"/>
      <w:r>
        <w:t>ushodnění</w:t>
      </w:r>
      <w:proofErr w:type="spellEnd"/>
      <w:r>
        <w:t xml:space="preserve"> partnera (může to být např. i po konstruktivní dražbě 1t-1s-2s) chcete vyzvat do hry ne na základě bodů, ale na základě polohy svých figur, </w:t>
      </w:r>
      <w:proofErr w:type="gramStart"/>
      <w:r>
        <w:t>máte</w:t>
      </w:r>
      <w:proofErr w:type="gramEnd"/>
      <w:r>
        <w:t xml:space="preserve"> k dispozici konvenci </w:t>
      </w:r>
      <w:proofErr w:type="gramStart"/>
      <w:r>
        <w:t>POH</w:t>
      </w:r>
      <w:proofErr w:type="gramEnd"/>
      <w:r>
        <w:t xml:space="preserve"> – Pokus o hru. Patří už k výbavě pokročilejšího </w:t>
      </w:r>
      <w:proofErr w:type="spellStart"/>
      <w:r>
        <w:t>bridžisty</w:t>
      </w:r>
      <w:proofErr w:type="spellEnd"/>
      <w:r>
        <w:t>.</w:t>
      </w:r>
    </w:p>
    <w:p w:rsidR="009E7C6F" w:rsidRDefault="009E7C6F" w:rsidP="009E7C6F">
      <w:pPr>
        <w:pStyle w:val="HabraText"/>
      </w:pPr>
      <w:r>
        <w:t>Nakonec několik příkladů:</w:t>
      </w:r>
    </w:p>
    <w:p w:rsidR="009E7C6F" w:rsidRPr="00FB773F" w:rsidRDefault="009E7C6F" w:rsidP="001759C3">
      <w:pPr>
        <w:pStyle w:val="HabraDrazba"/>
      </w:pPr>
      <w:bookmarkStart w:id="46" w:name="_Toc173737421"/>
      <w:bookmarkStart w:id="47" w:name="_Toc173740773"/>
      <w:proofErr w:type="gramStart"/>
      <w:r w:rsidRPr="00FB773F">
        <w:t>A,J,2</w:t>
      </w:r>
      <w:r w:rsidRPr="00FB773F">
        <w:tab/>
        <w:t>A,J,2</w:t>
      </w:r>
      <w:r w:rsidRPr="00FB773F">
        <w:tab/>
        <w:t>A,J,2</w:t>
      </w:r>
      <w:r w:rsidRPr="00FB773F">
        <w:tab/>
        <w:t>K,Q,10,8,4</w:t>
      </w:r>
      <w:proofErr w:type="gramEnd"/>
      <w:r w:rsidRPr="00FB773F">
        <w:tab/>
        <w:t>K,Q,10,8,4</w:t>
      </w:r>
      <w:r w:rsidRPr="00FB773F">
        <w:tab/>
        <w:t>K,Q,10,8,4</w:t>
      </w:r>
      <w:bookmarkEnd w:id="46"/>
      <w:bookmarkEnd w:id="47"/>
    </w:p>
    <w:p w:rsidR="009E7C6F" w:rsidRDefault="009E7C6F" w:rsidP="001759C3">
      <w:pPr>
        <w:pStyle w:val="HabraDrazba"/>
      </w:pPr>
      <w:proofErr w:type="gramStart"/>
      <w:r>
        <w:t>K,Q,7,3,2</w:t>
      </w:r>
      <w:proofErr w:type="gramEnd"/>
      <w:r>
        <w:tab/>
        <w:t>K,Q,7,3,2</w:t>
      </w:r>
      <w:r>
        <w:tab/>
        <w:t>K,Q,7,3,2</w:t>
      </w:r>
      <w:r>
        <w:tab/>
        <w:t>7,6,5,4</w:t>
      </w:r>
      <w:r>
        <w:tab/>
        <w:t>7,6,5,4</w:t>
      </w:r>
      <w:r>
        <w:tab/>
        <w:t>7,6,5,4</w:t>
      </w:r>
    </w:p>
    <w:p w:rsidR="009E7C6F" w:rsidRDefault="009E7C6F" w:rsidP="001759C3">
      <w:pPr>
        <w:pStyle w:val="HabraDrazba"/>
      </w:pPr>
      <w:proofErr w:type="gramStart"/>
      <w:r>
        <w:t>K,J,8,2</w:t>
      </w:r>
      <w:proofErr w:type="gramEnd"/>
      <w:r>
        <w:tab/>
        <w:t>K,J,8,2</w:t>
      </w:r>
      <w:r>
        <w:tab/>
        <w:t>K,J,8,2</w:t>
      </w:r>
      <w:r>
        <w:tab/>
        <w:t>A,K</w:t>
      </w:r>
      <w:r>
        <w:tab/>
        <w:t>A,K</w:t>
      </w:r>
      <w:r>
        <w:tab/>
        <w:t>A,K</w:t>
      </w:r>
    </w:p>
    <w:p w:rsidR="009E7C6F" w:rsidRDefault="009E7C6F" w:rsidP="001759C3">
      <w:pPr>
        <w:pStyle w:val="HabraDrazba"/>
      </w:pPr>
      <w:proofErr w:type="gramStart"/>
      <w:r>
        <w:t>6</w:t>
      </w:r>
      <w:r>
        <w:tab/>
        <w:t>6</w:t>
      </w:r>
      <w:r>
        <w:tab/>
        <w:t>6</w:t>
      </w:r>
      <w:r>
        <w:tab/>
        <w:t>Q,J</w:t>
      </w:r>
      <w:r>
        <w:tab/>
        <w:t>Q,J</w:t>
      </w:r>
      <w:r>
        <w:tab/>
        <w:t>Q,J</w:t>
      </w:r>
      <w:proofErr w:type="gramEnd"/>
    </w:p>
    <w:p w:rsidR="009E7C6F" w:rsidRDefault="009E7C6F" w:rsidP="001759C3">
      <w:pPr>
        <w:pStyle w:val="HabraDrazba"/>
      </w:pPr>
    </w:p>
    <w:p w:rsidR="009E7C6F" w:rsidRDefault="009E7C6F" w:rsidP="001759C3">
      <w:pPr>
        <w:pStyle w:val="HabraDrazba"/>
      </w:pPr>
      <w:proofErr w:type="gramStart"/>
      <w:r>
        <w:t>10,9,4,3</w:t>
      </w:r>
      <w:r>
        <w:tab/>
        <w:t>Q,7,6,3</w:t>
      </w:r>
      <w:proofErr w:type="gramEnd"/>
      <w:r>
        <w:tab/>
        <w:t>Q,7,3</w:t>
      </w:r>
      <w:r>
        <w:tab/>
        <w:t>A,6,5</w:t>
      </w:r>
      <w:r>
        <w:tab/>
        <w:t>J,6,3</w:t>
      </w:r>
      <w:r>
        <w:tab/>
        <w:t>J,9,3</w:t>
      </w:r>
    </w:p>
    <w:p w:rsidR="009E7C6F" w:rsidRDefault="009E7C6F" w:rsidP="001759C3">
      <w:pPr>
        <w:pStyle w:val="HabraDrazba"/>
      </w:pPr>
      <w:proofErr w:type="gramStart"/>
      <w:r>
        <w:t>J,8,5</w:t>
      </w:r>
      <w:proofErr w:type="gramEnd"/>
      <w:r>
        <w:tab/>
        <w:t>A,6,5</w:t>
      </w:r>
      <w:r>
        <w:tab/>
        <w:t>J,10,8</w:t>
      </w:r>
      <w:r>
        <w:tab/>
        <w:t>K,J,3</w:t>
      </w:r>
      <w:r>
        <w:tab/>
        <w:t>K,8,3,2</w:t>
      </w:r>
      <w:r>
        <w:tab/>
        <w:t>9</w:t>
      </w:r>
    </w:p>
    <w:p w:rsidR="009E7C6F" w:rsidRDefault="009E7C6F" w:rsidP="001759C3">
      <w:pPr>
        <w:pStyle w:val="HabraDrazba"/>
      </w:pPr>
      <w:proofErr w:type="gramStart"/>
      <w:r>
        <w:t>A,Q,7</w:t>
      </w:r>
      <w:r>
        <w:tab/>
        <w:t>6,4,2</w:t>
      </w:r>
      <w:proofErr w:type="gramEnd"/>
      <w:r>
        <w:tab/>
        <w:t>9</w:t>
      </w:r>
      <w:r>
        <w:tab/>
        <w:t>10,8,4,2</w:t>
      </w:r>
      <w:r>
        <w:tab/>
        <w:t>Q,J,10,7,3</w:t>
      </w:r>
      <w:r>
        <w:tab/>
        <w:t>Q,8,7,5,4</w:t>
      </w:r>
    </w:p>
    <w:p w:rsidR="009E7C6F" w:rsidRDefault="009E7C6F" w:rsidP="001759C3">
      <w:pPr>
        <w:pStyle w:val="HabraDrazba"/>
      </w:pPr>
      <w:proofErr w:type="gramStart"/>
      <w:r>
        <w:t>8,5,4</w:t>
      </w:r>
      <w:r>
        <w:tab/>
        <w:t>Q,5,3</w:t>
      </w:r>
      <w:proofErr w:type="gramEnd"/>
      <w:r>
        <w:tab/>
        <w:t>A,Q,8,5,4</w:t>
      </w:r>
      <w:r>
        <w:tab/>
        <w:t>9,7,3</w:t>
      </w:r>
      <w:r>
        <w:tab/>
        <w:t>6</w:t>
      </w:r>
      <w:r>
        <w:tab/>
        <w:t>A,10,5,2</w:t>
      </w:r>
    </w:p>
    <w:p w:rsidR="009E7C6F" w:rsidRDefault="009E7C6F" w:rsidP="001759C3">
      <w:pPr>
        <w:pStyle w:val="HabraDrazba"/>
      </w:pPr>
    </w:p>
    <w:p w:rsidR="009E7C6F" w:rsidRDefault="009E7C6F" w:rsidP="001759C3">
      <w:pPr>
        <w:pStyle w:val="HabraDrazba"/>
      </w:pPr>
      <w:r>
        <w:t>1s – 2s</w:t>
      </w:r>
      <w:r>
        <w:tab/>
        <w:t>1s – 2s</w:t>
      </w:r>
      <w:r>
        <w:tab/>
        <w:t>1s – 2s</w:t>
      </w:r>
      <w:r>
        <w:tab/>
        <w:t>1p – 2p</w:t>
      </w:r>
      <w:r>
        <w:tab/>
        <w:t>1p – 2p</w:t>
      </w:r>
      <w:r>
        <w:tab/>
        <w:t>1p – 2p</w:t>
      </w:r>
    </w:p>
    <w:p w:rsidR="009E7C6F" w:rsidRDefault="009E7C6F" w:rsidP="001759C3">
      <w:pPr>
        <w:pStyle w:val="HabraDrazba"/>
      </w:pPr>
      <w:r>
        <w:t>3k – 4s</w:t>
      </w:r>
      <w:r>
        <w:tab/>
        <w:t>3k – 3s</w:t>
      </w:r>
      <w:r>
        <w:tab/>
        <w:t>3k – 3s</w:t>
      </w:r>
      <w:r>
        <w:tab/>
        <w:t>2BT – 3p</w:t>
      </w:r>
      <w:r>
        <w:tab/>
        <w:t>2BT – 3t</w:t>
      </w:r>
      <w:r>
        <w:tab/>
        <w:t>2BT – 3s</w:t>
      </w:r>
    </w:p>
    <w:p w:rsidR="009E7C6F" w:rsidRDefault="009E7C6F" w:rsidP="001759C3">
      <w:pPr>
        <w:pStyle w:val="HabraDrazba"/>
      </w:pPr>
      <w:r>
        <w:t>pas</w:t>
      </w:r>
      <w:r>
        <w:tab/>
        <w:t>pas</w:t>
      </w:r>
      <w:r>
        <w:tab/>
        <w:t>pas</w:t>
      </w:r>
      <w:r>
        <w:tab/>
        <w:t>pas</w:t>
      </w:r>
      <w:r>
        <w:tab/>
        <w:t>3p – pas</w:t>
      </w:r>
      <w:r>
        <w:tab/>
        <w:t>4p – pas</w:t>
      </w:r>
    </w:p>
    <w:p w:rsidR="009E7C6F" w:rsidRDefault="009E7C6F" w:rsidP="009E7C6F">
      <w:pPr>
        <w:pStyle w:val="HabraText"/>
      </w:pPr>
      <w:r>
        <w:t xml:space="preserve">Povšimněme si také dražby odpovídajícího v prvních dvou případech. Po hlášce 1s měl </w:t>
      </w:r>
      <w:proofErr w:type="gramStart"/>
      <w:r>
        <w:t>odpovídající 4-list</w:t>
      </w:r>
      <w:proofErr w:type="gramEnd"/>
      <w:r>
        <w:t xml:space="preserve"> pikový, a přesto dražil 2p. Přijměme pravidlo, že pokud máme pouze </w:t>
      </w:r>
      <w:proofErr w:type="spellStart"/>
      <w:r>
        <w:t>polopozitivní</w:t>
      </w:r>
      <w:proofErr w:type="spellEnd"/>
      <w:r>
        <w:t xml:space="preserve"> odpověď, nebudeme v takovéto situaci hledat fit ve druhé drahé barvě – fit jsme našli a výše než 2p jít nechceme. Pokud tedy odpovídající nabídne po srdcích piky a v následující dražbě potvrdí srdcový fit, musí mít více než 10 bodů.</w:t>
      </w:r>
    </w:p>
    <w:p w:rsidR="009E7C6F" w:rsidRPr="009E7C6F" w:rsidRDefault="009E7C6F" w:rsidP="009E7C6F">
      <w:pPr>
        <w:pStyle w:val="HabraNadpisLekce"/>
      </w:pPr>
      <w:bookmarkStart w:id="48" w:name="_Toc173737422"/>
      <w:bookmarkStart w:id="49" w:name="_Toc173740774"/>
      <w:bookmarkStart w:id="50" w:name="_Toc173741284"/>
      <w:bookmarkStart w:id="51" w:name="_Toc182458864"/>
      <w:bookmarkStart w:id="52" w:name="_Toc272699122"/>
      <w:r w:rsidRPr="009E7C6F">
        <w:lastRenderedPageBreak/>
        <w:t xml:space="preserve">Jak zacházet s </w:t>
      </w:r>
      <w:proofErr w:type="spellStart"/>
      <w:r w:rsidRPr="009E7C6F">
        <w:t>impasy</w:t>
      </w:r>
      <w:bookmarkEnd w:id="48"/>
      <w:bookmarkEnd w:id="49"/>
      <w:bookmarkEnd w:id="50"/>
      <w:bookmarkEnd w:id="51"/>
      <w:bookmarkEnd w:id="52"/>
      <w:proofErr w:type="spellEnd"/>
    </w:p>
    <w:p w:rsidR="009E7C6F" w:rsidRPr="0031355F" w:rsidRDefault="009E7C6F" w:rsidP="009E7C6F">
      <w:pPr>
        <w:pStyle w:val="HabraPodnadpis"/>
      </w:pPr>
      <w:bookmarkStart w:id="53" w:name="_Toc173737423"/>
      <w:bookmarkStart w:id="54" w:name="_Toc173737880"/>
      <w:bookmarkStart w:id="55" w:name="_Toc173739696"/>
      <w:r w:rsidRPr="0031355F">
        <w:t>Komunikace</w:t>
      </w:r>
      <w:bookmarkEnd w:id="53"/>
      <w:bookmarkEnd w:id="54"/>
      <w:bookmarkEnd w:id="55"/>
    </w:p>
    <w:p w:rsidR="009E7C6F" w:rsidRPr="0031355F" w:rsidRDefault="009E7C6F" w:rsidP="009E7C6F">
      <w:pPr>
        <w:pStyle w:val="HabraDuraz0"/>
      </w:pPr>
      <w:bookmarkStart w:id="56" w:name="_Toc173737424"/>
      <w:r w:rsidRPr="0031355F">
        <w:t>Příklad 1</w:t>
      </w:r>
      <w:bookmarkEnd w:id="56"/>
    </w:p>
    <w:p w:rsidR="009E7C6F" w:rsidRDefault="009E7C6F" w:rsidP="001759C3">
      <w:pPr>
        <w:pStyle w:val="HabraDrazba"/>
      </w:pPr>
      <w:r>
        <w:tab/>
      </w:r>
      <w:proofErr w:type="gramStart"/>
      <w:r>
        <w:t>Q,9,2</w:t>
      </w:r>
      <w:proofErr w:type="gramEnd"/>
    </w:p>
    <w:p w:rsidR="009E7C6F" w:rsidRDefault="009E7C6F" w:rsidP="001759C3">
      <w:pPr>
        <w:pStyle w:val="HabraDrazba"/>
      </w:pPr>
      <w:r>
        <w:tab/>
      </w:r>
      <w:proofErr w:type="gramStart"/>
      <w:r>
        <w:t>A,4</w:t>
      </w:r>
      <w:proofErr w:type="gramEnd"/>
    </w:p>
    <w:p w:rsidR="009E7C6F" w:rsidRDefault="009E7C6F" w:rsidP="001759C3">
      <w:pPr>
        <w:pStyle w:val="HabraDrazba"/>
      </w:pPr>
      <w:r>
        <w:tab/>
        <w:t>5,4,3,2</w:t>
      </w:r>
    </w:p>
    <w:p w:rsidR="009E7C6F" w:rsidRDefault="009E7C6F" w:rsidP="001759C3">
      <w:pPr>
        <w:pStyle w:val="HabraDrazba"/>
      </w:pPr>
      <w:r>
        <w:t>8,7</w:t>
      </w:r>
      <w:r>
        <w:tab/>
      </w:r>
      <w:proofErr w:type="gramStart"/>
      <w:r>
        <w:t>5,4,3,2</w:t>
      </w:r>
      <w:r>
        <w:tab/>
        <w:t>K,6,5,4</w:t>
      </w:r>
      <w:proofErr w:type="gramEnd"/>
    </w:p>
    <w:p w:rsidR="009E7C6F" w:rsidRDefault="009E7C6F" w:rsidP="001759C3">
      <w:pPr>
        <w:pStyle w:val="HabraDrazba"/>
      </w:pPr>
      <w:proofErr w:type="gramStart"/>
      <w:r>
        <w:t>K,Q,10,9,8</w:t>
      </w:r>
      <w:proofErr w:type="gramEnd"/>
      <w:r>
        <w:tab/>
      </w:r>
      <w:r>
        <w:tab/>
        <w:t>J,7,6,5</w:t>
      </w:r>
    </w:p>
    <w:p w:rsidR="009E7C6F" w:rsidRDefault="009E7C6F" w:rsidP="001759C3">
      <w:pPr>
        <w:pStyle w:val="HabraDrazba"/>
      </w:pPr>
      <w:r>
        <w:t>10,9,8</w:t>
      </w:r>
      <w:r>
        <w:tab/>
      </w:r>
      <w:r>
        <w:tab/>
        <w:t>7,6</w:t>
      </w:r>
    </w:p>
    <w:p w:rsidR="009E7C6F" w:rsidRDefault="009E7C6F" w:rsidP="001759C3">
      <w:pPr>
        <w:pStyle w:val="HabraDrazba"/>
      </w:pPr>
      <w:proofErr w:type="gramStart"/>
      <w:r>
        <w:t>A,10,9</w:t>
      </w:r>
      <w:proofErr w:type="gramEnd"/>
      <w:r>
        <w:tab/>
        <w:t>A,J,10,3</w:t>
      </w:r>
      <w:r>
        <w:tab/>
        <w:t>Q,J,8</w:t>
      </w:r>
    </w:p>
    <w:p w:rsidR="009E7C6F" w:rsidRDefault="009E7C6F" w:rsidP="001759C3">
      <w:pPr>
        <w:pStyle w:val="HabraDrazba"/>
      </w:pPr>
      <w:r>
        <w:tab/>
        <w:t>3,2</w:t>
      </w:r>
    </w:p>
    <w:p w:rsidR="009E7C6F" w:rsidRDefault="009E7C6F" w:rsidP="001759C3">
      <w:pPr>
        <w:pStyle w:val="HabraDrazba"/>
      </w:pPr>
      <w:r>
        <w:tab/>
      </w:r>
      <w:proofErr w:type="gramStart"/>
      <w:r>
        <w:t>A,K,Q,J</w:t>
      </w:r>
      <w:proofErr w:type="gramEnd"/>
    </w:p>
    <w:p w:rsidR="009E7C6F" w:rsidRDefault="009E7C6F" w:rsidP="001759C3">
      <w:pPr>
        <w:pStyle w:val="HabraDrazba"/>
      </w:pPr>
      <w:r>
        <w:tab/>
      </w:r>
      <w:proofErr w:type="gramStart"/>
      <w:r>
        <w:t>K,7,6</w:t>
      </w:r>
      <w:proofErr w:type="gramEnd"/>
    </w:p>
    <w:p w:rsidR="009E7C6F" w:rsidRDefault="009E7C6F" w:rsidP="001759C3">
      <w:pPr>
        <w:pStyle w:val="HabraDrazba"/>
      </w:pPr>
      <w:r w:rsidRPr="00B47CA2">
        <w:t>Závazek:</w:t>
      </w:r>
      <w:r>
        <w:t xml:space="preserve"> 3BT</w:t>
      </w:r>
    </w:p>
    <w:p w:rsidR="009E7C6F" w:rsidRDefault="009E7C6F" w:rsidP="001759C3">
      <w:pPr>
        <w:pStyle w:val="HabraDrazba"/>
      </w:pPr>
      <w:r w:rsidRPr="00B47CA2">
        <w:t>Výnos:</w:t>
      </w:r>
      <w:r>
        <w:t xml:space="preserve"> </w:t>
      </w:r>
      <w:proofErr w:type="spellStart"/>
      <w:r>
        <w:t>sK</w:t>
      </w:r>
      <w:proofErr w:type="spellEnd"/>
    </w:p>
    <w:p w:rsidR="009E7C6F" w:rsidRDefault="009E7C6F" w:rsidP="009E7C6F">
      <w:pPr>
        <w:pStyle w:val="HabraText"/>
      </w:pPr>
      <w:r>
        <w:t xml:space="preserve">Jedinou šancí na splnění je vzít kromě čtyř kár a esa srdcového také čtyři piky. Soupeř nám výnosem zničil jediný přechod na stůl, je tedy třeba </w:t>
      </w:r>
      <w:proofErr w:type="spellStart"/>
      <w:r>
        <w:t>impas</w:t>
      </w:r>
      <w:proofErr w:type="spellEnd"/>
      <w:r>
        <w:t xml:space="preserve"> provést okamžitě. Když zahrajeme dámou, Východ položí čtyřku. Další pik, na který Východ přiloží opět </w:t>
      </w:r>
      <w:proofErr w:type="spellStart"/>
      <w:r>
        <w:t>blotku</w:t>
      </w:r>
      <w:proofErr w:type="spellEnd"/>
      <w:r>
        <w:t xml:space="preserve">, vezmeme v ruce desítkou nebo klukem. V této fázi hry již nemáme možnost zahrát znovu </w:t>
      </w:r>
      <w:proofErr w:type="spellStart"/>
      <w:r>
        <w:t>impas</w:t>
      </w:r>
      <w:proofErr w:type="spellEnd"/>
      <w:r>
        <w:t xml:space="preserve"> pikový ze stolu, což je škoda, protože král pikový do třetího zdvihu na eso nespadne.</w:t>
      </w:r>
    </w:p>
    <w:p w:rsidR="009E7C6F" w:rsidRDefault="009E7C6F" w:rsidP="009E7C6F">
      <w:pPr>
        <w:pStyle w:val="HabraText"/>
      </w:pPr>
      <w:r>
        <w:t xml:space="preserve">Existuje ovšem možnost vzetí všech čtyřech pikových zdvihů. V prvním zdvihu je nutno </w:t>
      </w:r>
      <w:proofErr w:type="spellStart"/>
      <w:r>
        <w:t>impasovat</w:t>
      </w:r>
      <w:proofErr w:type="spellEnd"/>
      <w:r>
        <w:t xml:space="preserve"> devítkou. Po vzetí zdvihu na tuto devítku opakujeme </w:t>
      </w:r>
      <w:proofErr w:type="spellStart"/>
      <w:r>
        <w:t>impas</w:t>
      </w:r>
      <w:proofErr w:type="spellEnd"/>
      <w:r>
        <w:t xml:space="preserve"> dámou. Jestliže Východ opět nepoloží krále, můžeme </w:t>
      </w:r>
      <w:proofErr w:type="spellStart"/>
      <w:r>
        <w:t>impasovat</w:t>
      </w:r>
      <w:proofErr w:type="spellEnd"/>
      <w:r>
        <w:t xml:space="preserve"> znovu ze stolu. Tímto způsobem uhrajeme čtyři zdvihy, i když je král pikový </w:t>
      </w:r>
      <w:proofErr w:type="gramStart"/>
      <w:r>
        <w:t>ve 4-listu</w:t>
      </w:r>
      <w:proofErr w:type="gramEnd"/>
      <w:r>
        <w:t>.</w:t>
      </w:r>
    </w:p>
    <w:p w:rsidR="009E7C6F" w:rsidRPr="008F65B9" w:rsidRDefault="009E7C6F" w:rsidP="009E7C6F">
      <w:pPr>
        <w:pStyle w:val="HabraPodnadpis"/>
      </w:pPr>
      <w:r w:rsidRPr="008F65B9">
        <w:t xml:space="preserve">Kdy hrát </w:t>
      </w:r>
      <w:proofErr w:type="spellStart"/>
      <w:r w:rsidRPr="008F65B9">
        <w:t>impas</w:t>
      </w:r>
      <w:proofErr w:type="spellEnd"/>
      <w:r w:rsidRPr="008F65B9">
        <w:t xml:space="preserve"> figurou a kdy </w:t>
      </w:r>
      <w:proofErr w:type="spellStart"/>
      <w:r w:rsidRPr="008F65B9">
        <w:t>blotkou</w:t>
      </w:r>
      <w:proofErr w:type="spellEnd"/>
      <w:r w:rsidRPr="008F65B9">
        <w:t>?</w:t>
      </w:r>
      <w:bookmarkStart w:id="57" w:name="_Toc173737425"/>
    </w:p>
    <w:p w:rsidR="009E7C6F" w:rsidRPr="008B55E0" w:rsidRDefault="009E7C6F" w:rsidP="009E7C6F">
      <w:pPr>
        <w:pStyle w:val="HabraDuraz0"/>
      </w:pPr>
      <w:r w:rsidRPr="008B55E0">
        <w:t>Příklad 2</w:t>
      </w:r>
      <w:bookmarkEnd w:id="57"/>
    </w:p>
    <w:p w:rsidR="009E7C6F" w:rsidRDefault="009E7C6F" w:rsidP="001759C3">
      <w:pPr>
        <w:pStyle w:val="HabraDrazba"/>
      </w:pPr>
      <w:r>
        <w:tab/>
      </w:r>
      <w:proofErr w:type="gramStart"/>
      <w:r>
        <w:t>A,6,5,4</w:t>
      </w:r>
      <w:proofErr w:type="gramEnd"/>
    </w:p>
    <w:p w:rsidR="009E7C6F" w:rsidRDefault="009E7C6F" w:rsidP="001759C3">
      <w:pPr>
        <w:pStyle w:val="HabraDrazba"/>
      </w:pPr>
      <w:r>
        <w:tab/>
        <w:t>4,3</w:t>
      </w:r>
    </w:p>
    <w:p w:rsidR="009E7C6F" w:rsidRDefault="009E7C6F" w:rsidP="001759C3">
      <w:pPr>
        <w:pStyle w:val="HabraDrazba"/>
      </w:pPr>
      <w:r>
        <w:tab/>
      </w:r>
      <w:proofErr w:type="gramStart"/>
      <w:r>
        <w:t>A,10,5,4</w:t>
      </w:r>
      <w:proofErr w:type="gramEnd"/>
    </w:p>
    <w:p w:rsidR="009E7C6F" w:rsidRDefault="009E7C6F" w:rsidP="001759C3">
      <w:pPr>
        <w:pStyle w:val="HabraDrazba"/>
      </w:pPr>
      <w:r>
        <w:tab/>
        <w:t>6,5,4</w:t>
      </w:r>
    </w:p>
    <w:p w:rsidR="009E7C6F" w:rsidRDefault="009E7C6F" w:rsidP="001759C3">
      <w:pPr>
        <w:pStyle w:val="HabraDrazba"/>
      </w:pPr>
    </w:p>
    <w:p w:rsidR="009E7C6F" w:rsidRDefault="009E7C6F" w:rsidP="001759C3">
      <w:pPr>
        <w:pStyle w:val="HabraDrazba"/>
      </w:pPr>
      <w:r>
        <w:tab/>
      </w:r>
      <w:proofErr w:type="gramStart"/>
      <w:r>
        <w:t>K,3,2</w:t>
      </w:r>
      <w:proofErr w:type="gramEnd"/>
    </w:p>
    <w:p w:rsidR="009E7C6F" w:rsidRDefault="009E7C6F" w:rsidP="001759C3">
      <w:pPr>
        <w:pStyle w:val="HabraDrazba"/>
      </w:pPr>
      <w:r>
        <w:tab/>
      </w:r>
      <w:proofErr w:type="gramStart"/>
      <w:r>
        <w:t>A,2</w:t>
      </w:r>
      <w:proofErr w:type="gramEnd"/>
    </w:p>
    <w:p w:rsidR="009E7C6F" w:rsidRDefault="009E7C6F" w:rsidP="001759C3">
      <w:pPr>
        <w:pStyle w:val="HabraDrazba"/>
      </w:pPr>
      <w:r>
        <w:tab/>
      </w:r>
      <w:proofErr w:type="gramStart"/>
      <w:r>
        <w:t>Q,J,3,2</w:t>
      </w:r>
      <w:proofErr w:type="gramEnd"/>
    </w:p>
    <w:p w:rsidR="009E7C6F" w:rsidRDefault="009E7C6F" w:rsidP="001759C3">
      <w:pPr>
        <w:pStyle w:val="HabraDrazba"/>
      </w:pPr>
      <w:r>
        <w:tab/>
      </w:r>
      <w:proofErr w:type="gramStart"/>
      <w:r>
        <w:t>A,K,3,2</w:t>
      </w:r>
      <w:proofErr w:type="gramEnd"/>
    </w:p>
    <w:p w:rsidR="009E7C6F" w:rsidRDefault="009E7C6F" w:rsidP="001759C3">
      <w:pPr>
        <w:pStyle w:val="HabraDrazba"/>
      </w:pPr>
      <w:r w:rsidRPr="001759C3">
        <w:rPr>
          <w:b/>
        </w:rPr>
        <w:t xml:space="preserve">Závazek: </w:t>
      </w:r>
      <w:r>
        <w:t>3BT</w:t>
      </w:r>
    </w:p>
    <w:p w:rsidR="009E7C6F" w:rsidRDefault="009E7C6F" w:rsidP="001759C3">
      <w:pPr>
        <w:pStyle w:val="HabraDrazba"/>
      </w:pPr>
      <w:r w:rsidRPr="001759C3">
        <w:rPr>
          <w:b/>
        </w:rPr>
        <w:t>Výnos:</w:t>
      </w:r>
      <w:r>
        <w:t xml:space="preserve"> </w:t>
      </w:r>
      <w:proofErr w:type="spellStart"/>
      <w:r>
        <w:t>sK</w:t>
      </w:r>
      <w:proofErr w:type="spellEnd"/>
    </w:p>
    <w:p w:rsidR="009E7C6F" w:rsidRDefault="009E7C6F" w:rsidP="009E7C6F">
      <w:pPr>
        <w:pStyle w:val="HabraText"/>
      </w:pPr>
      <w:r>
        <w:t>Potřebujeme čtyři kárové zdvihy, jinak padneme. Po zdvihu na srdcové eso hrajeme károvou dámu a Západ rychle doloží krále. Naše radost netrvá příliš dlouho, protože se ukazuje, že rozložení kár je následující:</w:t>
      </w:r>
    </w:p>
    <w:p w:rsidR="009E7C6F" w:rsidRDefault="009E7C6F" w:rsidP="001759C3">
      <w:pPr>
        <w:pStyle w:val="HabraDrazba"/>
      </w:pPr>
      <w:r>
        <w:tab/>
      </w:r>
      <w:proofErr w:type="gramStart"/>
      <w:r>
        <w:t>A,10,5,4</w:t>
      </w:r>
      <w:proofErr w:type="gramEnd"/>
    </w:p>
    <w:p w:rsidR="009E7C6F" w:rsidRDefault="009E7C6F" w:rsidP="001759C3">
      <w:pPr>
        <w:pStyle w:val="HabraDrazba"/>
      </w:pPr>
      <w:r>
        <w:t>K</w:t>
      </w:r>
      <w:r>
        <w:tab/>
      </w:r>
      <w:r>
        <w:tab/>
        <w:t>9,8,7,6</w:t>
      </w:r>
    </w:p>
    <w:p w:rsidR="009E7C6F" w:rsidRDefault="009E7C6F" w:rsidP="001759C3">
      <w:pPr>
        <w:pStyle w:val="HabraDrazba"/>
      </w:pPr>
      <w:r>
        <w:tab/>
      </w:r>
      <w:proofErr w:type="gramStart"/>
      <w:r>
        <w:t>Q,J,3,2</w:t>
      </w:r>
      <w:proofErr w:type="gramEnd"/>
    </w:p>
    <w:p w:rsidR="009E7C6F" w:rsidRDefault="009E7C6F" w:rsidP="009E7C6F">
      <w:pPr>
        <w:pStyle w:val="HabraText"/>
      </w:pPr>
      <w:r>
        <w:t xml:space="preserve">Bereme zdvihy na eso, kluka a desítku a devítku třímá Východ. „Odkud jsem měl vědět, že je král singl,“ ptáme se rétoricky. „To je nezajímavé,“ odpovídá partner, „nikdo tě nenutí hrát </w:t>
      </w:r>
      <w:proofErr w:type="spellStart"/>
      <w:r>
        <w:t>impas</w:t>
      </w:r>
      <w:proofErr w:type="spellEnd"/>
      <w:r>
        <w:t xml:space="preserve"> dámou.“ Samozřejmě bylo možno zahrát dvojku s plánem položit desítku, jestliže se ze Západu neobjeví král. Když vezmeme zdvih desítkou v takovémto případě:</w:t>
      </w:r>
    </w:p>
    <w:p w:rsidR="009E7C6F" w:rsidRDefault="009E7C6F" w:rsidP="001759C3">
      <w:pPr>
        <w:pStyle w:val="HabraDrazba"/>
      </w:pPr>
      <w:r>
        <w:tab/>
      </w:r>
      <w:proofErr w:type="gramStart"/>
      <w:r>
        <w:t>A,10,5,4</w:t>
      </w:r>
      <w:proofErr w:type="gramEnd"/>
    </w:p>
    <w:p w:rsidR="009E7C6F" w:rsidRDefault="009E7C6F" w:rsidP="001759C3">
      <w:pPr>
        <w:pStyle w:val="HabraDrazba"/>
      </w:pPr>
      <w:proofErr w:type="gramStart"/>
      <w:r>
        <w:t>K,9,8</w:t>
      </w:r>
      <w:proofErr w:type="gramEnd"/>
      <w:r>
        <w:tab/>
      </w:r>
      <w:r>
        <w:tab/>
        <w:t>7,6</w:t>
      </w:r>
    </w:p>
    <w:p w:rsidR="009E7C6F" w:rsidRDefault="009E7C6F" w:rsidP="001759C3">
      <w:pPr>
        <w:pStyle w:val="HabraDrazba"/>
      </w:pPr>
      <w:r>
        <w:tab/>
      </w:r>
      <w:proofErr w:type="gramStart"/>
      <w:r>
        <w:t>Q,J,3,2</w:t>
      </w:r>
      <w:proofErr w:type="gramEnd"/>
    </w:p>
    <w:p w:rsidR="009E7C6F" w:rsidRDefault="009E7C6F" w:rsidP="009E7C6F">
      <w:pPr>
        <w:jc w:val="both"/>
      </w:pPr>
      <w:r>
        <w:t xml:space="preserve">Přejdeme do ruky (např. </w:t>
      </w:r>
      <w:proofErr w:type="spellStart"/>
      <w:r>
        <w:t>trefem</w:t>
      </w:r>
      <w:proofErr w:type="spellEnd"/>
      <w:r>
        <w:t xml:space="preserve">) a teď </w:t>
      </w:r>
      <w:proofErr w:type="spellStart"/>
      <w:r>
        <w:t>zaimpasujeme</w:t>
      </w:r>
      <w:proofErr w:type="spellEnd"/>
      <w:r>
        <w:t xml:space="preserve"> dámou. Takovýmto způsobem neztratíme možnost </w:t>
      </w:r>
      <w:proofErr w:type="spellStart"/>
      <w:r>
        <w:t>impasu</w:t>
      </w:r>
      <w:proofErr w:type="spellEnd"/>
      <w:r>
        <w:t xml:space="preserve"> a využijeme šance vzít všechny zdvihy i v případě singl krále u Západu.</w:t>
      </w:r>
    </w:p>
    <w:p w:rsidR="009E7C6F" w:rsidRDefault="009E7C6F" w:rsidP="009E7C6F">
      <w:pPr>
        <w:jc w:val="both"/>
      </w:pPr>
      <w:r>
        <w:tab/>
      </w:r>
      <w:proofErr w:type="spellStart"/>
      <w:r>
        <w:t>Resume</w:t>
      </w:r>
      <w:proofErr w:type="spellEnd"/>
      <w:r>
        <w:t xml:space="preserve"> z těchto dvou rozdání je takovéto: </w:t>
      </w:r>
      <w:r w:rsidRPr="00941EE0">
        <w:rPr>
          <w:rStyle w:val="HabraDurazChar"/>
        </w:rPr>
        <w:t>Zahrání figury do impasu je dobré tehdy, chybí-li nám vstupy k jeho opakování.</w:t>
      </w:r>
    </w:p>
    <w:p w:rsidR="009E7C6F" w:rsidRDefault="009E7C6F" w:rsidP="009E7C6F">
      <w:pPr>
        <w:pStyle w:val="HabraDuraz0"/>
      </w:pPr>
      <w:bookmarkStart w:id="58" w:name="_Toc173737426"/>
    </w:p>
    <w:p w:rsidR="009E7C6F" w:rsidRPr="008B55E0" w:rsidRDefault="009E7C6F" w:rsidP="009E7C6F">
      <w:pPr>
        <w:pStyle w:val="HabraDuraz0"/>
      </w:pPr>
      <w:r w:rsidRPr="008B55E0">
        <w:lastRenderedPageBreak/>
        <w:t>Příklad 3</w:t>
      </w:r>
      <w:bookmarkEnd w:id="58"/>
    </w:p>
    <w:p w:rsidR="009E7C6F" w:rsidRDefault="009E7C6F" w:rsidP="001759C3">
      <w:pPr>
        <w:pStyle w:val="HabraDrazba"/>
      </w:pPr>
      <w:r>
        <w:tab/>
        <w:t>4,3,2</w:t>
      </w:r>
    </w:p>
    <w:p w:rsidR="009E7C6F" w:rsidRDefault="009E7C6F" w:rsidP="001759C3">
      <w:pPr>
        <w:pStyle w:val="HabraDrazba"/>
      </w:pPr>
      <w:r>
        <w:tab/>
        <w:t>4,3</w:t>
      </w:r>
    </w:p>
    <w:p w:rsidR="009E7C6F" w:rsidRDefault="009E7C6F" w:rsidP="001759C3">
      <w:pPr>
        <w:pStyle w:val="HabraDrazba"/>
      </w:pPr>
      <w:r>
        <w:tab/>
      </w:r>
      <w:proofErr w:type="gramStart"/>
      <w:r>
        <w:t>A,J,10,4</w:t>
      </w:r>
      <w:proofErr w:type="gramEnd"/>
    </w:p>
    <w:p w:rsidR="009E7C6F" w:rsidRDefault="009E7C6F" w:rsidP="001759C3">
      <w:pPr>
        <w:pStyle w:val="HabraDrazba"/>
      </w:pPr>
      <w:r>
        <w:tab/>
      </w:r>
      <w:proofErr w:type="gramStart"/>
      <w:r>
        <w:t>A,K,3,2</w:t>
      </w:r>
      <w:proofErr w:type="gramEnd"/>
    </w:p>
    <w:p w:rsidR="009E7C6F" w:rsidRDefault="009E7C6F" w:rsidP="001759C3">
      <w:pPr>
        <w:pStyle w:val="HabraDrazba"/>
      </w:pPr>
    </w:p>
    <w:p w:rsidR="009E7C6F" w:rsidRDefault="009E7C6F" w:rsidP="001759C3">
      <w:pPr>
        <w:pStyle w:val="HabraDrazba"/>
      </w:pPr>
      <w:r>
        <w:tab/>
      </w:r>
      <w:proofErr w:type="gramStart"/>
      <w:r>
        <w:t>K,Q,6,5</w:t>
      </w:r>
      <w:proofErr w:type="gramEnd"/>
    </w:p>
    <w:p w:rsidR="009E7C6F" w:rsidRDefault="009E7C6F" w:rsidP="001759C3">
      <w:pPr>
        <w:pStyle w:val="HabraDrazba"/>
      </w:pPr>
      <w:r>
        <w:tab/>
      </w:r>
      <w:proofErr w:type="gramStart"/>
      <w:r>
        <w:t>A,2</w:t>
      </w:r>
      <w:proofErr w:type="gramEnd"/>
    </w:p>
    <w:p w:rsidR="009E7C6F" w:rsidRDefault="009E7C6F" w:rsidP="001759C3">
      <w:pPr>
        <w:pStyle w:val="HabraDrazba"/>
      </w:pPr>
      <w:r>
        <w:tab/>
      </w:r>
      <w:proofErr w:type="gramStart"/>
      <w:r>
        <w:t>Q,3,2</w:t>
      </w:r>
      <w:proofErr w:type="gramEnd"/>
    </w:p>
    <w:p w:rsidR="009E7C6F" w:rsidRDefault="009E7C6F" w:rsidP="001759C3">
      <w:pPr>
        <w:pStyle w:val="HabraDrazba"/>
      </w:pPr>
      <w:r>
        <w:tab/>
      </w:r>
      <w:proofErr w:type="gramStart"/>
      <w:r>
        <w:t>Q,J,5,4</w:t>
      </w:r>
      <w:proofErr w:type="gramEnd"/>
    </w:p>
    <w:p w:rsidR="009E7C6F" w:rsidRDefault="009E7C6F" w:rsidP="001759C3">
      <w:pPr>
        <w:pStyle w:val="HabraDrazba"/>
      </w:pPr>
      <w:r w:rsidRPr="001759C3">
        <w:rPr>
          <w:b/>
        </w:rPr>
        <w:t xml:space="preserve">Závazek: </w:t>
      </w:r>
      <w:r>
        <w:t>3BT</w:t>
      </w:r>
    </w:p>
    <w:p w:rsidR="009E7C6F" w:rsidRDefault="009E7C6F" w:rsidP="001759C3">
      <w:pPr>
        <w:pStyle w:val="HabraDrazba"/>
      </w:pPr>
      <w:r w:rsidRPr="001759C3">
        <w:rPr>
          <w:b/>
        </w:rPr>
        <w:t>Výnos:</w:t>
      </w:r>
      <w:r>
        <w:t xml:space="preserve"> </w:t>
      </w:r>
      <w:proofErr w:type="spellStart"/>
      <w:r>
        <w:t>sK</w:t>
      </w:r>
      <w:proofErr w:type="spellEnd"/>
    </w:p>
    <w:p w:rsidR="009E7C6F" w:rsidRDefault="009E7C6F" w:rsidP="009E7C6F">
      <w:pPr>
        <w:pStyle w:val="HabraText"/>
      </w:pPr>
      <w:r>
        <w:t xml:space="preserve">Naším plánem je vzít čtyři zdvihy v kárech. Sehrávku musíme založit na tom, že kárový král je pod </w:t>
      </w:r>
      <w:proofErr w:type="spellStart"/>
      <w:r>
        <w:t>impasem</w:t>
      </w:r>
      <w:proofErr w:type="spellEnd"/>
      <w:r>
        <w:t>, tedy v ruce Západu. Jestliže má Západ čtyři nebo více kár, nepodaří se nám náš plán zrealizovat – na zahranou dámu Západ položí krále (my eso). Pak vezmeme ještě kluka a desítku, ale to bude málo.</w:t>
      </w:r>
    </w:p>
    <w:p w:rsidR="009E7C6F" w:rsidRDefault="009E7C6F" w:rsidP="009E7C6F">
      <w:pPr>
        <w:pStyle w:val="HabraText"/>
      </w:pPr>
      <w:r>
        <w:t xml:space="preserve">Jestliže má Západ tři kára, </w:t>
      </w:r>
      <w:proofErr w:type="gramStart"/>
      <w:r>
        <w:t>např. K,9,8</w:t>
      </w:r>
      <w:proofErr w:type="gramEnd"/>
      <w:r>
        <w:t xml:space="preserve">, úspěchu dosáhneme, budeme-li </w:t>
      </w:r>
      <w:proofErr w:type="spellStart"/>
      <w:r>
        <w:t>impasovat</w:t>
      </w:r>
      <w:proofErr w:type="spellEnd"/>
      <w:r>
        <w:t xml:space="preserve"> dámou a stejně tak i trojkou. A co se stane, má-li Západ kárového krále singl nebo druhého?</w:t>
      </w:r>
    </w:p>
    <w:p w:rsidR="009E7C6F" w:rsidRDefault="009E7C6F" w:rsidP="001759C3">
      <w:pPr>
        <w:pStyle w:val="HabraDrazba"/>
      </w:pPr>
      <w:r>
        <w:tab/>
      </w:r>
      <w:proofErr w:type="gramStart"/>
      <w:r>
        <w:t>A,J,10,4</w:t>
      </w:r>
      <w:proofErr w:type="gramEnd"/>
    </w:p>
    <w:p w:rsidR="009E7C6F" w:rsidRDefault="009E7C6F" w:rsidP="001759C3">
      <w:pPr>
        <w:pStyle w:val="HabraDrazba"/>
      </w:pPr>
      <w:proofErr w:type="gramStart"/>
      <w:r>
        <w:t>K,5</w:t>
      </w:r>
      <w:r>
        <w:tab/>
      </w:r>
      <w:r>
        <w:tab/>
        <w:t>9,8,7,6</w:t>
      </w:r>
      <w:proofErr w:type="gramEnd"/>
    </w:p>
    <w:p w:rsidR="009E7C6F" w:rsidRDefault="009E7C6F" w:rsidP="001759C3">
      <w:pPr>
        <w:pStyle w:val="HabraDrazba"/>
      </w:pPr>
      <w:r>
        <w:tab/>
      </w:r>
      <w:proofErr w:type="gramStart"/>
      <w:r>
        <w:t>Q,3,2</w:t>
      </w:r>
      <w:proofErr w:type="gramEnd"/>
    </w:p>
    <w:p w:rsidR="009E7C6F" w:rsidRDefault="009E7C6F" w:rsidP="009E7C6F">
      <w:pPr>
        <w:pStyle w:val="HabraText"/>
      </w:pPr>
      <w:r>
        <w:t xml:space="preserve">Tehdy je zahrání dámy špatné! Západ zahraje „figuru na figuru“ a devítka Východu bude povýšena. Správná sehrávka je zahrání kárové dvojky k desítce. Jestliže se akce povedla, vrátíme se do ruky (klukem trefovým) a znovu hrajeme </w:t>
      </w:r>
      <w:proofErr w:type="spellStart"/>
      <w:r>
        <w:t>blotkou</w:t>
      </w:r>
      <w:proofErr w:type="spellEnd"/>
      <w:r>
        <w:t xml:space="preserve"> károvou. Když se objeví král, přikryjeme ho esem a máme čtyři zdvihy v této barvě, jestliže ne, položíme kluka. Budeme úspěšní vždy, když má Západ singl, druhého nebo třetího krále.</w:t>
      </w:r>
    </w:p>
    <w:p w:rsidR="009E7C6F" w:rsidRPr="008B55E0" w:rsidRDefault="009E7C6F" w:rsidP="009E7C6F">
      <w:pPr>
        <w:pStyle w:val="HabraPodnadpis"/>
      </w:pPr>
      <w:r w:rsidRPr="008B55E0">
        <w:t>Kde hledat dámu?</w:t>
      </w:r>
    </w:p>
    <w:p w:rsidR="009E7C6F" w:rsidRDefault="009E7C6F" w:rsidP="009E7C6F">
      <w:pPr>
        <w:pStyle w:val="HabraText"/>
      </w:pPr>
      <w:r>
        <w:t>Častým problémem rozehrávajícího je neodevzdat zdvih na dámu, když je jedinou chybějící figurou v barvě. Rozloha může být např.:</w:t>
      </w:r>
    </w:p>
    <w:p w:rsidR="009E7C6F" w:rsidRDefault="009E7C6F" w:rsidP="001759C3">
      <w:pPr>
        <w:pStyle w:val="HabraDrazba"/>
      </w:pPr>
      <w:r>
        <w:tab/>
      </w:r>
      <w:proofErr w:type="gramStart"/>
      <w:r>
        <w:t>K,J,2</w:t>
      </w:r>
      <w:proofErr w:type="gramEnd"/>
    </w:p>
    <w:p w:rsidR="009E7C6F" w:rsidRDefault="009E7C6F" w:rsidP="001759C3">
      <w:pPr>
        <w:pStyle w:val="HabraDrazba"/>
      </w:pPr>
    </w:p>
    <w:p w:rsidR="009E7C6F" w:rsidRDefault="009E7C6F" w:rsidP="001759C3">
      <w:pPr>
        <w:pStyle w:val="HabraDrazba"/>
      </w:pPr>
      <w:r>
        <w:tab/>
      </w:r>
      <w:proofErr w:type="gramStart"/>
      <w:r>
        <w:t>A,4,3</w:t>
      </w:r>
      <w:proofErr w:type="gramEnd"/>
    </w:p>
    <w:p w:rsidR="009E7C6F" w:rsidRDefault="009E7C6F" w:rsidP="009E7C6F">
      <w:pPr>
        <w:pStyle w:val="HabraText"/>
      </w:pPr>
      <w:r>
        <w:t xml:space="preserve">Tehdy je správná sehrávka zahrání esa (možná se dáma ukáže sama) a dále zahrání čtverky do </w:t>
      </w:r>
      <w:proofErr w:type="gramStart"/>
      <w:r>
        <w:t>vidle</w:t>
      </w:r>
      <w:proofErr w:type="gramEnd"/>
      <w:r>
        <w:t xml:space="preserve"> stolu. Jestliže je dáma v </w:t>
      </w:r>
      <w:proofErr w:type="spellStart"/>
      <w:r>
        <w:t>impasu</w:t>
      </w:r>
      <w:proofErr w:type="spellEnd"/>
      <w:r>
        <w:t xml:space="preserve">, tedy před králem a klukem, vezmeme zdvih. Jestliže má tuto kartu Východ, nelze ji </w:t>
      </w:r>
      <w:proofErr w:type="spellStart"/>
      <w:r>
        <w:t>vyimpasovat</w:t>
      </w:r>
      <w:proofErr w:type="spellEnd"/>
      <w:r>
        <w:t>.</w:t>
      </w:r>
    </w:p>
    <w:p w:rsidR="009E7C6F" w:rsidRDefault="009E7C6F" w:rsidP="009E7C6F">
      <w:pPr>
        <w:pStyle w:val="HabraText"/>
      </w:pPr>
      <w:r>
        <w:t>Má-li rozehrávající také desítku v této situaci:</w:t>
      </w:r>
    </w:p>
    <w:p w:rsidR="009E7C6F" w:rsidRDefault="009E7C6F" w:rsidP="001759C3">
      <w:pPr>
        <w:pStyle w:val="HabraDrazba"/>
      </w:pPr>
      <w:r>
        <w:tab/>
      </w:r>
      <w:proofErr w:type="gramStart"/>
      <w:r>
        <w:t>K,J,2</w:t>
      </w:r>
      <w:proofErr w:type="gramEnd"/>
    </w:p>
    <w:p w:rsidR="009E7C6F" w:rsidRDefault="009E7C6F" w:rsidP="001759C3">
      <w:pPr>
        <w:pStyle w:val="HabraDrazba"/>
      </w:pPr>
    </w:p>
    <w:p w:rsidR="009E7C6F" w:rsidRDefault="009E7C6F" w:rsidP="001759C3">
      <w:pPr>
        <w:pStyle w:val="HabraDrazba"/>
      </w:pPr>
      <w:r>
        <w:tab/>
      </w:r>
      <w:proofErr w:type="gramStart"/>
      <w:r>
        <w:t>A,10,3</w:t>
      </w:r>
      <w:proofErr w:type="gramEnd"/>
    </w:p>
    <w:p w:rsidR="009E7C6F" w:rsidRDefault="009E7C6F" w:rsidP="009E7C6F">
      <w:pPr>
        <w:pStyle w:val="HabraText"/>
      </w:pPr>
      <w:r>
        <w:t xml:space="preserve">nemá při otevřených kartách dáma šanci. Jestliže ji má Západ, </w:t>
      </w:r>
      <w:proofErr w:type="spellStart"/>
      <w:r>
        <w:t>impasujeme</w:t>
      </w:r>
      <w:proofErr w:type="spellEnd"/>
      <w:r>
        <w:t xml:space="preserve"> klukem, jestliže Východ, budeme </w:t>
      </w:r>
      <w:proofErr w:type="spellStart"/>
      <w:r>
        <w:t>impasovat</w:t>
      </w:r>
      <w:proofErr w:type="spellEnd"/>
      <w:r>
        <w:t xml:space="preserve"> z opačné strany desítkou. Smůla je, že si obránci své karty chrání a nechtějí nám je ukázat a hlavní hráč musí často prostě hádat, kde dáma je. Ne vždy je to však hádanka.</w:t>
      </w:r>
    </w:p>
    <w:p w:rsidR="009E7C6F" w:rsidRPr="008B55E0" w:rsidRDefault="009E7C6F" w:rsidP="009E7C6F">
      <w:pPr>
        <w:pStyle w:val="HabraDuraz0"/>
      </w:pPr>
      <w:bookmarkStart w:id="59" w:name="_Toc173737427"/>
      <w:r w:rsidRPr="008B55E0">
        <w:t>Příklad 4</w:t>
      </w:r>
      <w:bookmarkEnd w:id="59"/>
    </w:p>
    <w:p w:rsidR="009E7C6F" w:rsidRDefault="009E7C6F" w:rsidP="001759C3">
      <w:pPr>
        <w:pStyle w:val="HabraDrazba"/>
      </w:pPr>
      <w:r>
        <w:tab/>
        <w:t>6,5,4,3,2</w:t>
      </w:r>
    </w:p>
    <w:p w:rsidR="009E7C6F" w:rsidRDefault="009E7C6F" w:rsidP="001759C3">
      <w:pPr>
        <w:pStyle w:val="HabraDrazba"/>
      </w:pPr>
      <w:r>
        <w:tab/>
      </w:r>
      <w:proofErr w:type="gramStart"/>
      <w:r>
        <w:t>A,K,Q</w:t>
      </w:r>
      <w:proofErr w:type="gramEnd"/>
    </w:p>
    <w:p w:rsidR="009E7C6F" w:rsidRDefault="009E7C6F" w:rsidP="001759C3">
      <w:pPr>
        <w:pStyle w:val="HabraDrazba"/>
      </w:pPr>
      <w:r>
        <w:tab/>
      </w:r>
      <w:proofErr w:type="gramStart"/>
      <w:r>
        <w:t>A,J</w:t>
      </w:r>
      <w:proofErr w:type="gramEnd"/>
    </w:p>
    <w:p w:rsidR="009E7C6F" w:rsidRDefault="009E7C6F" w:rsidP="001759C3">
      <w:pPr>
        <w:pStyle w:val="HabraDrazba"/>
      </w:pPr>
      <w:r>
        <w:tab/>
      </w:r>
      <w:proofErr w:type="gramStart"/>
      <w:r>
        <w:t>Q,J,10</w:t>
      </w:r>
      <w:proofErr w:type="gramEnd"/>
    </w:p>
    <w:p w:rsidR="009E7C6F" w:rsidRDefault="009E7C6F" w:rsidP="001759C3">
      <w:pPr>
        <w:pStyle w:val="HabraDrazba"/>
      </w:pPr>
    </w:p>
    <w:p w:rsidR="009E7C6F" w:rsidRDefault="009E7C6F" w:rsidP="001759C3">
      <w:pPr>
        <w:pStyle w:val="HabraDrazba"/>
      </w:pPr>
      <w:r>
        <w:tab/>
      </w:r>
      <w:proofErr w:type="gramStart"/>
      <w:r>
        <w:t>K,Q</w:t>
      </w:r>
      <w:proofErr w:type="gramEnd"/>
    </w:p>
    <w:p w:rsidR="009E7C6F" w:rsidRDefault="009E7C6F" w:rsidP="001759C3">
      <w:pPr>
        <w:pStyle w:val="HabraDrazba"/>
      </w:pPr>
      <w:r>
        <w:tab/>
      </w:r>
      <w:proofErr w:type="gramStart"/>
      <w:r>
        <w:t>J,10,9</w:t>
      </w:r>
      <w:proofErr w:type="gramEnd"/>
    </w:p>
    <w:p w:rsidR="009E7C6F" w:rsidRDefault="009E7C6F" w:rsidP="001759C3">
      <w:pPr>
        <w:pStyle w:val="HabraDrazba"/>
      </w:pPr>
      <w:r>
        <w:tab/>
      </w:r>
      <w:proofErr w:type="gramStart"/>
      <w:r>
        <w:t>K,10,4,3,2</w:t>
      </w:r>
      <w:proofErr w:type="gramEnd"/>
    </w:p>
    <w:p w:rsidR="009E7C6F" w:rsidRDefault="009E7C6F" w:rsidP="001759C3">
      <w:pPr>
        <w:pStyle w:val="HabraDrazba"/>
      </w:pPr>
      <w:r>
        <w:tab/>
      </w:r>
      <w:proofErr w:type="gramStart"/>
      <w:r>
        <w:t>A,K,2</w:t>
      </w:r>
      <w:proofErr w:type="gramEnd"/>
    </w:p>
    <w:p w:rsidR="009E7C6F" w:rsidRDefault="009E7C6F" w:rsidP="001759C3">
      <w:pPr>
        <w:pStyle w:val="HabraDrazba"/>
      </w:pPr>
      <w:r w:rsidRPr="001759C3">
        <w:rPr>
          <w:b/>
        </w:rPr>
        <w:t>Závazek:</w:t>
      </w:r>
      <w:r w:rsidRPr="00941EE0">
        <w:t xml:space="preserve"> </w:t>
      </w:r>
      <w:r>
        <w:t>6BT</w:t>
      </w:r>
    </w:p>
    <w:p w:rsidR="009E7C6F" w:rsidRDefault="009E7C6F" w:rsidP="001759C3">
      <w:pPr>
        <w:pStyle w:val="HabraDrazba"/>
      </w:pPr>
      <w:r w:rsidRPr="001759C3">
        <w:rPr>
          <w:b/>
        </w:rPr>
        <w:t>Výnos:</w:t>
      </w:r>
      <w:r>
        <w:t xml:space="preserve"> </w:t>
      </w:r>
      <w:proofErr w:type="spellStart"/>
      <w:r>
        <w:t>pJ</w:t>
      </w:r>
      <w:proofErr w:type="spellEnd"/>
      <w:r>
        <w:t>, Východ bere esem a vrací pik</w:t>
      </w:r>
    </w:p>
    <w:p w:rsidR="009E7C6F" w:rsidRDefault="009E7C6F" w:rsidP="009E7C6F">
      <w:pPr>
        <w:pStyle w:val="HabraText"/>
      </w:pPr>
      <w:r>
        <w:t xml:space="preserve">Není možno vydat kárový zdvih na chybějící dámu. Navíc potřebujeme pět kárových zdvihů a nevydat žádný. Na kterou stranu </w:t>
      </w:r>
      <w:proofErr w:type="spellStart"/>
      <w:r>
        <w:t>impasovat</w:t>
      </w:r>
      <w:proofErr w:type="spellEnd"/>
      <w:r>
        <w:t>?</w:t>
      </w:r>
    </w:p>
    <w:p w:rsidR="009E7C6F" w:rsidRDefault="009E7C6F" w:rsidP="009E7C6F">
      <w:pPr>
        <w:pStyle w:val="HabraText"/>
      </w:pPr>
      <w:r>
        <w:lastRenderedPageBreak/>
        <w:t xml:space="preserve">Uvažme, že je-li dáma v doprovodu tří nebo více </w:t>
      </w:r>
      <w:proofErr w:type="spellStart"/>
      <w:r>
        <w:t>blotek</w:t>
      </w:r>
      <w:proofErr w:type="spellEnd"/>
      <w:r>
        <w:t xml:space="preserve">, pak i když </w:t>
      </w:r>
      <w:proofErr w:type="spellStart"/>
      <w:r>
        <w:t>impas</w:t>
      </w:r>
      <w:proofErr w:type="spellEnd"/>
      <w:r>
        <w:t xml:space="preserve"> trefíme na správnou stranu, dáma stejně zdvih udělá. Stejně tak nemáme šanci, je-li dáma singl, protože pak má druhý obránce pátou devítku. Po odehrání esa vypadne sice dáma, vezme čtyři zdvihy, ale devítku tak jako tak neukořistíme. Jestliže jsou kára rozděleny 3-3, uspějeme tak, že uhádneme dámu. Pak je třeba vylepšit čich, protože kárová dáma užívá parfém </w:t>
      </w:r>
      <w:proofErr w:type="spellStart"/>
      <w:r>
        <w:t>Channel</w:t>
      </w:r>
      <w:proofErr w:type="spellEnd"/>
      <w:r>
        <w:t xml:space="preserve"> No5. Jestliže je druhá, uspějeme jen tehdy, jestliže ji má Západ.</w:t>
      </w:r>
    </w:p>
    <w:p w:rsidR="009E7C6F" w:rsidRDefault="009E7C6F" w:rsidP="001759C3">
      <w:pPr>
        <w:pStyle w:val="HabraDrazba"/>
      </w:pPr>
      <w:r>
        <w:tab/>
      </w:r>
      <w:proofErr w:type="gramStart"/>
      <w:r>
        <w:t>A,J</w:t>
      </w:r>
      <w:proofErr w:type="gramEnd"/>
    </w:p>
    <w:p w:rsidR="009E7C6F" w:rsidRDefault="009E7C6F" w:rsidP="001759C3">
      <w:pPr>
        <w:pStyle w:val="HabraDrazba"/>
      </w:pPr>
      <w:proofErr w:type="gramStart"/>
      <w:r>
        <w:t>Q,8</w:t>
      </w:r>
      <w:r>
        <w:tab/>
      </w:r>
      <w:r>
        <w:tab/>
        <w:t>9,7,6,5</w:t>
      </w:r>
      <w:proofErr w:type="gramEnd"/>
    </w:p>
    <w:p w:rsidR="009E7C6F" w:rsidRDefault="009E7C6F" w:rsidP="001759C3">
      <w:pPr>
        <w:pStyle w:val="HabraDrazba"/>
      </w:pPr>
      <w:r>
        <w:tab/>
      </w:r>
      <w:proofErr w:type="gramStart"/>
      <w:r>
        <w:t>K,10,4,3,2</w:t>
      </w:r>
      <w:proofErr w:type="gramEnd"/>
    </w:p>
    <w:p w:rsidR="009E7C6F" w:rsidRDefault="009E7C6F" w:rsidP="001759C3">
      <w:pPr>
        <w:pStyle w:val="HabraDrazba"/>
      </w:pPr>
      <w:r>
        <w:tab/>
        <w:t xml:space="preserve">Hrajeme trojku ke klukovi a poté eso. Západ s nechutí dává dámu a my máme už všechny vysoké karty v kárech. Jestliže má dámu s jednou </w:t>
      </w:r>
      <w:proofErr w:type="spellStart"/>
      <w:r>
        <w:t>blotkou</w:t>
      </w:r>
      <w:proofErr w:type="spellEnd"/>
      <w:r>
        <w:t xml:space="preserve"> Východ, závazek nesplníme:</w:t>
      </w:r>
    </w:p>
    <w:p w:rsidR="009E7C6F" w:rsidRDefault="009E7C6F" w:rsidP="001759C3">
      <w:pPr>
        <w:pStyle w:val="HabraDrazba"/>
      </w:pPr>
      <w:r>
        <w:tab/>
      </w:r>
      <w:proofErr w:type="gramStart"/>
      <w:r>
        <w:t>A,J</w:t>
      </w:r>
      <w:proofErr w:type="gramEnd"/>
    </w:p>
    <w:p w:rsidR="009E7C6F" w:rsidRDefault="009E7C6F" w:rsidP="001759C3">
      <w:pPr>
        <w:pStyle w:val="HabraDrazba"/>
      </w:pPr>
      <w:proofErr w:type="gramStart"/>
      <w:r>
        <w:t>9,7,6,5</w:t>
      </w:r>
      <w:r>
        <w:tab/>
      </w:r>
      <w:r>
        <w:tab/>
        <w:t>Q,8</w:t>
      </w:r>
      <w:proofErr w:type="gramEnd"/>
    </w:p>
    <w:p w:rsidR="009E7C6F" w:rsidRDefault="009E7C6F" w:rsidP="001759C3">
      <w:pPr>
        <w:pStyle w:val="HabraDrazba"/>
      </w:pPr>
      <w:r>
        <w:tab/>
      </w:r>
      <w:proofErr w:type="gramStart"/>
      <w:r>
        <w:t>K,10,4,3,2</w:t>
      </w:r>
      <w:proofErr w:type="gramEnd"/>
    </w:p>
    <w:p w:rsidR="009E7C6F" w:rsidRDefault="009E7C6F" w:rsidP="009E7C6F">
      <w:pPr>
        <w:pStyle w:val="HabraText"/>
      </w:pPr>
      <w:r>
        <w:tab/>
        <w:t>Řekněme, že zahrajeme eso (všichni přikládají malé) a kluka. Východ přikryje dámou, Jih králem. Po zahrání desítky, mají soupeři ještě vysokou devítku.</w:t>
      </w:r>
    </w:p>
    <w:p w:rsidR="009E7C6F" w:rsidRDefault="009E7C6F" w:rsidP="009E7C6F">
      <w:pPr>
        <w:pStyle w:val="HabraText"/>
      </w:pPr>
      <w:r>
        <w:tab/>
        <w:t xml:space="preserve">Rekapitulace: Lepším sehrávkou je zahrání </w:t>
      </w:r>
      <w:proofErr w:type="spellStart"/>
      <w:r>
        <w:t>impasu</w:t>
      </w:r>
      <w:proofErr w:type="spellEnd"/>
      <w:r>
        <w:t xml:space="preserve"> do kluka, protože to vede k úspěchu v případě, že dáma je druhá nebo třetí. Zahrání z druhé strany vítězí jen tehdy, je-li dáma třetí. Dobrý hráč, který má dvě alternativy sehrávky, volí tu, která přinese úspěch častěji. Častěji ale neznamená vždy. Jsou </w:t>
      </w:r>
      <w:r w:rsidRPr="00DA4A1B">
        <w:t>i</w:t>
      </w:r>
      <w:r>
        <w:t> </w:t>
      </w:r>
      <w:r w:rsidRPr="00DA4A1B">
        <w:t>rozdání</w:t>
      </w:r>
      <w:r>
        <w:t xml:space="preserve">, ve kterých vítězí slabší </w:t>
      </w:r>
      <w:proofErr w:type="spellStart"/>
      <w:r>
        <w:t>bridžista</w:t>
      </w:r>
      <w:proofErr w:type="spellEnd"/>
      <w:r>
        <w:t xml:space="preserve"> a prohrává lepší.</w:t>
      </w:r>
    </w:p>
    <w:p w:rsidR="009E7C6F" w:rsidRPr="008B55E0" w:rsidRDefault="009E7C6F" w:rsidP="009E7C6F">
      <w:pPr>
        <w:pStyle w:val="HabraPodnadpis"/>
      </w:pPr>
      <w:r w:rsidRPr="008B55E0">
        <w:t xml:space="preserve">Který </w:t>
      </w:r>
      <w:proofErr w:type="spellStart"/>
      <w:r w:rsidRPr="008B55E0">
        <w:t>impas</w:t>
      </w:r>
      <w:proofErr w:type="spellEnd"/>
      <w:r w:rsidRPr="008B55E0">
        <w:t xml:space="preserve"> vybrat?</w:t>
      </w:r>
    </w:p>
    <w:p w:rsidR="009E7C6F" w:rsidRPr="008B55E0" w:rsidRDefault="009E7C6F" w:rsidP="009E7C6F">
      <w:pPr>
        <w:pStyle w:val="HabraDuraz0"/>
      </w:pPr>
      <w:bookmarkStart w:id="60" w:name="_Toc173737428"/>
      <w:r w:rsidRPr="008B55E0">
        <w:t>Příklad 5</w:t>
      </w:r>
      <w:bookmarkEnd w:id="60"/>
    </w:p>
    <w:p w:rsidR="009E7C6F" w:rsidRDefault="009E7C6F" w:rsidP="001759C3">
      <w:pPr>
        <w:pStyle w:val="HabraDrazba"/>
      </w:pPr>
      <w:r>
        <w:tab/>
      </w:r>
      <w:proofErr w:type="gramStart"/>
      <w:r>
        <w:t>A,4,3</w:t>
      </w:r>
      <w:proofErr w:type="gramEnd"/>
    </w:p>
    <w:p w:rsidR="009E7C6F" w:rsidRDefault="009E7C6F" w:rsidP="001759C3">
      <w:pPr>
        <w:pStyle w:val="HabraDrazba"/>
      </w:pPr>
      <w:r>
        <w:tab/>
        <w:t>3,2</w:t>
      </w:r>
    </w:p>
    <w:p w:rsidR="009E7C6F" w:rsidRDefault="009E7C6F" w:rsidP="001759C3">
      <w:pPr>
        <w:pStyle w:val="HabraDrazba"/>
      </w:pPr>
      <w:r>
        <w:tab/>
        <w:t>6,5,4,3,2</w:t>
      </w:r>
    </w:p>
    <w:p w:rsidR="009E7C6F" w:rsidRDefault="009E7C6F" w:rsidP="001759C3">
      <w:pPr>
        <w:pStyle w:val="HabraDrazba"/>
      </w:pPr>
      <w:r>
        <w:tab/>
        <w:t>4,3,2</w:t>
      </w:r>
    </w:p>
    <w:p w:rsidR="009E7C6F" w:rsidRDefault="009E7C6F" w:rsidP="001759C3">
      <w:pPr>
        <w:pStyle w:val="HabraDrazba"/>
      </w:pPr>
    </w:p>
    <w:p w:rsidR="009E7C6F" w:rsidRDefault="009E7C6F" w:rsidP="001759C3">
      <w:pPr>
        <w:pStyle w:val="HabraDrazba"/>
      </w:pPr>
      <w:r>
        <w:tab/>
        <w:t>2</w:t>
      </w:r>
    </w:p>
    <w:p w:rsidR="009E7C6F" w:rsidRDefault="009E7C6F" w:rsidP="001759C3">
      <w:pPr>
        <w:pStyle w:val="HabraDrazba"/>
      </w:pPr>
      <w:r>
        <w:tab/>
      </w:r>
      <w:proofErr w:type="gramStart"/>
      <w:r>
        <w:t>A,K,J,10,9,8</w:t>
      </w:r>
      <w:proofErr w:type="gramEnd"/>
    </w:p>
    <w:p w:rsidR="009E7C6F" w:rsidRDefault="009E7C6F" w:rsidP="001759C3">
      <w:pPr>
        <w:pStyle w:val="HabraDrazba"/>
      </w:pPr>
      <w:r>
        <w:tab/>
      </w:r>
      <w:proofErr w:type="gramStart"/>
      <w:r>
        <w:t>A,Q</w:t>
      </w:r>
      <w:proofErr w:type="gramEnd"/>
    </w:p>
    <w:p w:rsidR="009E7C6F" w:rsidRDefault="009E7C6F" w:rsidP="001759C3">
      <w:pPr>
        <w:pStyle w:val="HabraDrazba"/>
      </w:pPr>
      <w:r>
        <w:tab/>
      </w:r>
      <w:proofErr w:type="gramStart"/>
      <w:r>
        <w:t>A,K,Q,J</w:t>
      </w:r>
      <w:proofErr w:type="gramEnd"/>
    </w:p>
    <w:p w:rsidR="009E7C6F" w:rsidRDefault="009E7C6F" w:rsidP="001759C3">
      <w:pPr>
        <w:pStyle w:val="HabraDrazba"/>
      </w:pPr>
      <w:r w:rsidRPr="001759C3">
        <w:rPr>
          <w:b/>
        </w:rPr>
        <w:t>Závazek</w:t>
      </w:r>
      <w:r w:rsidRPr="00DA4A1B">
        <w:t xml:space="preserve">: </w:t>
      </w:r>
      <w:r>
        <w:t>6BT</w:t>
      </w:r>
    </w:p>
    <w:p w:rsidR="009E7C6F" w:rsidRDefault="009E7C6F" w:rsidP="001759C3">
      <w:pPr>
        <w:pStyle w:val="HabraDrazba"/>
      </w:pPr>
      <w:r w:rsidRPr="001759C3">
        <w:rPr>
          <w:b/>
        </w:rPr>
        <w:t>Výnos</w:t>
      </w:r>
      <w:r w:rsidRPr="00DA4A1B">
        <w:t>:</w:t>
      </w:r>
      <w:r>
        <w:t xml:space="preserve"> </w:t>
      </w:r>
      <w:proofErr w:type="spellStart"/>
      <w:r>
        <w:t>pK</w:t>
      </w:r>
      <w:proofErr w:type="spellEnd"/>
    </w:p>
    <w:p w:rsidR="009E7C6F" w:rsidRDefault="009E7C6F" w:rsidP="009E7C6F">
      <w:pPr>
        <w:pStyle w:val="HabraText"/>
      </w:pPr>
      <w:r>
        <w:tab/>
        <w:t xml:space="preserve">Jsme na stole poprvé a naposled a můžeme </w:t>
      </w:r>
      <w:proofErr w:type="spellStart"/>
      <w:r>
        <w:t>impasovat</w:t>
      </w:r>
      <w:proofErr w:type="spellEnd"/>
      <w:r>
        <w:t xml:space="preserve"> v kárech i srdcích. Který </w:t>
      </w:r>
      <w:proofErr w:type="spellStart"/>
      <w:r>
        <w:t>impas</w:t>
      </w:r>
      <w:proofErr w:type="spellEnd"/>
      <w:r>
        <w:t xml:space="preserve"> zvolit?</w:t>
      </w:r>
    </w:p>
    <w:p w:rsidR="009E7C6F" w:rsidRDefault="009E7C6F" w:rsidP="009E7C6F">
      <w:pPr>
        <w:pStyle w:val="HabraText"/>
      </w:pPr>
      <w:r>
        <w:tab/>
        <w:t xml:space="preserve">Jestliže není v ovzduší cítit vůni </w:t>
      </w:r>
      <w:proofErr w:type="spellStart"/>
      <w:r>
        <w:t>Calvina</w:t>
      </w:r>
      <w:proofErr w:type="spellEnd"/>
      <w:r>
        <w:t xml:space="preserve"> Kleina (oblíbený parfém kárového krále) pro vyřešení tohoto problému je možno pomoci si touto otázkou: „Co se stane, když </w:t>
      </w:r>
      <w:proofErr w:type="spellStart"/>
      <w:r>
        <w:t>impas</w:t>
      </w:r>
      <w:proofErr w:type="spellEnd"/>
      <w:r>
        <w:t xml:space="preserve"> vyjde?“ Jestliže v tomto rozdání </w:t>
      </w:r>
      <w:proofErr w:type="spellStart"/>
      <w:r>
        <w:t>zaimpasujeme</w:t>
      </w:r>
      <w:proofErr w:type="spellEnd"/>
      <w:r>
        <w:t xml:space="preserve"> dámou srdcovou a </w:t>
      </w:r>
      <w:proofErr w:type="spellStart"/>
      <w:r>
        <w:t>impas</w:t>
      </w:r>
      <w:proofErr w:type="spellEnd"/>
      <w:r>
        <w:t xml:space="preserve"> se nepovede, můžeme se prakticky vzdát, protože je těžké uvěřit, že by na eso kárové spadl král. Jestliže </w:t>
      </w:r>
      <w:proofErr w:type="spellStart"/>
      <w:r>
        <w:t>zaimpasujeme</w:t>
      </w:r>
      <w:proofErr w:type="spellEnd"/>
      <w:r>
        <w:t xml:space="preserve"> v kárech a manévr se nepovede, stále ještě není vše ztraceno. Ještě stále můžeme vyhrát, bude-li srdcová dáma u některého z obránců v dublu nebo singl – a taková šance je docela reálná.</w:t>
      </w:r>
    </w:p>
    <w:p w:rsidR="009E7C6F" w:rsidRDefault="009E7C6F" w:rsidP="009E7C6F">
      <w:pPr>
        <w:pStyle w:val="HabraText"/>
      </w:pPr>
      <w:r>
        <w:tab/>
        <w:t xml:space="preserve">Sehrávkou na větší šanci je v tomto případě </w:t>
      </w:r>
      <w:proofErr w:type="spellStart"/>
      <w:r>
        <w:t>impasovat</w:t>
      </w:r>
      <w:proofErr w:type="spellEnd"/>
      <w:r>
        <w:t xml:space="preserve"> káro.</w:t>
      </w:r>
    </w:p>
    <w:p w:rsidR="009E7C6F" w:rsidRPr="008B55E0" w:rsidRDefault="009E7C6F" w:rsidP="009E7C6F">
      <w:pPr>
        <w:pStyle w:val="HabraPodnadpis"/>
      </w:pPr>
      <w:r w:rsidRPr="008B55E0">
        <w:t xml:space="preserve">Pořadí </w:t>
      </w:r>
      <w:proofErr w:type="spellStart"/>
      <w:r w:rsidRPr="008B55E0">
        <w:t>impasů</w:t>
      </w:r>
      <w:proofErr w:type="spellEnd"/>
    </w:p>
    <w:p w:rsidR="009E7C6F" w:rsidRPr="008B55E0" w:rsidRDefault="009E7C6F" w:rsidP="009E7C6F">
      <w:pPr>
        <w:pStyle w:val="HabraDuraz0"/>
      </w:pPr>
      <w:bookmarkStart w:id="61" w:name="_Toc173737429"/>
      <w:r w:rsidRPr="008B55E0">
        <w:t>Příklad 6</w:t>
      </w:r>
      <w:bookmarkEnd w:id="61"/>
    </w:p>
    <w:p w:rsidR="009E7C6F" w:rsidRDefault="009E7C6F" w:rsidP="001759C3">
      <w:pPr>
        <w:pStyle w:val="HabraDrazba"/>
      </w:pPr>
      <w:r>
        <w:tab/>
        <w:t>4,3,2</w:t>
      </w:r>
    </w:p>
    <w:p w:rsidR="009E7C6F" w:rsidRDefault="009E7C6F" w:rsidP="001759C3">
      <w:pPr>
        <w:pStyle w:val="HabraDrazba"/>
      </w:pPr>
      <w:r>
        <w:tab/>
        <w:t>4,3</w:t>
      </w:r>
    </w:p>
    <w:p w:rsidR="009E7C6F" w:rsidRDefault="009E7C6F" w:rsidP="001759C3">
      <w:pPr>
        <w:pStyle w:val="HabraDrazba"/>
      </w:pPr>
      <w:r>
        <w:tab/>
      </w:r>
      <w:proofErr w:type="gramStart"/>
      <w:r>
        <w:t>A,4</w:t>
      </w:r>
      <w:proofErr w:type="gramEnd"/>
    </w:p>
    <w:p w:rsidR="009E7C6F" w:rsidRDefault="009E7C6F" w:rsidP="001759C3">
      <w:pPr>
        <w:pStyle w:val="HabraDrazba"/>
      </w:pPr>
      <w:r>
        <w:tab/>
      </w:r>
      <w:proofErr w:type="gramStart"/>
      <w:r>
        <w:t>A,J,10,9,8,7</w:t>
      </w:r>
      <w:proofErr w:type="gramEnd"/>
    </w:p>
    <w:p w:rsidR="009E7C6F" w:rsidRDefault="009E7C6F" w:rsidP="001759C3">
      <w:pPr>
        <w:pStyle w:val="HabraDrazba"/>
      </w:pPr>
    </w:p>
    <w:p w:rsidR="009E7C6F" w:rsidRDefault="009E7C6F" w:rsidP="001759C3">
      <w:pPr>
        <w:pStyle w:val="HabraDrazba"/>
      </w:pPr>
      <w:r>
        <w:tab/>
      </w:r>
      <w:proofErr w:type="gramStart"/>
      <w:r>
        <w:t>K,Q,J,10</w:t>
      </w:r>
      <w:proofErr w:type="gramEnd"/>
    </w:p>
    <w:p w:rsidR="009E7C6F" w:rsidRDefault="009E7C6F" w:rsidP="001759C3">
      <w:pPr>
        <w:pStyle w:val="HabraDrazba"/>
      </w:pPr>
      <w:r>
        <w:tab/>
      </w:r>
      <w:proofErr w:type="gramStart"/>
      <w:r>
        <w:t>A,2</w:t>
      </w:r>
      <w:proofErr w:type="gramEnd"/>
    </w:p>
    <w:p w:rsidR="009E7C6F" w:rsidRDefault="009E7C6F" w:rsidP="001759C3">
      <w:pPr>
        <w:pStyle w:val="HabraDrazba"/>
      </w:pPr>
      <w:r>
        <w:tab/>
      </w:r>
      <w:proofErr w:type="gramStart"/>
      <w:r>
        <w:t>Q,J,3,2</w:t>
      </w:r>
      <w:proofErr w:type="gramEnd"/>
    </w:p>
    <w:p w:rsidR="009E7C6F" w:rsidRDefault="009E7C6F" w:rsidP="001759C3">
      <w:pPr>
        <w:pStyle w:val="HabraDrazba"/>
      </w:pPr>
      <w:r>
        <w:tab/>
      </w:r>
      <w:proofErr w:type="gramStart"/>
      <w:r>
        <w:t>Q,4,3</w:t>
      </w:r>
      <w:proofErr w:type="gramEnd"/>
    </w:p>
    <w:p w:rsidR="009E7C6F" w:rsidRDefault="009E7C6F" w:rsidP="001759C3">
      <w:pPr>
        <w:pStyle w:val="HabraDrazba"/>
      </w:pPr>
      <w:r w:rsidRPr="001759C3">
        <w:rPr>
          <w:b/>
        </w:rPr>
        <w:t>Závazek</w:t>
      </w:r>
      <w:r w:rsidRPr="00DA4A1B">
        <w:t xml:space="preserve">: </w:t>
      </w:r>
      <w:r>
        <w:t>3BT</w:t>
      </w:r>
    </w:p>
    <w:p w:rsidR="009E7C6F" w:rsidRDefault="009E7C6F" w:rsidP="001759C3">
      <w:pPr>
        <w:pStyle w:val="HabraDrazba"/>
      </w:pPr>
      <w:r w:rsidRPr="001759C3">
        <w:rPr>
          <w:b/>
        </w:rPr>
        <w:t>Výnos</w:t>
      </w:r>
      <w:r w:rsidRPr="00DA4A1B">
        <w:t>:</w:t>
      </w:r>
      <w:r>
        <w:t xml:space="preserve"> </w:t>
      </w:r>
      <w:proofErr w:type="spellStart"/>
      <w:r>
        <w:t>sK</w:t>
      </w:r>
      <w:proofErr w:type="spellEnd"/>
    </w:p>
    <w:p w:rsidR="009E7C6F" w:rsidRDefault="009E7C6F" w:rsidP="009E7C6F">
      <w:pPr>
        <w:pStyle w:val="HabraText"/>
      </w:pPr>
      <w:r>
        <w:tab/>
        <w:t xml:space="preserve">Rádi bychom udělali zdvihy v pikách, ale prostá aritmetika nám říká, že není možno odevzdat protivníkům zdvih, protože jich pak získají nejméně pět. </w:t>
      </w:r>
      <w:proofErr w:type="gramStart"/>
      <w:r>
        <w:t>Tonoucí se</w:t>
      </w:r>
      <w:proofErr w:type="gramEnd"/>
      <w:r>
        <w:t xml:space="preserve"> stébla </w:t>
      </w:r>
      <w:proofErr w:type="gramStart"/>
      <w:r>
        <w:t>chytá</w:t>
      </w:r>
      <w:proofErr w:type="gramEnd"/>
      <w:r>
        <w:t xml:space="preserve"> a rozehrává </w:t>
      </w:r>
      <w:proofErr w:type="spellStart"/>
      <w:r>
        <w:t>impas</w:t>
      </w:r>
      <w:proofErr w:type="spellEnd"/>
      <w:r>
        <w:t xml:space="preserve">. Největší šanci vyrobení zdvihů dává trefová barva. Tedy dáma trefová? Spočtěme zdvihy hlavního hráče. Při </w:t>
      </w:r>
      <w:r>
        <w:lastRenderedPageBreak/>
        <w:t xml:space="preserve">úspěšném </w:t>
      </w:r>
      <w:proofErr w:type="spellStart"/>
      <w:r>
        <w:t>impasu</w:t>
      </w:r>
      <w:proofErr w:type="spellEnd"/>
      <w:r>
        <w:t xml:space="preserve"> trefovém jich bude osm (šest </w:t>
      </w:r>
      <w:proofErr w:type="spellStart"/>
      <w:r>
        <w:t>trefů</w:t>
      </w:r>
      <w:proofErr w:type="spellEnd"/>
      <w:r>
        <w:t xml:space="preserve"> a dvě esa). K </w:t>
      </w:r>
      <w:proofErr w:type="spellStart"/>
      <w:r>
        <w:t>uhrání</w:t>
      </w:r>
      <w:proofErr w:type="spellEnd"/>
      <w:r>
        <w:t xml:space="preserve"> závazku potřebujeme tedy i sedící </w:t>
      </w:r>
      <w:proofErr w:type="spellStart"/>
      <w:r>
        <w:t>impas</w:t>
      </w:r>
      <w:proofErr w:type="spellEnd"/>
      <w:r>
        <w:t xml:space="preserve"> kárový. Vtip je v tom, že po zahrání </w:t>
      </w:r>
      <w:proofErr w:type="spellStart"/>
      <w:r>
        <w:t>impasu</w:t>
      </w:r>
      <w:proofErr w:type="spellEnd"/>
      <w:r>
        <w:t xml:space="preserve"> trefového budeme na stole bez vstupu do ruky.</w:t>
      </w:r>
    </w:p>
    <w:p w:rsidR="009E7C6F" w:rsidRDefault="009E7C6F" w:rsidP="009E7C6F">
      <w:pPr>
        <w:pStyle w:val="HabraText"/>
      </w:pPr>
      <w:r>
        <w:tab/>
        <w:t xml:space="preserve">Správnou sehrávkou je začít </w:t>
      </w:r>
      <w:proofErr w:type="spellStart"/>
      <w:r>
        <w:t>impasem</w:t>
      </w:r>
      <w:proofErr w:type="spellEnd"/>
      <w:r>
        <w:t xml:space="preserve"> károvým. Hrajeme dámu, a jestliže Západ položí krále, vrátíme se do ruky klukem, abychom </w:t>
      </w:r>
      <w:proofErr w:type="spellStart"/>
      <w:r>
        <w:t>vyimpasovali</w:t>
      </w:r>
      <w:proofErr w:type="spellEnd"/>
      <w:r>
        <w:t xml:space="preserve"> trefového krále (jistěže začneme dámou). Když Západ zadrží, jsme v ruce a přejdeme okamžitě na trefy. „Oba králové leží pod </w:t>
      </w:r>
      <w:proofErr w:type="spellStart"/>
      <w:r>
        <w:t>impasem</w:t>
      </w:r>
      <w:proofErr w:type="spellEnd"/>
      <w:r>
        <w:t>? Kdo dobře sehrává, může ostře licitovat.“</w:t>
      </w:r>
    </w:p>
    <w:p w:rsidR="009E7C6F" w:rsidRPr="008B55E0" w:rsidRDefault="009E7C6F" w:rsidP="009E7C6F">
      <w:pPr>
        <w:pStyle w:val="HabraPodnadpis"/>
      </w:pPr>
      <w:r w:rsidRPr="008B55E0">
        <w:t xml:space="preserve">Dvojitý </w:t>
      </w:r>
      <w:proofErr w:type="spellStart"/>
      <w:r w:rsidRPr="008B55E0">
        <w:t>impas</w:t>
      </w:r>
      <w:proofErr w:type="spellEnd"/>
    </w:p>
    <w:p w:rsidR="009E7C6F" w:rsidRPr="008B55E0" w:rsidRDefault="009E7C6F" w:rsidP="009E7C6F">
      <w:pPr>
        <w:pStyle w:val="HabraDuraz0"/>
      </w:pPr>
      <w:bookmarkStart w:id="62" w:name="_Toc173737430"/>
      <w:r w:rsidRPr="008B55E0">
        <w:t>Příklad 7</w:t>
      </w:r>
      <w:bookmarkEnd w:id="62"/>
    </w:p>
    <w:p w:rsidR="009E7C6F" w:rsidRDefault="009E7C6F" w:rsidP="001759C3">
      <w:pPr>
        <w:pStyle w:val="HabraDrazba"/>
      </w:pPr>
      <w:r>
        <w:tab/>
      </w:r>
      <w:proofErr w:type="gramStart"/>
      <w:r>
        <w:t>A,J,10,7</w:t>
      </w:r>
      <w:proofErr w:type="gramEnd"/>
    </w:p>
    <w:p w:rsidR="009E7C6F" w:rsidRDefault="009E7C6F" w:rsidP="001759C3">
      <w:pPr>
        <w:pStyle w:val="HabraDrazba"/>
      </w:pPr>
      <w:r>
        <w:tab/>
      </w:r>
      <w:proofErr w:type="gramStart"/>
      <w:r>
        <w:t>A,3,2</w:t>
      </w:r>
      <w:proofErr w:type="gramEnd"/>
    </w:p>
    <w:p w:rsidR="009E7C6F" w:rsidRDefault="009E7C6F" w:rsidP="001759C3">
      <w:pPr>
        <w:pStyle w:val="HabraDrazba"/>
      </w:pPr>
      <w:r>
        <w:tab/>
      </w:r>
      <w:proofErr w:type="gramStart"/>
      <w:r>
        <w:t>A,K,5</w:t>
      </w:r>
      <w:proofErr w:type="gramEnd"/>
    </w:p>
    <w:p w:rsidR="009E7C6F" w:rsidRDefault="009E7C6F" w:rsidP="001759C3">
      <w:pPr>
        <w:pStyle w:val="HabraDrazba"/>
      </w:pPr>
      <w:r>
        <w:tab/>
        <w:t>4,3,2</w:t>
      </w:r>
    </w:p>
    <w:p w:rsidR="009E7C6F" w:rsidRDefault="009E7C6F" w:rsidP="001759C3">
      <w:pPr>
        <w:pStyle w:val="HabraDrazba"/>
      </w:pPr>
    </w:p>
    <w:p w:rsidR="009E7C6F" w:rsidRDefault="009E7C6F" w:rsidP="001759C3">
      <w:pPr>
        <w:pStyle w:val="HabraDrazba"/>
      </w:pPr>
      <w:r>
        <w:tab/>
        <w:t>9,8,6,5</w:t>
      </w:r>
    </w:p>
    <w:p w:rsidR="009E7C6F" w:rsidRDefault="009E7C6F" w:rsidP="001759C3">
      <w:pPr>
        <w:pStyle w:val="HabraDrazba"/>
      </w:pPr>
      <w:r>
        <w:tab/>
      </w:r>
      <w:proofErr w:type="gramStart"/>
      <w:r>
        <w:t>K,5</w:t>
      </w:r>
      <w:proofErr w:type="gramEnd"/>
    </w:p>
    <w:p w:rsidR="009E7C6F" w:rsidRDefault="009E7C6F" w:rsidP="001759C3">
      <w:pPr>
        <w:pStyle w:val="HabraDrazba"/>
      </w:pPr>
      <w:r>
        <w:tab/>
      </w:r>
      <w:proofErr w:type="gramStart"/>
      <w:r>
        <w:t>Q,4,3,2</w:t>
      </w:r>
      <w:proofErr w:type="gramEnd"/>
    </w:p>
    <w:p w:rsidR="009E7C6F" w:rsidRDefault="009E7C6F" w:rsidP="001759C3">
      <w:pPr>
        <w:pStyle w:val="HabraDrazba"/>
      </w:pPr>
      <w:r>
        <w:tab/>
      </w:r>
      <w:proofErr w:type="gramStart"/>
      <w:r>
        <w:t>Q,J,5</w:t>
      </w:r>
      <w:proofErr w:type="gramEnd"/>
    </w:p>
    <w:p w:rsidR="009E7C6F" w:rsidRDefault="009E7C6F" w:rsidP="001759C3">
      <w:pPr>
        <w:pStyle w:val="HabraDrazba"/>
      </w:pPr>
      <w:r w:rsidRPr="001759C3">
        <w:rPr>
          <w:b/>
        </w:rPr>
        <w:t>Závazek</w:t>
      </w:r>
      <w:r w:rsidRPr="00DA4A1B">
        <w:t>:</w:t>
      </w:r>
      <w:r>
        <w:t xml:space="preserve"> 4 piky</w:t>
      </w:r>
    </w:p>
    <w:p w:rsidR="009E7C6F" w:rsidRDefault="009E7C6F" w:rsidP="001759C3">
      <w:pPr>
        <w:pStyle w:val="HabraDrazba"/>
      </w:pPr>
      <w:r w:rsidRPr="001759C3">
        <w:rPr>
          <w:b/>
        </w:rPr>
        <w:t>Výnos</w:t>
      </w:r>
      <w:r w:rsidRPr="00DA4A1B">
        <w:t>:</w:t>
      </w:r>
      <w:r>
        <w:t xml:space="preserve"> </w:t>
      </w:r>
      <w:proofErr w:type="spellStart"/>
      <w:r>
        <w:t>tA</w:t>
      </w:r>
      <w:proofErr w:type="spellEnd"/>
      <w:r>
        <w:t>, soupeři hrají třikrát tref a dáma bere zdvih</w:t>
      </w:r>
    </w:p>
    <w:p w:rsidR="009E7C6F" w:rsidRDefault="009E7C6F" w:rsidP="009E7C6F">
      <w:pPr>
        <w:pStyle w:val="HabraText"/>
      </w:pPr>
      <w:r>
        <w:t xml:space="preserve">Můžeme odevzdat jeden zdvih v trumfech a zahrání esa pikového nás odsoudí k odevzdání dvou. Při dobré sehrávce jsou šance na splnění poměrně vysoké. Stačí, aby měl Západ alespoň jednu z trumfových figur. Hrajeme pik, a jestliže Západ přidal </w:t>
      </w:r>
      <w:proofErr w:type="spellStart"/>
      <w:r>
        <w:t>blotku</w:t>
      </w:r>
      <w:proofErr w:type="spellEnd"/>
      <w:r>
        <w:t xml:space="preserve">, pokládáme kluka. Řekněme, že Východ bere zdvih dámou a hraje káro. Bereme zdvih dámou v ruce a hrajeme devítku pikovou s úmyslem vychytat Západu krále. Jestliže dává Západ malou, skrčíme se sedmičkou. Tímto způsobem sehrávky prohrajeme jen tehdy, jsou-li obě trumfové figury u Východu, tedy </w:t>
      </w:r>
      <w:proofErr w:type="gramStart"/>
      <w:r>
        <w:t>ve 25%</w:t>
      </w:r>
      <w:proofErr w:type="gramEnd"/>
      <w:r>
        <w:t xml:space="preserve"> případů. Ve zbylých 75% se sehrávka na dvojitý </w:t>
      </w:r>
      <w:proofErr w:type="spellStart"/>
      <w:r>
        <w:t>impas</w:t>
      </w:r>
      <w:proofErr w:type="spellEnd"/>
      <w:r>
        <w:t xml:space="preserve"> vyplatí.</w:t>
      </w:r>
    </w:p>
    <w:p w:rsidR="009E7C6F" w:rsidRDefault="009E7C6F" w:rsidP="009E7C6F">
      <w:pPr>
        <w:pStyle w:val="HabraText"/>
      </w:pPr>
      <w:r>
        <w:t>Změňme teď trochu slohu rozdání:</w:t>
      </w:r>
    </w:p>
    <w:p w:rsidR="009E7C6F" w:rsidRPr="008B55E0" w:rsidRDefault="009E7C6F" w:rsidP="009E7C6F">
      <w:pPr>
        <w:pStyle w:val="HabraDuraz0"/>
      </w:pPr>
      <w:bookmarkStart w:id="63" w:name="_Toc173737431"/>
      <w:r w:rsidRPr="008B55E0">
        <w:t>Příklad 8</w:t>
      </w:r>
      <w:bookmarkEnd w:id="63"/>
    </w:p>
    <w:p w:rsidR="009E7C6F" w:rsidRDefault="009E7C6F" w:rsidP="001759C3">
      <w:pPr>
        <w:pStyle w:val="HabraDrazba"/>
      </w:pPr>
      <w:r>
        <w:tab/>
      </w:r>
      <w:proofErr w:type="gramStart"/>
      <w:r>
        <w:t>A,J,3,2</w:t>
      </w:r>
      <w:proofErr w:type="gramEnd"/>
    </w:p>
    <w:p w:rsidR="009E7C6F" w:rsidRDefault="009E7C6F" w:rsidP="001759C3">
      <w:pPr>
        <w:pStyle w:val="HabraDrazba"/>
      </w:pPr>
      <w:r>
        <w:tab/>
      </w:r>
      <w:proofErr w:type="gramStart"/>
      <w:r>
        <w:t>A,3,2</w:t>
      </w:r>
      <w:proofErr w:type="gramEnd"/>
    </w:p>
    <w:p w:rsidR="009E7C6F" w:rsidRDefault="009E7C6F" w:rsidP="001759C3">
      <w:pPr>
        <w:pStyle w:val="HabraDrazba"/>
      </w:pPr>
      <w:r>
        <w:tab/>
      </w:r>
      <w:proofErr w:type="gramStart"/>
      <w:r>
        <w:t>A,K,5</w:t>
      </w:r>
      <w:proofErr w:type="gramEnd"/>
    </w:p>
    <w:p w:rsidR="009E7C6F" w:rsidRDefault="009E7C6F" w:rsidP="001759C3">
      <w:pPr>
        <w:pStyle w:val="HabraDrazba"/>
      </w:pPr>
      <w:r>
        <w:tab/>
        <w:t>4,3,2</w:t>
      </w:r>
    </w:p>
    <w:p w:rsidR="009E7C6F" w:rsidRDefault="009E7C6F" w:rsidP="001759C3">
      <w:pPr>
        <w:pStyle w:val="HabraDrazba"/>
      </w:pPr>
    </w:p>
    <w:p w:rsidR="009E7C6F" w:rsidRDefault="009E7C6F" w:rsidP="001759C3">
      <w:pPr>
        <w:pStyle w:val="HabraDrazba"/>
      </w:pPr>
      <w:r>
        <w:tab/>
        <w:t>7,6,5,4</w:t>
      </w:r>
    </w:p>
    <w:p w:rsidR="009E7C6F" w:rsidRDefault="009E7C6F" w:rsidP="001759C3">
      <w:pPr>
        <w:pStyle w:val="HabraDrazba"/>
      </w:pPr>
      <w:r>
        <w:tab/>
      </w:r>
      <w:proofErr w:type="gramStart"/>
      <w:r>
        <w:t>K,5</w:t>
      </w:r>
      <w:proofErr w:type="gramEnd"/>
    </w:p>
    <w:p w:rsidR="009E7C6F" w:rsidRDefault="009E7C6F" w:rsidP="001759C3">
      <w:pPr>
        <w:pStyle w:val="HabraDrazba"/>
      </w:pPr>
      <w:r>
        <w:tab/>
      </w:r>
      <w:proofErr w:type="gramStart"/>
      <w:r>
        <w:t>Q,4,3,2</w:t>
      </w:r>
      <w:proofErr w:type="gramEnd"/>
    </w:p>
    <w:p w:rsidR="009E7C6F" w:rsidRDefault="009E7C6F" w:rsidP="001759C3">
      <w:pPr>
        <w:pStyle w:val="HabraDrazba"/>
      </w:pPr>
      <w:r>
        <w:tab/>
      </w:r>
      <w:proofErr w:type="gramStart"/>
      <w:r>
        <w:t>Q,J,5</w:t>
      </w:r>
      <w:proofErr w:type="gramEnd"/>
    </w:p>
    <w:p w:rsidR="009E7C6F" w:rsidRDefault="009E7C6F" w:rsidP="001759C3">
      <w:pPr>
        <w:pStyle w:val="HabraDrazba"/>
      </w:pPr>
      <w:r w:rsidRPr="001759C3">
        <w:rPr>
          <w:b/>
        </w:rPr>
        <w:t>Závazek</w:t>
      </w:r>
      <w:r w:rsidRPr="00DA4A1B">
        <w:t>:</w:t>
      </w:r>
      <w:r>
        <w:t xml:space="preserve"> 4 piky</w:t>
      </w:r>
    </w:p>
    <w:p w:rsidR="009E7C6F" w:rsidRDefault="009E7C6F" w:rsidP="001759C3">
      <w:pPr>
        <w:pStyle w:val="HabraDrazba"/>
      </w:pPr>
      <w:r w:rsidRPr="001759C3">
        <w:rPr>
          <w:b/>
        </w:rPr>
        <w:t>Výnos</w:t>
      </w:r>
      <w:r w:rsidRPr="00DA4A1B">
        <w:t>:</w:t>
      </w:r>
      <w:r>
        <w:t xml:space="preserve"> </w:t>
      </w:r>
      <w:proofErr w:type="spellStart"/>
      <w:r>
        <w:t>tA</w:t>
      </w:r>
      <w:proofErr w:type="spellEnd"/>
      <w:r>
        <w:t>, soupeři hrají třikrát tref a dáma bere zdvih</w:t>
      </w:r>
    </w:p>
    <w:p w:rsidR="009E7C6F" w:rsidRDefault="009E7C6F" w:rsidP="009E7C6F">
      <w:pPr>
        <w:pStyle w:val="HabraText"/>
      </w:pPr>
      <w:r>
        <w:t>Opět hrajeme pik z </w:t>
      </w:r>
      <w:proofErr w:type="gramStart"/>
      <w:r>
        <w:t>ruky a jestliže</w:t>
      </w:r>
      <w:proofErr w:type="gramEnd"/>
      <w:r>
        <w:t xml:space="preserve"> Západ přiloží </w:t>
      </w:r>
      <w:proofErr w:type="spellStart"/>
      <w:r>
        <w:t>blotku</w:t>
      </w:r>
      <w:proofErr w:type="spellEnd"/>
      <w:r>
        <w:t xml:space="preserve">, dáváme kluka. Jestliže kluk nevezme zdvih, odevzdáme dva zdvihy v trumfech. Jestliže Západ dá figuru, přebijeme esem, vrátíme se do ruky (třeba srdcovým králem) a opět hrajeme ke klukovi s nadějí, že má Západ také druhou trumfovou figuru. Protože nemáme dost vysokých figur v trumfech, povede se nám akce jen tehdy, má-li krále i dámu Západ, </w:t>
      </w:r>
      <w:proofErr w:type="gramStart"/>
      <w:r>
        <w:t>tedy v 25% případů.</w:t>
      </w:r>
      <w:proofErr w:type="gramEnd"/>
      <w:r>
        <w:t xml:space="preserve"> Existují tedy dva typy dvojitých </w:t>
      </w:r>
      <w:proofErr w:type="spellStart"/>
      <w:r>
        <w:t>impasů</w:t>
      </w:r>
      <w:proofErr w:type="spellEnd"/>
      <w:r>
        <w:t>:</w:t>
      </w:r>
    </w:p>
    <w:p w:rsidR="009E7C6F" w:rsidRDefault="009E7C6F" w:rsidP="009E7C6F">
      <w:pPr>
        <w:pStyle w:val="HabraText"/>
      </w:pPr>
      <w:r>
        <w:t xml:space="preserve">a) </w:t>
      </w:r>
      <w:proofErr w:type="spellStart"/>
      <w:r>
        <w:t>impas</w:t>
      </w:r>
      <w:proofErr w:type="spellEnd"/>
      <w:r>
        <w:t>, který se povede, když je jedna z figur dobře položena</w:t>
      </w:r>
    </w:p>
    <w:p w:rsidR="009E7C6F" w:rsidRDefault="009E7C6F" w:rsidP="009E7C6F">
      <w:pPr>
        <w:pStyle w:val="HabraText"/>
      </w:pPr>
      <w:r>
        <w:t xml:space="preserve">b) </w:t>
      </w:r>
      <w:proofErr w:type="spellStart"/>
      <w:r>
        <w:t>impas</w:t>
      </w:r>
      <w:proofErr w:type="spellEnd"/>
      <w:r>
        <w:t>, který se povede, když jsou dobře položeny obě figury</w:t>
      </w:r>
    </w:p>
    <w:p w:rsidR="009E7C6F" w:rsidRDefault="009E7C6F" w:rsidP="009E7C6F">
      <w:pPr>
        <w:pStyle w:val="HabraLiteratura"/>
      </w:pPr>
      <w:r w:rsidRPr="001759C3">
        <w:rPr>
          <w:iCs/>
          <w:u w:val="single"/>
        </w:rPr>
        <w:t>Literatura:</w:t>
      </w:r>
      <w:r>
        <w:tab/>
        <w:t xml:space="preserve">K. </w:t>
      </w:r>
      <w:proofErr w:type="spellStart"/>
      <w:r>
        <w:t>Jassem</w:t>
      </w:r>
      <w:proofErr w:type="spellEnd"/>
      <w:r>
        <w:tab/>
      </w:r>
      <w:proofErr w:type="spellStart"/>
      <w:r>
        <w:t>Brydž</w:t>
      </w:r>
      <w:proofErr w:type="spellEnd"/>
      <w:r>
        <w:t xml:space="preserve"> od </w:t>
      </w:r>
      <w:proofErr w:type="spellStart"/>
      <w:r>
        <w:t>poczatku</w:t>
      </w:r>
      <w:proofErr w:type="spellEnd"/>
    </w:p>
    <w:p w:rsidR="009E7C6F" w:rsidRPr="009E7C6F" w:rsidRDefault="009E7C6F" w:rsidP="009E7C6F">
      <w:pPr>
        <w:pStyle w:val="HabraNadpisLekce"/>
      </w:pPr>
      <w:bookmarkStart w:id="64" w:name="_Toc173737432"/>
      <w:bookmarkStart w:id="65" w:name="_Toc173740775"/>
      <w:bookmarkStart w:id="66" w:name="_Toc173741285"/>
      <w:bookmarkStart w:id="67" w:name="_Toc182458865"/>
      <w:bookmarkStart w:id="68" w:name="_Toc272699123"/>
      <w:proofErr w:type="spellStart"/>
      <w:r w:rsidRPr="009E7C6F">
        <w:lastRenderedPageBreak/>
        <w:t>Impasové</w:t>
      </w:r>
      <w:proofErr w:type="spellEnd"/>
      <w:r w:rsidRPr="009E7C6F">
        <w:t xml:space="preserve"> manévry</w:t>
      </w:r>
      <w:bookmarkEnd w:id="64"/>
      <w:bookmarkEnd w:id="65"/>
      <w:bookmarkEnd w:id="66"/>
      <w:bookmarkEnd w:id="67"/>
      <w:bookmarkEnd w:id="68"/>
    </w:p>
    <w:p w:rsidR="009E7C6F" w:rsidRPr="0031355F" w:rsidRDefault="009E7C6F" w:rsidP="009E7C6F">
      <w:pPr>
        <w:pStyle w:val="HabraDuraz0"/>
      </w:pPr>
      <w:bookmarkStart w:id="69" w:name="_Toc173737433"/>
      <w:r w:rsidRPr="0031355F">
        <w:t>Příklad 1</w:t>
      </w:r>
      <w:bookmarkEnd w:id="69"/>
    </w:p>
    <w:p w:rsidR="009E7C6F" w:rsidRDefault="009E7C6F" w:rsidP="001759C3">
      <w:pPr>
        <w:pStyle w:val="HabraDrazba"/>
      </w:pPr>
      <w:r>
        <w:tab/>
        <w:t>3,2</w:t>
      </w:r>
    </w:p>
    <w:p w:rsidR="009E7C6F" w:rsidRDefault="009E7C6F" w:rsidP="001759C3">
      <w:pPr>
        <w:pStyle w:val="HabraDrazba"/>
      </w:pPr>
      <w:r>
        <w:tab/>
        <w:t>7,6,5,4,3</w:t>
      </w:r>
    </w:p>
    <w:p w:rsidR="009E7C6F" w:rsidRDefault="009E7C6F" w:rsidP="001759C3">
      <w:pPr>
        <w:pStyle w:val="HabraDrazba"/>
      </w:pPr>
      <w:r>
        <w:tab/>
        <w:t>5,4</w:t>
      </w:r>
    </w:p>
    <w:p w:rsidR="009E7C6F" w:rsidRDefault="009E7C6F" w:rsidP="001759C3">
      <w:pPr>
        <w:pStyle w:val="HabraDrazba"/>
      </w:pPr>
      <w:r>
        <w:tab/>
      </w:r>
      <w:proofErr w:type="gramStart"/>
      <w:r>
        <w:t>A,Q,3,2</w:t>
      </w:r>
      <w:proofErr w:type="gramEnd"/>
    </w:p>
    <w:p w:rsidR="009E7C6F" w:rsidRDefault="009E7C6F" w:rsidP="001759C3">
      <w:pPr>
        <w:pStyle w:val="HabraDrazba"/>
      </w:pPr>
    </w:p>
    <w:p w:rsidR="009E7C6F" w:rsidRDefault="009E7C6F" w:rsidP="001759C3">
      <w:pPr>
        <w:pStyle w:val="HabraDrazba"/>
      </w:pPr>
      <w:r>
        <w:tab/>
      </w:r>
      <w:proofErr w:type="gramStart"/>
      <w:r>
        <w:t>A,K,10,9,8,7</w:t>
      </w:r>
      <w:proofErr w:type="gramEnd"/>
    </w:p>
    <w:p w:rsidR="009E7C6F" w:rsidRDefault="009E7C6F" w:rsidP="001759C3">
      <w:pPr>
        <w:pStyle w:val="HabraDrazba"/>
      </w:pPr>
      <w:r>
        <w:tab/>
        <w:t>2</w:t>
      </w:r>
    </w:p>
    <w:p w:rsidR="009E7C6F" w:rsidRDefault="009E7C6F" w:rsidP="001759C3">
      <w:pPr>
        <w:pStyle w:val="HabraDrazba"/>
      </w:pPr>
      <w:r>
        <w:tab/>
        <w:t>3,2</w:t>
      </w:r>
    </w:p>
    <w:p w:rsidR="009E7C6F" w:rsidRDefault="009E7C6F" w:rsidP="001759C3">
      <w:pPr>
        <w:pStyle w:val="HabraDrazba"/>
      </w:pPr>
      <w:r>
        <w:tab/>
      </w:r>
      <w:proofErr w:type="gramStart"/>
      <w:r>
        <w:t>K,J,5,4</w:t>
      </w:r>
      <w:proofErr w:type="gramEnd"/>
    </w:p>
    <w:p w:rsidR="009E7C6F" w:rsidRDefault="009E7C6F" w:rsidP="001759C3">
      <w:pPr>
        <w:pStyle w:val="HabraDrazba"/>
      </w:pPr>
      <w:r w:rsidRPr="001759C3">
        <w:rPr>
          <w:b/>
        </w:rPr>
        <w:t xml:space="preserve">Závazek: </w:t>
      </w:r>
      <w:r>
        <w:t>4 piky</w:t>
      </w:r>
    </w:p>
    <w:p w:rsidR="009E7C6F" w:rsidRDefault="009E7C6F" w:rsidP="001759C3">
      <w:pPr>
        <w:pStyle w:val="HabraDrazba"/>
      </w:pPr>
      <w:r w:rsidRPr="001759C3">
        <w:rPr>
          <w:b/>
        </w:rPr>
        <w:t>Výnos:</w:t>
      </w:r>
      <w:r>
        <w:t xml:space="preserve"> </w:t>
      </w:r>
      <w:proofErr w:type="spellStart"/>
      <w:r>
        <w:t>kA</w:t>
      </w:r>
      <w:proofErr w:type="spellEnd"/>
    </w:p>
    <w:p w:rsidR="009E7C6F" w:rsidRDefault="009E7C6F" w:rsidP="009E7C6F">
      <w:pPr>
        <w:jc w:val="both"/>
      </w:pPr>
      <w:r>
        <w:t xml:space="preserve">Máme k odevzdání tři zdvihy v červených barvách, a jestli chceme závazek splnit, nesmíme odevzdat žádný pik. Největší šanci dává dvojitý </w:t>
      </w:r>
      <w:proofErr w:type="spellStart"/>
      <w:r>
        <w:t>impas</w:t>
      </w:r>
      <w:proofErr w:type="spellEnd"/>
      <w:r>
        <w:t xml:space="preserve"> typu b). Spoléháme na to, že obě chybějící figury (dáma i kluk) jsou v ruce Východu, např.:</w:t>
      </w:r>
    </w:p>
    <w:p w:rsidR="009E7C6F" w:rsidRDefault="009E7C6F" w:rsidP="009E7C6F">
      <w:pPr>
        <w:jc w:val="both"/>
      </w:pPr>
      <w:r>
        <w:tab/>
        <w:t>3,2</w:t>
      </w:r>
    </w:p>
    <w:p w:rsidR="009E7C6F" w:rsidRDefault="009E7C6F" w:rsidP="009E7C6F">
      <w:pPr>
        <w:jc w:val="both"/>
      </w:pPr>
      <w:proofErr w:type="gramStart"/>
      <w:r>
        <w:t>5,4</w:t>
      </w:r>
      <w:r>
        <w:tab/>
      </w:r>
      <w:r>
        <w:tab/>
        <w:t>Q,J,6</w:t>
      </w:r>
      <w:proofErr w:type="gramEnd"/>
    </w:p>
    <w:p w:rsidR="009E7C6F" w:rsidRDefault="009E7C6F" w:rsidP="009E7C6F">
      <w:pPr>
        <w:jc w:val="both"/>
      </w:pPr>
      <w:r>
        <w:tab/>
      </w:r>
      <w:proofErr w:type="gramStart"/>
      <w:r>
        <w:t>A,K,10,9,8,7</w:t>
      </w:r>
      <w:proofErr w:type="gramEnd"/>
    </w:p>
    <w:p w:rsidR="009E7C6F" w:rsidRDefault="009E7C6F" w:rsidP="009E7C6F">
      <w:pPr>
        <w:jc w:val="both"/>
      </w:pPr>
      <w:r>
        <w:t xml:space="preserve">Jakmile se dostaneme ke hře, přejdeme </w:t>
      </w:r>
      <w:proofErr w:type="spellStart"/>
      <w:r>
        <w:t>trefem</w:t>
      </w:r>
      <w:proofErr w:type="spellEnd"/>
      <w:r>
        <w:t xml:space="preserve"> na stůl a odtamtud hrajeme pik. Když Východ položí </w:t>
      </w:r>
      <w:proofErr w:type="spellStart"/>
      <w:r>
        <w:t>blotku</w:t>
      </w:r>
      <w:proofErr w:type="spellEnd"/>
      <w:r>
        <w:t xml:space="preserve">, dáme desítku s nadějí, že uděláme zdvih. Jestliže Východ přidá figuru, pokryjeme králem, znovu přejdeme na stůl, hrajeme pik a zkoušíme </w:t>
      </w:r>
      <w:proofErr w:type="spellStart"/>
      <w:r>
        <w:t>vyimpasovat</w:t>
      </w:r>
      <w:proofErr w:type="spellEnd"/>
      <w:r>
        <w:t xml:space="preserve"> zbývající figuru.</w:t>
      </w:r>
    </w:p>
    <w:p w:rsidR="009E7C6F" w:rsidRPr="001C06FA" w:rsidRDefault="009E7C6F" w:rsidP="009E7C6F">
      <w:pPr>
        <w:pStyle w:val="HabraDuraz0"/>
      </w:pPr>
      <w:bookmarkStart w:id="70" w:name="_Toc173737434"/>
      <w:r w:rsidRPr="001C06FA">
        <w:t>Příklad 2</w:t>
      </w:r>
      <w:bookmarkEnd w:id="70"/>
    </w:p>
    <w:p w:rsidR="009E7C6F" w:rsidRDefault="009E7C6F" w:rsidP="001759C3">
      <w:pPr>
        <w:pStyle w:val="HabraDrazba"/>
      </w:pPr>
      <w:r>
        <w:tab/>
      </w:r>
      <w:proofErr w:type="gramStart"/>
      <w:r>
        <w:t>A,J,9</w:t>
      </w:r>
      <w:proofErr w:type="gramEnd"/>
    </w:p>
    <w:p w:rsidR="009E7C6F" w:rsidRDefault="009E7C6F" w:rsidP="001759C3">
      <w:pPr>
        <w:pStyle w:val="HabraDrazba"/>
      </w:pPr>
      <w:r>
        <w:tab/>
      </w:r>
      <w:proofErr w:type="gramStart"/>
      <w:r>
        <w:t>K,Q,J</w:t>
      </w:r>
      <w:proofErr w:type="gramEnd"/>
    </w:p>
    <w:p w:rsidR="009E7C6F" w:rsidRDefault="009E7C6F" w:rsidP="001759C3">
      <w:pPr>
        <w:pStyle w:val="HabraDrazba"/>
      </w:pPr>
      <w:r>
        <w:tab/>
      </w:r>
      <w:proofErr w:type="gramStart"/>
      <w:r>
        <w:t>A,Q,J</w:t>
      </w:r>
      <w:proofErr w:type="gramEnd"/>
    </w:p>
    <w:p w:rsidR="009E7C6F" w:rsidRDefault="009E7C6F" w:rsidP="001759C3">
      <w:pPr>
        <w:pStyle w:val="HabraDrazba"/>
      </w:pPr>
      <w:r>
        <w:tab/>
        <w:t>5,4,3,2</w:t>
      </w:r>
    </w:p>
    <w:p w:rsidR="009E7C6F" w:rsidRDefault="009E7C6F" w:rsidP="001759C3">
      <w:pPr>
        <w:pStyle w:val="HabraDrazba"/>
      </w:pPr>
    </w:p>
    <w:p w:rsidR="009E7C6F" w:rsidRDefault="009E7C6F" w:rsidP="001759C3">
      <w:pPr>
        <w:pStyle w:val="HabraDrazba"/>
      </w:pPr>
      <w:r>
        <w:tab/>
        <w:t>4,3,2</w:t>
      </w:r>
    </w:p>
    <w:p w:rsidR="009E7C6F" w:rsidRDefault="009E7C6F" w:rsidP="001759C3">
      <w:pPr>
        <w:pStyle w:val="HabraDrazba"/>
      </w:pPr>
      <w:r>
        <w:tab/>
      </w:r>
      <w:proofErr w:type="gramStart"/>
      <w:r>
        <w:t>A,3,2</w:t>
      </w:r>
      <w:proofErr w:type="gramEnd"/>
    </w:p>
    <w:p w:rsidR="009E7C6F" w:rsidRDefault="009E7C6F" w:rsidP="001759C3">
      <w:pPr>
        <w:pStyle w:val="HabraDrazba"/>
      </w:pPr>
      <w:r>
        <w:tab/>
      </w:r>
      <w:proofErr w:type="gramStart"/>
      <w:r>
        <w:t>K,3,2</w:t>
      </w:r>
      <w:proofErr w:type="gramEnd"/>
    </w:p>
    <w:p w:rsidR="009E7C6F" w:rsidRDefault="009E7C6F" w:rsidP="001759C3">
      <w:pPr>
        <w:pStyle w:val="HabraDrazba"/>
      </w:pPr>
      <w:r>
        <w:tab/>
      </w:r>
      <w:proofErr w:type="gramStart"/>
      <w:r>
        <w:t>A,K,Q,J</w:t>
      </w:r>
      <w:proofErr w:type="gramEnd"/>
    </w:p>
    <w:p w:rsidR="009E7C6F" w:rsidRDefault="009E7C6F" w:rsidP="001759C3">
      <w:pPr>
        <w:pStyle w:val="HabraDrazba"/>
      </w:pPr>
      <w:r w:rsidRPr="001759C3">
        <w:rPr>
          <w:b/>
        </w:rPr>
        <w:t>Závazek:</w:t>
      </w:r>
      <w:r>
        <w:t xml:space="preserve"> 6BT</w:t>
      </w:r>
    </w:p>
    <w:p w:rsidR="009E7C6F" w:rsidRDefault="009E7C6F" w:rsidP="001759C3">
      <w:pPr>
        <w:pStyle w:val="HabraDrazba"/>
      </w:pPr>
      <w:r w:rsidRPr="001759C3">
        <w:rPr>
          <w:b/>
        </w:rPr>
        <w:t>Výnos:</w:t>
      </w:r>
      <w:r>
        <w:t xml:space="preserve"> s10</w:t>
      </w:r>
    </w:p>
    <w:p w:rsidR="009E7C6F" w:rsidRDefault="009E7C6F" w:rsidP="009E7C6F">
      <w:pPr>
        <w:jc w:val="both"/>
      </w:pPr>
      <w:r>
        <w:t>Mnoho bodů, málo zdvihů. Jistě máme 11 zdvihů a šance na dvanáctý zdvih dává piková barva, v které nám chybí z důležitých karet král, dáma a desítka. Máme ale devítku, což nám dává dodatkovou šanci. Hrajeme pik, a jestliže dá Západ malou, přidáme ze stolu devítku. Spoléháme na to, že Západ má desítku a jednu (nebo obě) z chybějících figur pikových, např. v této sloze:</w:t>
      </w:r>
    </w:p>
    <w:p w:rsidR="009E7C6F" w:rsidRDefault="009E7C6F" w:rsidP="001759C3">
      <w:pPr>
        <w:pStyle w:val="HabraDrazba"/>
      </w:pPr>
      <w:r>
        <w:tab/>
      </w:r>
      <w:proofErr w:type="gramStart"/>
      <w:r>
        <w:t>A,J,9</w:t>
      </w:r>
      <w:proofErr w:type="gramEnd"/>
    </w:p>
    <w:p w:rsidR="009E7C6F" w:rsidRDefault="009E7C6F" w:rsidP="001759C3">
      <w:pPr>
        <w:pStyle w:val="HabraDrazba"/>
      </w:pPr>
      <w:proofErr w:type="gramStart"/>
      <w:r>
        <w:t>K,10,8,7</w:t>
      </w:r>
      <w:proofErr w:type="gramEnd"/>
      <w:r>
        <w:tab/>
      </w:r>
      <w:r>
        <w:tab/>
        <w:t>Q,6,5</w:t>
      </w:r>
    </w:p>
    <w:p w:rsidR="009E7C6F" w:rsidRDefault="009E7C6F" w:rsidP="001759C3">
      <w:pPr>
        <w:pStyle w:val="HabraDrazba"/>
      </w:pPr>
      <w:r>
        <w:tab/>
        <w:t>4,3,2</w:t>
      </w:r>
    </w:p>
    <w:p w:rsidR="009E7C6F" w:rsidRDefault="009E7C6F" w:rsidP="009E7C6F">
      <w:pPr>
        <w:jc w:val="both"/>
      </w:pPr>
      <w:r>
        <w:t>Východ vezme devítku dámou, ale v dalším kole této barvy se octne král v </w:t>
      </w:r>
      <w:proofErr w:type="spellStart"/>
      <w:r>
        <w:t>impasu</w:t>
      </w:r>
      <w:proofErr w:type="spellEnd"/>
      <w:r>
        <w:t xml:space="preserve"> před esem a klukem. Tento způsob sehrání nám zvětšuje šance na úspěch (na rozdíl od rozlohy bez devítky) z 25% na 37,5%.</w:t>
      </w:r>
    </w:p>
    <w:p w:rsidR="009E7C6F" w:rsidRPr="001C06FA" w:rsidRDefault="009E7C6F" w:rsidP="009E7C6F">
      <w:pPr>
        <w:pStyle w:val="HabraDuraz0"/>
      </w:pPr>
      <w:bookmarkStart w:id="71" w:name="_Toc173737435"/>
      <w:r w:rsidRPr="001C06FA">
        <w:t>Příklad 3</w:t>
      </w:r>
      <w:bookmarkEnd w:id="71"/>
    </w:p>
    <w:p w:rsidR="009E7C6F" w:rsidRDefault="009E7C6F" w:rsidP="001759C3">
      <w:pPr>
        <w:pStyle w:val="HabraDrazba"/>
      </w:pPr>
      <w:r>
        <w:tab/>
      </w:r>
      <w:proofErr w:type="gramStart"/>
      <w:r>
        <w:t>Q,5,4,3,2</w:t>
      </w:r>
      <w:proofErr w:type="gramEnd"/>
    </w:p>
    <w:p w:rsidR="009E7C6F" w:rsidRDefault="009E7C6F" w:rsidP="001759C3">
      <w:pPr>
        <w:pStyle w:val="HabraDrazba"/>
      </w:pPr>
      <w:r>
        <w:tab/>
        <w:t>3,2</w:t>
      </w:r>
    </w:p>
    <w:p w:rsidR="009E7C6F" w:rsidRDefault="009E7C6F" w:rsidP="001759C3">
      <w:pPr>
        <w:pStyle w:val="HabraDrazba"/>
      </w:pPr>
      <w:r>
        <w:tab/>
      </w:r>
      <w:proofErr w:type="gramStart"/>
      <w:r>
        <w:t>A,K,5,4</w:t>
      </w:r>
      <w:proofErr w:type="gramEnd"/>
    </w:p>
    <w:p w:rsidR="009E7C6F" w:rsidRDefault="009E7C6F" w:rsidP="001759C3">
      <w:pPr>
        <w:pStyle w:val="HabraDrazba"/>
      </w:pPr>
      <w:r>
        <w:tab/>
        <w:t>3,2</w:t>
      </w:r>
    </w:p>
    <w:p w:rsidR="009E7C6F" w:rsidRDefault="009E7C6F" w:rsidP="001759C3">
      <w:pPr>
        <w:pStyle w:val="HabraDrazba"/>
      </w:pPr>
    </w:p>
    <w:p w:rsidR="009E7C6F" w:rsidRDefault="009E7C6F" w:rsidP="001759C3">
      <w:pPr>
        <w:pStyle w:val="HabraDrazba"/>
      </w:pPr>
      <w:r>
        <w:tab/>
      </w:r>
      <w:proofErr w:type="gramStart"/>
      <w:r>
        <w:t>A,J,9,8,7</w:t>
      </w:r>
      <w:proofErr w:type="gramEnd"/>
    </w:p>
    <w:p w:rsidR="009E7C6F" w:rsidRDefault="009E7C6F" w:rsidP="001759C3">
      <w:pPr>
        <w:pStyle w:val="HabraDrazba"/>
      </w:pPr>
      <w:r>
        <w:tab/>
      </w:r>
      <w:proofErr w:type="gramStart"/>
      <w:r>
        <w:t>K,Q</w:t>
      </w:r>
      <w:proofErr w:type="gramEnd"/>
    </w:p>
    <w:p w:rsidR="009E7C6F" w:rsidRDefault="009E7C6F" w:rsidP="001759C3">
      <w:pPr>
        <w:pStyle w:val="HabraDrazba"/>
      </w:pPr>
      <w:r>
        <w:tab/>
        <w:t>3,2</w:t>
      </w:r>
    </w:p>
    <w:p w:rsidR="009E7C6F" w:rsidRDefault="009E7C6F" w:rsidP="001759C3">
      <w:pPr>
        <w:pStyle w:val="HabraDrazba"/>
      </w:pPr>
      <w:r>
        <w:tab/>
      </w:r>
      <w:proofErr w:type="gramStart"/>
      <w:r>
        <w:t>A,K,Q,J</w:t>
      </w:r>
      <w:proofErr w:type="gramEnd"/>
    </w:p>
    <w:p w:rsidR="009E7C6F" w:rsidRDefault="009E7C6F" w:rsidP="001759C3">
      <w:pPr>
        <w:pStyle w:val="HabraDrazba"/>
      </w:pPr>
      <w:r w:rsidRPr="001759C3">
        <w:rPr>
          <w:b/>
        </w:rPr>
        <w:t xml:space="preserve">Závazek: </w:t>
      </w:r>
      <w:r>
        <w:t xml:space="preserve">6 </w:t>
      </w:r>
      <w:proofErr w:type="spellStart"/>
      <w:r>
        <w:t>piků</w:t>
      </w:r>
      <w:proofErr w:type="spellEnd"/>
    </w:p>
    <w:p w:rsidR="009E7C6F" w:rsidRDefault="009E7C6F" w:rsidP="001759C3">
      <w:pPr>
        <w:pStyle w:val="HabraDrazba"/>
      </w:pPr>
      <w:r w:rsidRPr="001759C3">
        <w:rPr>
          <w:b/>
        </w:rPr>
        <w:t>Výnos:</w:t>
      </w:r>
      <w:r>
        <w:t xml:space="preserve"> </w:t>
      </w:r>
      <w:proofErr w:type="spellStart"/>
      <w:r>
        <w:t>sJ</w:t>
      </w:r>
      <w:proofErr w:type="spellEnd"/>
      <w:r>
        <w:t>, Východ bere zdvih esem a vrací srdce</w:t>
      </w:r>
    </w:p>
    <w:p w:rsidR="009E7C6F" w:rsidRDefault="009E7C6F" w:rsidP="009E7C6F">
      <w:pPr>
        <w:jc w:val="both"/>
      </w:pPr>
      <w:r>
        <w:lastRenderedPageBreak/>
        <w:t xml:space="preserve">Nemůžeme odevzdat žádné zdvihy v pikách. Můžeme spoléhat na to, že král vypadne na zahrané eso, ale větší šance je krále </w:t>
      </w:r>
      <w:proofErr w:type="spellStart"/>
      <w:r>
        <w:t>impasovat</w:t>
      </w:r>
      <w:proofErr w:type="spellEnd"/>
      <w:r>
        <w:t>. Řekněme, že rozloha piková je takováto:</w:t>
      </w:r>
    </w:p>
    <w:p w:rsidR="009E7C6F" w:rsidRDefault="009E7C6F" w:rsidP="001759C3">
      <w:pPr>
        <w:pStyle w:val="HabraDrazba"/>
      </w:pPr>
      <w:r>
        <w:tab/>
      </w:r>
      <w:proofErr w:type="gramStart"/>
      <w:r>
        <w:t>Q,5,4,3,2</w:t>
      </w:r>
      <w:proofErr w:type="gramEnd"/>
    </w:p>
    <w:p w:rsidR="009E7C6F" w:rsidRDefault="009E7C6F" w:rsidP="001759C3">
      <w:pPr>
        <w:pStyle w:val="HabraDrazba"/>
      </w:pPr>
      <w:proofErr w:type="gramStart"/>
      <w:r>
        <w:t>-</w:t>
      </w:r>
      <w:r>
        <w:tab/>
      </w:r>
      <w:r>
        <w:tab/>
        <w:t>K,10,6</w:t>
      </w:r>
      <w:proofErr w:type="gramEnd"/>
    </w:p>
    <w:p w:rsidR="009E7C6F" w:rsidRDefault="009E7C6F" w:rsidP="001759C3">
      <w:pPr>
        <w:pStyle w:val="HabraDrazba"/>
      </w:pPr>
      <w:r>
        <w:tab/>
      </w:r>
      <w:proofErr w:type="gramStart"/>
      <w:r>
        <w:t>A,J,9,8,7</w:t>
      </w:r>
      <w:proofErr w:type="gramEnd"/>
    </w:p>
    <w:p w:rsidR="009E7C6F" w:rsidRDefault="009E7C6F" w:rsidP="009E7C6F">
      <w:pPr>
        <w:jc w:val="both"/>
      </w:pPr>
      <w:r>
        <w:t xml:space="preserve">Jestliže zahrajeme ze stolu malou, Východ položí šestku. Dáme kluka (abychom nedali zdvih na singl desítku). Západ nepřizná barvu a už nepůjde </w:t>
      </w:r>
      <w:proofErr w:type="spellStart"/>
      <w:r>
        <w:t>vyimpasovat</w:t>
      </w:r>
      <w:proofErr w:type="spellEnd"/>
      <w:r>
        <w:t xml:space="preserve"> krále (na dámu Východu přijde král a desítka bude nejvyšším trumfem). Je možno vylepšit ukázanou sehrávku zahráním dámy. Když Východ položí krále a Západ nepřizná barvu, přejdeme opět na stůl, abychom </w:t>
      </w:r>
      <w:proofErr w:type="spellStart"/>
      <w:r>
        <w:t>vyimpasovali</w:t>
      </w:r>
      <w:proofErr w:type="spellEnd"/>
      <w:r>
        <w:t xml:space="preserve"> desítku Východu. Tímto způsobem uspějeme i v případě singlu nebo dubl krále u Východu. Je dobré zapamatovat si, že tento způsob sehrávky je správný při deseti kartách v barvě. Kdybychom jich měli devět, např.:</w:t>
      </w:r>
    </w:p>
    <w:p w:rsidR="009E7C6F" w:rsidRDefault="009E7C6F" w:rsidP="001759C3">
      <w:pPr>
        <w:pStyle w:val="HabraDrazba"/>
      </w:pPr>
      <w:r>
        <w:tab/>
      </w:r>
      <w:proofErr w:type="gramStart"/>
      <w:r>
        <w:t>Q,4,3,2</w:t>
      </w:r>
      <w:proofErr w:type="gramEnd"/>
    </w:p>
    <w:p w:rsidR="009E7C6F" w:rsidRDefault="009E7C6F" w:rsidP="001759C3">
      <w:pPr>
        <w:pStyle w:val="HabraDrazba"/>
      </w:pPr>
    </w:p>
    <w:p w:rsidR="009E7C6F" w:rsidRDefault="009E7C6F" w:rsidP="001759C3">
      <w:pPr>
        <w:pStyle w:val="HabraDrazba"/>
      </w:pPr>
      <w:r>
        <w:tab/>
      </w:r>
      <w:proofErr w:type="gramStart"/>
      <w:r>
        <w:t>A,J,9,8,7</w:t>
      </w:r>
      <w:proofErr w:type="gramEnd"/>
    </w:p>
    <w:p w:rsidR="009E7C6F" w:rsidRDefault="009E7C6F" w:rsidP="009E7C6F">
      <w:pPr>
        <w:jc w:val="both"/>
      </w:pPr>
      <w:r>
        <w:t xml:space="preserve">pak by sehrávka na dvojitý </w:t>
      </w:r>
      <w:proofErr w:type="spellStart"/>
      <w:r>
        <w:t>impas</w:t>
      </w:r>
      <w:proofErr w:type="spellEnd"/>
      <w:r>
        <w:t xml:space="preserve"> – nejprve králem a pak desítkou – nebyla správná, protože by vedla k porážce v situaci, kdy by král byl v singlu. Při devíti kartách je lepší zahrát malou na obvyklý </w:t>
      </w:r>
      <w:proofErr w:type="spellStart"/>
      <w:r>
        <w:t>impas</w:t>
      </w:r>
      <w:proofErr w:type="spellEnd"/>
      <w:r>
        <w:t>.</w:t>
      </w:r>
    </w:p>
    <w:p w:rsidR="009E7C6F" w:rsidRPr="001C06FA" w:rsidRDefault="009E7C6F" w:rsidP="009E7C6F">
      <w:pPr>
        <w:pStyle w:val="HabraDuraz0"/>
      </w:pPr>
      <w:bookmarkStart w:id="72" w:name="_Toc173737436"/>
      <w:r w:rsidRPr="001C06FA">
        <w:t>Příklad 4</w:t>
      </w:r>
      <w:bookmarkEnd w:id="72"/>
    </w:p>
    <w:p w:rsidR="009E7C6F" w:rsidRDefault="009E7C6F" w:rsidP="001759C3">
      <w:pPr>
        <w:pStyle w:val="HabraDrazba"/>
        <w:sectPr w:rsidR="009E7C6F" w:rsidSect="00524E70">
          <w:headerReference w:type="default" r:id="rId9"/>
          <w:footerReference w:type="default" r:id="rId10"/>
          <w:type w:val="continuous"/>
          <w:pgSz w:w="11906" w:h="16838"/>
          <w:pgMar w:top="1134" w:right="1418" w:bottom="1134" w:left="1418" w:header="709" w:footer="476" w:gutter="284"/>
          <w:cols w:space="708"/>
          <w:docGrid w:linePitch="360"/>
        </w:sectPr>
      </w:pPr>
    </w:p>
    <w:p w:rsidR="009E7C6F" w:rsidRDefault="009E7C6F" w:rsidP="001759C3">
      <w:pPr>
        <w:pStyle w:val="HabraDrazba"/>
      </w:pPr>
      <w:r>
        <w:lastRenderedPageBreak/>
        <w:t>10,4,3</w:t>
      </w:r>
    </w:p>
    <w:p w:rsidR="009E7C6F" w:rsidRDefault="009E7C6F" w:rsidP="001759C3">
      <w:pPr>
        <w:pStyle w:val="HabraDrazba"/>
      </w:pPr>
    </w:p>
    <w:p w:rsidR="009E7C6F" w:rsidRDefault="009E7C6F" w:rsidP="001759C3">
      <w:pPr>
        <w:pStyle w:val="HabraDrazba"/>
      </w:pPr>
      <w:proofErr w:type="gramStart"/>
      <w:r>
        <w:t>A,Q,9,8</w:t>
      </w:r>
      <w:proofErr w:type="gramEnd"/>
    </w:p>
    <w:p w:rsidR="009E7C6F" w:rsidRDefault="009E7C6F" w:rsidP="009E7C6F">
      <w:pPr>
        <w:pStyle w:val="HabraText"/>
      </w:pPr>
      <w:r>
        <w:lastRenderedPageBreak/>
        <w:t xml:space="preserve">Budeme dvakrát </w:t>
      </w:r>
      <w:proofErr w:type="spellStart"/>
      <w:r>
        <w:t>impasovat</w:t>
      </w:r>
      <w:proofErr w:type="spellEnd"/>
      <w:r>
        <w:t>, nejdříve malou k osmičce a pak k devítce, pokud nebudou obě figury u Západu, uhrajeme alespoň tři zdvihy.</w:t>
      </w:r>
    </w:p>
    <w:p w:rsidR="009E7C6F" w:rsidRDefault="009E7C6F" w:rsidP="009E7C6F">
      <w:pPr>
        <w:pStyle w:val="HabraDuraz0"/>
        <w:sectPr w:rsidR="009E7C6F" w:rsidSect="001C06FA">
          <w:type w:val="continuous"/>
          <w:pgSz w:w="11906" w:h="16838"/>
          <w:pgMar w:top="1134" w:right="1418" w:bottom="1134" w:left="1418" w:header="709" w:footer="709" w:gutter="284"/>
          <w:cols w:num="2" w:space="710" w:equalWidth="0">
            <w:col w:w="1701" w:space="710"/>
            <w:col w:w="6375"/>
          </w:cols>
          <w:docGrid w:linePitch="360"/>
        </w:sectPr>
      </w:pPr>
      <w:bookmarkStart w:id="73" w:name="_Toc173737437"/>
    </w:p>
    <w:p w:rsidR="009E7C6F" w:rsidRPr="001C06FA" w:rsidRDefault="009E7C6F" w:rsidP="009E7C6F">
      <w:pPr>
        <w:pStyle w:val="HabraDuraz0"/>
      </w:pPr>
      <w:r w:rsidRPr="001C06FA">
        <w:lastRenderedPageBreak/>
        <w:t>Příklad 5</w:t>
      </w:r>
      <w:bookmarkEnd w:id="73"/>
    </w:p>
    <w:p w:rsidR="009E7C6F" w:rsidRDefault="009E7C6F" w:rsidP="001759C3">
      <w:pPr>
        <w:pStyle w:val="HabraDrazba"/>
        <w:sectPr w:rsidR="009E7C6F" w:rsidSect="00564776">
          <w:type w:val="continuous"/>
          <w:pgSz w:w="11906" w:h="16838"/>
          <w:pgMar w:top="1134" w:right="1418" w:bottom="1134" w:left="1418" w:header="709" w:footer="709" w:gutter="284"/>
          <w:cols w:space="708"/>
          <w:docGrid w:linePitch="360"/>
        </w:sectPr>
      </w:pPr>
    </w:p>
    <w:p w:rsidR="009E7C6F" w:rsidRDefault="009E7C6F" w:rsidP="001759C3">
      <w:pPr>
        <w:pStyle w:val="HabraDrazba"/>
      </w:pPr>
      <w:proofErr w:type="gramStart"/>
      <w:r>
        <w:lastRenderedPageBreak/>
        <w:t>Q,10,3</w:t>
      </w:r>
      <w:proofErr w:type="gramEnd"/>
    </w:p>
    <w:p w:rsidR="009E7C6F" w:rsidRDefault="009E7C6F" w:rsidP="001759C3">
      <w:pPr>
        <w:pStyle w:val="HabraDrazba"/>
      </w:pPr>
    </w:p>
    <w:p w:rsidR="009E7C6F" w:rsidRDefault="009E7C6F" w:rsidP="001759C3">
      <w:pPr>
        <w:pStyle w:val="HabraDrazba"/>
      </w:pPr>
      <w:proofErr w:type="gramStart"/>
      <w:r>
        <w:t>A,9,8,4</w:t>
      </w:r>
      <w:proofErr w:type="gramEnd"/>
    </w:p>
    <w:p w:rsidR="009E7C6F" w:rsidRDefault="009E7C6F" w:rsidP="009E7C6F">
      <w:pPr>
        <w:pStyle w:val="HabraText"/>
      </w:pPr>
      <w:r>
        <w:lastRenderedPageBreak/>
        <w:t xml:space="preserve">Vlastně tatáž situace jako v předchozím případě je tzv. </w:t>
      </w:r>
      <w:proofErr w:type="spellStart"/>
      <w:r>
        <w:t>Culbertsonovský</w:t>
      </w:r>
      <w:proofErr w:type="spellEnd"/>
      <w:r>
        <w:t xml:space="preserve"> </w:t>
      </w:r>
      <w:proofErr w:type="spellStart"/>
      <w:r>
        <w:t>impas</w:t>
      </w:r>
      <w:proofErr w:type="spellEnd"/>
      <w:r>
        <w:t>, jen je to na první pohled hůř vidět – nejdříve hrajeme dámou k osmičce, pokud nepoloží Východ krále.</w:t>
      </w:r>
    </w:p>
    <w:p w:rsidR="009E7C6F" w:rsidRDefault="009E7C6F" w:rsidP="009E7C6F">
      <w:pPr>
        <w:pStyle w:val="HabraDuraz0"/>
        <w:sectPr w:rsidR="009E7C6F" w:rsidSect="001C06FA">
          <w:type w:val="continuous"/>
          <w:pgSz w:w="11906" w:h="16838"/>
          <w:pgMar w:top="1134" w:right="1418" w:bottom="1134" w:left="1418" w:header="709" w:footer="709" w:gutter="284"/>
          <w:cols w:num="2" w:space="710" w:equalWidth="0">
            <w:col w:w="1701" w:space="710"/>
            <w:col w:w="6375"/>
          </w:cols>
          <w:docGrid w:linePitch="360"/>
        </w:sectPr>
      </w:pPr>
      <w:bookmarkStart w:id="74" w:name="_Toc173737438"/>
    </w:p>
    <w:p w:rsidR="009E7C6F" w:rsidRPr="001C06FA" w:rsidRDefault="009E7C6F" w:rsidP="009E7C6F">
      <w:pPr>
        <w:pStyle w:val="HabraDuraz0"/>
      </w:pPr>
      <w:r w:rsidRPr="001C06FA">
        <w:lastRenderedPageBreak/>
        <w:t>Příklad 6</w:t>
      </w:r>
      <w:bookmarkEnd w:id="74"/>
    </w:p>
    <w:p w:rsidR="009E7C6F" w:rsidRDefault="009E7C6F" w:rsidP="001759C3">
      <w:pPr>
        <w:pStyle w:val="HabraDrazba"/>
        <w:sectPr w:rsidR="009E7C6F" w:rsidSect="00564776">
          <w:type w:val="continuous"/>
          <w:pgSz w:w="11906" w:h="16838"/>
          <w:pgMar w:top="1134" w:right="1418" w:bottom="1134" w:left="1418" w:header="709" w:footer="709" w:gutter="284"/>
          <w:cols w:space="708"/>
          <w:docGrid w:linePitch="360"/>
        </w:sectPr>
      </w:pPr>
    </w:p>
    <w:p w:rsidR="009E7C6F" w:rsidRDefault="009E7C6F" w:rsidP="001759C3">
      <w:pPr>
        <w:pStyle w:val="HabraDrazba"/>
      </w:pPr>
      <w:proofErr w:type="gramStart"/>
      <w:r>
        <w:lastRenderedPageBreak/>
        <w:t>Q,10,9,2</w:t>
      </w:r>
      <w:proofErr w:type="gramEnd"/>
    </w:p>
    <w:p w:rsidR="009E7C6F" w:rsidRDefault="009E7C6F" w:rsidP="001759C3">
      <w:pPr>
        <w:pStyle w:val="HabraDrazba"/>
      </w:pPr>
    </w:p>
    <w:p w:rsidR="009E7C6F" w:rsidRDefault="009E7C6F" w:rsidP="001759C3">
      <w:pPr>
        <w:pStyle w:val="HabraDrazba"/>
      </w:pPr>
      <w:proofErr w:type="gramStart"/>
      <w:r>
        <w:t>A,8,7,6,5</w:t>
      </w:r>
      <w:proofErr w:type="gramEnd"/>
    </w:p>
    <w:p w:rsidR="009E7C6F" w:rsidRDefault="009E7C6F" w:rsidP="009E7C6F">
      <w:pPr>
        <w:pStyle w:val="HabraText"/>
      </w:pPr>
      <w:r>
        <w:lastRenderedPageBreak/>
        <w:t xml:space="preserve">Při devíti kartách už má ale větší pravděpodobnost úspěchu na vydání jediného zdvihu odehrání esa a zahrání k dámě než </w:t>
      </w:r>
      <w:proofErr w:type="spellStart"/>
      <w:r>
        <w:t>Culbertsonův</w:t>
      </w:r>
      <w:proofErr w:type="spellEnd"/>
      <w:r>
        <w:t xml:space="preserve"> </w:t>
      </w:r>
      <w:proofErr w:type="spellStart"/>
      <w:r>
        <w:t>impas</w:t>
      </w:r>
      <w:proofErr w:type="spellEnd"/>
      <w:r>
        <w:t>.</w:t>
      </w:r>
    </w:p>
    <w:p w:rsidR="009E7C6F" w:rsidRDefault="009E7C6F" w:rsidP="009E7C6F">
      <w:pPr>
        <w:pStyle w:val="HabraDuraz0"/>
        <w:sectPr w:rsidR="009E7C6F" w:rsidSect="00561115">
          <w:type w:val="continuous"/>
          <w:pgSz w:w="11906" w:h="16838"/>
          <w:pgMar w:top="1134" w:right="1418" w:bottom="1134" w:left="1418" w:header="709" w:footer="709" w:gutter="284"/>
          <w:cols w:num="2" w:space="710" w:equalWidth="0">
            <w:col w:w="1701" w:space="710"/>
            <w:col w:w="6375"/>
          </w:cols>
          <w:docGrid w:linePitch="360"/>
        </w:sectPr>
      </w:pPr>
      <w:bookmarkStart w:id="75" w:name="_Toc173737439"/>
    </w:p>
    <w:p w:rsidR="009E7C6F" w:rsidRPr="001C06FA" w:rsidRDefault="009E7C6F" w:rsidP="009E7C6F">
      <w:pPr>
        <w:pStyle w:val="HabraDuraz0"/>
      </w:pPr>
      <w:r w:rsidRPr="001C06FA">
        <w:lastRenderedPageBreak/>
        <w:t>Příklad 7</w:t>
      </w:r>
      <w:bookmarkEnd w:id="75"/>
    </w:p>
    <w:p w:rsidR="009E7C6F" w:rsidRDefault="009E7C6F" w:rsidP="001759C3">
      <w:pPr>
        <w:pStyle w:val="HabraDrazba"/>
        <w:sectPr w:rsidR="009E7C6F" w:rsidSect="00564776">
          <w:type w:val="continuous"/>
          <w:pgSz w:w="11906" w:h="16838"/>
          <w:pgMar w:top="1134" w:right="1418" w:bottom="1134" w:left="1418" w:header="709" w:footer="709" w:gutter="284"/>
          <w:cols w:space="708"/>
          <w:docGrid w:linePitch="360"/>
        </w:sectPr>
      </w:pPr>
    </w:p>
    <w:p w:rsidR="009E7C6F" w:rsidRDefault="009E7C6F" w:rsidP="001759C3">
      <w:pPr>
        <w:pStyle w:val="HabraDrazba"/>
      </w:pPr>
      <w:proofErr w:type="gramStart"/>
      <w:r>
        <w:lastRenderedPageBreak/>
        <w:t>J,10,9,2</w:t>
      </w:r>
      <w:proofErr w:type="gramEnd"/>
    </w:p>
    <w:p w:rsidR="009E7C6F" w:rsidRDefault="009E7C6F" w:rsidP="001759C3">
      <w:pPr>
        <w:pStyle w:val="HabraDrazba"/>
      </w:pPr>
    </w:p>
    <w:p w:rsidR="009E7C6F" w:rsidRDefault="009E7C6F" w:rsidP="001759C3">
      <w:pPr>
        <w:pStyle w:val="HabraDrazba"/>
      </w:pPr>
      <w:proofErr w:type="gramStart"/>
      <w:r>
        <w:t>A,8,7,6,5</w:t>
      </w:r>
      <w:proofErr w:type="gramEnd"/>
    </w:p>
    <w:p w:rsidR="009E7C6F" w:rsidRDefault="009E7C6F" w:rsidP="009E7C6F">
      <w:pPr>
        <w:pStyle w:val="HabraText"/>
      </w:pPr>
      <w:r>
        <w:lastRenderedPageBreak/>
        <w:t xml:space="preserve">Tato situace se má opět hrát jako dvojitý </w:t>
      </w:r>
      <w:proofErr w:type="spellStart"/>
      <w:r>
        <w:t>impas</w:t>
      </w:r>
      <w:proofErr w:type="spellEnd"/>
      <w:r>
        <w:t>, tedy rozehraji klukem a pokud nebude pokryt, propustím ho a manévr v dalším kole zopakuji desítkou.</w:t>
      </w:r>
    </w:p>
    <w:p w:rsidR="009E7C6F" w:rsidRDefault="009E7C6F" w:rsidP="009E7C6F">
      <w:pPr>
        <w:pStyle w:val="HabraDuraz0"/>
        <w:sectPr w:rsidR="009E7C6F" w:rsidSect="00561115">
          <w:type w:val="continuous"/>
          <w:pgSz w:w="11906" w:h="16838"/>
          <w:pgMar w:top="1134" w:right="1418" w:bottom="1134" w:left="1418" w:header="709" w:footer="709" w:gutter="284"/>
          <w:cols w:num="2" w:space="710" w:equalWidth="0">
            <w:col w:w="1701" w:space="710"/>
            <w:col w:w="6375"/>
          </w:cols>
          <w:docGrid w:linePitch="360"/>
        </w:sectPr>
      </w:pPr>
      <w:bookmarkStart w:id="76" w:name="_Toc173737440"/>
    </w:p>
    <w:p w:rsidR="009E7C6F" w:rsidRPr="001C06FA" w:rsidRDefault="009E7C6F" w:rsidP="009E7C6F">
      <w:pPr>
        <w:pStyle w:val="HabraDuraz0"/>
      </w:pPr>
      <w:r w:rsidRPr="001C06FA">
        <w:lastRenderedPageBreak/>
        <w:t>Příklad 8</w:t>
      </w:r>
      <w:bookmarkEnd w:id="76"/>
    </w:p>
    <w:p w:rsidR="009E7C6F" w:rsidRDefault="009E7C6F" w:rsidP="001759C3">
      <w:pPr>
        <w:pStyle w:val="HabraDrazba"/>
        <w:sectPr w:rsidR="009E7C6F" w:rsidSect="00564776">
          <w:type w:val="continuous"/>
          <w:pgSz w:w="11906" w:h="16838"/>
          <w:pgMar w:top="1134" w:right="1418" w:bottom="1134" w:left="1418" w:header="709" w:footer="709" w:gutter="284"/>
          <w:cols w:space="708"/>
          <w:docGrid w:linePitch="360"/>
        </w:sectPr>
      </w:pPr>
    </w:p>
    <w:p w:rsidR="009E7C6F" w:rsidRDefault="009E7C6F" w:rsidP="001759C3">
      <w:pPr>
        <w:pStyle w:val="HabraDrazba"/>
      </w:pPr>
      <w:proofErr w:type="gramStart"/>
      <w:r>
        <w:lastRenderedPageBreak/>
        <w:t>A,J,9</w:t>
      </w:r>
      <w:proofErr w:type="gramEnd"/>
    </w:p>
    <w:p w:rsidR="009E7C6F" w:rsidRDefault="009E7C6F" w:rsidP="001759C3">
      <w:pPr>
        <w:pStyle w:val="HabraDrazba"/>
      </w:pPr>
    </w:p>
    <w:p w:rsidR="009E7C6F" w:rsidRDefault="009E7C6F" w:rsidP="001759C3">
      <w:pPr>
        <w:pStyle w:val="HabraDrazba"/>
      </w:pPr>
      <w:proofErr w:type="gramStart"/>
      <w:r>
        <w:t>Q,5,4,3,2</w:t>
      </w:r>
      <w:proofErr w:type="gramEnd"/>
    </w:p>
    <w:p w:rsidR="009E7C6F" w:rsidRPr="00C33118" w:rsidRDefault="009E7C6F" w:rsidP="009E7C6F">
      <w:pPr>
        <w:pStyle w:val="HabraText"/>
      </w:pPr>
      <w:proofErr w:type="spellStart"/>
      <w:r>
        <w:lastRenderedPageBreak/>
        <w:t>Impasuji</w:t>
      </w:r>
      <w:proofErr w:type="spellEnd"/>
      <w:r>
        <w:t xml:space="preserve"> klukem a musím hádat, jestli byl král v dublu, pak je nutné stáhnout eso nebo byl třetí a pak je v dublu desítka a je správné rozehrát dámou.</w:t>
      </w:r>
    </w:p>
    <w:p w:rsidR="009E7C6F" w:rsidRDefault="009E7C6F" w:rsidP="009E7C6F">
      <w:pPr>
        <w:pStyle w:val="HabraDuraz0"/>
        <w:sectPr w:rsidR="009E7C6F" w:rsidSect="00561115">
          <w:type w:val="continuous"/>
          <w:pgSz w:w="11906" w:h="16838"/>
          <w:pgMar w:top="1134" w:right="1418" w:bottom="1134" w:left="1418" w:header="709" w:footer="709" w:gutter="284"/>
          <w:cols w:num="2" w:space="710" w:equalWidth="0">
            <w:col w:w="1701" w:space="710"/>
            <w:col w:w="6375"/>
          </w:cols>
          <w:docGrid w:linePitch="360"/>
        </w:sectPr>
      </w:pPr>
      <w:bookmarkStart w:id="77" w:name="_Toc173737441"/>
    </w:p>
    <w:p w:rsidR="009E7C6F" w:rsidRPr="001C06FA" w:rsidRDefault="009E7C6F" w:rsidP="009E7C6F">
      <w:pPr>
        <w:pStyle w:val="HabraDuraz0"/>
      </w:pPr>
      <w:r w:rsidRPr="001C06FA">
        <w:lastRenderedPageBreak/>
        <w:t>Příklad 9</w:t>
      </w:r>
      <w:bookmarkEnd w:id="77"/>
    </w:p>
    <w:p w:rsidR="009E7C6F" w:rsidRDefault="009E7C6F" w:rsidP="001759C3">
      <w:pPr>
        <w:pStyle w:val="HabraDrazba"/>
        <w:sectPr w:rsidR="009E7C6F" w:rsidSect="00564776">
          <w:type w:val="continuous"/>
          <w:pgSz w:w="11906" w:h="16838"/>
          <w:pgMar w:top="1134" w:right="1418" w:bottom="1134" w:left="1418" w:header="709" w:footer="709" w:gutter="284"/>
          <w:cols w:space="708"/>
          <w:docGrid w:linePitch="360"/>
        </w:sectPr>
      </w:pPr>
    </w:p>
    <w:p w:rsidR="009E7C6F" w:rsidRDefault="009E7C6F" w:rsidP="001759C3">
      <w:pPr>
        <w:pStyle w:val="HabraDrazba"/>
      </w:pPr>
      <w:proofErr w:type="gramStart"/>
      <w:r>
        <w:lastRenderedPageBreak/>
        <w:t>A,J,2</w:t>
      </w:r>
      <w:proofErr w:type="gramEnd"/>
    </w:p>
    <w:p w:rsidR="009E7C6F" w:rsidRDefault="009E7C6F" w:rsidP="001759C3">
      <w:pPr>
        <w:pStyle w:val="HabraDrazba"/>
      </w:pPr>
    </w:p>
    <w:p w:rsidR="009E7C6F" w:rsidRDefault="009E7C6F" w:rsidP="001759C3">
      <w:pPr>
        <w:pStyle w:val="HabraDrazba"/>
      </w:pPr>
      <w:proofErr w:type="gramStart"/>
      <w:r>
        <w:t>Q,9,5,4,3</w:t>
      </w:r>
      <w:proofErr w:type="gramEnd"/>
    </w:p>
    <w:p w:rsidR="009E7C6F" w:rsidRDefault="009E7C6F" w:rsidP="009E7C6F">
      <w:pPr>
        <w:pStyle w:val="HabraText"/>
      </w:pPr>
      <w:r>
        <w:lastRenderedPageBreak/>
        <w:t xml:space="preserve">Opět </w:t>
      </w:r>
      <w:proofErr w:type="spellStart"/>
      <w:r>
        <w:t>impasuji</w:t>
      </w:r>
      <w:proofErr w:type="spellEnd"/>
      <w:r>
        <w:t xml:space="preserve"> klukem a hádám. Pokud je král druhý, stáhnu eso a </w:t>
      </w:r>
      <w:proofErr w:type="spellStart"/>
      <w:r>
        <w:t>vyimpasuji</w:t>
      </w:r>
      <w:proofErr w:type="spellEnd"/>
      <w:r>
        <w:t xml:space="preserve"> desítku, pokud třetí musím </w:t>
      </w:r>
      <w:proofErr w:type="spellStart"/>
      <w:r>
        <w:t>impasovat</w:t>
      </w:r>
      <w:proofErr w:type="spellEnd"/>
      <w:r>
        <w:t xml:space="preserve"> krále dámou.</w:t>
      </w:r>
    </w:p>
    <w:p w:rsidR="009E7C6F" w:rsidRPr="001759C3" w:rsidRDefault="009E7C6F" w:rsidP="001759C3">
      <w:pPr>
        <w:pStyle w:val="HabraLiteratura"/>
        <w:rPr>
          <w:rStyle w:val="HabraLiteraturaPodtren"/>
          <w:bCs w:val="0"/>
          <w:i/>
          <w:iCs/>
          <w:color w:val="auto"/>
        </w:rPr>
        <w:sectPr w:rsidR="009E7C6F" w:rsidRPr="001759C3" w:rsidSect="00561115">
          <w:type w:val="continuous"/>
          <w:pgSz w:w="11906" w:h="16838"/>
          <w:pgMar w:top="1134" w:right="1418" w:bottom="1134" w:left="1418" w:header="709" w:footer="709" w:gutter="284"/>
          <w:cols w:num="2" w:space="710" w:equalWidth="0">
            <w:col w:w="1701" w:space="710"/>
            <w:col w:w="6375"/>
          </w:cols>
          <w:docGrid w:linePitch="360"/>
        </w:sectPr>
      </w:pPr>
    </w:p>
    <w:p w:rsidR="009E7C6F" w:rsidRDefault="009E7C6F" w:rsidP="001759C3">
      <w:pPr>
        <w:pStyle w:val="HabraLiteratura"/>
      </w:pPr>
      <w:r w:rsidRPr="001759C3">
        <w:rPr>
          <w:rStyle w:val="HabraLiteraturaPodtren"/>
          <w:bCs w:val="0"/>
          <w:i/>
          <w:iCs/>
          <w:color w:val="auto"/>
        </w:rPr>
        <w:lastRenderedPageBreak/>
        <w:t>Literatura:</w:t>
      </w:r>
      <w:r>
        <w:tab/>
        <w:t xml:space="preserve">K. </w:t>
      </w:r>
      <w:proofErr w:type="spellStart"/>
      <w:r>
        <w:t>Jassem</w:t>
      </w:r>
      <w:proofErr w:type="spellEnd"/>
      <w:r>
        <w:tab/>
      </w:r>
      <w:proofErr w:type="spellStart"/>
      <w:r>
        <w:t>Brydž</w:t>
      </w:r>
      <w:proofErr w:type="spellEnd"/>
      <w:r>
        <w:t xml:space="preserve"> od </w:t>
      </w:r>
      <w:proofErr w:type="spellStart"/>
      <w:r>
        <w:t>poczatku</w:t>
      </w:r>
      <w:proofErr w:type="spellEnd"/>
    </w:p>
    <w:p w:rsidR="009E7C6F" w:rsidRDefault="009E7C6F" w:rsidP="009E7C6F">
      <w:pPr>
        <w:pStyle w:val="HabraLiteratura"/>
      </w:pPr>
      <w:r>
        <w:tab/>
        <w:t xml:space="preserve">J. </w:t>
      </w:r>
      <w:proofErr w:type="spellStart"/>
      <w:r>
        <w:t>Minaříček</w:t>
      </w:r>
      <w:proofErr w:type="spellEnd"/>
      <w:r>
        <w:tab/>
        <w:t>Sehrávka</w:t>
      </w:r>
    </w:p>
    <w:p w:rsidR="009E7C6F" w:rsidRPr="009E7C6F" w:rsidRDefault="009E7C6F" w:rsidP="009E7C6F">
      <w:pPr>
        <w:pStyle w:val="HabraNadpisLekce"/>
      </w:pPr>
      <w:bookmarkStart w:id="78" w:name="_Toc173737442"/>
      <w:bookmarkStart w:id="79" w:name="_Toc173740776"/>
      <w:bookmarkStart w:id="80" w:name="_Toc173741286"/>
      <w:bookmarkStart w:id="81" w:name="_Toc182458866"/>
      <w:bookmarkStart w:id="82" w:name="_Toc272699124"/>
      <w:proofErr w:type="spellStart"/>
      <w:r w:rsidRPr="009E7C6F">
        <w:lastRenderedPageBreak/>
        <w:t>Bridge</w:t>
      </w:r>
      <w:proofErr w:type="spellEnd"/>
      <w:r w:rsidRPr="009E7C6F">
        <w:t xml:space="preserve"> Master 1M 31-45</w:t>
      </w:r>
      <w:bookmarkEnd w:id="78"/>
      <w:bookmarkEnd w:id="79"/>
      <w:bookmarkEnd w:id="80"/>
      <w:bookmarkEnd w:id="81"/>
      <w:bookmarkEnd w:id="82"/>
    </w:p>
    <w:p w:rsidR="009E7C6F" w:rsidRPr="009112E8" w:rsidRDefault="009E7C6F" w:rsidP="001759C3">
      <w:pPr>
        <w:pStyle w:val="HabraOdrazky"/>
      </w:pPr>
      <w:r w:rsidRPr="009112E8">
        <w:t>M</w:t>
      </w:r>
      <w:r>
        <w:t>31</w:t>
      </w:r>
      <w:r w:rsidRPr="009112E8">
        <w:t xml:space="preserve"> – </w:t>
      </w:r>
      <w:r>
        <w:t xml:space="preserve">vzít a </w:t>
      </w:r>
      <w:proofErr w:type="spellStart"/>
      <w:r>
        <w:t>impas</w:t>
      </w:r>
      <w:proofErr w:type="spellEnd"/>
      <w:r>
        <w:t xml:space="preserve"> tref</w:t>
      </w:r>
    </w:p>
    <w:p w:rsidR="009E7C6F" w:rsidRPr="009112E8" w:rsidRDefault="009E7C6F" w:rsidP="001759C3">
      <w:pPr>
        <w:pStyle w:val="HabraOdrazky"/>
      </w:pPr>
      <w:r w:rsidRPr="009112E8">
        <w:t>M</w:t>
      </w:r>
      <w:r>
        <w:t>32</w:t>
      </w:r>
      <w:r w:rsidRPr="009112E8">
        <w:t xml:space="preserve"> – </w:t>
      </w:r>
      <w:r>
        <w:t xml:space="preserve">dvakrát zadržet pro přerušení napojení, bezpečný srdcový </w:t>
      </w:r>
      <w:proofErr w:type="spellStart"/>
      <w:r>
        <w:t>impas</w:t>
      </w:r>
      <w:proofErr w:type="spellEnd"/>
      <w:r>
        <w:t xml:space="preserve">, </w:t>
      </w:r>
      <w:proofErr w:type="spellStart"/>
      <w:r>
        <w:t>neimpasovat</w:t>
      </w:r>
      <w:proofErr w:type="spellEnd"/>
      <w:r>
        <w:t xml:space="preserve"> piky a nezablokovat se v </w:t>
      </w:r>
      <w:proofErr w:type="spellStart"/>
      <w:r>
        <w:t>trefech</w:t>
      </w:r>
      <w:proofErr w:type="spellEnd"/>
    </w:p>
    <w:p w:rsidR="009E7C6F" w:rsidRPr="009112E8" w:rsidRDefault="009E7C6F" w:rsidP="001759C3">
      <w:pPr>
        <w:pStyle w:val="HabraOdrazky"/>
      </w:pPr>
      <w:r w:rsidRPr="009112E8">
        <w:t>M</w:t>
      </w:r>
      <w:r>
        <w:t>33</w:t>
      </w:r>
      <w:r w:rsidRPr="009112E8">
        <w:t xml:space="preserve"> – </w:t>
      </w:r>
      <w:proofErr w:type="spellStart"/>
      <w:r>
        <w:t>neimpasovat</w:t>
      </w:r>
      <w:proofErr w:type="spellEnd"/>
      <w:r>
        <w:t xml:space="preserve"> srdce pro nebezpečí podnesení kára, vytrumfovat, </w:t>
      </w:r>
      <w:proofErr w:type="gramStart"/>
      <w:r>
        <w:t>na</w:t>
      </w:r>
      <w:proofErr w:type="gramEnd"/>
      <w:r>
        <w:t xml:space="preserve"> tref shodit srdci nebo káro</w:t>
      </w:r>
    </w:p>
    <w:p w:rsidR="009E7C6F" w:rsidRPr="009112E8" w:rsidRDefault="009E7C6F" w:rsidP="001759C3">
      <w:pPr>
        <w:pStyle w:val="HabraOdrazky"/>
      </w:pPr>
      <w:r w:rsidRPr="009112E8">
        <w:t>M</w:t>
      </w:r>
      <w:r>
        <w:t>34</w:t>
      </w:r>
      <w:r w:rsidRPr="009112E8">
        <w:t xml:space="preserve"> – </w:t>
      </w:r>
      <w:r>
        <w:t>nechat si eso pikové jako vstup, vzít králem v ruce a vypracovávat kára</w:t>
      </w:r>
    </w:p>
    <w:p w:rsidR="009E7C6F" w:rsidRPr="009112E8" w:rsidRDefault="009E7C6F" w:rsidP="001759C3">
      <w:pPr>
        <w:pStyle w:val="HabraOdrazky"/>
      </w:pPr>
      <w:r w:rsidRPr="009112E8">
        <w:t>M</w:t>
      </w:r>
      <w:r>
        <w:t>35</w:t>
      </w:r>
      <w:r w:rsidRPr="009112E8">
        <w:t xml:space="preserve"> – </w:t>
      </w:r>
      <w:r>
        <w:t>vzít hned, nejdříve musím rozehrát kára dvakrát, pak musím, pokud i v druhém zdvihu zadrží eso, změnit na trefy, protože bych k vypracovaným kárům neměl vstupy</w:t>
      </w:r>
    </w:p>
    <w:p w:rsidR="009E7C6F" w:rsidRPr="009112E8" w:rsidRDefault="009E7C6F" w:rsidP="001759C3">
      <w:pPr>
        <w:pStyle w:val="HabraOdrazky"/>
      </w:pPr>
      <w:r w:rsidRPr="009112E8">
        <w:t>M</w:t>
      </w:r>
      <w:r>
        <w:t>36</w:t>
      </w:r>
      <w:r w:rsidRPr="009112E8">
        <w:t xml:space="preserve"> – </w:t>
      </w:r>
      <w:r>
        <w:t>dvakrát zadržet pik pro přerušení napojení</w:t>
      </w:r>
    </w:p>
    <w:p w:rsidR="009E7C6F" w:rsidRPr="009112E8" w:rsidRDefault="009E7C6F" w:rsidP="001759C3">
      <w:pPr>
        <w:pStyle w:val="HabraOdrazky"/>
      </w:pPr>
      <w:r w:rsidRPr="009112E8">
        <w:t>M</w:t>
      </w:r>
      <w:r>
        <w:t>37</w:t>
      </w:r>
      <w:r w:rsidRPr="009112E8">
        <w:t xml:space="preserve"> – </w:t>
      </w:r>
      <w:r>
        <w:t xml:space="preserve">ušetřit srdcového krále jako vstup na kára, v prvním zdvihu tedy vezmu esem na stole a na závěr </w:t>
      </w:r>
      <w:proofErr w:type="spellStart"/>
      <w:r>
        <w:t>neimpasuji</w:t>
      </w:r>
      <w:proofErr w:type="spellEnd"/>
    </w:p>
    <w:p w:rsidR="009E7C6F" w:rsidRPr="009112E8" w:rsidRDefault="009E7C6F" w:rsidP="001759C3">
      <w:pPr>
        <w:pStyle w:val="HabraOdrazky"/>
      </w:pPr>
      <w:r w:rsidRPr="009112E8">
        <w:t>M</w:t>
      </w:r>
      <w:r>
        <w:t>38</w:t>
      </w:r>
      <w:r w:rsidRPr="009112E8">
        <w:t xml:space="preserve"> – </w:t>
      </w:r>
      <w:r>
        <w:t xml:space="preserve">hraji na </w:t>
      </w:r>
      <w:proofErr w:type="spellStart"/>
      <w:r>
        <w:t>snap</w:t>
      </w:r>
      <w:proofErr w:type="spellEnd"/>
      <w:r>
        <w:t xml:space="preserve"> srdce, nesmím tedy ani jednou trumfnout, </w:t>
      </w:r>
      <w:proofErr w:type="spellStart"/>
      <w:r>
        <w:t>impas</w:t>
      </w:r>
      <w:proofErr w:type="spellEnd"/>
      <w:r>
        <w:t xml:space="preserve"> pikový je přídavná možnost</w:t>
      </w:r>
    </w:p>
    <w:p w:rsidR="009E7C6F" w:rsidRPr="009112E8" w:rsidRDefault="009E7C6F" w:rsidP="001759C3">
      <w:pPr>
        <w:pStyle w:val="HabraOdrazky"/>
      </w:pPr>
      <w:r w:rsidRPr="009112E8">
        <w:t>M</w:t>
      </w:r>
      <w:r>
        <w:t>39</w:t>
      </w:r>
      <w:r w:rsidRPr="009112E8">
        <w:t xml:space="preserve"> – </w:t>
      </w:r>
      <w:r>
        <w:t>odehrát si své shora, nesahat na kára</w:t>
      </w:r>
    </w:p>
    <w:p w:rsidR="009E7C6F" w:rsidRPr="009112E8" w:rsidRDefault="009E7C6F" w:rsidP="001759C3">
      <w:pPr>
        <w:pStyle w:val="HabraOdrazky"/>
      </w:pPr>
      <w:r w:rsidRPr="009112E8">
        <w:t>M</w:t>
      </w:r>
      <w:r>
        <w:t>40</w:t>
      </w:r>
      <w:r w:rsidRPr="009112E8">
        <w:t xml:space="preserve"> – </w:t>
      </w:r>
      <w:proofErr w:type="spellStart"/>
      <w:r>
        <w:t>neimpasovat</w:t>
      </w:r>
      <w:proofErr w:type="spellEnd"/>
      <w:r>
        <w:t>, hrozí odehrání tří kár, vzít, vytrumfovat a obehrát si své</w:t>
      </w:r>
    </w:p>
    <w:p w:rsidR="009E7C6F" w:rsidRPr="009112E8" w:rsidRDefault="009E7C6F" w:rsidP="001759C3">
      <w:pPr>
        <w:pStyle w:val="HabraOdrazky"/>
      </w:pPr>
      <w:r w:rsidRPr="009112E8">
        <w:t>M</w:t>
      </w:r>
      <w:r>
        <w:t>41</w:t>
      </w:r>
      <w:r w:rsidRPr="009112E8">
        <w:t xml:space="preserve"> – </w:t>
      </w:r>
      <w:r>
        <w:t xml:space="preserve">pikové eso slouží jako vstup k později odblokovaným </w:t>
      </w:r>
      <w:proofErr w:type="spellStart"/>
      <w:r>
        <w:t>trefům</w:t>
      </w:r>
      <w:proofErr w:type="spellEnd"/>
      <w:r>
        <w:t xml:space="preserve">, musím tedy vzít králem, </w:t>
      </w:r>
      <w:proofErr w:type="gramStart"/>
      <w:r>
        <w:t>odehrát A,K v </w:t>
      </w:r>
      <w:proofErr w:type="spellStart"/>
      <w:r>
        <w:t>trefech</w:t>
      </w:r>
      <w:proofErr w:type="spellEnd"/>
      <w:proofErr w:type="gramEnd"/>
      <w:r>
        <w:t xml:space="preserve"> a esem pikovým přejít ke </w:t>
      </w:r>
      <w:proofErr w:type="spellStart"/>
      <w:r>
        <w:t>trefům</w:t>
      </w:r>
      <w:proofErr w:type="spellEnd"/>
    </w:p>
    <w:p w:rsidR="009E7C6F" w:rsidRPr="009112E8" w:rsidRDefault="009E7C6F" w:rsidP="001759C3">
      <w:pPr>
        <w:pStyle w:val="HabraOdrazky"/>
      </w:pPr>
      <w:r w:rsidRPr="009112E8">
        <w:t>M</w:t>
      </w:r>
      <w:r>
        <w:t>42</w:t>
      </w:r>
      <w:r w:rsidRPr="009112E8">
        <w:t xml:space="preserve"> – </w:t>
      </w:r>
      <w:r>
        <w:t>jen se nezablokovat</w:t>
      </w:r>
    </w:p>
    <w:p w:rsidR="009E7C6F" w:rsidRPr="009112E8" w:rsidRDefault="009E7C6F" w:rsidP="001759C3">
      <w:pPr>
        <w:pStyle w:val="HabraOdrazky"/>
      </w:pPr>
      <w:r w:rsidRPr="009112E8">
        <w:t>M</w:t>
      </w:r>
      <w:r>
        <w:t>43</w:t>
      </w:r>
      <w:r w:rsidRPr="009112E8">
        <w:t xml:space="preserve"> – </w:t>
      </w:r>
      <w:r>
        <w:t>musím hrát na dělbu v kárech 2-</w:t>
      </w:r>
      <w:smartTag w:uri="urn:schemas-microsoft-com:office:smarttags" w:element="metricconverter">
        <w:smartTagPr>
          <w:attr w:name="ProductID" w:val="2 a"/>
        </w:smartTagPr>
        <w:r>
          <w:t>2 a</w:t>
        </w:r>
      </w:smartTag>
      <w:r>
        <w:t xml:space="preserve"> nevypracovávat trefy, jinak budou obránci v srdcích rychlejší</w:t>
      </w:r>
    </w:p>
    <w:p w:rsidR="009E7C6F" w:rsidRPr="009112E8" w:rsidRDefault="009E7C6F" w:rsidP="001759C3">
      <w:pPr>
        <w:pStyle w:val="HabraOdrazky"/>
      </w:pPr>
      <w:r w:rsidRPr="009112E8">
        <w:t>M</w:t>
      </w:r>
      <w:r>
        <w:t>44</w:t>
      </w:r>
      <w:r w:rsidRPr="009112E8">
        <w:t xml:space="preserve"> – </w:t>
      </w:r>
      <w:r>
        <w:t xml:space="preserve">devátý zdvih jedině na kárový </w:t>
      </w:r>
      <w:proofErr w:type="spellStart"/>
      <w:r>
        <w:t>impas</w:t>
      </w:r>
      <w:proofErr w:type="spellEnd"/>
    </w:p>
    <w:p w:rsidR="009E7C6F" w:rsidRDefault="009E7C6F" w:rsidP="001759C3">
      <w:pPr>
        <w:pStyle w:val="HabraOdrazky"/>
      </w:pPr>
      <w:r w:rsidRPr="009112E8">
        <w:t>M</w:t>
      </w:r>
      <w:r>
        <w:t>45</w:t>
      </w:r>
      <w:r w:rsidRPr="009112E8">
        <w:t xml:space="preserve"> – </w:t>
      </w:r>
      <w:r>
        <w:t>vzít tref napoprvé, zvysoka trumfovat, odblokovat pikové eso a junkem srdcovým se dostat na piky</w:t>
      </w:r>
    </w:p>
    <w:p w:rsidR="009E7C6F" w:rsidRPr="009E7C6F" w:rsidRDefault="009E7C6F" w:rsidP="009E7C6F">
      <w:pPr>
        <w:pStyle w:val="HabraNadpisLekce"/>
      </w:pPr>
      <w:bookmarkStart w:id="83" w:name="_Toc173737443"/>
      <w:bookmarkStart w:id="84" w:name="_Toc173740777"/>
      <w:bookmarkStart w:id="85" w:name="_Toc173741287"/>
      <w:bookmarkStart w:id="86" w:name="_Toc182458867"/>
      <w:bookmarkStart w:id="87" w:name="_Toc272699125"/>
      <w:r w:rsidRPr="009E7C6F">
        <w:lastRenderedPageBreak/>
        <w:t>Jak dražit levné barvy po zahájení 1BT</w:t>
      </w:r>
      <w:bookmarkEnd w:id="83"/>
      <w:bookmarkEnd w:id="84"/>
      <w:bookmarkEnd w:id="85"/>
      <w:bookmarkEnd w:id="86"/>
      <w:bookmarkEnd w:id="87"/>
    </w:p>
    <w:p w:rsidR="009E7C6F" w:rsidRDefault="009E7C6F" w:rsidP="009E7C6F">
      <w:pPr>
        <w:pStyle w:val="HabraText"/>
      </w:pPr>
      <w:r>
        <w:t xml:space="preserve">Pokud partner zahájil 1BT, mohou nastat obtíže, když jako odpovídající chci hrát v levné barvě. Důvody pro to mohou být dva – buď mám šanci na </w:t>
      </w:r>
      <w:proofErr w:type="spellStart"/>
      <w:r>
        <w:t>slem</w:t>
      </w:r>
      <w:proofErr w:type="spellEnd"/>
      <w:r>
        <w:t xml:space="preserve"> v levné barvě nebo jsem velmi slabý, nechci hrát 1BT, ale raději 3t nebo 3k, protože tak spíše uplatním svou dlouhou, ale slabou barvu. V prvním případě mohu dražit 3 v levné barvě, když mám právě jen jednu levnou barvu, ale co v případě, že mám alespoň 5-4 v levných a chci se rozhodnout pro levný </w:t>
      </w:r>
      <w:proofErr w:type="spellStart"/>
      <w:r>
        <w:t>slem</w:t>
      </w:r>
      <w:proofErr w:type="spellEnd"/>
      <w:r>
        <w:t xml:space="preserve"> v té barvě, v níž máme fit? Obě tyto situace má systém vyřešeny a ošetřeny hláškou 2p, která nám zatím zůstala volná. Tato hláška znamená: Jsem buď slabý na jedné levné barvě a chci hrát 3 v této barvě, nebo jsem silný na levný </w:t>
      </w:r>
      <w:proofErr w:type="spellStart"/>
      <w:r>
        <w:t>slem</w:t>
      </w:r>
      <w:proofErr w:type="spellEnd"/>
      <w:r>
        <w:t xml:space="preserve"> v obou barvách a chci vědět, ve které barvě můžu najít fit. </w:t>
      </w:r>
      <w:proofErr w:type="spellStart"/>
      <w:r>
        <w:t>Zahajitel</w:t>
      </w:r>
      <w:proofErr w:type="spellEnd"/>
      <w:r>
        <w:t xml:space="preserve"> má teď dvě možné odpovědi: 2BT bude znamenat mám stejně dlouhé (tedy 3-3 nebo 4-4) kára a trefy nebo delší kára (tedy </w:t>
      </w:r>
      <w:proofErr w:type="gramStart"/>
      <w:r>
        <w:t>minimálně 3-list</w:t>
      </w:r>
      <w:proofErr w:type="gramEnd"/>
      <w:r>
        <w:t xml:space="preserve">), 3t znamená, mám delší trefy (tedy nejméně 3-list) než kára. Pokud odpovídající zapasuje nebo řekne 3t nebo 3k, měl slabý list a chtěl využít dlouhou levnou barvu ke </w:t>
      </w:r>
      <w:proofErr w:type="spellStart"/>
      <w:r>
        <w:t>snapům</w:t>
      </w:r>
      <w:proofErr w:type="spellEnd"/>
      <w:r>
        <w:t xml:space="preserve">. Když řekne 3BT, je to konvence </w:t>
      </w:r>
      <w:proofErr w:type="spellStart"/>
      <w:r>
        <w:t>Blackwood</w:t>
      </w:r>
      <w:proofErr w:type="spellEnd"/>
      <w:r>
        <w:t xml:space="preserve"> posunutá o jeden stupeň níž, protože jsme k tomu dostali příležitost. Bylo by zbytečné plýtvat místem skokem až na 4BT, když se nám nabízí takový pěkný prostor. </w:t>
      </w:r>
      <w:proofErr w:type="spellStart"/>
      <w:r>
        <w:t>Zahajitel</w:t>
      </w:r>
      <w:proofErr w:type="spellEnd"/>
      <w:r>
        <w:t xml:space="preserve"> samozřejmě nesmí takovouto dražbu zapasovat, ale oznámit počet es. 4t = 0 nebo 3, 4k = 1 nebo 4, 4s = 2 bez krále, 4p = 2 s jedním králem atd. Několik příkladů na procvičení:</w:t>
      </w:r>
    </w:p>
    <w:p w:rsidR="009E7C6F" w:rsidRDefault="009E7C6F" w:rsidP="001759C3">
      <w:pPr>
        <w:pStyle w:val="HabraDrazba"/>
      </w:pPr>
      <w:proofErr w:type="gramStart"/>
      <w:r>
        <w:t>A,K,3,2</w:t>
      </w:r>
      <w:proofErr w:type="gramEnd"/>
      <w:r>
        <w:tab/>
        <w:t>A,K,3,2</w:t>
      </w:r>
      <w:r>
        <w:tab/>
        <w:t>A,K,3,2</w:t>
      </w:r>
      <w:r>
        <w:tab/>
        <w:t>A,Q,8</w:t>
      </w:r>
      <w:r>
        <w:tab/>
        <w:t>A,Q,8</w:t>
      </w:r>
      <w:r>
        <w:tab/>
        <w:t>A,K,3,2</w:t>
      </w:r>
      <w:r>
        <w:tab/>
      </w:r>
    </w:p>
    <w:p w:rsidR="009E7C6F" w:rsidRDefault="009E7C6F" w:rsidP="001759C3">
      <w:pPr>
        <w:pStyle w:val="HabraDrazba"/>
      </w:pPr>
      <w:proofErr w:type="gramStart"/>
      <w:r>
        <w:t>Q,J,10</w:t>
      </w:r>
      <w:proofErr w:type="gramEnd"/>
      <w:r>
        <w:tab/>
        <w:t>Q,J,10</w:t>
      </w:r>
      <w:r>
        <w:tab/>
        <w:t>Q,J,10</w:t>
      </w:r>
      <w:r>
        <w:tab/>
        <w:t>K,J,10,6</w:t>
      </w:r>
      <w:r>
        <w:tab/>
        <w:t>K,J,10,6</w:t>
      </w:r>
      <w:r>
        <w:tab/>
        <w:t>Q,J,10</w:t>
      </w:r>
    </w:p>
    <w:p w:rsidR="009E7C6F" w:rsidRDefault="009E7C6F" w:rsidP="001759C3">
      <w:pPr>
        <w:pStyle w:val="HabraDrazba"/>
      </w:pPr>
      <w:proofErr w:type="gramStart"/>
      <w:r>
        <w:t>A,J,6</w:t>
      </w:r>
      <w:r>
        <w:tab/>
        <w:t>A,J,6</w:t>
      </w:r>
      <w:r>
        <w:tab/>
        <w:t>A,J,6</w:t>
      </w:r>
      <w:r>
        <w:tab/>
        <w:t>A,3</w:t>
      </w:r>
      <w:r>
        <w:tab/>
        <w:t>A,10,8,7</w:t>
      </w:r>
      <w:proofErr w:type="gramEnd"/>
      <w:r>
        <w:tab/>
        <w:t>A,J,6</w:t>
      </w:r>
    </w:p>
    <w:p w:rsidR="009E7C6F" w:rsidRDefault="009E7C6F" w:rsidP="001759C3">
      <w:pPr>
        <w:pStyle w:val="HabraDrazba"/>
      </w:pPr>
      <w:proofErr w:type="gramStart"/>
      <w:r>
        <w:t>Q,8,4</w:t>
      </w:r>
      <w:proofErr w:type="gramEnd"/>
      <w:r>
        <w:tab/>
        <w:t>Q,8,4</w:t>
      </w:r>
      <w:r>
        <w:tab/>
        <w:t>Q,8,4</w:t>
      </w:r>
      <w:r>
        <w:tab/>
        <w:t>Q,J,5,3</w:t>
      </w:r>
      <w:r>
        <w:tab/>
        <w:t>Q,J</w:t>
      </w:r>
      <w:r>
        <w:tab/>
        <w:t>Q,8,4</w:t>
      </w:r>
    </w:p>
    <w:p w:rsidR="009E7C6F" w:rsidRDefault="009E7C6F" w:rsidP="001759C3">
      <w:pPr>
        <w:pStyle w:val="HabraDrazba"/>
      </w:pPr>
    </w:p>
    <w:p w:rsidR="009E7C6F" w:rsidRDefault="009E7C6F" w:rsidP="001759C3">
      <w:pPr>
        <w:pStyle w:val="HabraDrazba"/>
      </w:pPr>
      <w:proofErr w:type="gramStart"/>
      <w:r>
        <w:t>7,5</w:t>
      </w:r>
      <w:r>
        <w:tab/>
        <w:t>Q,5</w:t>
      </w:r>
      <w:r>
        <w:tab/>
        <w:t>5</w:t>
      </w:r>
      <w:r>
        <w:tab/>
        <w:t>K,7</w:t>
      </w:r>
      <w:r>
        <w:tab/>
        <w:t>K,7</w:t>
      </w:r>
      <w:r>
        <w:tab/>
        <w:t>10,7,3</w:t>
      </w:r>
      <w:proofErr w:type="gramEnd"/>
    </w:p>
    <w:p w:rsidR="009E7C6F" w:rsidRDefault="009E7C6F" w:rsidP="001759C3">
      <w:pPr>
        <w:pStyle w:val="HabraDrazba"/>
      </w:pPr>
      <w:proofErr w:type="gramStart"/>
      <w:r>
        <w:t>9,4,2</w:t>
      </w:r>
      <w:r>
        <w:tab/>
        <w:t>A</w:t>
      </w:r>
      <w:r>
        <w:tab/>
        <w:t>A</w:t>
      </w:r>
      <w:r>
        <w:tab/>
        <w:t>A</w:t>
      </w:r>
      <w:r>
        <w:tab/>
        <w:t>A</w:t>
      </w:r>
      <w:r>
        <w:tab/>
        <w:t>A,2</w:t>
      </w:r>
      <w:proofErr w:type="gramEnd"/>
    </w:p>
    <w:p w:rsidR="009E7C6F" w:rsidRDefault="009E7C6F" w:rsidP="001759C3">
      <w:pPr>
        <w:pStyle w:val="HabraDrazba"/>
      </w:pPr>
      <w:proofErr w:type="gramStart"/>
      <w:r>
        <w:t>10,9,7,5,3,2</w:t>
      </w:r>
      <w:r>
        <w:tab/>
        <w:t>K,Q,8,7,3</w:t>
      </w:r>
      <w:proofErr w:type="gramEnd"/>
      <w:r>
        <w:tab/>
        <w:t>10,7,4</w:t>
      </w:r>
      <w:r>
        <w:tab/>
        <w:t>K,Q,6,4,2</w:t>
      </w:r>
      <w:r>
        <w:tab/>
        <w:t>K,Q,6,4,2</w:t>
      </w:r>
      <w:r>
        <w:tab/>
        <w:t>8,5</w:t>
      </w:r>
    </w:p>
    <w:p w:rsidR="009E7C6F" w:rsidRDefault="009E7C6F" w:rsidP="001759C3">
      <w:pPr>
        <w:pStyle w:val="HabraDrazba"/>
      </w:pPr>
      <w:proofErr w:type="gramStart"/>
      <w:r>
        <w:t>J,5</w:t>
      </w:r>
      <w:r>
        <w:tab/>
        <w:t>A,K,6,3,2</w:t>
      </w:r>
      <w:proofErr w:type="gramEnd"/>
      <w:r>
        <w:tab/>
        <w:t>J,9,7,6,5,4,3,2</w:t>
      </w:r>
      <w:r>
        <w:tab/>
        <w:t>K,10,7,4,2</w:t>
      </w:r>
      <w:r>
        <w:tab/>
        <w:t>K,10,7,4,2</w:t>
      </w:r>
      <w:r>
        <w:tab/>
        <w:t>A,J,10,7,5,3</w:t>
      </w:r>
    </w:p>
    <w:p w:rsidR="009E7C6F" w:rsidRDefault="009E7C6F" w:rsidP="001759C3">
      <w:pPr>
        <w:pStyle w:val="HabraDrazba"/>
      </w:pPr>
    </w:p>
    <w:p w:rsidR="009E7C6F" w:rsidRDefault="009E7C6F" w:rsidP="001759C3">
      <w:pPr>
        <w:pStyle w:val="HabraDrazba"/>
      </w:pPr>
      <w:r>
        <w:t>1BT – 2p</w:t>
      </w:r>
      <w:r>
        <w:tab/>
        <w:t>1BT – 2p</w:t>
      </w:r>
      <w:r>
        <w:tab/>
        <w:t>1BT – 2p</w:t>
      </w:r>
      <w:r>
        <w:tab/>
        <w:t>1BT – 2p</w:t>
      </w:r>
      <w:r>
        <w:tab/>
        <w:t>1BT – 2p</w:t>
      </w:r>
      <w:r>
        <w:tab/>
        <w:t>1BT – 3BT</w:t>
      </w:r>
    </w:p>
    <w:p w:rsidR="009E7C6F" w:rsidRDefault="009E7C6F" w:rsidP="001759C3">
      <w:pPr>
        <w:pStyle w:val="HabraDrazba"/>
      </w:pPr>
      <w:r>
        <w:t>2BT – 3k</w:t>
      </w:r>
      <w:r>
        <w:tab/>
        <w:t>2BT – 3BT</w:t>
      </w:r>
      <w:r>
        <w:tab/>
        <w:t>2BT – 3t</w:t>
      </w:r>
      <w:r>
        <w:tab/>
        <w:t>3t – 3BT</w:t>
      </w:r>
      <w:r>
        <w:tab/>
        <w:t>2BT – 3BT</w:t>
      </w:r>
    </w:p>
    <w:p w:rsidR="009E7C6F" w:rsidRDefault="009E7C6F" w:rsidP="001759C3">
      <w:pPr>
        <w:pStyle w:val="HabraDrazba"/>
      </w:pPr>
      <w:r>
        <w:t>pas</w:t>
      </w:r>
      <w:r>
        <w:tab/>
        <w:t>4p – 6k</w:t>
      </w:r>
      <w:r>
        <w:tab/>
        <w:t>pas</w:t>
      </w:r>
      <w:r>
        <w:tab/>
        <w:t>4p – 6t</w:t>
      </w:r>
      <w:r>
        <w:tab/>
        <w:t>4p – 6k</w:t>
      </w:r>
    </w:p>
    <w:p w:rsidR="009E7C6F" w:rsidRDefault="009E7C6F" w:rsidP="001759C3">
      <w:pPr>
        <w:pStyle w:val="HabraDrazba"/>
      </w:pPr>
      <w:r>
        <w:tab/>
        <w:t>pas</w:t>
      </w:r>
      <w:r>
        <w:tab/>
      </w:r>
      <w:r>
        <w:tab/>
        <w:t>pas</w:t>
      </w:r>
      <w:r>
        <w:tab/>
        <w:t>pas</w:t>
      </w:r>
    </w:p>
    <w:p w:rsidR="009E7C6F" w:rsidRDefault="009E7C6F" w:rsidP="009E7C6F">
      <w:pPr>
        <w:pStyle w:val="HabraText"/>
      </w:pPr>
      <w:r>
        <w:t>Poslední příklad ukazuje, že pokud máme v dlouhé levné barvě figury navíc se vstupem (i kdyby jen potencionálním – když bude v srdcích jen král, měla by být dražba stejná), má se odpovídající pokusit o 3BT. Partner má pravděpodobně zádrže v ostatních barvách, a když se podaří dlouhou levnou barvu vypracovat, přinese mnoho zdvihů.</w:t>
      </w:r>
    </w:p>
    <w:p w:rsidR="009E7C6F" w:rsidRPr="009E7C6F" w:rsidRDefault="009E7C6F" w:rsidP="009E7C6F">
      <w:pPr>
        <w:pStyle w:val="HabraNadpisLekce"/>
      </w:pPr>
      <w:bookmarkStart w:id="88" w:name="_Toc173737444"/>
      <w:bookmarkStart w:id="89" w:name="_Toc173740778"/>
      <w:bookmarkStart w:id="90" w:name="_Toc173741288"/>
      <w:bookmarkStart w:id="91" w:name="_Toc182458868"/>
      <w:bookmarkStart w:id="92" w:name="_Toc272699126"/>
      <w:r w:rsidRPr="009E7C6F">
        <w:lastRenderedPageBreak/>
        <w:t>Pravděpodobnosti</w:t>
      </w:r>
      <w:bookmarkEnd w:id="88"/>
      <w:bookmarkEnd w:id="89"/>
      <w:bookmarkEnd w:id="90"/>
      <w:bookmarkEnd w:id="91"/>
      <w:bookmarkEnd w:id="92"/>
    </w:p>
    <w:p w:rsidR="009E7C6F" w:rsidRDefault="009E7C6F" w:rsidP="009E7C6F">
      <w:pPr>
        <w:pStyle w:val="HabraText"/>
      </w:pPr>
      <w:r>
        <w:t xml:space="preserve">V této lekci si uvedeme přesné pravděpodobnosti při jednotlivých rozděleních chybějících karet. Zopakujeme si pravděpodobnosti </w:t>
      </w:r>
      <w:proofErr w:type="spellStart"/>
      <w:r>
        <w:t>impasů</w:t>
      </w:r>
      <w:proofErr w:type="spellEnd"/>
      <w:r>
        <w:t xml:space="preserve"> a </w:t>
      </w:r>
      <w:proofErr w:type="spellStart"/>
      <w:r>
        <w:t>expasů</w:t>
      </w:r>
      <w:proofErr w:type="spellEnd"/>
      <w:r>
        <w:t xml:space="preserve"> a uvedeme trochu složitější případy.</w:t>
      </w:r>
    </w:p>
    <w:p w:rsidR="009E7C6F" w:rsidRDefault="009E7C6F" w:rsidP="009E7C6F">
      <w:pPr>
        <w:jc w:val="both"/>
      </w:pPr>
    </w:p>
    <w:p w:rsidR="009E7C6F" w:rsidRPr="00FB773F" w:rsidRDefault="009E7C6F" w:rsidP="009E7C6F">
      <w:pPr>
        <w:pStyle w:val="HabraPodnadpis"/>
      </w:pPr>
      <w:bookmarkStart w:id="93" w:name="_Toc173737445"/>
      <w:bookmarkStart w:id="94" w:name="_Toc173740779"/>
      <w:proofErr w:type="spellStart"/>
      <w:r w:rsidRPr="00FB773F">
        <w:t>Impasy</w:t>
      </w:r>
      <w:bookmarkEnd w:id="93"/>
      <w:bookmarkEnd w:id="94"/>
      <w:proofErr w:type="spellEnd"/>
    </w:p>
    <w:p w:rsidR="009E7C6F" w:rsidRDefault="009E7C6F" w:rsidP="001759C3">
      <w:pPr>
        <w:pStyle w:val="HabraDrazba"/>
      </w:pPr>
      <w:proofErr w:type="spellStart"/>
      <w:r>
        <w:t>impas</w:t>
      </w:r>
      <w:proofErr w:type="spellEnd"/>
      <w:r>
        <w:t xml:space="preserve"> nebo </w:t>
      </w:r>
      <w:proofErr w:type="spellStart"/>
      <w:r>
        <w:t>expas</w:t>
      </w:r>
      <w:proofErr w:type="spellEnd"/>
      <w:r>
        <w:tab/>
        <w:t>50%</w:t>
      </w:r>
    </w:p>
    <w:p w:rsidR="009E7C6F" w:rsidRDefault="009E7C6F" w:rsidP="001759C3">
      <w:pPr>
        <w:pStyle w:val="HabraDrazba"/>
      </w:pPr>
      <w:r>
        <w:t>jeden ze dvou</w:t>
      </w:r>
      <w:r>
        <w:tab/>
      </w:r>
      <w:r>
        <w:tab/>
        <w:t>25%</w:t>
      </w:r>
    </w:p>
    <w:p w:rsidR="009E7C6F" w:rsidRDefault="009E7C6F" w:rsidP="001759C3">
      <w:pPr>
        <w:pStyle w:val="HabraDrazba"/>
      </w:pPr>
      <w:r>
        <w:t>jeden ze tří</w:t>
      </w:r>
      <w:r>
        <w:tab/>
      </w:r>
      <w:r>
        <w:tab/>
        <w:t>75%</w:t>
      </w:r>
    </w:p>
    <w:p w:rsidR="009E7C6F" w:rsidRDefault="009E7C6F" w:rsidP="001759C3">
      <w:pPr>
        <w:pStyle w:val="HabraDrazba"/>
      </w:pPr>
      <w:r>
        <w:t>dva ze tří</w:t>
      </w:r>
      <w:r>
        <w:tab/>
      </w:r>
      <w:r>
        <w:tab/>
        <w:t>50%</w:t>
      </w:r>
    </w:p>
    <w:p w:rsidR="009E7C6F" w:rsidRPr="00FB773F" w:rsidRDefault="009E7C6F" w:rsidP="009E7C6F">
      <w:pPr>
        <w:pStyle w:val="HabraPodnadpis"/>
      </w:pPr>
      <w:bookmarkStart w:id="95" w:name="_Toc173737446"/>
      <w:bookmarkStart w:id="96" w:name="_Toc173740780"/>
      <w:r w:rsidRPr="00FB773F">
        <w:t>Pravděpodobné rozlohy chybějících karet</w:t>
      </w:r>
      <w:bookmarkEnd w:id="95"/>
      <w:bookmarkEnd w:id="96"/>
    </w:p>
    <w:p w:rsidR="009E7C6F" w:rsidRDefault="009E7C6F" w:rsidP="001759C3">
      <w:pPr>
        <w:pStyle w:val="HabraDrazba"/>
      </w:pPr>
      <w:r>
        <w:t>2</w:t>
      </w:r>
      <w:r>
        <w:tab/>
        <w:t>1-1</w:t>
      </w:r>
      <w:r>
        <w:tab/>
        <w:t>52%</w:t>
      </w:r>
    </w:p>
    <w:p w:rsidR="009E7C6F" w:rsidRDefault="009E7C6F" w:rsidP="001759C3">
      <w:pPr>
        <w:pStyle w:val="HabraDrazba"/>
      </w:pPr>
      <w:r>
        <w:tab/>
        <w:t>2-0</w:t>
      </w:r>
      <w:r>
        <w:tab/>
        <w:t>48%</w:t>
      </w:r>
    </w:p>
    <w:p w:rsidR="009E7C6F" w:rsidRDefault="009E7C6F" w:rsidP="001759C3">
      <w:pPr>
        <w:pStyle w:val="HabraDrazba"/>
      </w:pPr>
    </w:p>
    <w:p w:rsidR="009E7C6F" w:rsidRDefault="009E7C6F" w:rsidP="001759C3">
      <w:pPr>
        <w:pStyle w:val="HabraDrazba"/>
      </w:pPr>
      <w:r>
        <w:t>3</w:t>
      </w:r>
      <w:r>
        <w:tab/>
        <w:t>2-1</w:t>
      </w:r>
      <w:r>
        <w:tab/>
        <w:t>78%</w:t>
      </w:r>
    </w:p>
    <w:p w:rsidR="009E7C6F" w:rsidRDefault="009E7C6F" w:rsidP="001759C3">
      <w:pPr>
        <w:pStyle w:val="HabraDrazba"/>
      </w:pPr>
      <w:r>
        <w:tab/>
        <w:t>3-0</w:t>
      </w:r>
      <w:r>
        <w:tab/>
        <w:t>22%</w:t>
      </w:r>
    </w:p>
    <w:p w:rsidR="009E7C6F" w:rsidRDefault="009E7C6F" w:rsidP="001759C3">
      <w:pPr>
        <w:pStyle w:val="HabraDrazba"/>
      </w:pPr>
    </w:p>
    <w:p w:rsidR="009E7C6F" w:rsidRDefault="009E7C6F" w:rsidP="001759C3">
      <w:pPr>
        <w:pStyle w:val="HabraDrazba"/>
      </w:pPr>
      <w:r>
        <w:t>4</w:t>
      </w:r>
      <w:r>
        <w:tab/>
        <w:t>3-1</w:t>
      </w:r>
      <w:r>
        <w:tab/>
        <w:t>50%</w:t>
      </w:r>
    </w:p>
    <w:p w:rsidR="009E7C6F" w:rsidRDefault="009E7C6F" w:rsidP="001759C3">
      <w:pPr>
        <w:pStyle w:val="HabraDrazba"/>
      </w:pPr>
      <w:r>
        <w:tab/>
        <w:t>2-2</w:t>
      </w:r>
      <w:r>
        <w:tab/>
        <w:t>40%</w:t>
      </w:r>
    </w:p>
    <w:p w:rsidR="009E7C6F" w:rsidRDefault="009E7C6F" w:rsidP="001759C3">
      <w:pPr>
        <w:pStyle w:val="HabraDrazba"/>
      </w:pPr>
      <w:r>
        <w:tab/>
        <w:t>4-0</w:t>
      </w:r>
      <w:r>
        <w:tab/>
        <w:t>10%</w:t>
      </w:r>
    </w:p>
    <w:p w:rsidR="009E7C6F" w:rsidRDefault="009E7C6F" w:rsidP="001759C3">
      <w:pPr>
        <w:pStyle w:val="HabraDrazba"/>
      </w:pPr>
    </w:p>
    <w:p w:rsidR="009E7C6F" w:rsidRDefault="009E7C6F" w:rsidP="001759C3">
      <w:pPr>
        <w:pStyle w:val="HabraDrazba"/>
      </w:pPr>
      <w:r>
        <w:t>5</w:t>
      </w:r>
      <w:r>
        <w:tab/>
        <w:t>3-2</w:t>
      </w:r>
      <w:r>
        <w:tab/>
        <w:t>68%</w:t>
      </w:r>
    </w:p>
    <w:p w:rsidR="009E7C6F" w:rsidRDefault="009E7C6F" w:rsidP="001759C3">
      <w:pPr>
        <w:pStyle w:val="HabraDrazba"/>
      </w:pPr>
      <w:r>
        <w:tab/>
        <w:t>4-1</w:t>
      </w:r>
      <w:r>
        <w:tab/>
        <w:t>28%</w:t>
      </w:r>
    </w:p>
    <w:p w:rsidR="009E7C6F" w:rsidRDefault="009E7C6F" w:rsidP="001759C3">
      <w:pPr>
        <w:pStyle w:val="HabraDrazba"/>
      </w:pPr>
      <w:r>
        <w:tab/>
        <w:t>5-0</w:t>
      </w:r>
      <w:r>
        <w:tab/>
        <w:t>4%</w:t>
      </w:r>
    </w:p>
    <w:p w:rsidR="009E7C6F" w:rsidRDefault="009E7C6F" w:rsidP="001759C3">
      <w:pPr>
        <w:pStyle w:val="HabraDrazba"/>
      </w:pPr>
    </w:p>
    <w:p w:rsidR="009E7C6F" w:rsidRDefault="009E7C6F" w:rsidP="001759C3">
      <w:pPr>
        <w:pStyle w:val="HabraDrazba"/>
      </w:pPr>
      <w:r>
        <w:t>6</w:t>
      </w:r>
      <w:r>
        <w:tab/>
        <w:t>4-2</w:t>
      </w:r>
      <w:r>
        <w:tab/>
        <w:t>48%</w:t>
      </w:r>
    </w:p>
    <w:p w:rsidR="009E7C6F" w:rsidRDefault="009E7C6F" w:rsidP="001759C3">
      <w:pPr>
        <w:pStyle w:val="HabraDrazba"/>
      </w:pPr>
      <w:r>
        <w:tab/>
        <w:t>3-3</w:t>
      </w:r>
      <w:r>
        <w:tab/>
        <w:t>36%</w:t>
      </w:r>
    </w:p>
    <w:p w:rsidR="009E7C6F" w:rsidRDefault="009E7C6F" w:rsidP="001759C3">
      <w:pPr>
        <w:pStyle w:val="HabraDrazba"/>
      </w:pPr>
      <w:r>
        <w:tab/>
        <w:t>5-1</w:t>
      </w:r>
      <w:r>
        <w:tab/>
        <w:t>14%</w:t>
      </w:r>
    </w:p>
    <w:p w:rsidR="009E7C6F" w:rsidRDefault="009E7C6F" w:rsidP="001759C3">
      <w:pPr>
        <w:pStyle w:val="HabraDrazba"/>
      </w:pPr>
      <w:r>
        <w:tab/>
        <w:t>6-0</w:t>
      </w:r>
      <w:r>
        <w:tab/>
        <w:t>2%</w:t>
      </w:r>
    </w:p>
    <w:p w:rsidR="009E7C6F" w:rsidRDefault="009E7C6F" w:rsidP="001759C3">
      <w:pPr>
        <w:pStyle w:val="HabraDrazba"/>
      </w:pPr>
    </w:p>
    <w:p w:rsidR="009E7C6F" w:rsidRDefault="009E7C6F" w:rsidP="001759C3">
      <w:pPr>
        <w:pStyle w:val="HabraDrazba"/>
      </w:pPr>
      <w:r>
        <w:t>7</w:t>
      </w:r>
      <w:r>
        <w:tab/>
        <w:t>4-3</w:t>
      </w:r>
      <w:r>
        <w:tab/>
        <w:t>62%</w:t>
      </w:r>
    </w:p>
    <w:p w:rsidR="009E7C6F" w:rsidRDefault="009E7C6F" w:rsidP="001759C3">
      <w:pPr>
        <w:pStyle w:val="HabraDrazba"/>
      </w:pPr>
      <w:r>
        <w:tab/>
        <w:t>5-2</w:t>
      </w:r>
      <w:r>
        <w:tab/>
        <w:t>30%</w:t>
      </w:r>
    </w:p>
    <w:p w:rsidR="009E7C6F" w:rsidRDefault="009E7C6F" w:rsidP="001759C3">
      <w:pPr>
        <w:pStyle w:val="HabraDrazba"/>
      </w:pPr>
      <w:r>
        <w:tab/>
        <w:t>6-1</w:t>
      </w:r>
      <w:r>
        <w:tab/>
        <w:t>7%</w:t>
      </w:r>
    </w:p>
    <w:p w:rsidR="009E7C6F" w:rsidRDefault="009E7C6F" w:rsidP="001759C3">
      <w:pPr>
        <w:pStyle w:val="HabraDrazba"/>
      </w:pPr>
      <w:r>
        <w:tab/>
        <w:t>7-0</w:t>
      </w:r>
      <w:r>
        <w:tab/>
        <w:t>1%</w:t>
      </w:r>
    </w:p>
    <w:p w:rsidR="009E7C6F" w:rsidRDefault="009E7C6F" w:rsidP="001759C3">
      <w:pPr>
        <w:pStyle w:val="HabraDrazba"/>
      </w:pPr>
    </w:p>
    <w:p w:rsidR="009E7C6F" w:rsidRDefault="009E7C6F" w:rsidP="001759C3">
      <w:pPr>
        <w:pStyle w:val="HabraDrazba"/>
      </w:pPr>
      <w:r>
        <w:t>8</w:t>
      </w:r>
      <w:r>
        <w:tab/>
        <w:t>5-3</w:t>
      </w:r>
      <w:r>
        <w:tab/>
        <w:t>47%</w:t>
      </w:r>
    </w:p>
    <w:p w:rsidR="009E7C6F" w:rsidRDefault="009E7C6F" w:rsidP="001759C3">
      <w:pPr>
        <w:pStyle w:val="HabraDrazba"/>
      </w:pPr>
      <w:r>
        <w:tab/>
        <w:t>4-4</w:t>
      </w:r>
      <w:r>
        <w:tab/>
        <w:t>33%</w:t>
      </w:r>
    </w:p>
    <w:p w:rsidR="009E7C6F" w:rsidRDefault="009E7C6F" w:rsidP="001759C3">
      <w:pPr>
        <w:pStyle w:val="HabraDrazba"/>
      </w:pPr>
      <w:r>
        <w:tab/>
        <w:t>6-2</w:t>
      </w:r>
      <w:r>
        <w:tab/>
        <w:t>17%</w:t>
      </w:r>
    </w:p>
    <w:p w:rsidR="009E7C6F" w:rsidRDefault="009E7C6F" w:rsidP="001759C3">
      <w:pPr>
        <w:pStyle w:val="HabraDrazba"/>
      </w:pPr>
      <w:r>
        <w:tab/>
        <w:t>7-1</w:t>
      </w:r>
      <w:r>
        <w:tab/>
        <w:t>3%</w:t>
      </w:r>
    </w:p>
    <w:p w:rsidR="009E7C6F" w:rsidRDefault="009E7C6F" w:rsidP="001759C3">
      <w:pPr>
        <w:pStyle w:val="HabraDrazba"/>
      </w:pPr>
      <w:r>
        <w:tab/>
        <w:t>8-0</w:t>
      </w:r>
      <w:r>
        <w:tab/>
        <w:t>0,2%</w:t>
      </w:r>
    </w:p>
    <w:p w:rsidR="009E7C6F" w:rsidRDefault="009E7C6F" w:rsidP="001759C3">
      <w:pPr>
        <w:pStyle w:val="HabraDrazba"/>
      </w:pPr>
    </w:p>
    <w:p w:rsidR="009E7C6F" w:rsidRDefault="009E7C6F" w:rsidP="001759C3">
      <w:pPr>
        <w:pStyle w:val="HabraDrazba"/>
      </w:pPr>
      <w:r>
        <w:t>9</w:t>
      </w:r>
      <w:r>
        <w:tab/>
        <w:t>5-4</w:t>
      </w:r>
      <w:r>
        <w:tab/>
        <w:t>59%</w:t>
      </w:r>
    </w:p>
    <w:p w:rsidR="009E7C6F" w:rsidRDefault="009E7C6F" w:rsidP="001759C3">
      <w:pPr>
        <w:pStyle w:val="HabraDrazba"/>
      </w:pPr>
      <w:r>
        <w:tab/>
        <w:t>6-3</w:t>
      </w:r>
      <w:r>
        <w:tab/>
        <w:t>31%</w:t>
      </w:r>
    </w:p>
    <w:p w:rsidR="009E7C6F" w:rsidRDefault="009E7C6F" w:rsidP="001759C3">
      <w:pPr>
        <w:pStyle w:val="HabraDrazba"/>
      </w:pPr>
      <w:r>
        <w:tab/>
        <w:t>7-2</w:t>
      </w:r>
      <w:r>
        <w:tab/>
        <w:t>9%</w:t>
      </w:r>
    </w:p>
    <w:p w:rsidR="009E7C6F" w:rsidRDefault="009E7C6F" w:rsidP="001759C3">
      <w:pPr>
        <w:pStyle w:val="HabraDrazba"/>
      </w:pPr>
      <w:r>
        <w:tab/>
        <w:t>8-1</w:t>
      </w:r>
      <w:r>
        <w:tab/>
        <w:t>1%</w:t>
      </w:r>
    </w:p>
    <w:p w:rsidR="009E7C6F" w:rsidRDefault="009E7C6F" w:rsidP="001759C3">
      <w:pPr>
        <w:pStyle w:val="HabraDrazba"/>
      </w:pPr>
      <w:r>
        <w:tab/>
        <w:t>9-0</w:t>
      </w:r>
      <w:r>
        <w:tab/>
        <w:t>0,1%</w:t>
      </w:r>
    </w:p>
    <w:p w:rsidR="009E7C6F" w:rsidRDefault="009E7C6F" w:rsidP="009E7C6F">
      <w:pPr>
        <w:rPr>
          <w:bCs w:val="0"/>
        </w:rPr>
      </w:pPr>
      <w:proofErr w:type="gramStart"/>
      <w:r>
        <w:t>A,K,7,6,3</w:t>
      </w:r>
      <w:proofErr w:type="gramEnd"/>
      <w:r>
        <w:tab/>
        <w:t>A,J,7,4</w:t>
      </w:r>
      <w:r>
        <w:tab/>
      </w:r>
      <w:r>
        <w:tab/>
        <w:t>A,J,9,6,4</w:t>
      </w:r>
      <w:r>
        <w:tab/>
        <w:t>Q,10,7,3</w:t>
      </w:r>
    </w:p>
    <w:p w:rsidR="009E7C6F" w:rsidRDefault="009E7C6F" w:rsidP="009E7C6F"/>
    <w:p w:rsidR="009E7C6F" w:rsidRDefault="009E7C6F" w:rsidP="009E7C6F">
      <w:proofErr w:type="gramStart"/>
      <w:r>
        <w:t>Q,10</w:t>
      </w:r>
      <w:proofErr w:type="gramEnd"/>
      <w:r>
        <w:tab/>
      </w:r>
      <w:r>
        <w:tab/>
        <w:t>K,8,6,5,2</w:t>
      </w:r>
      <w:r>
        <w:tab/>
        <w:t>10,7,5,2</w:t>
      </w:r>
      <w:r>
        <w:tab/>
      </w:r>
      <w:r>
        <w:tab/>
        <w:t>A,9,5,4,2</w:t>
      </w:r>
    </w:p>
    <w:p w:rsidR="009E7C6F" w:rsidRDefault="009E7C6F" w:rsidP="009E7C6F">
      <w:pPr>
        <w:jc w:val="both"/>
      </w:pPr>
      <w:proofErr w:type="spellStart"/>
      <w:r>
        <w:t>impas</w:t>
      </w:r>
      <w:proofErr w:type="spellEnd"/>
      <w:r>
        <w:t xml:space="preserve"> 50%</w:t>
      </w:r>
      <w:r>
        <w:tab/>
      </w:r>
      <w:proofErr w:type="gramStart"/>
      <w:r>
        <w:t>obehrání K,A</w:t>
      </w:r>
      <w:r>
        <w:tab/>
        <w:t>dvakrát</w:t>
      </w:r>
      <w:proofErr w:type="gramEnd"/>
      <w:r>
        <w:t xml:space="preserve"> </w:t>
      </w:r>
      <w:proofErr w:type="spellStart"/>
      <w:r>
        <w:t>impas</w:t>
      </w:r>
      <w:proofErr w:type="spellEnd"/>
      <w:r>
        <w:tab/>
        <w:t xml:space="preserve">eso a malá ke Q, při 8 kartách </w:t>
      </w:r>
      <w:proofErr w:type="spellStart"/>
      <w:r>
        <w:t>Culbertsonovský</w:t>
      </w:r>
      <w:proofErr w:type="spellEnd"/>
      <w:r>
        <w:t xml:space="preserve"> </w:t>
      </w:r>
      <w:proofErr w:type="spellStart"/>
      <w:r>
        <w:t>impas</w:t>
      </w:r>
      <w:proofErr w:type="spellEnd"/>
    </w:p>
    <w:p w:rsidR="009E7C6F" w:rsidRDefault="009E7C6F" w:rsidP="009E7C6F">
      <w:pPr>
        <w:jc w:val="both"/>
      </w:pPr>
      <w:r>
        <w:t>vypadnutí 36%</w:t>
      </w:r>
      <w:r>
        <w:tab/>
        <w:t>40% + 12,5%</w:t>
      </w:r>
      <w:r>
        <w:tab/>
        <w:t>75%</w:t>
      </w:r>
    </w:p>
    <w:p w:rsidR="009E7C6F" w:rsidRDefault="009E7C6F" w:rsidP="009E7C6F">
      <w:pPr>
        <w:jc w:val="both"/>
      </w:pPr>
      <w:r>
        <w:t xml:space="preserve">+ 16% </w:t>
      </w:r>
      <w:proofErr w:type="gramStart"/>
      <w:r>
        <w:t>ze</w:t>
      </w:r>
      <w:proofErr w:type="gramEnd"/>
      <w:r>
        <w:t xml:space="preserve"> 48%</w:t>
      </w:r>
      <w:r>
        <w:tab/>
        <w:t>z rozlohy 3-1</w:t>
      </w:r>
    </w:p>
    <w:p w:rsidR="009E7C6F" w:rsidRDefault="009E7C6F" w:rsidP="009E7C6F">
      <w:pPr>
        <w:jc w:val="both"/>
      </w:pPr>
      <w:r>
        <w:t>při rozloze 4-2</w:t>
      </w:r>
    </w:p>
    <w:p w:rsidR="009E7C6F" w:rsidRDefault="009E7C6F" w:rsidP="009E7C6F">
      <w:pPr>
        <w:jc w:val="both"/>
      </w:pPr>
      <w:r>
        <w:t>dává 52%</w:t>
      </w:r>
    </w:p>
    <w:p w:rsidR="009E7C6F" w:rsidRPr="009E7C6F" w:rsidRDefault="009E7C6F" w:rsidP="009E7C6F">
      <w:pPr>
        <w:pStyle w:val="HabraNadpisLekce"/>
      </w:pPr>
      <w:bookmarkStart w:id="97" w:name="_Toc173737447"/>
      <w:bookmarkStart w:id="98" w:name="_Toc173740781"/>
      <w:bookmarkStart w:id="99" w:name="_Toc173741289"/>
      <w:bookmarkStart w:id="100" w:name="_Toc182458869"/>
      <w:bookmarkStart w:id="101" w:name="_Toc272699127"/>
      <w:proofErr w:type="spellStart"/>
      <w:r w:rsidRPr="009E7C6F">
        <w:lastRenderedPageBreak/>
        <w:t>Bridge</w:t>
      </w:r>
      <w:proofErr w:type="spellEnd"/>
      <w:r w:rsidRPr="009E7C6F">
        <w:t xml:space="preserve"> Master 1M 46-60</w:t>
      </w:r>
      <w:bookmarkEnd w:id="97"/>
      <w:bookmarkEnd w:id="98"/>
      <w:bookmarkEnd w:id="99"/>
      <w:bookmarkEnd w:id="100"/>
      <w:bookmarkEnd w:id="101"/>
    </w:p>
    <w:p w:rsidR="009E7C6F" w:rsidRPr="009112E8" w:rsidRDefault="009E7C6F" w:rsidP="001759C3">
      <w:pPr>
        <w:pStyle w:val="HabraOdrazky"/>
      </w:pPr>
      <w:r w:rsidRPr="009112E8">
        <w:t>M</w:t>
      </w:r>
      <w:r>
        <w:t>46</w:t>
      </w:r>
      <w:r w:rsidRPr="009112E8">
        <w:t xml:space="preserve"> – </w:t>
      </w:r>
      <w:r>
        <w:t>vzít na stole králem, srdcové eso bude fungovat jako vstup, až odblokuji trefy</w:t>
      </w:r>
    </w:p>
    <w:p w:rsidR="009E7C6F" w:rsidRPr="009112E8" w:rsidRDefault="009E7C6F" w:rsidP="001759C3">
      <w:pPr>
        <w:pStyle w:val="HabraOdrazky"/>
      </w:pPr>
      <w:r w:rsidRPr="009112E8">
        <w:t>M</w:t>
      </w:r>
      <w:r>
        <w:t>47</w:t>
      </w:r>
      <w:r w:rsidRPr="009112E8">
        <w:t xml:space="preserve"> – </w:t>
      </w:r>
      <w:r>
        <w:t>trefy slibují více zdvihů, ale nestihnu je vypracovat, musím se rozhodnout pro kára</w:t>
      </w:r>
    </w:p>
    <w:p w:rsidR="009E7C6F" w:rsidRPr="009112E8" w:rsidRDefault="009E7C6F" w:rsidP="001759C3">
      <w:pPr>
        <w:pStyle w:val="HabraOdrazky"/>
      </w:pPr>
      <w:r w:rsidRPr="009112E8">
        <w:t>M</w:t>
      </w:r>
      <w:r>
        <w:t>48</w:t>
      </w:r>
      <w:r w:rsidRPr="009112E8">
        <w:t xml:space="preserve"> – </w:t>
      </w:r>
      <w:r>
        <w:t>eso trefové je vstup, vzít králem, vytrumfovat, odblokovat piky, trumfem na stůl a na pikové eso shodit tref nebo káro</w:t>
      </w:r>
    </w:p>
    <w:p w:rsidR="009E7C6F" w:rsidRPr="009112E8" w:rsidRDefault="009E7C6F" w:rsidP="001759C3">
      <w:pPr>
        <w:pStyle w:val="HabraOdrazky"/>
      </w:pPr>
      <w:r w:rsidRPr="009112E8">
        <w:t>M</w:t>
      </w:r>
      <w:r>
        <w:t>49</w:t>
      </w:r>
      <w:r w:rsidRPr="009112E8">
        <w:t xml:space="preserve"> – </w:t>
      </w:r>
      <w:r>
        <w:t>vzít hned první srdce (hrozí přechod na piky) a okamžitě vypracovat kára</w:t>
      </w:r>
    </w:p>
    <w:p w:rsidR="009E7C6F" w:rsidRDefault="009E7C6F" w:rsidP="001759C3">
      <w:pPr>
        <w:pStyle w:val="HabraOdrazky"/>
      </w:pPr>
      <w:r w:rsidRPr="009112E8">
        <w:t>M</w:t>
      </w:r>
      <w:r>
        <w:t>50</w:t>
      </w:r>
      <w:r w:rsidRPr="009112E8">
        <w:t xml:space="preserve"> – </w:t>
      </w:r>
      <w:r>
        <w:t>musíme vypracovat srdci, vytrumfovat a hrát srdce</w:t>
      </w:r>
    </w:p>
    <w:p w:rsidR="009E7C6F" w:rsidRPr="009112E8" w:rsidRDefault="009E7C6F" w:rsidP="001759C3">
      <w:pPr>
        <w:pStyle w:val="HabraOdrazky"/>
      </w:pPr>
      <w:r w:rsidRPr="009112E8">
        <w:t>M</w:t>
      </w:r>
      <w:r>
        <w:t>51</w:t>
      </w:r>
      <w:r w:rsidRPr="009112E8">
        <w:t xml:space="preserve"> – </w:t>
      </w:r>
      <w:r>
        <w:t>sedmý zdvih na vypracovaná kára, vzít okamžitě tref</w:t>
      </w:r>
    </w:p>
    <w:p w:rsidR="009E7C6F" w:rsidRPr="009112E8" w:rsidRDefault="009E7C6F" w:rsidP="001759C3">
      <w:pPr>
        <w:pStyle w:val="HabraOdrazky"/>
      </w:pPr>
      <w:r w:rsidRPr="009112E8">
        <w:t>M</w:t>
      </w:r>
      <w:r>
        <w:t>52</w:t>
      </w:r>
      <w:r w:rsidRPr="009112E8">
        <w:t xml:space="preserve"> – </w:t>
      </w:r>
      <w:r>
        <w:t xml:space="preserve">je nutno odblokovat trefy, dostat se na ně </w:t>
      </w:r>
      <w:proofErr w:type="spellStart"/>
      <w:r>
        <w:t>expasem</w:t>
      </w:r>
      <w:proofErr w:type="spellEnd"/>
      <w:r>
        <w:t xml:space="preserve"> pikovým, doufáme v dělení kár 4-4 nebo 6-</w:t>
      </w:r>
      <w:smartTag w:uri="urn:schemas-microsoft-com:office:smarttags" w:element="metricconverter">
        <w:smartTagPr>
          <w:attr w:name="ProductID" w:val="2 a"/>
        </w:smartTagPr>
        <w:r>
          <w:t>2 a</w:t>
        </w:r>
      </w:smartTag>
      <w:r>
        <w:t xml:space="preserve"> esem u Západu</w:t>
      </w:r>
    </w:p>
    <w:p w:rsidR="009E7C6F" w:rsidRPr="009112E8" w:rsidRDefault="009E7C6F" w:rsidP="001759C3">
      <w:pPr>
        <w:pStyle w:val="HabraOdrazky"/>
      </w:pPr>
      <w:r w:rsidRPr="009112E8">
        <w:t>M</w:t>
      </w:r>
      <w:r>
        <w:t>53</w:t>
      </w:r>
      <w:r w:rsidRPr="009112E8">
        <w:t xml:space="preserve"> – </w:t>
      </w:r>
      <w:r>
        <w:t xml:space="preserve">po odehrání </w:t>
      </w:r>
      <w:proofErr w:type="spellStart"/>
      <w:r>
        <w:t>trefů</w:t>
      </w:r>
      <w:proofErr w:type="spellEnd"/>
      <w:r>
        <w:t xml:space="preserve"> je třeba vzít srdce v ruce, protože po vytrumfování a vypracování </w:t>
      </w:r>
      <w:proofErr w:type="spellStart"/>
      <w:r>
        <w:t>piků</w:t>
      </w:r>
      <w:proofErr w:type="spellEnd"/>
      <w:r>
        <w:t xml:space="preserve"> bude sloužit eso jako vstup</w:t>
      </w:r>
    </w:p>
    <w:p w:rsidR="009E7C6F" w:rsidRPr="009112E8" w:rsidRDefault="009E7C6F" w:rsidP="001759C3">
      <w:pPr>
        <w:pStyle w:val="HabraOdrazky"/>
      </w:pPr>
      <w:r w:rsidRPr="009112E8">
        <w:t>M</w:t>
      </w:r>
      <w:r>
        <w:t>54</w:t>
      </w:r>
      <w:r w:rsidRPr="009112E8">
        <w:t xml:space="preserve"> – </w:t>
      </w:r>
      <w:r>
        <w:t>vzít esem, vytrumfovat, skrčit se v kárech, tak lze odehrát čtyři kárové zdvihy</w:t>
      </w:r>
    </w:p>
    <w:p w:rsidR="009E7C6F" w:rsidRPr="009112E8" w:rsidRDefault="009E7C6F" w:rsidP="001759C3">
      <w:pPr>
        <w:pStyle w:val="HabraOdrazky"/>
      </w:pPr>
      <w:r w:rsidRPr="009112E8">
        <w:t>M</w:t>
      </w:r>
      <w:r>
        <w:t>55</w:t>
      </w:r>
      <w:r w:rsidRPr="009112E8">
        <w:t xml:space="preserve"> – </w:t>
      </w:r>
      <w:r>
        <w:t xml:space="preserve">po vytrumfování dvakrát </w:t>
      </w:r>
      <w:proofErr w:type="spellStart"/>
      <w:r>
        <w:t>snapnout</w:t>
      </w:r>
      <w:proofErr w:type="spellEnd"/>
      <w:r>
        <w:t xml:space="preserve"> srdce, král kárový je vstupem</w:t>
      </w:r>
    </w:p>
    <w:p w:rsidR="009E7C6F" w:rsidRPr="009112E8" w:rsidRDefault="009E7C6F" w:rsidP="001759C3">
      <w:pPr>
        <w:pStyle w:val="HabraOdrazky"/>
      </w:pPr>
      <w:r w:rsidRPr="009112E8">
        <w:t>M</w:t>
      </w:r>
      <w:r>
        <w:t>56</w:t>
      </w:r>
      <w:r w:rsidRPr="009112E8">
        <w:t xml:space="preserve"> – </w:t>
      </w:r>
      <w:r>
        <w:t xml:space="preserve">okamžitě vzít (hrozí přechod na trumfy) a začít hrát kára, aby bylo možno </w:t>
      </w:r>
      <w:proofErr w:type="spellStart"/>
      <w:r>
        <w:t>snapnout</w:t>
      </w:r>
      <w:proofErr w:type="spellEnd"/>
    </w:p>
    <w:p w:rsidR="009E7C6F" w:rsidRPr="009112E8" w:rsidRDefault="009E7C6F" w:rsidP="001759C3">
      <w:pPr>
        <w:pStyle w:val="HabraOdrazky"/>
      </w:pPr>
      <w:r w:rsidRPr="009112E8">
        <w:t>M</w:t>
      </w:r>
      <w:r>
        <w:t>57</w:t>
      </w:r>
      <w:r w:rsidRPr="009112E8">
        <w:t xml:space="preserve"> – </w:t>
      </w:r>
      <w:r>
        <w:t xml:space="preserve">na </w:t>
      </w:r>
      <w:proofErr w:type="spellStart"/>
      <w:r>
        <w:t>snap</w:t>
      </w:r>
      <w:proofErr w:type="spellEnd"/>
      <w:r>
        <w:t xml:space="preserve"> trefový, tedy </w:t>
      </w:r>
      <w:proofErr w:type="spellStart"/>
      <w:r>
        <w:t>nevytrumfovávat</w:t>
      </w:r>
      <w:proofErr w:type="spellEnd"/>
    </w:p>
    <w:p w:rsidR="009E7C6F" w:rsidRPr="009112E8" w:rsidRDefault="009E7C6F" w:rsidP="001759C3">
      <w:pPr>
        <w:pStyle w:val="HabraOdrazky"/>
      </w:pPr>
      <w:r w:rsidRPr="009112E8">
        <w:t>M</w:t>
      </w:r>
      <w:r>
        <w:t>58</w:t>
      </w:r>
      <w:r w:rsidRPr="009112E8">
        <w:t xml:space="preserve"> – </w:t>
      </w:r>
      <w:r>
        <w:t>vzít hned, vytrumfovat, rozehrát kára a zahodit na ně jeden ztrátový zdvih</w:t>
      </w:r>
    </w:p>
    <w:p w:rsidR="009E7C6F" w:rsidRPr="009112E8" w:rsidRDefault="009E7C6F" w:rsidP="001759C3">
      <w:pPr>
        <w:pStyle w:val="HabraOdrazky"/>
      </w:pPr>
      <w:r w:rsidRPr="009112E8">
        <w:t>M</w:t>
      </w:r>
      <w:r>
        <w:t>59</w:t>
      </w:r>
      <w:r w:rsidRPr="009112E8">
        <w:t xml:space="preserve"> – </w:t>
      </w:r>
      <w:r>
        <w:t>dvakrát se skrčit v </w:t>
      </w:r>
      <w:proofErr w:type="spellStart"/>
      <w:r>
        <w:t>trefech</w:t>
      </w:r>
      <w:proofErr w:type="spellEnd"/>
      <w:r>
        <w:t>, aby je bylo možno odehrát</w:t>
      </w:r>
    </w:p>
    <w:p w:rsidR="009E7C6F" w:rsidRDefault="009E7C6F" w:rsidP="001759C3">
      <w:pPr>
        <w:pStyle w:val="HabraOdrazky"/>
      </w:pPr>
      <w:r w:rsidRPr="009112E8">
        <w:t>M</w:t>
      </w:r>
      <w:r>
        <w:t>60</w:t>
      </w:r>
      <w:r w:rsidRPr="009112E8">
        <w:t xml:space="preserve"> – </w:t>
      </w:r>
      <w:r>
        <w:t>odtrumfovat, odehrát trefy a káro</w:t>
      </w:r>
    </w:p>
    <w:p w:rsidR="009E7C6F" w:rsidRPr="009E7C6F" w:rsidRDefault="009E7C6F" w:rsidP="009E7C6F">
      <w:pPr>
        <w:pStyle w:val="HabraNadpisLekce"/>
      </w:pPr>
      <w:bookmarkStart w:id="102" w:name="_Toc173737448"/>
      <w:bookmarkStart w:id="103" w:name="_Toc173740782"/>
      <w:bookmarkStart w:id="104" w:name="_Toc173741290"/>
      <w:bookmarkStart w:id="105" w:name="_Toc182458870"/>
      <w:bookmarkStart w:id="106" w:name="_Toc272699128"/>
      <w:r w:rsidRPr="009E7C6F">
        <w:lastRenderedPageBreak/>
        <w:t>Algoritmus bilancování a bilancování v BT</w:t>
      </w:r>
      <w:bookmarkEnd w:id="102"/>
      <w:bookmarkEnd w:id="103"/>
      <w:bookmarkEnd w:id="104"/>
      <w:bookmarkEnd w:id="105"/>
      <w:bookmarkEnd w:id="106"/>
    </w:p>
    <w:p w:rsidR="009E7C6F" w:rsidRDefault="009E7C6F" w:rsidP="009E7C6F">
      <w:pPr>
        <w:pStyle w:val="HabraText"/>
      </w:pPr>
      <w:r w:rsidRPr="00B47CA2">
        <w:t>Zásada bilancování</w:t>
      </w:r>
      <w:r>
        <w:t xml:space="preserve"> – je základní zásadou dražby. Krátce ji můžeme zformulovat takto: </w:t>
      </w:r>
      <w:r w:rsidRPr="00B47CA2">
        <w:t>To, co je draženo, je podloženo silou listu.</w:t>
      </w:r>
    </w:p>
    <w:p w:rsidR="009E7C6F" w:rsidRPr="00E167B4" w:rsidRDefault="009E7C6F" w:rsidP="009E7C6F">
      <w:pPr>
        <w:pStyle w:val="HabraPodnadpis"/>
      </w:pPr>
      <w:r w:rsidRPr="00E167B4">
        <w:t>Figurové zdvihy</w:t>
      </w:r>
    </w:p>
    <w:p w:rsidR="009E7C6F" w:rsidRDefault="009E7C6F" w:rsidP="009E7C6F">
      <w:pPr>
        <w:pStyle w:val="HabraText"/>
      </w:pPr>
      <w:r>
        <w:t xml:space="preserve">Nejprostší metodou určení figurové síly je metoda bodová </w:t>
      </w:r>
      <w:proofErr w:type="spellStart"/>
      <w:r>
        <w:t>Miltona</w:t>
      </w:r>
      <w:proofErr w:type="spellEnd"/>
      <w:r>
        <w:t xml:space="preserve"> </w:t>
      </w:r>
      <w:proofErr w:type="spellStart"/>
      <w:r>
        <w:t>Worka</w:t>
      </w:r>
      <w:proofErr w:type="spellEnd"/>
      <w:r>
        <w:t xml:space="preserve"> (eso=4 body, král=3 body, dáma=2 body, kluk=1 bod). Součet bodů v jedné barvě je zárukou tří figurových zdvihů.</w:t>
      </w:r>
    </w:p>
    <w:p w:rsidR="009E7C6F" w:rsidRPr="00E167B4" w:rsidRDefault="009E7C6F" w:rsidP="009E7C6F">
      <w:pPr>
        <w:pStyle w:val="HabraPodnadpis"/>
      </w:pPr>
      <w:r w:rsidRPr="00E167B4">
        <w:t>Zdvihy na malé karty (</w:t>
      </w:r>
      <w:proofErr w:type="spellStart"/>
      <w:r w:rsidRPr="00E167B4">
        <w:t>blotky</w:t>
      </w:r>
      <w:proofErr w:type="spellEnd"/>
      <w:r w:rsidRPr="00E167B4">
        <w:t>)</w:t>
      </w:r>
    </w:p>
    <w:p w:rsidR="009E7C6F" w:rsidRPr="00923B81" w:rsidRDefault="009E7C6F" w:rsidP="009E7C6F">
      <w:pPr>
        <w:pStyle w:val="HabraText"/>
      </w:pPr>
      <w:r>
        <w:t xml:space="preserve">Jsou to zdvihy získané díky tomu, že protivníci již nemají karty v této barvě. Abychom dosáhli zdvihů na malé karty, musí být tato barva </w:t>
      </w:r>
      <w:proofErr w:type="gramStart"/>
      <w:r>
        <w:t>nejméně 4-</w:t>
      </w:r>
      <w:proofErr w:type="spellStart"/>
      <w:r>
        <w:t>listá</w:t>
      </w:r>
      <w:proofErr w:type="spellEnd"/>
      <w:proofErr w:type="gramEnd"/>
      <w:r>
        <w:t xml:space="preserve"> a musí být včas odehrány zdvihy na figury. Když z dražby víme, že máme shodu v barvě (dohromady s partnerem osm karet), pak funguje pravidlo: </w:t>
      </w:r>
      <w:proofErr w:type="spellStart"/>
      <w:r w:rsidRPr="00B47CA2">
        <w:t>Sfitovaná</w:t>
      </w:r>
      <w:proofErr w:type="spellEnd"/>
      <w:r w:rsidRPr="00B47CA2">
        <w:t xml:space="preserve"> délka má tolik zdvihů na malé karty, kolik jich je </w:t>
      </w:r>
      <w:proofErr w:type="gramStart"/>
      <w:r w:rsidRPr="00B47CA2">
        <w:t>nad 3-list</w:t>
      </w:r>
      <w:proofErr w:type="gramEnd"/>
      <w:r w:rsidRPr="00B47CA2">
        <w:t>.</w:t>
      </w:r>
    </w:p>
    <w:p w:rsidR="009E7C6F" w:rsidRDefault="009E7C6F" w:rsidP="009E7C6F">
      <w:pPr>
        <w:pStyle w:val="HabraText"/>
      </w:pPr>
      <w:r>
        <w:t xml:space="preserve">Při zahájení licitace ještě nevíme, jestli naše délka bude </w:t>
      </w:r>
      <w:proofErr w:type="spellStart"/>
      <w:r>
        <w:t>sfitována</w:t>
      </w:r>
      <w:proofErr w:type="spellEnd"/>
      <w:r>
        <w:t>, ale potenciální síla listu opřená o dlouhou barvu je vyšší než rovnovážná rozloha.</w:t>
      </w:r>
    </w:p>
    <w:p w:rsidR="009E7C6F" w:rsidRDefault="009E7C6F" w:rsidP="009E7C6F">
      <w:pPr>
        <w:pStyle w:val="HabraPodnadpis"/>
      </w:pPr>
      <w:proofErr w:type="spellStart"/>
      <w:r w:rsidRPr="006F5319">
        <w:t>Snapy</w:t>
      </w:r>
      <w:proofErr w:type="spellEnd"/>
    </w:p>
    <w:p w:rsidR="009E7C6F" w:rsidRDefault="009E7C6F" w:rsidP="009E7C6F">
      <w:pPr>
        <w:pStyle w:val="HabraText"/>
      </w:pPr>
      <w:r>
        <w:t xml:space="preserve">Definice pravidla na počet </w:t>
      </w:r>
      <w:proofErr w:type="spellStart"/>
      <w:r>
        <w:t>snapů</w:t>
      </w:r>
      <w:proofErr w:type="spellEnd"/>
      <w:r>
        <w:t xml:space="preserve"> je velmi obtížná. Proto musíme při silně </w:t>
      </w:r>
      <w:proofErr w:type="spellStart"/>
      <w:r>
        <w:t>rozlohových</w:t>
      </w:r>
      <w:proofErr w:type="spellEnd"/>
      <w:r>
        <w:t xml:space="preserve"> kartách zapojit svou představivost. Ve svých úvahách věnujeme pozornost především:</w:t>
      </w:r>
    </w:p>
    <w:p w:rsidR="009E7C6F" w:rsidRDefault="009E7C6F" w:rsidP="001759C3">
      <w:pPr>
        <w:pStyle w:val="HabraOdrazky"/>
      </w:pPr>
      <w:r>
        <w:t xml:space="preserve">jestli máme čím </w:t>
      </w:r>
      <w:proofErr w:type="spellStart"/>
      <w:r>
        <w:t>snapovat</w:t>
      </w:r>
      <w:proofErr w:type="spellEnd"/>
      <w:r>
        <w:t>. To znamená, jestli budeš mít trumfy po početí vytrumfování a také komunikaci s partnerem.</w:t>
      </w:r>
    </w:p>
    <w:p w:rsidR="009E7C6F" w:rsidRDefault="009E7C6F" w:rsidP="001759C3">
      <w:pPr>
        <w:pStyle w:val="HabraOdrazky"/>
      </w:pPr>
      <w:r>
        <w:t xml:space="preserve">jestli bude co </w:t>
      </w:r>
      <w:proofErr w:type="spellStart"/>
      <w:r>
        <w:t>snapovat</w:t>
      </w:r>
      <w:proofErr w:type="spellEnd"/>
      <w:r>
        <w:t>. Je také možná symetrická sloha dubl proti dublu apod.</w:t>
      </w:r>
    </w:p>
    <w:p w:rsidR="009E7C6F" w:rsidRDefault="009E7C6F" w:rsidP="001759C3">
      <w:pPr>
        <w:pStyle w:val="HabraOdrazky"/>
      </w:pPr>
      <w:r>
        <w:t xml:space="preserve">jestli se nestřetává krátkost s figurami. Když má partner v barvě singlu </w:t>
      </w:r>
      <w:proofErr w:type="gramStart"/>
      <w:r>
        <w:t>např. K,Q,J.</w:t>
      </w:r>
      <w:proofErr w:type="gramEnd"/>
    </w:p>
    <w:p w:rsidR="009E7C6F" w:rsidRDefault="009E7C6F" w:rsidP="009E7C6F">
      <w:pPr>
        <w:pStyle w:val="HabraText"/>
      </w:pPr>
      <w:r>
        <w:t xml:space="preserve">Metoda bilancování listu, kterou ti nabízíme, v sobě zahrnuje vše, co bylo jmenováno – body za figury, za délku, za seskupování, za </w:t>
      </w:r>
      <w:proofErr w:type="spellStart"/>
      <w:r>
        <w:t>snapy</w:t>
      </w:r>
      <w:proofErr w:type="spellEnd"/>
      <w:r>
        <w:t>.</w:t>
      </w:r>
    </w:p>
    <w:p w:rsidR="009E7C6F" w:rsidRPr="006F5319" w:rsidRDefault="009E7C6F" w:rsidP="009E7C6F">
      <w:pPr>
        <w:pStyle w:val="HabraPodnadpis"/>
      </w:pPr>
      <w:r w:rsidRPr="006F5319">
        <w:t>Algoritmus bilancování</w:t>
      </w:r>
    </w:p>
    <w:p w:rsidR="009E7C6F" w:rsidRDefault="009E7C6F" w:rsidP="009E7C6F">
      <w:pPr>
        <w:pStyle w:val="HabraText"/>
      </w:pPr>
      <w:r>
        <w:t>Pro některé to bude pouze připomenutí, pro jiné odhalení.</w:t>
      </w:r>
    </w:p>
    <w:p w:rsidR="009E7C6F" w:rsidRDefault="009E7C6F" w:rsidP="009E7C6F">
      <w:pPr>
        <w:pStyle w:val="HabraPodnadpis"/>
      </w:pPr>
      <w:r>
        <w:t>Body za figury (PC)</w:t>
      </w:r>
    </w:p>
    <w:p w:rsidR="009E7C6F" w:rsidRDefault="009E7C6F" w:rsidP="009E7C6F">
      <w:pPr>
        <w:pStyle w:val="HabraText"/>
      </w:pPr>
      <w:r>
        <w:t>eso</w:t>
      </w:r>
      <w:r>
        <w:tab/>
        <w:t>4PC</w:t>
      </w:r>
    </w:p>
    <w:p w:rsidR="009E7C6F" w:rsidRDefault="009E7C6F" w:rsidP="009E7C6F">
      <w:pPr>
        <w:pStyle w:val="HabraText"/>
      </w:pPr>
      <w:r>
        <w:t>král</w:t>
      </w:r>
      <w:r>
        <w:tab/>
        <w:t>3PC</w:t>
      </w:r>
    </w:p>
    <w:p w:rsidR="009E7C6F" w:rsidRDefault="009E7C6F" w:rsidP="009E7C6F">
      <w:pPr>
        <w:pStyle w:val="HabraText"/>
      </w:pPr>
      <w:r>
        <w:t>dáma</w:t>
      </w:r>
      <w:r>
        <w:tab/>
        <w:t>2PC</w:t>
      </w:r>
    </w:p>
    <w:p w:rsidR="009E7C6F" w:rsidRDefault="009E7C6F" w:rsidP="009E7C6F">
      <w:pPr>
        <w:pStyle w:val="HabraText"/>
      </w:pPr>
      <w:r>
        <w:t>kluk</w:t>
      </w:r>
      <w:r>
        <w:tab/>
        <w:t>1PC</w:t>
      </w:r>
    </w:p>
    <w:p w:rsidR="009E7C6F" w:rsidRDefault="009E7C6F" w:rsidP="009E7C6F">
      <w:pPr>
        <w:pStyle w:val="HabraPodnadpis"/>
      </w:pPr>
      <w:r>
        <w:t>Body za délku (PD)</w:t>
      </w:r>
    </w:p>
    <w:p w:rsidR="009E7C6F" w:rsidRDefault="009E7C6F" w:rsidP="009E7C6F">
      <w:pPr>
        <w:pStyle w:val="HabraText"/>
      </w:pPr>
      <w:proofErr w:type="gramStart"/>
      <w:r>
        <w:t>5-list</w:t>
      </w:r>
      <w:proofErr w:type="gramEnd"/>
      <w:r>
        <w:tab/>
        <w:t>1PD</w:t>
      </w:r>
    </w:p>
    <w:p w:rsidR="009E7C6F" w:rsidRDefault="009E7C6F" w:rsidP="009E7C6F">
      <w:pPr>
        <w:pStyle w:val="HabraText"/>
      </w:pPr>
      <w:proofErr w:type="gramStart"/>
      <w:r>
        <w:t>6-list</w:t>
      </w:r>
      <w:proofErr w:type="gramEnd"/>
      <w:r>
        <w:tab/>
        <w:t>2PD</w:t>
      </w:r>
    </w:p>
    <w:p w:rsidR="009E7C6F" w:rsidRDefault="009E7C6F" w:rsidP="009E7C6F">
      <w:pPr>
        <w:pStyle w:val="HabraText"/>
      </w:pPr>
      <w:proofErr w:type="gramStart"/>
      <w:r>
        <w:t>7-list</w:t>
      </w:r>
      <w:proofErr w:type="gramEnd"/>
      <w:r>
        <w:tab/>
        <w:t>3PD</w:t>
      </w:r>
    </w:p>
    <w:p w:rsidR="009E7C6F" w:rsidRDefault="009E7C6F" w:rsidP="009E7C6F">
      <w:pPr>
        <w:pStyle w:val="HabraPodnadpis"/>
      </w:pPr>
      <w:r>
        <w:t>Body za krátké barvy (PK – uplatňují se, když je objeven fit v nějaké barvě)</w:t>
      </w:r>
    </w:p>
    <w:p w:rsidR="009E7C6F" w:rsidRDefault="009E7C6F" w:rsidP="009E7C6F">
      <w:pPr>
        <w:pStyle w:val="HabraText"/>
      </w:pPr>
      <w:proofErr w:type="spellStart"/>
      <w:r>
        <w:t>šikena</w:t>
      </w:r>
      <w:proofErr w:type="spellEnd"/>
      <w:r>
        <w:tab/>
        <w:t>3PK</w:t>
      </w:r>
    </w:p>
    <w:p w:rsidR="009E7C6F" w:rsidRDefault="009E7C6F" w:rsidP="009E7C6F">
      <w:pPr>
        <w:pStyle w:val="HabraText"/>
      </w:pPr>
      <w:r>
        <w:t>singl</w:t>
      </w:r>
      <w:r>
        <w:tab/>
        <w:t>2PK</w:t>
      </w:r>
    </w:p>
    <w:p w:rsidR="009E7C6F" w:rsidRDefault="009E7C6F" w:rsidP="009E7C6F">
      <w:pPr>
        <w:pStyle w:val="HabraText"/>
      </w:pPr>
      <w:r>
        <w:t>dubl</w:t>
      </w:r>
      <w:r>
        <w:tab/>
        <w:t>1PK</w:t>
      </w:r>
    </w:p>
    <w:p w:rsidR="009E7C6F" w:rsidRDefault="009E7C6F" w:rsidP="009E7C6F">
      <w:pPr>
        <w:pStyle w:val="HabraPodnadpis"/>
      </w:pPr>
      <w:r>
        <w:t xml:space="preserve">Body za </w:t>
      </w:r>
      <w:proofErr w:type="spellStart"/>
      <w:r>
        <w:t>sfitování</w:t>
      </w:r>
      <w:proofErr w:type="spellEnd"/>
      <w:r>
        <w:t xml:space="preserve"> (PS)</w:t>
      </w:r>
    </w:p>
    <w:p w:rsidR="009E7C6F" w:rsidRDefault="009E7C6F" w:rsidP="009E7C6F">
      <w:pPr>
        <w:pStyle w:val="HabraText"/>
      </w:pPr>
      <w:r>
        <w:t xml:space="preserve">Za devátou a každou další kartu v barvě </w:t>
      </w:r>
      <w:proofErr w:type="spellStart"/>
      <w:r>
        <w:t>fitu</w:t>
      </w:r>
      <w:proofErr w:type="spellEnd"/>
      <w:r>
        <w:t xml:space="preserve"> po jednom bodu.</w:t>
      </w:r>
    </w:p>
    <w:p w:rsidR="009E7C6F" w:rsidRDefault="009E7C6F" w:rsidP="009E7C6F">
      <w:pPr>
        <w:pStyle w:val="HabraText"/>
      </w:pPr>
      <w:r>
        <w:t xml:space="preserve">Extra body si můžeme přidat za pěknou kartu, za vlastnictví mnoha rychlých zdvihů (esa, králové), za vysoké </w:t>
      </w:r>
      <w:proofErr w:type="spellStart"/>
      <w:r>
        <w:t>blotky</w:t>
      </w:r>
      <w:proofErr w:type="spellEnd"/>
      <w:r>
        <w:t xml:space="preserve"> – desítky, devítky, konečně za lokalizaci figur.</w:t>
      </w:r>
    </w:p>
    <w:p w:rsidR="009E7C6F" w:rsidRDefault="009E7C6F" w:rsidP="009E7C6F">
      <w:pPr>
        <w:pStyle w:val="HabraPodnadpis"/>
      </w:pPr>
      <w:r>
        <w:t>Požadovaný počet bodů pro hru:</w:t>
      </w:r>
    </w:p>
    <w:p w:rsidR="009E7C6F" w:rsidRDefault="009E7C6F" w:rsidP="009E7C6F">
      <w:pPr>
        <w:pStyle w:val="HabraText"/>
      </w:pPr>
      <w:r>
        <w:t>3BT</w:t>
      </w:r>
      <w:r>
        <w:tab/>
      </w:r>
      <w:r>
        <w:tab/>
        <w:t>25 bodů (PC + PD)</w:t>
      </w:r>
    </w:p>
    <w:p w:rsidR="009E7C6F" w:rsidRDefault="009E7C6F" w:rsidP="009E7C6F">
      <w:pPr>
        <w:pStyle w:val="HabraText"/>
      </w:pPr>
      <w:r>
        <w:t>4 v drahé</w:t>
      </w:r>
      <w:r>
        <w:tab/>
        <w:t>26 bodů (PC + PK + PS)</w:t>
      </w:r>
    </w:p>
    <w:p w:rsidR="009E7C6F" w:rsidRDefault="009E7C6F" w:rsidP="009E7C6F">
      <w:pPr>
        <w:pStyle w:val="HabraText"/>
      </w:pPr>
      <w:r>
        <w:t>5 v levné</w:t>
      </w:r>
      <w:r>
        <w:tab/>
        <w:t>29 bodů (PC + PK + PS)</w:t>
      </w:r>
    </w:p>
    <w:p w:rsidR="009E7C6F" w:rsidRDefault="009E7C6F" w:rsidP="009E7C6F">
      <w:pPr>
        <w:pStyle w:val="HabraText"/>
      </w:pPr>
      <w:r>
        <w:t xml:space="preserve">malý </w:t>
      </w:r>
      <w:proofErr w:type="spellStart"/>
      <w:r>
        <w:t>slem</w:t>
      </w:r>
      <w:proofErr w:type="spellEnd"/>
      <w:r>
        <w:tab/>
        <w:t>33 bodů</w:t>
      </w:r>
    </w:p>
    <w:p w:rsidR="009E7C6F" w:rsidRDefault="009E7C6F" w:rsidP="009E7C6F">
      <w:pPr>
        <w:pStyle w:val="HabraText"/>
      </w:pPr>
      <w:r>
        <w:t xml:space="preserve">velký </w:t>
      </w:r>
      <w:proofErr w:type="spellStart"/>
      <w:r>
        <w:t>slem</w:t>
      </w:r>
      <w:proofErr w:type="spellEnd"/>
      <w:r>
        <w:tab/>
        <w:t>37 bodů</w:t>
      </w:r>
    </w:p>
    <w:p w:rsidR="009E7C6F" w:rsidRDefault="009E7C6F" w:rsidP="009E7C6F">
      <w:pPr>
        <w:pStyle w:val="HabraText"/>
      </w:pPr>
      <w:r>
        <w:lastRenderedPageBreak/>
        <w:t>Výše uvedený algoritmus je pouze výchozí bod pro plastickou bilanci (</w:t>
      </w:r>
      <w:proofErr w:type="spellStart"/>
      <w:r>
        <w:t>plastic</w:t>
      </w:r>
      <w:proofErr w:type="spellEnd"/>
      <w:r>
        <w:t xml:space="preserve"> </w:t>
      </w:r>
      <w:proofErr w:type="spellStart"/>
      <w:r>
        <w:t>valuation</w:t>
      </w:r>
      <w:proofErr w:type="spellEnd"/>
      <w:r>
        <w:t xml:space="preserve">). Pamatuj si, že umění ocenění společné síly listu je schopnost využití informací z průběhu dražby a ta rozhoduje o úspěchu v bridži. Ne nějaký geniální licitační systém, ale právě schopnost ocenit list bude mít zásadní vliv na úspěch ve tvé bridžové kariéře. Umění ocenit list, například fakt, že v daném rozdání má srdcová dáma stejnou sílu jako eso a v jiném stejnou jako „nic“, svědčí o třídě hráče. Měj na zřeteli, že síla konkrétní figury či </w:t>
      </w:r>
      <w:proofErr w:type="spellStart"/>
      <w:r>
        <w:t>blotky</w:t>
      </w:r>
      <w:proofErr w:type="spellEnd"/>
      <w:r>
        <w:t xml:space="preserve"> se někdy diametrálně mění v průběhu dražby. Nestačí tedy mechanicky sečíst body za figury a rozlohu, abychom provedli bilanci skutečného listu, když to nejsou stálé hodnoty. </w:t>
      </w:r>
    </w:p>
    <w:p w:rsidR="009E7C6F" w:rsidRPr="00B47CA2" w:rsidRDefault="009E7C6F" w:rsidP="009E7C6F">
      <w:pPr>
        <w:pStyle w:val="HabraText"/>
      </w:pPr>
      <w:r w:rsidRPr="00B47CA2">
        <w:t>Sílu svého listu musíme ověřovat po každém kole dražby.</w:t>
      </w:r>
    </w:p>
    <w:p w:rsidR="009E7C6F" w:rsidRPr="006F5319" w:rsidRDefault="009E7C6F" w:rsidP="009E7C6F">
      <w:pPr>
        <w:pStyle w:val="HabraText"/>
      </w:pPr>
      <w:r w:rsidRPr="006F5319">
        <w:t xml:space="preserve">Bilancování </w:t>
      </w:r>
      <w:r w:rsidRPr="00FB0E03">
        <w:t>zahájení</w:t>
      </w:r>
    </w:p>
    <w:p w:rsidR="009E7C6F" w:rsidRDefault="009E7C6F" w:rsidP="009E7C6F">
      <w:pPr>
        <w:pStyle w:val="HabraText"/>
      </w:pPr>
      <w:r w:rsidRPr="00B47CA2">
        <w:t>U rovnovážných listů</w:t>
      </w:r>
      <w:r>
        <w:t xml:space="preserve"> (4-3-3-3, 4-4-3-2) počítáme především PC. Dostačující počet bodů ke hře je 25PC.</w:t>
      </w:r>
    </w:p>
    <w:p w:rsidR="009E7C6F" w:rsidRDefault="009E7C6F" w:rsidP="009E7C6F">
      <w:pPr>
        <w:pStyle w:val="HabraText"/>
      </w:pPr>
      <w:r>
        <w:t xml:space="preserve">Jestliže hraješ 3BT, můžeš v průběhu svých devíti zdvihů odevzdat soupeřům čtyři a tedy využít několika šancí na některé manévry. Zcela jinak vypadá situace u </w:t>
      </w:r>
      <w:proofErr w:type="spellStart"/>
      <w:r>
        <w:t>slemů</w:t>
      </w:r>
      <w:proofErr w:type="spellEnd"/>
      <w:r>
        <w:t xml:space="preserve">. Tady musí být bilancování precizní. Neměli bychom příliš pomáhat soupeřům. V tak dobře dotovaných hrách udělají všechno, aby ho porazili. Možnosti speciálních zahrání jsou tehdy silně omezeny, zvláště u malého </w:t>
      </w:r>
      <w:proofErr w:type="spellStart"/>
      <w:r>
        <w:t>beztrumfového</w:t>
      </w:r>
      <w:proofErr w:type="spellEnd"/>
      <w:r>
        <w:t xml:space="preserve"> </w:t>
      </w:r>
      <w:proofErr w:type="spellStart"/>
      <w:r>
        <w:t>slemu</w:t>
      </w:r>
      <w:proofErr w:type="spellEnd"/>
      <w:r>
        <w:t xml:space="preserve">. </w:t>
      </w:r>
      <w:r w:rsidRPr="00997577">
        <w:t xml:space="preserve">Na malý </w:t>
      </w:r>
      <w:proofErr w:type="spellStart"/>
      <w:r w:rsidRPr="00997577">
        <w:t>slem</w:t>
      </w:r>
      <w:proofErr w:type="spellEnd"/>
      <w:r w:rsidRPr="00997577">
        <w:t xml:space="preserve"> v typicky </w:t>
      </w:r>
      <w:proofErr w:type="spellStart"/>
      <w:r w:rsidRPr="00997577">
        <w:t>beztrumfových</w:t>
      </w:r>
      <w:proofErr w:type="spellEnd"/>
      <w:r w:rsidRPr="00997577">
        <w:t xml:space="preserve"> rozlohách je potřeba 33PC.</w:t>
      </w:r>
      <w:r>
        <w:t xml:space="preserve"> Při </w:t>
      </w:r>
      <w:proofErr w:type="spellStart"/>
      <w:r>
        <w:t>slemové</w:t>
      </w:r>
      <w:proofErr w:type="spellEnd"/>
      <w:r>
        <w:t xml:space="preserve"> dražbě je potřeba věnovat pozornost prověřování lokalizace figur v dlouhých barvách.</w:t>
      </w:r>
    </w:p>
    <w:p w:rsidR="009E7C6F" w:rsidRDefault="009E7C6F" w:rsidP="009E7C6F">
      <w:pPr>
        <w:pStyle w:val="HabraText"/>
      </w:pPr>
      <w:r>
        <w:t xml:space="preserve">Jestliže sílu 25PC můžeme považovat za dostačující k hlášce 3BT, pak síla 33PC při </w:t>
      </w:r>
      <w:proofErr w:type="spellStart"/>
      <w:r>
        <w:t>slemové</w:t>
      </w:r>
      <w:proofErr w:type="spellEnd"/>
      <w:r>
        <w:t xml:space="preserve"> dražbě je jen orientačním bodem a je nutno jej v co nejvyšší míře prověřovat. </w:t>
      </w:r>
    </w:p>
    <w:p w:rsidR="009E7C6F" w:rsidRDefault="009E7C6F" w:rsidP="009E7C6F">
      <w:pPr>
        <w:pStyle w:val="HabraText"/>
      </w:pPr>
      <w:r w:rsidRPr="00B47CA2">
        <w:t>Při zahájení v barvě</w:t>
      </w:r>
      <w:r>
        <w:t xml:space="preserve"> počítáme body za figury a také body za délku (PD) – za pátou a každou další </w:t>
      </w:r>
      <w:proofErr w:type="spellStart"/>
      <w:r>
        <w:t>blotku</w:t>
      </w:r>
      <w:proofErr w:type="spellEnd"/>
      <w:r>
        <w:t xml:space="preserve"> jeden bod. Třináct bodů opravňuje k zahájení dražby. Barevná zahájení jsou obvykle založena na 5+listu, který je často hlavním zdrojem zdvihů na </w:t>
      </w:r>
      <w:proofErr w:type="spellStart"/>
      <w:r>
        <w:t>blotky</w:t>
      </w:r>
      <w:proofErr w:type="spellEnd"/>
      <w:r>
        <w:t>. Když je list orientován výrazně barevně (je nevhodný pro hru v BT), je zvlášť důležité správně ocenit lokalizaci figur. Podívejme se na tento výjimečný list:</w:t>
      </w:r>
    </w:p>
    <w:p w:rsidR="009E7C6F" w:rsidRDefault="009E7C6F" w:rsidP="001759C3">
      <w:pPr>
        <w:pStyle w:val="HabraDrazba"/>
      </w:pPr>
      <w:proofErr w:type="gramStart"/>
      <w:r>
        <w:t>A,K,Q,J,x</w:t>
      </w:r>
      <w:r>
        <w:tab/>
        <w:t>A,K,Q,J,x</w:t>
      </w:r>
      <w:r>
        <w:tab/>
        <w:t>x,x</w:t>
      </w:r>
      <w:r>
        <w:tab/>
        <w:t>x</w:t>
      </w:r>
      <w:proofErr w:type="gramEnd"/>
    </w:p>
    <w:p w:rsidR="009E7C6F" w:rsidRDefault="009E7C6F" w:rsidP="009E7C6F">
      <w:pPr>
        <w:pStyle w:val="HabraText"/>
      </w:pPr>
      <w:r>
        <w:t xml:space="preserve">Máme jen 20 PC a zbytek síly je tvořen délkami a výbornou lokalizací figur. Podaří-li se nám tedy </w:t>
      </w:r>
      <w:proofErr w:type="spellStart"/>
      <w:r>
        <w:t>sfitovat</w:t>
      </w:r>
      <w:proofErr w:type="spellEnd"/>
      <w:r>
        <w:t xml:space="preserve"> jednu z našich délek nebo najdeme u partnera v obou po dublu, pak můžeme věřit velmi silně ve hru v drahé barvě. Je zde těžké, používáme-li náš algoritmus bilancování, dostat se k 27 bodům nutným ke splnění hry. V takových případech je lepší spočítat ztrátové zdvihy. Neobvyklá SÍLA tohoto listu bude charakterizována bočními krátkými barvami (nedovoluje protivníkům vzít více než tři zdvihy v levných barvách). Kdybychom délky rozdělili, např.:</w:t>
      </w:r>
    </w:p>
    <w:p w:rsidR="009E7C6F" w:rsidRDefault="009E7C6F" w:rsidP="001759C3">
      <w:pPr>
        <w:pStyle w:val="HabraDrazba"/>
      </w:pPr>
      <w:proofErr w:type="gramStart"/>
      <w:r>
        <w:t>A,K,Q,J,x</w:t>
      </w:r>
      <w:r>
        <w:tab/>
        <w:t>x,x</w:t>
      </w:r>
      <w:r>
        <w:tab/>
        <w:t>x,x,x</w:t>
      </w:r>
      <w:r>
        <w:tab/>
        <w:t>x,x,x</w:t>
      </w:r>
      <w:proofErr w:type="gramEnd"/>
    </w:p>
    <w:p w:rsidR="009E7C6F" w:rsidRDefault="009E7C6F" w:rsidP="001759C3">
      <w:pPr>
        <w:pStyle w:val="HabraDrazba"/>
      </w:pPr>
      <w:proofErr w:type="gramStart"/>
      <w:r>
        <w:t>x,x</w:t>
      </w:r>
      <w:r>
        <w:tab/>
        <w:t>A,K,Q,J,x</w:t>
      </w:r>
      <w:r>
        <w:tab/>
        <w:t>x,x,x</w:t>
      </w:r>
      <w:r>
        <w:tab/>
        <w:t>x,x,x</w:t>
      </w:r>
      <w:proofErr w:type="gramEnd"/>
    </w:p>
    <w:p w:rsidR="009E7C6F" w:rsidRDefault="009E7C6F" w:rsidP="009E7C6F">
      <w:pPr>
        <w:pStyle w:val="HabraText"/>
      </w:pPr>
      <w:r>
        <w:t>Máme 10 jistých zdvihů, ale až šest ztrátových – splníme jen jeden pik nebo jedno srdce.</w:t>
      </w:r>
    </w:p>
    <w:p w:rsidR="009E7C6F" w:rsidRDefault="009E7C6F" w:rsidP="009E7C6F">
      <w:pPr>
        <w:jc w:val="both"/>
        <w:rPr>
          <w:rStyle w:val="HabraLiteraturaChar"/>
        </w:rPr>
      </w:pPr>
      <w:r w:rsidRPr="00BF12CE">
        <w:rPr>
          <w:rStyle w:val="HabraLiteraturaChar"/>
        </w:rPr>
        <w:t xml:space="preserve">Literatura: W. </w:t>
      </w:r>
      <w:proofErr w:type="spellStart"/>
      <w:r w:rsidRPr="00BF12CE">
        <w:rPr>
          <w:rStyle w:val="HabraLiteraturaChar"/>
        </w:rPr>
        <w:t>Izdebski</w:t>
      </w:r>
      <w:proofErr w:type="spellEnd"/>
      <w:r w:rsidRPr="00BF12CE">
        <w:rPr>
          <w:rStyle w:val="HabraLiteraturaChar"/>
        </w:rPr>
        <w:t xml:space="preserve"> + O. </w:t>
      </w:r>
      <w:proofErr w:type="spellStart"/>
      <w:r w:rsidRPr="00BF12CE">
        <w:rPr>
          <w:rStyle w:val="HabraLiteraturaChar"/>
        </w:rPr>
        <w:t>Rodziewscz</w:t>
      </w:r>
      <w:proofErr w:type="spellEnd"/>
      <w:r w:rsidRPr="00BF12CE">
        <w:rPr>
          <w:rStyle w:val="HabraLiteraturaChar"/>
        </w:rPr>
        <w:t>-</w:t>
      </w:r>
      <w:proofErr w:type="spellStart"/>
      <w:r w:rsidRPr="00BF12CE">
        <w:rPr>
          <w:rStyle w:val="HabraLiteraturaChar"/>
        </w:rPr>
        <w:t>Bielewicz</w:t>
      </w:r>
      <w:proofErr w:type="spellEnd"/>
      <w:r w:rsidRPr="00BF12CE">
        <w:rPr>
          <w:rStyle w:val="HabraLiteraturaChar"/>
        </w:rPr>
        <w:tab/>
        <w:t>Moderní</w:t>
      </w:r>
      <w:r>
        <w:rPr>
          <w:rStyle w:val="HabraLiteraturaChar"/>
        </w:rPr>
        <w:t xml:space="preserve"> </w:t>
      </w:r>
      <w:r w:rsidRPr="00BF12CE">
        <w:rPr>
          <w:rStyle w:val="HabraLiteraturaChar"/>
        </w:rPr>
        <w:t>přirozená dražba</w:t>
      </w:r>
    </w:p>
    <w:p w:rsidR="009E7C6F" w:rsidRPr="009E7C6F" w:rsidRDefault="009E7C6F" w:rsidP="009E7C6F">
      <w:pPr>
        <w:pStyle w:val="HabraNadpisLekce"/>
      </w:pPr>
      <w:bookmarkStart w:id="107" w:name="_Toc173740783"/>
      <w:bookmarkStart w:id="108" w:name="_Toc173741291"/>
      <w:bookmarkStart w:id="109" w:name="_Toc182458871"/>
      <w:bookmarkStart w:id="110" w:name="_Toc272699129"/>
      <w:r w:rsidRPr="009E7C6F">
        <w:lastRenderedPageBreak/>
        <w:t>Barevné bilancování</w:t>
      </w:r>
      <w:bookmarkEnd w:id="107"/>
      <w:bookmarkEnd w:id="108"/>
      <w:bookmarkEnd w:id="109"/>
      <w:bookmarkEnd w:id="110"/>
    </w:p>
    <w:p w:rsidR="009E7C6F" w:rsidRDefault="009E7C6F" w:rsidP="001759C3">
      <w:pPr>
        <w:pStyle w:val="HabraDrazba"/>
      </w:pPr>
      <w:r>
        <w:t>1k</w:t>
      </w:r>
      <w:r>
        <w:tab/>
        <w:t>1s/1p/2t</w:t>
      </w:r>
    </w:p>
    <w:p w:rsidR="009E7C6F" w:rsidRDefault="009E7C6F" w:rsidP="009E7C6F">
      <w:pPr>
        <w:pStyle w:val="HabraText"/>
      </w:pPr>
      <w:r>
        <w:t>Když partner odpovídá druhou barvou, postupujeme stejně jako při zahájení dražby: přidáme PC a PD a ignorujeme PS.</w:t>
      </w:r>
    </w:p>
    <w:p w:rsidR="009E7C6F" w:rsidRDefault="009E7C6F" w:rsidP="009E7C6F">
      <w:pPr>
        <w:pStyle w:val="HabraPodnadpis"/>
      </w:pPr>
      <w:r>
        <w:t>Barevné bilancování</w:t>
      </w:r>
    </w:p>
    <w:p w:rsidR="009E7C6F" w:rsidRDefault="009E7C6F" w:rsidP="009E7C6F">
      <w:pPr>
        <w:pStyle w:val="HabraText"/>
      </w:pPr>
      <w:r>
        <w:t xml:space="preserve">Jakmile </w:t>
      </w:r>
      <w:proofErr w:type="spellStart"/>
      <w:r>
        <w:t>ushodníme</w:t>
      </w:r>
      <w:proofErr w:type="spellEnd"/>
      <w:r>
        <w:t xml:space="preserve"> partnerovu barvu, připočítáme si body za krátkosti:</w:t>
      </w:r>
    </w:p>
    <w:p w:rsidR="009E7C6F" w:rsidRDefault="009E7C6F" w:rsidP="009E7C6F">
      <w:pPr>
        <w:pStyle w:val="HabraText"/>
      </w:pPr>
      <w:r>
        <w:t>dubl</w:t>
      </w:r>
      <w:r>
        <w:tab/>
        <w:t>- 1 bod</w:t>
      </w:r>
    </w:p>
    <w:p w:rsidR="009E7C6F" w:rsidRDefault="009E7C6F" w:rsidP="009E7C6F">
      <w:pPr>
        <w:pStyle w:val="HabraText"/>
      </w:pPr>
      <w:r>
        <w:t>singl</w:t>
      </w:r>
      <w:r>
        <w:tab/>
        <w:t>- 2 body</w:t>
      </w:r>
    </w:p>
    <w:p w:rsidR="009E7C6F" w:rsidRDefault="009E7C6F" w:rsidP="009E7C6F">
      <w:pPr>
        <w:pStyle w:val="HabraText"/>
      </w:pPr>
      <w:proofErr w:type="spellStart"/>
      <w:r>
        <w:t>šikena</w:t>
      </w:r>
      <w:proofErr w:type="spellEnd"/>
      <w:r>
        <w:tab/>
        <w:t>- 3 body</w:t>
      </w:r>
    </w:p>
    <w:p w:rsidR="009E7C6F" w:rsidRPr="00997577" w:rsidRDefault="009E7C6F" w:rsidP="009E7C6F">
      <w:pPr>
        <w:pStyle w:val="HabraPodnadpis"/>
      </w:pPr>
      <w:r w:rsidRPr="00997577">
        <w:t>Příklad</w:t>
      </w:r>
    </w:p>
    <w:p w:rsidR="009E7C6F" w:rsidRDefault="009E7C6F" w:rsidP="006F149B">
      <w:pPr>
        <w:pStyle w:val="HabraText"/>
      </w:pPr>
      <w:r>
        <w:t>Partner zahájil 1p a my máme:</w:t>
      </w:r>
    </w:p>
    <w:p w:rsidR="009E7C6F" w:rsidRDefault="009E7C6F" w:rsidP="001759C3">
      <w:pPr>
        <w:pStyle w:val="HabraDrazba"/>
      </w:pPr>
      <w:proofErr w:type="gramStart"/>
      <w:r>
        <w:t>Q,10,7,6</w:t>
      </w:r>
      <w:proofErr w:type="gramEnd"/>
    </w:p>
    <w:p w:rsidR="009E7C6F" w:rsidRDefault="009E7C6F" w:rsidP="001759C3">
      <w:pPr>
        <w:pStyle w:val="HabraDrazba"/>
      </w:pPr>
      <w:r>
        <w:t>9,7</w:t>
      </w:r>
    </w:p>
    <w:p w:rsidR="009E7C6F" w:rsidRDefault="009E7C6F" w:rsidP="001759C3">
      <w:pPr>
        <w:pStyle w:val="HabraDrazba"/>
      </w:pPr>
      <w:proofErr w:type="gramStart"/>
      <w:r>
        <w:t>A,9,7,6</w:t>
      </w:r>
      <w:proofErr w:type="gramEnd"/>
    </w:p>
    <w:p w:rsidR="009E7C6F" w:rsidRDefault="009E7C6F" w:rsidP="001759C3">
      <w:pPr>
        <w:pStyle w:val="HabraDrazba"/>
      </w:pPr>
      <w:proofErr w:type="gramStart"/>
      <w:r>
        <w:t>K,7,6</w:t>
      </w:r>
      <w:proofErr w:type="gramEnd"/>
    </w:p>
    <w:p w:rsidR="009E7C6F" w:rsidRDefault="009E7C6F" w:rsidP="009E7C6F">
      <w:pPr>
        <w:pStyle w:val="HabraText"/>
      </w:pPr>
      <w:r>
        <w:t>PC=9</w:t>
      </w:r>
    </w:p>
    <w:p w:rsidR="009E7C6F" w:rsidRDefault="009E7C6F" w:rsidP="009E7C6F">
      <w:pPr>
        <w:pStyle w:val="HabraText"/>
      </w:pPr>
      <w:r>
        <w:t>PK=1 (dubl srdce)</w:t>
      </w:r>
    </w:p>
    <w:p w:rsidR="009E7C6F" w:rsidRDefault="009E7C6F" w:rsidP="009E7C6F">
      <w:pPr>
        <w:pStyle w:val="HabraText"/>
      </w:pPr>
      <w:r>
        <w:t>PS=1 za devátý pik a můžeme připočítat „něco“ za lokalizaci pikové dámy</w:t>
      </w:r>
    </w:p>
    <w:p w:rsidR="009E7C6F" w:rsidRDefault="009E7C6F" w:rsidP="009E7C6F">
      <w:pPr>
        <w:pStyle w:val="HabraText"/>
      </w:pPr>
      <w:r>
        <w:t>Dáma v barvě partnera je mnohem silnější než dáma v boční barvě. Kdybychom měli místo pikové dámy dámu srdcovou, naše karta by byla statisticky slabší.</w:t>
      </w:r>
    </w:p>
    <w:p w:rsidR="009E7C6F" w:rsidRDefault="009E7C6F" w:rsidP="009E7C6F">
      <w:pPr>
        <w:pStyle w:val="HabraText"/>
      </w:pPr>
      <w:r>
        <w:t xml:space="preserve">Celkově má Východ okolo dvanácti bodů. Hranice 11-12 bodů je zóna </w:t>
      </w:r>
      <w:proofErr w:type="spellStart"/>
      <w:r>
        <w:t>invitu</w:t>
      </w:r>
      <w:proofErr w:type="spellEnd"/>
      <w:r>
        <w:t xml:space="preserve"> a měli bychom tedy </w:t>
      </w:r>
      <w:proofErr w:type="spellStart"/>
      <w:r>
        <w:t>zadražit</w:t>
      </w:r>
      <w:proofErr w:type="spellEnd"/>
      <w:r>
        <w:t xml:space="preserve"> tři piky (výzva do hry). Podívejme se na oba listy:</w:t>
      </w:r>
    </w:p>
    <w:p w:rsidR="009E7C6F" w:rsidRDefault="009E7C6F" w:rsidP="001759C3">
      <w:pPr>
        <w:pStyle w:val="HabraDrazba"/>
      </w:pPr>
      <w:proofErr w:type="gramStart"/>
      <w:r>
        <w:t>K,J,8,5,4</w:t>
      </w:r>
      <w:proofErr w:type="gramEnd"/>
      <w:r>
        <w:tab/>
        <w:t>Q,10,7,6</w:t>
      </w:r>
    </w:p>
    <w:p w:rsidR="009E7C6F" w:rsidRDefault="009E7C6F" w:rsidP="001759C3">
      <w:pPr>
        <w:pStyle w:val="HabraDrazba"/>
      </w:pPr>
      <w:proofErr w:type="gramStart"/>
      <w:r>
        <w:t>A,J,8,3</w:t>
      </w:r>
      <w:proofErr w:type="gramEnd"/>
      <w:r>
        <w:tab/>
        <w:t>9,7</w:t>
      </w:r>
    </w:p>
    <w:p w:rsidR="009E7C6F" w:rsidRDefault="009E7C6F" w:rsidP="001759C3">
      <w:pPr>
        <w:pStyle w:val="HabraDrazba"/>
      </w:pPr>
      <w:proofErr w:type="gramStart"/>
      <w:r>
        <w:t>Q,5,3</w:t>
      </w:r>
      <w:proofErr w:type="gramEnd"/>
      <w:r>
        <w:tab/>
        <w:t>A,9,7,6</w:t>
      </w:r>
    </w:p>
    <w:p w:rsidR="009E7C6F" w:rsidRDefault="009E7C6F" w:rsidP="001759C3">
      <w:pPr>
        <w:pStyle w:val="HabraDrazba"/>
      </w:pPr>
      <w:proofErr w:type="gramStart"/>
      <w:r>
        <w:t>A</w:t>
      </w:r>
      <w:r>
        <w:tab/>
        <w:t>K,7,6</w:t>
      </w:r>
      <w:proofErr w:type="gramEnd"/>
    </w:p>
    <w:p w:rsidR="009E7C6F" w:rsidRDefault="009E7C6F" w:rsidP="009E7C6F">
      <w:pPr>
        <w:pStyle w:val="HabraText"/>
      </w:pPr>
      <w:r w:rsidRPr="00B47CA2">
        <w:t>Pozor:</w:t>
      </w:r>
      <w:r>
        <w:t xml:space="preserve"> Po nalezení shody probíhá další bilancování obou partnerů s ohledem bodů za krátkosti (PK). Z algoritmu bilancování vypadávají body za délku.</w:t>
      </w:r>
    </w:p>
    <w:p w:rsidR="009E7C6F" w:rsidRDefault="009E7C6F" w:rsidP="009E7C6F">
      <w:pPr>
        <w:pStyle w:val="HabraText"/>
      </w:pPr>
      <w:proofErr w:type="spellStart"/>
      <w:r>
        <w:t>Zahajitel</w:t>
      </w:r>
      <w:proofErr w:type="spellEnd"/>
      <w:r>
        <w:t xml:space="preserve"> měl 16 bodů (15PC + 1PD). Po </w:t>
      </w:r>
      <w:proofErr w:type="spellStart"/>
      <w:r>
        <w:t>sfitování</w:t>
      </w:r>
      <w:proofErr w:type="spellEnd"/>
      <w:r>
        <w:t xml:space="preserve"> </w:t>
      </w:r>
      <w:proofErr w:type="spellStart"/>
      <w:r>
        <w:t>piků</w:t>
      </w:r>
      <w:proofErr w:type="spellEnd"/>
      <w:r>
        <w:t xml:space="preserve"> se stala jeho karta silnější: 15PC + 2PK = 17 bodů. Dohromady s partnerem mají okolo 28 bodů a draží tedy 4p.</w:t>
      </w:r>
    </w:p>
    <w:p w:rsidR="009E7C6F" w:rsidRPr="00B47CA2" w:rsidRDefault="009E7C6F" w:rsidP="009E7C6F">
      <w:pPr>
        <w:pStyle w:val="HabraText"/>
      </w:pPr>
      <w:r w:rsidRPr="00B47CA2">
        <w:t>Nalezení shody zvětšuje sílu společného listu.</w:t>
      </w:r>
    </w:p>
    <w:p w:rsidR="009E7C6F" w:rsidRPr="003413F5" w:rsidRDefault="009E7C6F" w:rsidP="009E7C6F">
      <w:pPr>
        <w:pStyle w:val="HabraLiteratura"/>
      </w:pPr>
      <w:r w:rsidRPr="001759C3">
        <w:rPr>
          <w:iCs/>
          <w:u w:val="single"/>
        </w:rPr>
        <w:t>Literatura:</w:t>
      </w:r>
      <w:r>
        <w:t xml:space="preserve"> W. </w:t>
      </w:r>
      <w:proofErr w:type="spellStart"/>
      <w:r>
        <w:t>Izdebski</w:t>
      </w:r>
      <w:proofErr w:type="spellEnd"/>
      <w:r>
        <w:t xml:space="preserve"> + O. </w:t>
      </w:r>
      <w:proofErr w:type="spellStart"/>
      <w:r>
        <w:t>Rodziewscz</w:t>
      </w:r>
      <w:proofErr w:type="spellEnd"/>
      <w:r>
        <w:t>-</w:t>
      </w:r>
      <w:proofErr w:type="spellStart"/>
      <w:r>
        <w:t>Bielewicz</w:t>
      </w:r>
      <w:proofErr w:type="spellEnd"/>
      <w:r>
        <w:tab/>
        <w:t>Moderní přirozená dražba</w:t>
      </w:r>
    </w:p>
    <w:p w:rsidR="009E7C6F" w:rsidRPr="009E7C6F" w:rsidRDefault="009E7C6F" w:rsidP="009E7C6F">
      <w:pPr>
        <w:pStyle w:val="HabraNadpisLekce"/>
      </w:pPr>
      <w:bookmarkStart w:id="111" w:name="_Toc173740784"/>
      <w:bookmarkStart w:id="112" w:name="_Toc173741292"/>
      <w:bookmarkStart w:id="113" w:name="_Toc182458872"/>
      <w:bookmarkStart w:id="114" w:name="_Toc272699130"/>
      <w:r w:rsidRPr="009E7C6F">
        <w:lastRenderedPageBreak/>
        <w:t>Základní body a modifikace</w:t>
      </w:r>
      <w:bookmarkEnd w:id="111"/>
      <w:bookmarkEnd w:id="112"/>
      <w:bookmarkEnd w:id="113"/>
      <w:bookmarkEnd w:id="114"/>
    </w:p>
    <w:p w:rsidR="009E7C6F" w:rsidRDefault="009E7C6F" w:rsidP="009E7C6F">
      <w:pPr>
        <w:pStyle w:val="HabraText"/>
      </w:pPr>
      <w:r>
        <w:t>Figury, o kterých víme, že budou činné ve hře, můžeme označit jako „základní“. Například:</w:t>
      </w:r>
    </w:p>
    <w:p w:rsidR="009E7C6F" w:rsidRDefault="009E7C6F" w:rsidP="001759C3">
      <w:pPr>
        <w:pStyle w:val="HabraDrazba"/>
      </w:pPr>
      <w:proofErr w:type="gramStart"/>
      <w:r>
        <w:t>A,4,3,2</w:t>
      </w:r>
      <w:proofErr w:type="gramEnd"/>
    </w:p>
    <w:p w:rsidR="009E7C6F" w:rsidRDefault="009E7C6F" w:rsidP="001759C3">
      <w:pPr>
        <w:pStyle w:val="HabraDrazba"/>
      </w:pPr>
      <w:proofErr w:type="gramStart"/>
      <w:r>
        <w:t>A,3,2</w:t>
      </w:r>
      <w:proofErr w:type="gramEnd"/>
    </w:p>
    <w:p w:rsidR="009E7C6F" w:rsidRDefault="009E7C6F" w:rsidP="001759C3">
      <w:pPr>
        <w:pStyle w:val="HabraDrazba"/>
      </w:pPr>
      <w:proofErr w:type="gramStart"/>
      <w:r>
        <w:t>A,3,2</w:t>
      </w:r>
      <w:proofErr w:type="gramEnd"/>
    </w:p>
    <w:p w:rsidR="009E7C6F" w:rsidRDefault="009E7C6F" w:rsidP="001759C3">
      <w:pPr>
        <w:pStyle w:val="HabraDrazba"/>
      </w:pPr>
      <w:proofErr w:type="gramStart"/>
      <w:r>
        <w:t>A,3,2</w:t>
      </w:r>
      <w:proofErr w:type="gramEnd"/>
    </w:p>
    <w:p w:rsidR="009E7C6F" w:rsidRDefault="009E7C6F" w:rsidP="009E7C6F">
      <w:pPr>
        <w:pStyle w:val="HabraText"/>
      </w:pPr>
      <w:r>
        <w:t>Zahajujeme 1BT s přesvědčením, že všechna esa hrají. Neřekneme nic nového, když prohlásíme, že esa jsou generálními hodnotami listu.</w:t>
      </w:r>
    </w:p>
    <w:p w:rsidR="009E7C6F" w:rsidRDefault="009E7C6F" w:rsidP="001759C3">
      <w:pPr>
        <w:pStyle w:val="HabraDrazba"/>
      </w:pPr>
      <w:r>
        <w:t>1k – 1p</w:t>
      </w:r>
    </w:p>
    <w:p w:rsidR="009E7C6F" w:rsidRDefault="009E7C6F" w:rsidP="001759C3">
      <w:pPr>
        <w:pStyle w:val="HabraDrazba"/>
      </w:pPr>
      <w:proofErr w:type="gramStart"/>
      <w:r>
        <w:t>2t – ?</w:t>
      </w:r>
      <w:proofErr w:type="gramEnd"/>
    </w:p>
    <w:p w:rsidR="009E7C6F" w:rsidRDefault="009E7C6F" w:rsidP="001759C3">
      <w:pPr>
        <w:pStyle w:val="HabraDrazba"/>
      </w:pPr>
      <w:r>
        <w:tab/>
      </w:r>
      <w:proofErr w:type="gramStart"/>
      <w:r>
        <w:t>K,Q,7,6,5</w:t>
      </w:r>
      <w:proofErr w:type="gramEnd"/>
    </w:p>
    <w:p w:rsidR="009E7C6F" w:rsidRDefault="009E7C6F" w:rsidP="001759C3">
      <w:pPr>
        <w:pStyle w:val="HabraDrazba"/>
      </w:pPr>
      <w:r>
        <w:tab/>
      </w:r>
      <w:proofErr w:type="gramStart"/>
      <w:r>
        <w:t>Q,9,8</w:t>
      </w:r>
      <w:proofErr w:type="gramEnd"/>
    </w:p>
    <w:p w:rsidR="009E7C6F" w:rsidRDefault="009E7C6F" w:rsidP="001759C3">
      <w:pPr>
        <w:pStyle w:val="HabraDrazba"/>
      </w:pPr>
      <w:r>
        <w:tab/>
        <w:t>10,2</w:t>
      </w:r>
    </w:p>
    <w:p w:rsidR="009E7C6F" w:rsidRDefault="009E7C6F" w:rsidP="001759C3">
      <w:pPr>
        <w:pStyle w:val="HabraDrazba"/>
      </w:pPr>
      <w:r>
        <w:tab/>
        <w:t>8,6,5</w:t>
      </w:r>
    </w:p>
    <w:p w:rsidR="009E7C6F" w:rsidRDefault="009E7C6F" w:rsidP="009E7C6F">
      <w:pPr>
        <w:pStyle w:val="HabraText"/>
      </w:pPr>
      <w:r>
        <w:t xml:space="preserve">Teď se může stát, že nemáme pro partnera žádný zdvih. Statisticky jsou jeho figury </w:t>
      </w:r>
      <w:proofErr w:type="gramStart"/>
      <w:r>
        <w:t>lokalizovány  hlavně</w:t>
      </w:r>
      <w:proofErr w:type="gramEnd"/>
      <w:r>
        <w:t xml:space="preserve"> v délkách. S tímto listem je nutné co nejrychleji ukončit dražbu pasem na 2t.</w:t>
      </w:r>
    </w:p>
    <w:p w:rsidR="009E7C6F" w:rsidRDefault="009E7C6F" w:rsidP="001759C3">
      <w:pPr>
        <w:pStyle w:val="HabraDrazba"/>
      </w:pPr>
      <w:r>
        <w:t>1p – 1BT</w:t>
      </w:r>
    </w:p>
    <w:p w:rsidR="009E7C6F" w:rsidRDefault="009E7C6F" w:rsidP="001759C3">
      <w:pPr>
        <w:pStyle w:val="HabraDrazba"/>
      </w:pPr>
      <w:proofErr w:type="gramStart"/>
      <w:r>
        <w:t>2s – ?</w:t>
      </w:r>
      <w:proofErr w:type="gramEnd"/>
    </w:p>
    <w:p w:rsidR="009E7C6F" w:rsidRDefault="009E7C6F" w:rsidP="001759C3">
      <w:pPr>
        <w:pStyle w:val="HabraDrazba"/>
      </w:pPr>
      <w:r>
        <w:tab/>
      </w:r>
      <w:proofErr w:type="gramStart"/>
      <w:r>
        <w:t>K,5</w:t>
      </w:r>
      <w:proofErr w:type="gramEnd"/>
    </w:p>
    <w:p w:rsidR="009E7C6F" w:rsidRDefault="009E7C6F" w:rsidP="001759C3">
      <w:pPr>
        <w:pStyle w:val="HabraDrazba"/>
      </w:pPr>
      <w:r>
        <w:tab/>
      </w:r>
      <w:proofErr w:type="gramStart"/>
      <w:r>
        <w:t>K,J,8</w:t>
      </w:r>
      <w:proofErr w:type="gramEnd"/>
    </w:p>
    <w:p w:rsidR="009E7C6F" w:rsidRDefault="009E7C6F" w:rsidP="001759C3">
      <w:pPr>
        <w:pStyle w:val="HabraDrazba"/>
      </w:pPr>
      <w:r>
        <w:tab/>
        <w:t>10,7,6,5,2</w:t>
      </w:r>
    </w:p>
    <w:p w:rsidR="009E7C6F" w:rsidRDefault="009E7C6F" w:rsidP="001759C3">
      <w:pPr>
        <w:pStyle w:val="HabraDrazba"/>
      </w:pPr>
      <w:r>
        <w:tab/>
        <w:t>8,6,5</w:t>
      </w:r>
    </w:p>
    <w:p w:rsidR="009E7C6F" w:rsidRDefault="009E7C6F" w:rsidP="009E7C6F">
      <w:pPr>
        <w:pStyle w:val="HabraText"/>
      </w:pPr>
      <w:r>
        <w:t>Opět máme 7PC, ale víme, že všechny jsou základní. Pas s tímto listem by byl chybou, je správné udržet dražbu odpovědí 2p (negativní výběr barvy).</w:t>
      </w:r>
    </w:p>
    <w:p w:rsidR="009E7C6F" w:rsidRDefault="009E7C6F" w:rsidP="001759C3">
      <w:pPr>
        <w:pStyle w:val="HabraDrazba"/>
      </w:pPr>
      <w:r>
        <w:t>1p – 1BT</w:t>
      </w:r>
    </w:p>
    <w:p w:rsidR="009E7C6F" w:rsidRDefault="009E7C6F" w:rsidP="001759C3">
      <w:pPr>
        <w:pStyle w:val="HabraDrazba"/>
      </w:pPr>
      <w:r>
        <w:t>2s – 2p</w:t>
      </w:r>
    </w:p>
    <w:p w:rsidR="009E7C6F" w:rsidRDefault="009E7C6F" w:rsidP="001759C3">
      <w:pPr>
        <w:pStyle w:val="HabraDrazba"/>
      </w:pPr>
      <w:proofErr w:type="gramStart"/>
      <w:r>
        <w:t>3s – ?</w:t>
      </w:r>
      <w:proofErr w:type="gramEnd"/>
    </w:p>
    <w:p w:rsidR="009E7C6F" w:rsidRDefault="009E7C6F" w:rsidP="001759C3">
      <w:pPr>
        <w:pStyle w:val="HabraDrazba"/>
      </w:pPr>
      <w:r>
        <w:tab/>
      </w:r>
      <w:proofErr w:type="gramStart"/>
      <w:r>
        <w:t>K,5</w:t>
      </w:r>
      <w:proofErr w:type="gramEnd"/>
    </w:p>
    <w:p w:rsidR="009E7C6F" w:rsidRDefault="009E7C6F" w:rsidP="001759C3">
      <w:pPr>
        <w:pStyle w:val="HabraDrazba"/>
      </w:pPr>
      <w:r>
        <w:tab/>
      </w:r>
      <w:proofErr w:type="gramStart"/>
      <w:r>
        <w:t>K,J,8</w:t>
      </w:r>
      <w:proofErr w:type="gramEnd"/>
    </w:p>
    <w:p w:rsidR="009E7C6F" w:rsidRDefault="009E7C6F" w:rsidP="001759C3">
      <w:pPr>
        <w:pStyle w:val="HabraDrazba"/>
      </w:pPr>
      <w:r>
        <w:tab/>
        <w:t>10,7,6,5,2</w:t>
      </w:r>
    </w:p>
    <w:p w:rsidR="009E7C6F" w:rsidRDefault="009E7C6F" w:rsidP="001759C3">
      <w:pPr>
        <w:pStyle w:val="HabraDrazba"/>
      </w:pPr>
      <w:r>
        <w:tab/>
        <w:t>8,6,5</w:t>
      </w:r>
    </w:p>
    <w:p w:rsidR="009E7C6F" w:rsidRDefault="009E7C6F" w:rsidP="009E7C6F">
      <w:pPr>
        <w:pStyle w:val="HabraText"/>
      </w:pPr>
      <w:r>
        <w:t xml:space="preserve">Přináší 3s partnera proti rozloze 5-5 partnera nějaké hodnoty navíc? Jedno je jisté – není to </w:t>
      </w:r>
      <w:proofErr w:type="spellStart"/>
      <w:r>
        <w:t>forsující</w:t>
      </w:r>
      <w:proofErr w:type="spellEnd"/>
      <w:r>
        <w:t xml:space="preserve">, protože se silnou </w:t>
      </w:r>
      <w:proofErr w:type="gramStart"/>
      <w:r>
        <w:t>kartou a 5-listem</w:t>
      </w:r>
      <w:proofErr w:type="gramEnd"/>
      <w:r>
        <w:t xml:space="preserve"> by partner skočil na 3s ve druhém kole. </w:t>
      </w:r>
      <w:proofErr w:type="spellStart"/>
      <w:r>
        <w:t>Invituje</w:t>
      </w:r>
      <w:proofErr w:type="spellEnd"/>
      <w:r>
        <w:t xml:space="preserve"> však partner do hry nebo zkouší najít lepší částečný závazek? Určitě </w:t>
      </w:r>
      <w:proofErr w:type="spellStart"/>
      <w:r>
        <w:t>invituje</w:t>
      </w:r>
      <w:proofErr w:type="spellEnd"/>
      <w:r>
        <w:t>. S minimem by zapasoval 2p i se slohou 5-5.</w:t>
      </w:r>
    </w:p>
    <w:p w:rsidR="009E7C6F" w:rsidRDefault="009E7C6F" w:rsidP="009E7C6F">
      <w:pPr>
        <w:pStyle w:val="HabraText"/>
      </w:pPr>
      <w:r>
        <w:t xml:space="preserve">Máme </w:t>
      </w:r>
      <w:proofErr w:type="spellStart"/>
      <w:r>
        <w:t>invit</w:t>
      </w:r>
      <w:proofErr w:type="spellEnd"/>
      <w:r>
        <w:t xml:space="preserve"> přijmout? Samozřejmě, máme mnohem více než 7PC. Za každou figuru v barvě partnera si můžeme přidat bod (PS) plus 1PK (za </w:t>
      </w:r>
      <w:proofErr w:type="gramStart"/>
      <w:r>
        <w:t>dubl</w:t>
      </w:r>
      <w:proofErr w:type="gramEnd"/>
      <w:r>
        <w:t xml:space="preserve">) – a v tom okamžiku máme 11 bodů a tedy hodnotu pro dražbu </w:t>
      </w:r>
      <w:proofErr w:type="spellStart"/>
      <w:r>
        <w:t>manše</w:t>
      </w:r>
      <w:proofErr w:type="spellEnd"/>
      <w:r>
        <w:t xml:space="preserve">. </w:t>
      </w:r>
    </w:p>
    <w:p w:rsidR="009E7C6F" w:rsidRDefault="009E7C6F" w:rsidP="009E7C6F">
      <w:pPr>
        <w:pStyle w:val="HabraText"/>
      </w:pPr>
      <w:r>
        <w:t xml:space="preserve">Zapamatujme si: </w:t>
      </w:r>
      <w:r w:rsidRPr="00B47CA2">
        <w:rPr>
          <w:rStyle w:val="HabraTextTun"/>
        </w:rPr>
        <w:t xml:space="preserve">v hraničních situacích </w:t>
      </w:r>
      <w:proofErr w:type="spellStart"/>
      <w:r w:rsidRPr="00B47CA2">
        <w:rPr>
          <w:rStyle w:val="HabraTextTun"/>
        </w:rPr>
        <w:t>zahajitel</w:t>
      </w:r>
      <w:proofErr w:type="spellEnd"/>
      <w:r w:rsidRPr="00B47CA2">
        <w:rPr>
          <w:rStyle w:val="HabraTextTun"/>
        </w:rPr>
        <w:t xml:space="preserve"> draží při zemi – snižuje sílu listu a odpovídající nad zemí – stará se o udržení dražby.</w:t>
      </w:r>
    </w:p>
    <w:p w:rsidR="009E7C6F" w:rsidRDefault="009E7C6F" w:rsidP="009E7C6F">
      <w:pPr>
        <w:pStyle w:val="HabraPodnadpis"/>
      </w:pPr>
      <w:r>
        <w:t>Rostoucí a klesající síla listu</w:t>
      </w:r>
    </w:p>
    <w:p w:rsidR="009E7C6F" w:rsidRDefault="009E7C6F" w:rsidP="009E7C6F">
      <w:pPr>
        <w:pStyle w:val="HabraText"/>
      </w:pPr>
      <w:r>
        <w:t>Ukažme naše karty:</w:t>
      </w:r>
    </w:p>
    <w:p w:rsidR="009E7C6F" w:rsidRDefault="009E7C6F" w:rsidP="001759C3">
      <w:pPr>
        <w:pStyle w:val="HabraDrazba"/>
      </w:pPr>
      <w:r>
        <w:tab/>
      </w:r>
      <w:proofErr w:type="gramStart"/>
      <w:r>
        <w:t>K,9,7,6</w:t>
      </w:r>
      <w:proofErr w:type="gramEnd"/>
    </w:p>
    <w:p w:rsidR="009E7C6F" w:rsidRDefault="009E7C6F" w:rsidP="001759C3">
      <w:pPr>
        <w:pStyle w:val="HabraDrazba"/>
      </w:pPr>
      <w:r>
        <w:tab/>
      </w:r>
      <w:proofErr w:type="gramStart"/>
      <w:r>
        <w:t>K,10,4</w:t>
      </w:r>
      <w:proofErr w:type="gramEnd"/>
    </w:p>
    <w:p w:rsidR="009E7C6F" w:rsidRDefault="009E7C6F" w:rsidP="001759C3">
      <w:pPr>
        <w:pStyle w:val="HabraDrazba"/>
      </w:pPr>
      <w:r>
        <w:tab/>
        <w:t>6,5</w:t>
      </w:r>
    </w:p>
    <w:p w:rsidR="009E7C6F" w:rsidRDefault="009E7C6F" w:rsidP="001759C3">
      <w:pPr>
        <w:pStyle w:val="HabraDrazba"/>
      </w:pPr>
      <w:r>
        <w:tab/>
      </w:r>
      <w:proofErr w:type="gramStart"/>
      <w:r>
        <w:t>J,8,7,6</w:t>
      </w:r>
      <w:proofErr w:type="gramEnd"/>
    </w:p>
    <w:p w:rsidR="009E7C6F" w:rsidRDefault="009E7C6F" w:rsidP="009E7C6F">
      <w:pPr>
        <w:pStyle w:val="HabraText"/>
      </w:pPr>
      <w:r>
        <w:t xml:space="preserve">Jak vidět, síla našeho listu je nějakých osm bodů. Nevelkým plus jsou figury </w:t>
      </w:r>
      <w:proofErr w:type="gramStart"/>
      <w:r>
        <w:t>ve 4-listech</w:t>
      </w:r>
      <w:proofErr w:type="gramEnd"/>
      <w:r>
        <w:t xml:space="preserve"> a desítka u krále srdcového. Listy s druhořadou silou se obvykla těžce oceňují v počátečních fázích dražby. Počkejme si tedy, jak se vše vyvine. A přichází dobrá zpráva. Partner zahájil 1p.</w:t>
      </w:r>
    </w:p>
    <w:p w:rsidR="009E7C6F" w:rsidRDefault="009E7C6F" w:rsidP="009E7C6F">
      <w:pPr>
        <w:jc w:val="both"/>
      </w:pPr>
      <w:r>
        <w:tab/>
      </w:r>
      <w:proofErr w:type="gramStart"/>
      <w:r>
        <w:t>K,9,7,6</w:t>
      </w:r>
      <w:proofErr w:type="gramEnd"/>
    </w:p>
    <w:p w:rsidR="009E7C6F" w:rsidRDefault="009E7C6F" w:rsidP="009E7C6F">
      <w:pPr>
        <w:jc w:val="both"/>
      </w:pPr>
      <w:r>
        <w:tab/>
      </w:r>
      <w:proofErr w:type="gramStart"/>
      <w:r>
        <w:t>K,10,4</w:t>
      </w:r>
      <w:proofErr w:type="gramEnd"/>
    </w:p>
    <w:p w:rsidR="009E7C6F" w:rsidRDefault="009E7C6F" w:rsidP="009E7C6F">
      <w:pPr>
        <w:jc w:val="both"/>
      </w:pPr>
      <w:r>
        <w:tab/>
        <w:t>6,5</w:t>
      </w:r>
    </w:p>
    <w:p w:rsidR="009E7C6F" w:rsidRDefault="009E7C6F" w:rsidP="009E7C6F">
      <w:pPr>
        <w:jc w:val="both"/>
      </w:pPr>
      <w:r>
        <w:tab/>
      </w:r>
      <w:proofErr w:type="gramStart"/>
      <w:r>
        <w:t>J,8,7,6</w:t>
      </w:r>
      <w:proofErr w:type="gramEnd"/>
    </w:p>
    <w:p w:rsidR="009E7C6F" w:rsidRDefault="009E7C6F" w:rsidP="009E7C6F">
      <w:pPr>
        <w:pStyle w:val="HabraText"/>
      </w:pPr>
      <w:r>
        <w:lastRenderedPageBreak/>
        <w:t xml:space="preserve">Pikový král i čtvrtá karta v této barvě jsou teď mnohem zajímavější. Rozdíl mezi třemi a čtyřmi trumfy je zásadní, proto si zvedneme sílu o bod. Po nalezení </w:t>
      </w:r>
      <w:proofErr w:type="spellStart"/>
      <w:r>
        <w:t>fitu</w:t>
      </w:r>
      <w:proofErr w:type="spellEnd"/>
      <w:r>
        <w:t xml:space="preserve"> vypadá lépe i dubl v kárech. Pikový král zesílel, protože je statisticky pravděpodobnější, že má partner eso.</w:t>
      </w:r>
    </w:p>
    <w:p w:rsidR="009E7C6F" w:rsidRDefault="009E7C6F" w:rsidP="009E7C6F">
      <w:pPr>
        <w:pStyle w:val="HabraText"/>
      </w:pPr>
      <w:r>
        <w:t>List opravňuje k dražbě 2p. Jeho obecná síla je někde okolo desíti bodů.</w:t>
      </w:r>
    </w:p>
    <w:p w:rsidR="009E7C6F" w:rsidRPr="003F3104" w:rsidRDefault="009E7C6F" w:rsidP="009E7C6F">
      <w:pPr>
        <w:jc w:val="both"/>
        <w:rPr>
          <w:bCs w:val="0"/>
        </w:rPr>
      </w:pPr>
      <w:r w:rsidRPr="003F3104">
        <w:rPr>
          <w:bCs w:val="0"/>
        </w:rPr>
        <w:t>piky – 3+1 (za krále) + 1 (za čtvrtý trumf)</w:t>
      </w:r>
    </w:p>
    <w:p w:rsidR="009E7C6F" w:rsidRPr="003F3104" w:rsidRDefault="009E7C6F" w:rsidP="009E7C6F">
      <w:pPr>
        <w:jc w:val="both"/>
        <w:rPr>
          <w:bCs w:val="0"/>
        </w:rPr>
      </w:pPr>
      <w:r w:rsidRPr="003F3104">
        <w:rPr>
          <w:bCs w:val="0"/>
        </w:rPr>
        <w:t>srdce – 3 + „něco“ (za desítku)</w:t>
      </w:r>
    </w:p>
    <w:p w:rsidR="009E7C6F" w:rsidRPr="003F3104" w:rsidRDefault="009E7C6F" w:rsidP="009E7C6F">
      <w:pPr>
        <w:jc w:val="both"/>
        <w:rPr>
          <w:bCs w:val="0"/>
        </w:rPr>
      </w:pPr>
      <w:r w:rsidRPr="003F3104">
        <w:rPr>
          <w:bCs w:val="0"/>
        </w:rPr>
        <w:t>kára – 1 (dubl)</w:t>
      </w:r>
    </w:p>
    <w:p w:rsidR="009E7C6F" w:rsidRPr="003F3104" w:rsidRDefault="009E7C6F" w:rsidP="009E7C6F">
      <w:pPr>
        <w:jc w:val="both"/>
      </w:pPr>
      <w:r w:rsidRPr="003F3104">
        <w:rPr>
          <w:bCs w:val="0"/>
        </w:rPr>
        <w:t>trefy – ¾, nejistá hodnota, ocenění kluků je velmi těžké bez dalších informací</w:t>
      </w:r>
    </w:p>
    <w:p w:rsidR="009E7C6F" w:rsidRDefault="009E7C6F" w:rsidP="006F149B">
      <w:pPr>
        <w:pStyle w:val="HabraText"/>
      </w:pPr>
      <w:r>
        <w:t>Takže máme velmi pěkný list pro 2p.</w:t>
      </w:r>
    </w:p>
    <w:p w:rsidR="009E7C6F" w:rsidRDefault="009E7C6F" w:rsidP="001759C3">
      <w:pPr>
        <w:pStyle w:val="HabraDrazba"/>
      </w:pPr>
      <w:r>
        <w:t>1p – 2p</w:t>
      </w:r>
    </w:p>
    <w:p w:rsidR="009E7C6F" w:rsidRDefault="009E7C6F" w:rsidP="001759C3">
      <w:pPr>
        <w:pStyle w:val="HabraDrazba"/>
      </w:pPr>
      <w:proofErr w:type="gramStart"/>
      <w:r>
        <w:t>3s – ?</w:t>
      </w:r>
      <w:proofErr w:type="gramEnd"/>
    </w:p>
    <w:p w:rsidR="009E7C6F" w:rsidRDefault="009E7C6F" w:rsidP="001759C3">
      <w:pPr>
        <w:pStyle w:val="HabraDrazba"/>
      </w:pPr>
      <w:r>
        <w:tab/>
      </w:r>
      <w:proofErr w:type="gramStart"/>
      <w:r>
        <w:t>K,9,7,6</w:t>
      </w:r>
      <w:proofErr w:type="gramEnd"/>
    </w:p>
    <w:p w:rsidR="009E7C6F" w:rsidRDefault="009E7C6F" w:rsidP="001759C3">
      <w:pPr>
        <w:pStyle w:val="HabraDrazba"/>
      </w:pPr>
      <w:r>
        <w:tab/>
      </w:r>
      <w:proofErr w:type="gramStart"/>
      <w:r>
        <w:t>K,10,4</w:t>
      </w:r>
      <w:proofErr w:type="gramEnd"/>
    </w:p>
    <w:p w:rsidR="009E7C6F" w:rsidRDefault="009E7C6F" w:rsidP="001759C3">
      <w:pPr>
        <w:pStyle w:val="HabraDrazba"/>
      </w:pPr>
      <w:r>
        <w:tab/>
        <w:t>6,5</w:t>
      </w:r>
    </w:p>
    <w:p w:rsidR="009E7C6F" w:rsidRDefault="009E7C6F" w:rsidP="001759C3">
      <w:pPr>
        <w:pStyle w:val="HabraDrazba"/>
      </w:pPr>
      <w:r>
        <w:tab/>
      </w:r>
      <w:proofErr w:type="gramStart"/>
      <w:r>
        <w:t>J,8,7,6</w:t>
      </w:r>
      <w:proofErr w:type="gramEnd"/>
    </w:p>
    <w:p w:rsidR="009E7C6F" w:rsidRDefault="009E7C6F" w:rsidP="006F149B">
      <w:pPr>
        <w:pStyle w:val="HabraText"/>
      </w:pPr>
      <w:r>
        <w:t>Teď, když oba králové mají maximální hodnotu, musíme dražit silně – tedy hru. Ve skutečnosti cena kárového dublu a trefového kluka poněkud klesla, ale větší síla srdcového krále to zcela kompenzuje.</w:t>
      </w:r>
    </w:p>
    <w:p w:rsidR="009E7C6F" w:rsidRDefault="009E7C6F" w:rsidP="009E7C6F">
      <w:pPr>
        <w:jc w:val="both"/>
      </w:pPr>
      <w:r>
        <w:t>Oba listy:</w:t>
      </w:r>
    </w:p>
    <w:p w:rsidR="009E7C6F" w:rsidRDefault="009E7C6F" w:rsidP="001759C3">
      <w:pPr>
        <w:pStyle w:val="HabraDrazba"/>
      </w:pPr>
      <w:proofErr w:type="gramStart"/>
      <w:r>
        <w:t>A,J,8,5,4</w:t>
      </w:r>
      <w:proofErr w:type="gramEnd"/>
      <w:r>
        <w:tab/>
        <w:t>K,9,7,6</w:t>
      </w:r>
    </w:p>
    <w:p w:rsidR="009E7C6F" w:rsidRDefault="009E7C6F" w:rsidP="001759C3">
      <w:pPr>
        <w:pStyle w:val="HabraDrazba"/>
      </w:pPr>
      <w:proofErr w:type="gramStart"/>
      <w:r>
        <w:t>A,Q,7,6</w:t>
      </w:r>
      <w:proofErr w:type="gramEnd"/>
      <w:r>
        <w:tab/>
        <w:t>K,10,4</w:t>
      </w:r>
    </w:p>
    <w:p w:rsidR="009E7C6F" w:rsidRDefault="009E7C6F" w:rsidP="001759C3">
      <w:pPr>
        <w:pStyle w:val="HabraDrazba"/>
      </w:pPr>
      <w:proofErr w:type="gramStart"/>
      <w:r>
        <w:t>A,9,8</w:t>
      </w:r>
      <w:proofErr w:type="gramEnd"/>
      <w:r>
        <w:tab/>
        <w:t>6,5</w:t>
      </w:r>
    </w:p>
    <w:p w:rsidR="009E7C6F" w:rsidRDefault="009E7C6F" w:rsidP="001759C3">
      <w:pPr>
        <w:pStyle w:val="HabraDrazba"/>
      </w:pPr>
      <w:proofErr w:type="gramStart"/>
      <w:r>
        <w:t>10</w:t>
      </w:r>
      <w:r>
        <w:tab/>
        <w:t>J,8,7,6</w:t>
      </w:r>
      <w:proofErr w:type="gramEnd"/>
    </w:p>
    <w:p w:rsidR="009E7C6F" w:rsidRDefault="009E7C6F" w:rsidP="006F149B">
      <w:pPr>
        <w:pStyle w:val="HabraText"/>
      </w:pPr>
      <w:r>
        <w:t>O mnoho větší přeceňování síly listů je nutné u nerovnovážných sloh. Mysleme si, že jsme dostali takovouto kartu:</w:t>
      </w:r>
    </w:p>
    <w:p w:rsidR="009E7C6F" w:rsidRDefault="009E7C6F" w:rsidP="001759C3">
      <w:pPr>
        <w:pStyle w:val="HabraDrazba"/>
      </w:pPr>
      <w:r>
        <w:tab/>
      </w:r>
      <w:proofErr w:type="gramStart"/>
      <w:r>
        <w:t>Q,10,7,6</w:t>
      </w:r>
      <w:proofErr w:type="gramEnd"/>
    </w:p>
    <w:p w:rsidR="009E7C6F" w:rsidRDefault="009E7C6F" w:rsidP="001759C3">
      <w:pPr>
        <w:pStyle w:val="HabraDrazba"/>
      </w:pPr>
      <w:r>
        <w:tab/>
        <w:t>-</w:t>
      </w:r>
    </w:p>
    <w:p w:rsidR="009E7C6F" w:rsidRDefault="009E7C6F" w:rsidP="001759C3">
      <w:pPr>
        <w:pStyle w:val="HabraDrazba"/>
      </w:pPr>
      <w:r>
        <w:tab/>
      </w:r>
      <w:proofErr w:type="gramStart"/>
      <w:r>
        <w:t>A,9,8,7</w:t>
      </w:r>
      <w:proofErr w:type="gramEnd"/>
    </w:p>
    <w:p w:rsidR="009E7C6F" w:rsidRDefault="009E7C6F" w:rsidP="001759C3">
      <w:pPr>
        <w:pStyle w:val="HabraDrazba"/>
      </w:pPr>
      <w:r>
        <w:tab/>
      </w:r>
      <w:proofErr w:type="gramStart"/>
      <w:r>
        <w:t>A,9,8,6,5</w:t>
      </w:r>
      <w:proofErr w:type="gramEnd"/>
    </w:p>
    <w:p w:rsidR="009E7C6F" w:rsidRDefault="009E7C6F" w:rsidP="009E7C6F">
      <w:pPr>
        <w:pStyle w:val="HabraText"/>
      </w:pPr>
      <w:r>
        <w:t xml:space="preserve">Partner nás mile zaskočil zahájením 1p. Naše </w:t>
      </w:r>
      <w:proofErr w:type="spellStart"/>
      <w:r>
        <w:t>šikena</w:t>
      </w:r>
      <w:proofErr w:type="spellEnd"/>
      <w:r>
        <w:t xml:space="preserve"> táhne, při našich čtyřech trumfech dá jistě dva </w:t>
      </w:r>
      <w:proofErr w:type="spellStart"/>
      <w:r>
        <w:t>snapy</w:t>
      </w:r>
      <w:proofErr w:type="spellEnd"/>
      <w:r>
        <w:t xml:space="preserve"> a tedy okolo 6-7 bodů. Všechny naše figury určitě hrají.</w:t>
      </w:r>
    </w:p>
    <w:p w:rsidR="009E7C6F" w:rsidRDefault="009E7C6F" w:rsidP="009E7C6F">
      <w:pPr>
        <w:pStyle w:val="HabraText"/>
      </w:pPr>
      <w:r>
        <w:t>A jak oceníme náš list po zahájení 1s?</w:t>
      </w:r>
    </w:p>
    <w:p w:rsidR="009E7C6F" w:rsidRDefault="009E7C6F" w:rsidP="001759C3">
      <w:pPr>
        <w:pStyle w:val="HabraDrazba"/>
      </w:pPr>
      <w:r>
        <w:tab/>
      </w:r>
      <w:proofErr w:type="gramStart"/>
      <w:r>
        <w:t>Q,10,7,6</w:t>
      </w:r>
      <w:proofErr w:type="gramEnd"/>
    </w:p>
    <w:p w:rsidR="009E7C6F" w:rsidRDefault="009E7C6F" w:rsidP="001759C3">
      <w:pPr>
        <w:pStyle w:val="HabraDrazba"/>
      </w:pPr>
      <w:r>
        <w:tab/>
        <w:t>-</w:t>
      </w:r>
    </w:p>
    <w:p w:rsidR="009E7C6F" w:rsidRDefault="009E7C6F" w:rsidP="001759C3">
      <w:pPr>
        <w:pStyle w:val="HabraDrazba"/>
      </w:pPr>
      <w:r>
        <w:tab/>
      </w:r>
      <w:proofErr w:type="gramStart"/>
      <w:r>
        <w:t>A,9,8,7</w:t>
      </w:r>
      <w:proofErr w:type="gramEnd"/>
    </w:p>
    <w:p w:rsidR="009E7C6F" w:rsidRDefault="009E7C6F" w:rsidP="001759C3">
      <w:pPr>
        <w:pStyle w:val="HabraDrazba"/>
      </w:pPr>
      <w:r>
        <w:tab/>
      </w:r>
      <w:proofErr w:type="gramStart"/>
      <w:r>
        <w:t>A,9,8,6,5</w:t>
      </w:r>
      <w:proofErr w:type="gramEnd"/>
    </w:p>
    <w:p w:rsidR="009E7C6F" w:rsidRDefault="009E7C6F" w:rsidP="006F149B">
      <w:pPr>
        <w:pStyle w:val="HabraText"/>
      </w:pPr>
      <w:r>
        <w:t xml:space="preserve">Situace je diametrálně odlišná. </w:t>
      </w:r>
      <w:proofErr w:type="spellStart"/>
      <w:r>
        <w:t>Šikena</w:t>
      </w:r>
      <w:proofErr w:type="spellEnd"/>
      <w:r>
        <w:t xml:space="preserve"> je teď k ničemu, protože je naproti barvě partnera. Síla pikové dámy je nejasná.</w:t>
      </w:r>
    </w:p>
    <w:p w:rsidR="009E7C6F" w:rsidRDefault="009E7C6F" w:rsidP="006F149B">
      <w:pPr>
        <w:pStyle w:val="HabraText"/>
      </w:pPr>
      <w:r>
        <w:t>Tento příklad je výmluvnou ilustrací pravidla:</w:t>
      </w:r>
    </w:p>
    <w:p w:rsidR="009E7C6F" w:rsidRPr="006F149B" w:rsidRDefault="009E7C6F" w:rsidP="006F149B">
      <w:pPr>
        <w:pStyle w:val="HabraText"/>
        <w:rPr>
          <w:b/>
          <w:bCs w:val="0"/>
        </w:rPr>
      </w:pPr>
      <w:proofErr w:type="spellStart"/>
      <w:r w:rsidRPr="006F149B">
        <w:rPr>
          <w:b/>
          <w:bCs w:val="0"/>
        </w:rPr>
        <w:t>Rozlohovou</w:t>
      </w:r>
      <w:proofErr w:type="spellEnd"/>
      <w:r w:rsidRPr="006F149B">
        <w:rPr>
          <w:b/>
          <w:bCs w:val="0"/>
        </w:rPr>
        <w:t xml:space="preserve"> sílu je třeba mnohem více přeceňovat než sílu figurovou.</w:t>
      </w:r>
    </w:p>
    <w:p w:rsidR="009E7C6F" w:rsidRPr="00B47CA2" w:rsidRDefault="009E7C6F" w:rsidP="009E7C6F">
      <w:pPr>
        <w:pStyle w:val="HabraPodnadpis"/>
      </w:pPr>
      <w:r w:rsidRPr="00B47CA2">
        <w:t>Příklad 1</w:t>
      </w:r>
    </w:p>
    <w:p w:rsidR="009E7C6F" w:rsidRDefault="009E7C6F" w:rsidP="009E7C6F">
      <w:pPr>
        <w:pStyle w:val="HabraText"/>
      </w:pPr>
      <w:r>
        <w:t>Párový turnaj, oba v první, náš list:</w:t>
      </w:r>
    </w:p>
    <w:p w:rsidR="009E7C6F" w:rsidRDefault="009E7C6F" w:rsidP="001759C3">
      <w:pPr>
        <w:pStyle w:val="HabraDrazba"/>
      </w:pPr>
      <w:r>
        <w:tab/>
        <w:t>-</w:t>
      </w:r>
    </w:p>
    <w:p w:rsidR="009E7C6F" w:rsidRDefault="009E7C6F" w:rsidP="001759C3">
      <w:pPr>
        <w:pStyle w:val="HabraDrazba"/>
      </w:pPr>
      <w:r>
        <w:tab/>
      </w:r>
      <w:proofErr w:type="gramStart"/>
      <w:r>
        <w:t>A,J,10,5,4</w:t>
      </w:r>
      <w:proofErr w:type="gramEnd"/>
    </w:p>
    <w:p w:rsidR="009E7C6F" w:rsidRDefault="009E7C6F" w:rsidP="001759C3">
      <w:pPr>
        <w:pStyle w:val="HabraDrazba"/>
      </w:pPr>
      <w:r>
        <w:tab/>
      </w:r>
      <w:proofErr w:type="gramStart"/>
      <w:r>
        <w:t>K,J,4,3</w:t>
      </w:r>
      <w:proofErr w:type="gramEnd"/>
    </w:p>
    <w:p w:rsidR="009E7C6F" w:rsidRDefault="009E7C6F" w:rsidP="001759C3">
      <w:pPr>
        <w:pStyle w:val="HabraDrazba"/>
      </w:pPr>
      <w:r>
        <w:tab/>
      </w:r>
      <w:proofErr w:type="gramStart"/>
      <w:r>
        <w:t>A,7,6,5</w:t>
      </w:r>
      <w:proofErr w:type="gramEnd"/>
    </w:p>
    <w:p w:rsidR="009E7C6F" w:rsidRDefault="009E7C6F" w:rsidP="006F149B">
      <w:pPr>
        <w:pStyle w:val="HabraText"/>
      </w:pPr>
      <w:r>
        <w:t>Zahájili jsme 1s, partner draží:</w:t>
      </w:r>
    </w:p>
    <w:p w:rsidR="009E7C6F" w:rsidRDefault="009E7C6F" w:rsidP="009E7C6F">
      <w:pPr>
        <w:pStyle w:val="HabraCislovani"/>
        <w:ind w:left="720" w:hanging="360"/>
      </w:pPr>
      <w:r>
        <w:t>1p – to je špatné, naše karta náhle ztrácí na síle</w:t>
      </w:r>
    </w:p>
    <w:p w:rsidR="009E7C6F" w:rsidRDefault="009E7C6F" w:rsidP="009E7C6F">
      <w:pPr>
        <w:pStyle w:val="HabraCislovani"/>
        <w:ind w:left="720" w:hanging="360"/>
      </w:pPr>
      <w:r>
        <w:t xml:space="preserve">1BT – to není špatné, partner nemá piky. Ve skutečnosti také nemá srdcový fit, ale zato má alespoň osm levných karet, </w:t>
      </w:r>
      <w:proofErr w:type="spellStart"/>
      <w:r>
        <w:t>sfitujeme</w:t>
      </w:r>
      <w:proofErr w:type="spellEnd"/>
      <w:r>
        <w:t xml:space="preserve"> tedy jednu z našich bočních barev</w:t>
      </w:r>
    </w:p>
    <w:p w:rsidR="009E7C6F" w:rsidRDefault="009E7C6F" w:rsidP="009E7C6F">
      <w:pPr>
        <w:pStyle w:val="HabraCislovani"/>
        <w:ind w:left="720" w:hanging="360"/>
      </w:pPr>
      <w:r>
        <w:t xml:space="preserve">2t – to je dobré. Jestliže má partner čtyři piky, pak má nejméně pět </w:t>
      </w:r>
      <w:proofErr w:type="spellStart"/>
      <w:r>
        <w:t>trefů</w:t>
      </w:r>
      <w:proofErr w:type="spellEnd"/>
      <w:r>
        <w:t>. Je těžké v tomto okamžiku říci, jak silná jsou naše kára</w:t>
      </w:r>
    </w:p>
    <w:p w:rsidR="009E7C6F" w:rsidRDefault="009E7C6F" w:rsidP="009E7C6F">
      <w:pPr>
        <w:pStyle w:val="HabraCislovani"/>
        <w:ind w:left="720" w:hanging="360"/>
      </w:pPr>
      <w:r>
        <w:t>2k – výborná situace, naše kára získala maximální sílu a esa jsou vždy dobrá</w:t>
      </w:r>
    </w:p>
    <w:p w:rsidR="009E7C6F" w:rsidRPr="00B47CA2" w:rsidRDefault="009E7C6F" w:rsidP="009E7C6F">
      <w:pPr>
        <w:pStyle w:val="HabraPodnadpis"/>
      </w:pPr>
      <w:bookmarkStart w:id="115" w:name="_Toc173737449"/>
      <w:bookmarkStart w:id="116" w:name="_Toc173737881"/>
      <w:bookmarkStart w:id="117" w:name="_Toc173739697"/>
      <w:r w:rsidRPr="00B47CA2">
        <w:lastRenderedPageBreak/>
        <w:t>Příklad 2</w:t>
      </w:r>
      <w:bookmarkEnd w:id="115"/>
      <w:bookmarkEnd w:id="116"/>
      <w:bookmarkEnd w:id="117"/>
    </w:p>
    <w:p w:rsidR="009E7C6F" w:rsidRDefault="009E7C6F" w:rsidP="009E7C6F">
      <w:pPr>
        <w:pStyle w:val="HabraText"/>
      </w:pPr>
      <w:r>
        <w:t>Párový turnaj, NS ve druhé, s naším listem:</w:t>
      </w:r>
    </w:p>
    <w:p w:rsidR="009E7C6F" w:rsidRDefault="009E7C6F" w:rsidP="001759C3">
      <w:pPr>
        <w:pStyle w:val="HabraDrazba"/>
      </w:pPr>
      <w:r>
        <w:tab/>
        <w:t>-</w:t>
      </w:r>
    </w:p>
    <w:p w:rsidR="009E7C6F" w:rsidRDefault="009E7C6F" w:rsidP="001759C3">
      <w:pPr>
        <w:pStyle w:val="HabraDrazba"/>
      </w:pPr>
      <w:r>
        <w:tab/>
      </w:r>
      <w:proofErr w:type="gramStart"/>
      <w:r>
        <w:t>A,J,10,5,4</w:t>
      </w:r>
      <w:proofErr w:type="gramEnd"/>
    </w:p>
    <w:p w:rsidR="009E7C6F" w:rsidRDefault="009E7C6F" w:rsidP="001759C3">
      <w:pPr>
        <w:pStyle w:val="HabraDrazba"/>
      </w:pPr>
      <w:r>
        <w:tab/>
      </w:r>
      <w:proofErr w:type="gramStart"/>
      <w:r>
        <w:t>K,J,4,3</w:t>
      </w:r>
      <w:proofErr w:type="gramEnd"/>
    </w:p>
    <w:p w:rsidR="009E7C6F" w:rsidRDefault="009E7C6F" w:rsidP="001759C3">
      <w:pPr>
        <w:pStyle w:val="HabraDrazba"/>
      </w:pPr>
      <w:r>
        <w:tab/>
      </w:r>
      <w:proofErr w:type="gramStart"/>
      <w:r>
        <w:t>A,7,6,5</w:t>
      </w:r>
      <w:proofErr w:type="gramEnd"/>
    </w:p>
    <w:p w:rsidR="009E7C6F" w:rsidRDefault="009E7C6F" w:rsidP="009E7C6F">
      <w:pPr>
        <w:jc w:val="both"/>
      </w:pPr>
      <w:proofErr w:type="gramStart"/>
      <w:r>
        <w:t>jsme zahájili</w:t>
      </w:r>
      <w:proofErr w:type="gramEnd"/>
      <w:r>
        <w:t xml:space="preserve"> 1s, ale do dražby zasáhli protivníci:</w:t>
      </w:r>
    </w:p>
    <w:p w:rsidR="009E7C6F" w:rsidRDefault="009E7C6F" w:rsidP="001759C3">
      <w:pPr>
        <w:pStyle w:val="HabraDrazba"/>
      </w:pPr>
      <w:r>
        <w:t>W</w:t>
      </w:r>
      <w:r>
        <w:tab/>
        <w:t>N</w:t>
      </w:r>
      <w:r>
        <w:tab/>
        <w:t>E</w:t>
      </w:r>
      <w:r>
        <w:tab/>
        <w:t>S</w:t>
      </w:r>
    </w:p>
    <w:p w:rsidR="009E7C6F" w:rsidRDefault="009E7C6F" w:rsidP="001759C3">
      <w:pPr>
        <w:pStyle w:val="HabraDrazba"/>
      </w:pPr>
      <w:r>
        <w:t>1s</w:t>
      </w:r>
      <w:r>
        <w:tab/>
        <w:t>1p</w:t>
      </w:r>
      <w:r>
        <w:tab/>
        <w:t>2s</w:t>
      </w:r>
      <w:r>
        <w:tab/>
        <w:t>pas</w:t>
      </w:r>
    </w:p>
    <w:p w:rsidR="009E7C6F" w:rsidRDefault="009E7C6F" w:rsidP="001759C3">
      <w:pPr>
        <w:pStyle w:val="HabraDrazba"/>
      </w:pPr>
      <w:r>
        <w:t>?</w:t>
      </w:r>
    </w:p>
    <w:p w:rsidR="009E7C6F" w:rsidRDefault="009E7C6F" w:rsidP="009E7C6F">
      <w:pPr>
        <w:pStyle w:val="HabraText"/>
      </w:pPr>
      <w:r>
        <w:t>Když obránce zasáhl 1p, síla tvého listu potenciálně vzrostla. Sever má pikovou sílu, zvětšuje se tedy šance, že potenciální síla partnera je ve tvých barvách. Partnerova 2s na tvém pohledu na věc nic nezměnila. A pas Jihu?</w:t>
      </w:r>
    </w:p>
    <w:p w:rsidR="009E7C6F" w:rsidRDefault="009E7C6F" w:rsidP="009E7C6F">
      <w:pPr>
        <w:pStyle w:val="HabraText"/>
      </w:pPr>
      <w:r>
        <w:t xml:space="preserve">Figurová síla je zhruba vyrovnaná, proč tedy Jih </w:t>
      </w:r>
      <w:proofErr w:type="spellStart"/>
      <w:r>
        <w:t>neushodnil</w:t>
      </w:r>
      <w:proofErr w:type="spellEnd"/>
      <w:r>
        <w:t xml:space="preserve"> piky? – Jestliže má dubl, pak má partner 5 až 6 </w:t>
      </w:r>
      <w:proofErr w:type="spellStart"/>
      <w:r>
        <w:t>piků</w:t>
      </w:r>
      <w:proofErr w:type="spellEnd"/>
      <w:r>
        <w:t xml:space="preserve"> a v nich pravděpodobně nějakou figuru. Jestli má Jih tři piky a přesto pasuje, je to náznak, že má také hodnoty v naší barvě a nechce partnera pobízet k vyšší dražbě. Ať tak či onak, pro nás je to špatně. V této situaci pas s tvým listem nevypadá špatně. Jestliže má Sever šest dobrých </w:t>
      </w:r>
      <w:proofErr w:type="spellStart"/>
      <w:r>
        <w:t>piků</w:t>
      </w:r>
      <w:proofErr w:type="spellEnd"/>
      <w:r>
        <w:t>, určitě je nabídne a partner může zareagovat. Se čtyřmi srdci nebude dražit, možná nabídne svoji boční barvu. Pak je všechno ještě před tebou.</w:t>
      </w:r>
    </w:p>
    <w:p w:rsidR="009E7C6F" w:rsidRDefault="009E7C6F" w:rsidP="001759C3">
      <w:pPr>
        <w:pStyle w:val="HabraDrazba"/>
      </w:pPr>
      <w:r>
        <w:t>W</w:t>
      </w:r>
      <w:r>
        <w:tab/>
        <w:t>N</w:t>
      </w:r>
      <w:r>
        <w:tab/>
        <w:t>E</w:t>
      </w:r>
      <w:r>
        <w:tab/>
        <w:t>S</w:t>
      </w:r>
    </w:p>
    <w:p w:rsidR="009E7C6F" w:rsidRDefault="009E7C6F" w:rsidP="001759C3">
      <w:pPr>
        <w:pStyle w:val="HabraDrazba"/>
      </w:pPr>
      <w:r>
        <w:t>1s</w:t>
      </w:r>
      <w:r>
        <w:tab/>
        <w:t>1p</w:t>
      </w:r>
      <w:r>
        <w:tab/>
        <w:t>2s</w:t>
      </w:r>
      <w:r>
        <w:tab/>
        <w:t>2p</w:t>
      </w:r>
    </w:p>
    <w:p w:rsidR="009E7C6F" w:rsidRDefault="009E7C6F" w:rsidP="001759C3">
      <w:pPr>
        <w:pStyle w:val="HabraDrazba"/>
      </w:pPr>
      <w:r>
        <w:t>?</w:t>
      </w:r>
    </w:p>
    <w:p w:rsidR="009E7C6F" w:rsidRDefault="009E7C6F" w:rsidP="009E7C6F">
      <w:pPr>
        <w:pStyle w:val="HabraText"/>
      </w:pPr>
      <w:r>
        <w:t xml:space="preserve">Teď musíš nepochybně dražit. Tvoje </w:t>
      </w:r>
      <w:proofErr w:type="spellStart"/>
      <w:r>
        <w:t>šikena</w:t>
      </w:r>
      <w:proofErr w:type="spellEnd"/>
      <w:r>
        <w:t xml:space="preserve"> je silnější. Měli bychom partnera přimět ke spolupráci hláškou 3k (tato barva potřebuje doplnění, takže lépe ukazuje obranu, kdyby protivníci vybojovali závazek). Není jasné, zda licitujeme, abychom vydražili 4s, nebo proto, abychom bránili pikový závazek.</w:t>
      </w:r>
    </w:p>
    <w:p w:rsidR="009E7C6F" w:rsidRDefault="009E7C6F" w:rsidP="001759C3">
      <w:pPr>
        <w:pStyle w:val="HabraDrazba"/>
      </w:pPr>
      <w:r>
        <w:t>W</w:t>
      </w:r>
      <w:r>
        <w:tab/>
        <w:t>N</w:t>
      </w:r>
      <w:r>
        <w:tab/>
        <w:t>E</w:t>
      </w:r>
      <w:r>
        <w:tab/>
        <w:t>S</w:t>
      </w:r>
    </w:p>
    <w:p w:rsidR="009E7C6F" w:rsidRDefault="009E7C6F" w:rsidP="001759C3">
      <w:pPr>
        <w:pStyle w:val="HabraDrazba"/>
      </w:pPr>
      <w:r>
        <w:t>1s</w:t>
      </w:r>
      <w:r>
        <w:tab/>
        <w:t>1p</w:t>
      </w:r>
      <w:r>
        <w:tab/>
        <w:t>2s</w:t>
      </w:r>
      <w:r>
        <w:tab/>
        <w:t>3p</w:t>
      </w:r>
    </w:p>
    <w:p w:rsidR="009E7C6F" w:rsidRDefault="009E7C6F" w:rsidP="001759C3">
      <w:pPr>
        <w:pStyle w:val="HabraDrazba"/>
      </w:pPr>
      <w:r>
        <w:t>?</w:t>
      </w:r>
    </w:p>
    <w:p w:rsidR="009E7C6F" w:rsidRDefault="009E7C6F" w:rsidP="009E7C6F">
      <w:pPr>
        <w:pStyle w:val="HabraText"/>
      </w:pPr>
      <w:r>
        <w:t xml:space="preserve">Soupeři silně </w:t>
      </w:r>
      <w:proofErr w:type="spellStart"/>
      <w:r>
        <w:t>fitují</w:t>
      </w:r>
      <w:proofErr w:type="spellEnd"/>
      <w:r>
        <w:t xml:space="preserve">. Tvůj list nezaručuje hru, ale </w:t>
      </w:r>
      <w:proofErr w:type="spellStart"/>
      <w:r>
        <w:t>šikena</w:t>
      </w:r>
      <w:proofErr w:type="spellEnd"/>
      <w:r>
        <w:t xml:space="preserve"> piková posílila a rozloha volá po dražbě. Bilancování dává naději, že by partner mohl mít dobré hodnoty pro náš rentabilní závazek. Nejlepší hláška je v této situaci 3BT. V této sekvenci nemohou být přirozené. Partner by neměl mít potíže poznat v nich rozlohu 0-5-4-4. Celé rozdání může vypadat například takto:</w:t>
      </w:r>
    </w:p>
    <w:p w:rsidR="009E7C6F" w:rsidRDefault="009E7C6F" w:rsidP="001759C3">
      <w:pPr>
        <w:pStyle w:val="HabraDrazba"/>
      </w:pPr>
      <w:r>
        <w:tab/>
      </w:r>
      <w:proofErr w:type="gramStart"/>
      <w:r>
        <w:t>A,Q,10,7,6</w:t>
      </w:r>
      <w:proofErr w:type="gramEnd"/>
    </w:p>
    <w:p w:rsidR="009E7C6F" w:rsidRDefault="009E7C6F" w:rsidP="001759C3">
      <w:pPr>
        <w:pStyle w:val="HabraDrazba"/>
      </w:pPr>
      <w:r>
        <w:tab/>
      </w:r>
      <w:proofErr w:type="gramStart"/>
      <w:r>
        <w:t>K,9,8,3</w:t>
      </w:r>
      <w:proofErr w:type="gramEnd"/>
    </w:p>
    <w:p w:rsidR="009E7C6F" w:rsidRDefault="009E7C6F" w:rsidP="001759C3">
      <w:pPr>
        <w:pStyle w:val="HabraDrazba"/>
      </w:pPr>
      <w:r>
        <w:tab/>
        <w:t>8</w:t>
      </w:r>
    </w:p>
    <w:p w:rsidR="009E7C6F" w:rsidRDefault="009E7C6F" w:rsidP="001759C3">
      <w:pPr>
        <w:pStyle w:val="HabraDrazba"/>
      </w:pPr>
      <w:proofErr w:type="gramStart"/>
      <w:r>
        <w:t>-</w:t>
      </w:r>
      <w:r>
        <w:tab/>
        <w:t>K,Q,4</w:t>
      </w:r>
      <w:r>
        <w:tab/>
        <w:t>J,9,2</w:t>
      </w:r>
      <w:proofErr w:type="gramEnd"/>
    </w:p>
    <w:p w:rsidR="009E7C6F" w:rsidRDefault="009E7C6F" w:rsidP="001759C3">
      <w:pPr>
        <w:pStyle w:val="HabraDrazba"/>
      </w:pPr>
      <w:proofErr w:type="gramStart"/>
      <w:r>
        <w:t>A,J,10,5,4</w:t>
      </w:r>
      <w:proofErr w:type="gramEnd"/>
      <w:r>
        <w:tab/>
      </w:r>
      <w:r>
        <w:tab/>
        <w:t>Q,6,2</w:t>
      </w:r>
    </w:p>
    <w:p w:rsidR="009E7C6F" w:rsidRDefault="009E7C6F" w:rsidP="001759C3">
      <w:pPr>
        <w:pStyle w:val="HabraDrazba"/>
      </w:pPr>
      <w:proofErr w:type="gramStart"/>
      <w:r>
        <w:t>K,J,4,3</w:t>
      </w:r>
      <w:proofErr w:type="gramEnd"/>
      <w:r>
        <w:tab/>
      </w:r>
      <w:r>
        <w:tab/>
        <w:t>A,Q,9,7,6</w:t>
      </w:r>
    </w:p>
    <w:p w:rsidR="009E7C6F" w:rsidRDefault="009E7C6F" w:rsidP="001759C3">
      <w:pPr>
        <w:pStyle w:val="HabraDrazba"/>
      </w:pPr>
      <w:proofErr w:type="gramStart"/>
      <w:r>
        <w:t>A,7,6,5</w:t>
      </w:r>
      <w:proofErr w:type="gramEnd"/>
      <w:r>
        <w:tab/>
        <w:t>K,8,5,4,3</w:t>
      </w:r>
      <w:r>
        <w:tab/>
        <w:t>9,2</w:t>
      </w:r>
    </w:p>
    <w:p w:rsidR="009E7C6F" w:rsidRDefault="009E7C6F" w:rsidP="001759C3">
      <w:pPr>
        <w:pStyle w:val="HabraDrazba"/>
      </w:pPr>
      <w:r>
        <w:tab/>
        <w:t>7</w:t>
      </w:r>
    </w:p>
    <w:p w:rsidR="009E7C6F" w:rsidRDefault="009E7C6F" w:rsidP="001759C3">
      <w:pPr>
        <w:pStyle w:val="HabraDrazba"/>
      </w:pPr>
      <w:r>
        <w:tab/>
        <w:t>10,5,2</w:t>
      </w:r>
    </w:p>
    <w:p w:rsidR="009E7C6F" w:rsidRDefault="009E7C6F" w:rsidP="001759C3">
      <w:pPr>
        <w:pStyle w:val="HabraDrazba"/>
      </w:pPr>
      <w:r>
        <w:tab/>
      </w:r>
      <w:proofErr w:type="gramStart"/>
      <w:r>
        <w:t>J,10,8,3</w:t>
      </w:r>
      <w:proofErr w:type="gramEnd"/>
    </w:p>
    <w:p w:rsidR="009E7C6F" w:rsidRDefault="009E7C6F" w:rsidP="009E7C6F">
      <w:pPr>
        <w:pStyle w:val="HabraText"/>
      </w:pPr>
      <w:r>
        <w:t xml:space="preserve">Závazek 4p by byl bez problémů splnitelný. Ale 5k se ukáže jako výborná akce a bude splněných. Po každém jiném než pikovém výnosu nebudou se sehrávkou potíže. Jih nicméně vynesl pik. Ale i teď si hlavní hráč se sehrávkou poradí. </w:t>
      </w:r>
      <w:proofErr w:type="spellStart"/>
      <w:r>
        <w:t>Snapne</w:t>
      </w:r>
      <w:proofErr w:type="spellEnd"/>
      <w:r>
        <w:t xml:space="preserve"> pik na stole. Zahraje kárového krále a malé srdce k dámě v ruce. Když Sever vskočí králem a dá partnerovi </w:t>
      </w:r>
      <w:proofErr w:type="spellStart"/>
      <w:r>
        <w:t>snap</w:t>
      </w:r>
      <w:proofErr w:type="spellEnd"/>
      <w:r>
        <w:t xml:space="preserve">, nebudou s další sehrávkou potíže. Když propustí, hlavní hráč vezme dámou, </w:t>
      </w:r>
      <w:proofErr w:type="spellStart"/>
      <w:r>
        <w:t>snapne</w:t>
      </w:r>
      <w:proofErr w:type="spellEnd"/>
      <w:r>
        <w:t xml:space="preserve"> druhý pik, </w:t>
      </w:r>
      <w:proofErr w:type="spellStart"/>
      <w:r>
        <w:t>dotrumfuje</w:t>
      </w:r>
      <w:proofErr w:type="spellEnd"/>
      <w:r>
        <w:t xml:space="preserve"> a odevzdá srdce. Obránci vezmou jen pik a srdci.</w:t>
      </w:r>
    </w:p>
    <w:p w:rsidR="009E7C6F" w:rsidRPr="003413F5" w:rsidRDefault="009E7C6F" w:rsidP="009E7C6F">
      <w:pPr>
        <w:pStyle w:val="HabraLiteratura"/>
      </w:pPr>
      <w:r w:rsidRPr="001759C3">
        <w:rPr>
          <w:iCs/>
          <w:u w:val="single"/>
        </w:rPr>
        <w:t>Literatura:</w:t>
      </w:r>
      <w:r>
        <w:t xml:space="preserve"> W. </w:t>
      </w:r>
      <w:proofErr w:type="spellStart"/>
      <w:r>
        <w:t>Izdebski</w:t>
      </w:r>
      <w:proofErr w:type="spellEnd"/>
      <w:r>
        <w:t xml:space="preserve"> + O. </w:t>
      </w:r>
      <w:proofErr w:type="spellStart"/>
      <w:r>
        <w:t>Rodziewscz</w:t>
      </w:r>
      <w:proofErr w:type="spellEnd"/>
      <w:r>
        <w:t>-</w:t>
      </w:r>
      <w:proofErr w:type="spellStart"/>
      <w:r>
        <w:t>Bielewicz</w:t>
      </w:r>
      <w:proofErr w:type="spellEnd"/>
      <w:r>
        <w:tab/>
        <w:t>Moderní přirozená dražba</w:t>
      </w:r>
    </w:p>
    <w:p w:rsidR="001759C3" w:rsidRPr="00D17FBE" w:rsidRDefault="001759C3" w:rsidP="001759C3">
      <w:pPr>
        <w:pStyle w:val="HabraNadpisLekce"/>
      </w:pPr>
      <w:r w:rsidRPr="00D17FBE">
        <w:lastRenderedPageBreak/>
        <w:t>Rozdělení pásem</w:t>
      </w:r>
      <w:r>
        <w:t xml:space="preserve"> a oceňování listu</w:t>
      </w:r>
    </w:p>
    <w:p w:rsidR="001759C3" w:rsidRPr="00CB09F0" w:rsidRDefault="001759C3" w:rsidP="001759C3">
      <w:pPr>
        <w:pStyle w:val="HabraText"/>
        <w:rPr>
          <w:rStyle w:val="HabraCitace"/>
        </w:rPr>
      </w:pPr>
      <w:proofErr w:type="spellStart"/>
      <w:r w:rsidRPr="0091681F">
        <w:t>Krzysztof</w:t>
      </w:r>
      <w:proofErr w:type="spellEnd"/>
      <w:r w:rsidRPr="0091681F">
        <w:t xml:space="preserve"> </w:t>
      </w:r>
      <w:proofErr w:type="spellStart"/>
      <w:r w:rsidRPr="0091681F">
        <w:t>Martens</w:t>
      </w:r>
      <w:proofErr w:type="spellEnd"/>
      <w:r w:rsidRPr="0091681F">
        <w:t xml:space="preserve"> v popisu svého systému uvedl:</w:t>
      </w:r>
      <w:r>
        <w:t xml:space="preserve"> </w:t>
      </w:r>
      <w:r w:rsidRPr="00CB09F0">
        <w:rPr>
          <w:rStyle w:val="HabraCitace"/>
        </w:rPr>
        <w:t>„Mnozí čtenáři uvažují o velikém rozpětí síly při otevření v barvě na prvním stupni (11-21 bodů). Tato koncepce má své přednosti i vady a můžeme o nich hodiny debatovat – jedno je ale jisté, předpokládá licitátorovu výbornou schopnost přirozeně a dobře oceňovat list.“</w:t>
      </w:r>
    </w:p>
    <w:p w:rsidR="001759C3" w:rsidRDefault="001759C3" w:rsidP="001759C3">
      <w:pPr>
        <w:pStyle w:val="HabraText"/>
      </w:pPr>
      <w:r>
        <w:t xml:space="preserve">Slabí hráči se bojí zahájení s širokou bodovou zónou. Zdá se jim nemožné, aby sílu i rozlohu v dalších kolech dražby přesně popsali, např. 12-13PC nebo 19-20PC při rozloze 6-3-1-3. Ale není to pravda. Při velké síle zahajujícího hráče se nebude „prodávat“ ona, ale obvykle jeho partner, který skoro jistě bude mít mnohem slabší list a tím pádem snadněji </w:t>
      </w:r>
      <w:proofErr w:type="spellStart"/>
      <w:r>
        <w:t>popsatelnější</w:t>
      </w:r>
      <w:proofErr w:type="spellEnd"/>
      <w:r>
        <w:t>.</w:t>
      </w:r>
    </w:p>
    <w:p w:rsidR="001759C3" w:rsidRPr="00ED6DBF" w:rsidRDefault="001759C3" w:rsidP="001759C3">
      <w:pPr>
        <w:pStyle w:val="HabraPodnadpis"/>
      </w:pPr>
      <w:bookmarkStart w:id="118" w:name="_Toc173737450"/>
      <w:bookmarkStart w:id="119" w:name="_Toc173737882"/>
      <w:bookmarkStart w:id="120" w:name="_Toc173739698"/>
      <w:bookmarkStart w:id="121" w:name="_Toc173740682"/>
      <w:r w:rsidRPr="00ED6DBF">
        <w:t>Zásada hranic</w:t>
      </w:r>
      <w:bookmarkEnd w:id="118"/>
      <w:bookmarkEnd w:id="119"/>
      <w:bookmarkEnd w:id="120"/>
      <w:bookmarkEnd w:id="121"/>
    </w:p>
    <w:p w:rsidR="001759C3" w:rsidRPr="00CB09F0" w:rsidRDefault="001759C3" w:rsidP="001759C3">
      <w:pPr>
        <w:pStyle w:val="HabraText"/>
      </w:pPr>
      <w:r w:rsidRPr="00CB09F0">
        <w:t>Když zahajujeme hláškou 1BT, rozpětí síly je velmi úzké – 15-17PC, tedy další bilancování listů je prosté. Naproti tomu, jak jsme už dříve řekli, vypadá hláška 1 v barvě s rozpětím 12-20(21)PC velmi nebezpečně, když se zdá, že při takto velikém rozpětí síly bude upřesnění velmi těžké. Ale ukazuje se, že to není zas tak veliký problém, jak by se na první pohled mohlo zdát, protože v průběhu licitace dáváme svými dalšími hláškami limity svého původního rozpětí, např.:</w:t>
      </w:r>
    </w:p>
    <w:p w:rsidR="001759C3" w:rsidRPr="00CB09F0" w:rsidRDefault="001759C3" w:rsidP="001759C3">
      <w:pPr>
        <w:pStyle w:val="HabraDrazba"/>
      </w:pPr>
      <w:r w:rsidRPr="00CB09F0">
        <w:t>1k – 2k (6-10 bodů)</w:t>
      </w:r>
      <w:r w:rsidRPr="00CB09F0">
        <w:tab/>
        <w:t>1p – 3p (11-12 bodů)</w:t>
      </w:r>
      <w:r w:rsidRPr="00CB09F0">
        <w:tab/>
        <w:t>1t – 1p</w:t>
      </w:r>
    </w:p>
    <w:p w:rsidR="001759C3" w:rsidRPr="00CB09F0" w:rsidRDefault="001759C3" w:rsidP="001759C3">
      <w:pPr>
        <w:pStyle w:val="HabraDrazba"/>
      </w:pPr>
      <w:r>
        <w:tab/>
      </w:r>
      <w:r w:rsidRPr="00CB09F0">
        <w:tab/>
      </w:r>
      <w:r w:rsidRPr="00CB09F0">
        <w:tab/>
      </w:r>
      <w:r w:rsidRPr="00CB09F0">
        <w:tab/>
        <w:t>1BT (12-14PC)</w:t>
      </w:r>
    </w:p>
    <w:p w:rsidR="001759C3" w:rsidRPr="00CB09F0" w:rsidRDefault="001759C3" w:rsidP="001759C3">
      <w:pPr>
        <w:pStyle w:val="HabraText"/>
      </w:pPr>
      <w:r w:rsidRPr="00CB09F0">
        <w:t>Další bilancování pak může být velmi přesné nejen co do figurové síly, ale především – umístěním figur a rozlohou.</w:t>
      </w:r>
    </w:p>
    <w:p w:rsidR="001759C3" w:rsidRDefault="001759C3" w:rsidP="001759C3">
      <w:pPr>
        <w:pStyle w:val="HabraText"/>
      </w:pPr>
      <w:r w:rsidRPr="00CB09F0">
        <w:t xml:space="preserve">Dražba systémem s širokým rozpětím barevného zahájení vyžaduje jistou </w:t>
      </w:r>
      <w:r>
        <w:t xml:space="preserve">filozofii. V hraničních situacích typu: udržet dražbu, nebo pasovat, musí být odpovídající optimistou – licitovat dále. </w:t>
      </w:r>
      <w:proofErr w:type="spellStart"/>
      <w:r>
        <w:t>Zahajitel</w:t>
      </w:r>
      <w:proofErr w:type="spellEnd"/>
      <w:r>
        <w:t xml:space="preserve"> musí být zase pesimistou – licitovat klidně, bez zbytečných skoků, věřit, že partner s nějakými nadhodnotami licitaci udrží.</w:t>
      </w:r>
    </w:p>
    <w:p w:rsidR="001759C3" w:rsidRPr="00ED6DBF" w:rsidRDefault="001759C3" w:rsidP="001759C3">
      <w:pPr>
        <w:pStyle w:val="HabraPodnadpis"/>
      </w:pPr>
      <w:bookmarkStart w:id="122" w:name="_Toc173737451"/>
      <w:bookmarkStart w:id="123" w:name="_Toc173737883"/>
      <w:bookmarkStart w:id="124" w:name="_Toc173739699"/>
      <w:r w:rsidRPr="00ED6DBF">
        <w:t>Příklad</w:t>
      </w:r>
      <w:bookmarkEnd w:id="122"/>
      <w:bookmarkEnd w:id="123"/>
      <w:bookmarkEnd w:id="124"/>
    </w:p>
    <w:p w:rsidR="001759C3" w:rsidRDefault="001759C3" w:rsidP="001759C3">
      <w:pPr>
        <w:pStyle w:val="HabraDrazba"/>
      </w:pPr>
      <w:proofErr w:type="gramStart"/>
      <w:r>
        <w:t>2</w:t>
      </w:r>
      <w:r>
        <w:tab/>
        <w:t>Q,10,9,5,3</w:t>
      </w:r>
      <w:proofErr w:type="gramEnd"/>
    </w:p>
    <w:p w:rsidR="001759C3" w:rsidRDefault="001759C3" w:rsidP="001759C3">
      <w:pPr>
        <w:pStyle w:val="HabraDrazba"/>
      </w:pPr>
      <w:proofErr w:type="gramStart"/>
      <w:r>
        <w:t>A,Q,5,4,3</w:t>
      </w:r>
      <w:proofErr w:type="gramEnd"/>
      <w:r>
        <w:tab/>
        <w:t>K,7</w:t>
      </w:r>
    </w:p>
    <w:p w:rsidR="001759C3" w:rsidRDefault="001759C3" w:rsidP="001759C3">
      <w:pPr>
        <w:pStyle w:val="HabraDrazba"/>
      </w:pPr>
      <w:proofErr w:type="gramStart"/>
      <w:r>
        <w:t>A,Q,7,2</w:t>
      </w:r>
      <w:proofErr w:type="gramEnd"/>
      <w:r>
        <w:tab/>
        <w:t>K,10,3</w:t>
      </w:r>
    </w:p>
    <w:p w:rsidR="001759C3" w:rsidRDefault="001759C3" w:rsidP="001759C3">
      <w:pPr>
        <w:pStyle w:val="HabraDrazba"/>
      </w:pPr>
      <w:proofErr w:type="gramStart"/>
      <w:r>
        <w:t>A,Q,3</w:t>
      </w:r>
      <w:r>
        <w:tab/>
        <w:t>J,4,2</w:t>
      </w:r>
      <w:proofErr w:type="gramEnd"/>
    </w:p>
    <w:p w:rsidR="001759C3" w:rsidRDefault="001759C3" w:rsidP="001759C3">
      <w:pPr>
        <w:pStyle w:val="HabraDrazba"/>
      </w:pPr>
      <w:r>
        <w:t>1s – 1p</w:t>
      </w:r>
    </w:p>
    <w:p w:rsidR="001759C3" w:rsidRDefault="001759C3" w:rsidP="001759C3">
      <w:pPr>
        <w:pStyle w:val="HabraDrazba"/>
      </w:pPr>
      <w:r>
        <w:t>?</w:t>
      </w:r>
    </w:p>
    <w:p w:rsidR="001759C3" w:rsidRDefault="001759C3" w:rsidP="001759C3">
      <w:pPr>
        <w:pStyle w:val="HabraText"/>
      </w:pPr>
      <w:r>
        <w:t xml:space="preserve">S 18PC (19 bodů) není správné pokračovat </w:t>
      </w:r>
      <w:proofErr w:type="spellStart"/>
      <w:r>
        <w:t>rebidem</w:t>
      </w:r>
      <w:proofErr w:type="spellEnd"/>
      <w:r>
        <w:t xml:space="preserve"> 3k, ale skromně </w:t>
      </w:r>
      <w:proofErr w:type="spellStart"/>
      <w:r>
        <w:t>zadražit</w:t>
      </w:r>
      <w:proofErr w:type="spellEnd"/>
      <w:r>
        <w:t xml:space="preserve"> 2k (ohraničíme zónu do 18 bodů). List Západu sám o sobě nestačí k prosazování </w:t>
      </w:r>
      <w:proofErr w:type="spellStart"/>
      <w:r>
        <w:t>manše</w:t>
      </w:r>
      <w:proofErr w:type="spellEnd"/>
      <w:r>
        <w:t xml:space="preserve">. Jeho slabostí je nedostatek vysokých </w:t>
      </w:r>
      <w:proofErr w:type="spellStart"/>
      <w:r>
        <w:t>blotek</w:t>
      </w:r>
      <w:proofErr w:type="spellEnd"/>
      <w:r>
        <w:t xml:space="preserve"> a singl v barvě partnera.</w:t>
      </w:r>
    </w:p>
    <w:p w:rsidR="001759C3" w:rsidRPr="0091681F" w:rsidRDefault="001759C3" w:rsidP="001759C3">
      <w:pPr>
        <w:pStyle w:val="HabraDrazba"/>
      </w:pPr>
      <w:r w:rsidRPr="0091681F">
        <w:t>1s – 1p</w:t>
      </w:r>
    </w:p>
    <w:p w:rsidR="001759C3" w:rsidRPr="0091681F" w:rsidRDefault="001759C3" w:rsidP="001759C3">
      <w:pPr>
        <w:pStyle w:val="HabraDrazba"/>
      </w:pPr>
      <w:r w:rsidRPr="0091681F">
        <w:t>2k – 2s</w:t>
      </w:r>
    </w:p>
    <w:p w:rsidR="001759C3" w:rsidRPr="0091681F" w:rsidRDefault="001759C3" w:rsidP="001759C3">
      <w:pPr>
        <w:pStyle w:val="HabraDrazba"/>
      </w:pPr>
      <w:r w:rsidRPr="0091681F">
        <w:t>?</w:t>
      </w:r>
    </w:p>
    <w:p w:rsidR="001759C3" w:rsidRDefault="001759C3" w:rsidP="001759C3">
      <w:pPr>
        <w:pStyle w:val="HabraText"/>
      </w:pPr>
      <w:r>
        <w:t xml:space="preserve">Partner vybral negativně barvu a omezil svou sílu do 9 bodů. Tato informace neposiluje list Západu, ale musí samozřejmě </w:t>
      </w:r>
      <w:proofErr w:type="spellStart"/>
      <w:r>
        <w:t>invitovat</w:t>
      </w:r>
      <w:proofErr w:type="spellEnd"/>
      <w:r>
        <w:t xml:space="preserve"> hru hláškou 2BT, ukazujíc 17-18 bodů (ve skutečnosti máme 19, ale jak jsme řekli dříve, oceňujeme list jako slabší). Východ, který má vrchní hranici svého rozmezí, </w:t>
      </w:r>
      <w:proofErr w:type="spellStart"/>
      <w:r>
        <w:t>invit</w:t>
      </w:r>
      <w:proofErr w:type="spellEnd"/>
      <w:r>
        <w:t xml:space="preserve"> přijme. Uvažte, že kdyby měl Východ list o krále slabší, 3BT by měly malou šanci na úspěch.</w:t>
      </w:r>
    </w:p>
    <w:p w:rsidR="001759C3" w:rsidRDefault="001759C3" w:rsidP="001759C3">
      <w:pPr>
        <w:pStyle w:val="HabraPodnadpis"/>
      </w:pPr>
      <w:r>
        <w:t>Oceňování svého listu</w:t>
      </w:r>
    </w:p>
    <w:p w:rsidR="001759C3" w:rsidRDefault="001759C3" w:rsidP="001759C3">
      <w:pPr>
        <w:pStyle w:val="HabraText"/>
      </w:pPr>
      <w:r>
        <w:t>Tvým úkolem je rozhodnout, který z listů, jestli a) nebo b), ve světle uvedené dražby je silnější.</w:t>
      </w:r>
    </w:p>
    <w:p w:rsidR="001759C3" w:rsidRDefault="001759C3" w:rsidP="001759C3">
      <w:pPr>
        <w:pStyle w:val="HabraDrazba"/>
      </w:pPr>
      <w:r>
        <w:rPr>
          <w:b/>
        </w:rPr>
        <w:t>1.</w:t>
      </w:r>
      <w:r>
        <w:tab/>
        <w:t>W</w:t>
      </w:r>
      <w:r>
        <w:tab/>
        <w:t>N</w:t>
      </w:r>
      <w:r>
        <w:tab/>
        <w:t>E</w:t>
      </w:r>
      <w:r>
        <w:tab/>
        <w:t>S</w:t>
      </w:r>
    </w:p>
    <w:p w:rsidR="001759C3" w:rsidRDefault="001759C3" w:rsidP="001759C3">
      <w:pPr>
        <w:pStyle w:val="HabraDrazba"/>
      </w:pPr>
      <w:r>
        <w:tab/>
        <w:t>1s</w:t>
      </w:r>
      <w:r>
        <w:tab/>
        <w:t>pas</w:t>
      </w:r>
      <w:r>
        <w:tab/>
        <w:t>1p</w:t>
      </w:r>
      <w:r>
        <w:tab/>
        <w:t>pas</w:t>
      </w:r>
    </w:p>
    <w:p w:rsidR="001759C3" w:rsidRDefault="001759C3" w:rsidP="001759C3">
      <w:pPr>
        <w:pStyle w:val="HabraDrazba"/>
      </w:pPr>
      <w:r>
        <w:tab/>
        <w:t>2k</w:t>
      </w:r>
      <w:r>
        <w:tab/>
        <w:t>pas</w:t>
      </w:r>
      <w:r>
        <w:tab/>
        <w:t>?</w:t>
      </w:r>
    </w:p>
    <w:p w:rsidR="001759C3" w:rsidRPr="00CB09F0" w:rsidRDefault="001759C3" w:rsidP="001759C3">
      <w:pPr>
        <w:pStyle w:val="HabraDrazba"/>
      </w:pPr>
      <w:proofErr w:type="gramStart"/>
      <w:r w:rsidRPr="00CB09F0">
        <w:t>a) K,Q,6,5,4</w:t>
      </w:r>
      <w:proofErr w:type="gramEnd"/>
      <w:r>
        <w:tab/>
      </w:r>
      <w:r w:rsidRPr="00CB09F0">
        <w:t>6,5,3</w:t>
      </w:r>
      <w:r>
        <w:tab/>
      </w:r>
      <w:r w:rsidRPr="00CB09F0">
        <w:t>6,5</w:t>
      </w:r>
      <w:r>
        <w:tab/>
      </w:r>
      <w:r w:rsidRPr="00CB09F0">
        <w:t>K,Q,7</w:t>
      </w:r>
    </w:p>
    <w:p w:rsidR="001759C3" w:rsidRPr="00CB09F0" w:rsidRDefault="001759C3" w:rsidP="001759C3">
      <w:pPr>
        <w:pStyle w:val="HabraDrazba"/>
      </w:pPr>
      <w:proofErr w:type="gramStart"/>
      <w:r w:rsidRPr="00CB09F0">
        <w:t>b) A,8,7,6,5</w:t>
      </w:r>
      <w:proofErr w:type="gramEnd"/>
      <w:r>
        <w:tab/>
      </w:r>
      <w:r w:rsidRPr="00CB09F0">
        <w:t>Q,J,3</w:t>
      </w:r>
      <w:r>
        <w:tab/>
      </w:r>
      <w:r w:rsidRPr="00CB09F0">
        <w:t>K,6</w:t>
      </w:r>
      <w:r>
        <w:tab/>
      </w:r>
      <w:r w:rsidRPr="00CB09F0">
        <w:t>8,7,6</w:t>
      </w:r>
    </w:p>
    <w:p w:rsidR="001759C3" w:rsidRDefault="001759C3" w:rsidP="001759C3">
      <w:pPr>
        <w:pStyle w:val="HabraText"/>
      </w:pPr>
      <w:r>
        <w:t xml:space="preserve">Podle dosavadní dražby je pravděpodobná rozloha partnera 1-5-4-3. List b) disponuje výborným umístěním figur, a proto je silnější než list a). S listem a) draž 3s – </w:t>
      </w:r>
      <w:proofErr w:type="spellStart"/>
      <w:r>
        <w:t>invit</w:t>
      </w:r>
      <w:proofErr w:type="spellEnd"/>
      <w:r>
        <w:t>, s b) 4s.</w:t>
      </w:r>
    </w:p>
    <w:p w:rsidR="001759C3" w:rsidRDefault="001759C3" w:rsidP="001759C3">
      <w:pPr>
        <w:pStyle w:val="HabraDrazba"/>
      </w:pPr>
      <w:r>
        <w:rPr>
          <w:b/>
        </w:rPr>
        <w:t>2.</w:t>
      </w:r>
      <w:r>
        <w:tab/>
        <w:t>W</w:t>
      </w:r>
      <w:r>
        <w:tab/>
        <w:t>N</w:t>
      </w:r>
      <w:r>
        <w:tab/>
        <w:t>E</w:t>
      </w:r>
      <w:r>
        <w:tab/>
        <w:t>S</w:t>
      </w:r>
    </w:p>
    <w:p w:rsidR="001759C3" w:rsidRDefault="001759C3" w:rsidP="001759C3">
      <w:pPr>
        <w:pStyle w:val="HabraDrazba"/>
      </w:pPr>
      <w:r>
        <w:tab/>
        <w:t>1s</w:t>
      </w:r>
      <w:r>
        <w:tab/>
        <w:t>pas</w:t>
      </w:r>
      <w:r>
        <w:tab/>
        <w:t>2s</w:t>
      </w:r>
      <w:r>
        <w:tab/>
        <w:t>pas</w:t>
      </w:r>
    </w:p>
    <w:p w:rsidR="001759C3" w:rsidRDefault="001759C3" w:rsidP="001759C3">
      <w:pPr>
        <w:pStyle w:val="HabraDrazba"/>
      </w:pPr>
      <w:r>
        <w:tab/>
        <w:t>3k</w:t>
      </w:r>
      <w:r>
        <w:tab/>
        <w:t>pas</w:t>
      </w:r>
      <w:r>
        <w:tab/>
        <w:t>?</w:t>
      </w:r>
    </w:p>
    <w:p w:rsidR="001759C3" w:rsidRDefault="001759C3" w:rsidP="001759C3">
      <w:pPr>
        <w:pStyle w:val="HabraDrazba"/>
      </w:pPr>
      <w:r>
        <w:lastRenderedPageBreak/>
        <w:t xml:space="preserve">a) </w:t>
      </w:r>
      <w:proofErr w:type="gramStart"/>
      <w:r>
        <w:t>7,6,5,4</w:t>
      </w:r>
      <w:r>
        <w:tab/>
        <w:t>Q,6,5,3</w:t>
      </w:r>
      <w:proofErr w:type="gramEnd"/>
      <w:r>
        <w:tab/>
        <w:t>K,Q,5</w:t>
      </w:r>
      <w:r>
        <w:tab/>
        <w:t>7,6</w:t>
      </w:r>
    </w:p>
    <w:p w:rsidR="001759C3" w:rsidRDefault="001759C3" w:rsidP="001759C3">
      <w:pPr>
        <w:pStyle w:val="HabraDrazba"/>
      </w:pPr>
      <w:proofErr w:type="gramStart"/>
      <w:r>
        <w:t>b) K,Q,5</w:t>
      </w:r>
      <w:r>
        <w:tab/>
        <w:t>Q,6,5,3</w:t>
      </w:r>
      <w:proofErr w:type="gramEnd"/>
      <w:r>
        <w:tab/>
        <w:t>6,5,4,3</w:t>
      </w:r>
      <w:r>
        <w:tab/>
        <w:t>7,6</w:t>
      </w:r>
    </w:p>
    <w:p w:rsidR="001759C3" w:rsidRDefault="001759C3" w:rsidP="001759C3">
      <w:pPr>
        <w:pStyle w:val="HabraText"/>
      </w:pPr>
      <w:r>
        <w:t xml:space="preserve">S listem a) je přijetí výzvy jasné – dobré umístění hodnot, draž 4s. S listem b) – 3s. List partnera: </w:t>
      </w:r>
    </w:p>
    <w:p w:rsidR="001759C3" w:rsidRDefault="001759C3" w:rsidP="001759C3">
      <w:pPr>
        <w:pStyle w:val="HabraDrazba"/>
      </w:pPr>
      <w:proofErr w:type="gramStart"/>
      <w:r>
        <w:t>3,2</w:t>
      </w:r>
      <w:r>
        <w:tab/>
        <w:t>A,K,J,7,2</w:t>
      </w:r>
      <w:proofErr w:type="gramEnd"/>
      <w:r>
        <w:tab/>
        <w:t>A,10,7,2</w:t>
      </w:r>
      <w:r>
        <w:tab/>
        <w:t>A,3</w:t>
      </w:r>
    </w:p>
    <w:p w:rsidR="001759C3" w:rsidRDefault="001759C3" w:rsidP="001759C3">
      <w:pPr>
        <w:pStyle w:val="HabraDrazba"/>
      </w:pPr>
      <w:r>
        <w:rPr>
          <w:b/>
        </w:rPr>
        <w:t>3.</w:t>
      </w:r>
      <w:r>
        <w:tab/>
        <w:t>W</w:t>
      </w:r>
      <w:r>
        <w:tab/>
        <w:t>N</w:t>
      </w:r>
      <w:r>
        <w:tab/>
        <w:t>E</w:t>
      </w:r>
      <w:r>
        <w:tab/>
        <w:t>S</w:t>
      </w:r>
    </w:p>
    <w:p w:rsidR="001759C3" w:rsidRDefault="001759C3" w:rsidP="001759C3">
      <w:pPr>
        <w:pStyle w:val="HabraDrazba"/>
      </w:pPr>
      <w:r>
        <w:tab/>
        <w:t>1p</w:t>
      </w:r>
      <w:r>
        <w:tab/>
        <w:t>2k</w:t>
      </w:r>
      <w:r>
        <w:tab/>
        <w:t>2p</w:t>
      </w:r>
      <w:r>
        <w:tab/>
        <w:t>3k</w:t>
      </w:r>
    </w:p>
    <w:p w:rsidR="001759C3" w:rsidRDefault="001759C3" w:rsidP="001759C3">
      <w:pPr>
        <w:pStyle w:val="HabraDrazba"/>
      </w:pPr>
      <w:r>
        <w:tab/>
        <w:t>3s</w:t>
      </w:r>
      <w:r>
        <w:tab/>
        <w:t>pas</w:t>
      </w:r>
      <w:r>
        <w:tab/>
        <w:t>?</w:t>
      </w:r>
    </w:p>
    <w:p w:rsidR="001759C3" w:rsidRDefault="001759C3" w:rsidP="001759C3">
      <w:pPr>
        <w:pStyle w:val="HabraDrazba"/>
      </w:pPr>
      <w:proofErr w:type="gramStart"/>
      <w:r>
        <w:t>a) Q,6,5,4</w:t>
      </w:r>
      <w:proofErr w:type="gramEnd"/>
      <w:r>
        <w:tab/>
        <w:t>K,5,3</w:t>
      </w:r>
      <w:r>
        <w:tab/>
        <w:t>Q,6,5,3</w:t>
      </w:r>
      <w:r>
        <w:tab/>
        <w:t>7,6</w:t>
      </w:r>
    </w:p>
    <w:p w:rsidR="001759C3" w:rsidRDefault="001759C3" w:rsidP="001759C3">
      <w:pPr>
        <w:pStyle w:val="HabraDrazba"/>
      </w:pPr>
      <w:proofErr w:type="gramStart"/>
      <w:r>
        <w:t>b) Q,6,5,4</w:t>
      </w:r>
      <w:proofErr w:type="gramEnd"/>
      <w:r>
        <w:tab/>
        <w:t>K,Q,5</w:t>
      </w:r>
      <w:r>
        <w:tab/>
        <w:t>6,5,4,3</w:t>
      </w:r>
      <w:r>
        <w:tab/>
        <w:t>7,6</w:t>
      </w:r>
    </w:p>
    <w:p w:rsidR="001759C3" w:rsidRDefault="001759C3" w:rsidP="001759C3">
      <w:pPr>
        <w:pStyle w:val="HabraText"/>
      </w:pPr>
      <w:r>
        <w:t>Dosavadní dražba a tvoje čtyři kára ukázaly krátkost partnera v této barvě. Kárová dáma v listu a) je tedy bezcenná. Naproti tomu všechny figury listu b) jsou užitečné – draž 4p.</w:t>
      </w:r>
    </w:p>
    <w:p w:rsidR="001759C3" w:rsidRDefault="001759C3" w:rsidP="001759C3">
      <w:pPr>
        <w:pStyle w:val="HabraDrazba"/>
      </w:pPr>
      <w:r>
        <w:rPr>
          <w:b/>
        </w:rPr>
        <w:t>4.</w:t>
      </w:r>
      <w:r>
        <w:tab/>
        <w:t>W</w:t>
      </w:r>
      <w:r>
        <w:tab/>
        <w:t>N</w:t>
      </w:r>
      <w:r>
        <w:tab/>
        <w:t>E</w:t>
      </w:r>
      <w:r>
        <w:tab/>
        <w:t>S</w:t>
      </w:r>
    </w:p>
    <w:p w:rsidR="001759C3" w:rsidRDefault="001759C3" w:rsidP="001759C3">
      <w:pPr>
        <w:pStyle w:val="HabraDrazba"/>
      </w:pPr>
      <w:r>
        <w:tab/>
        <w:t>1p</w:t>
      </w:r>
      <w:r>
        <w:tab/>
        <w:t>pas</w:t>
      </w:r>
      <w:r>
        <w:tab/>
        <w:t>1BT</w:t>
      </w:r>
      <w:r>
        <w:tab/>
        <w:t>pas</w:t>
      </w:r>
    </w:p>
    <w:p w:rsidR="001759C3" w:rsidRDefault="001759C3" w:rsidP="001759C3">
      <w:pPr>
        <w:pStyle w:val="HabraDrazba"/>
      </w:pPr>
      <w:r>
        <w:tab/>
        <w:t>2t</w:t>
      </w:r>
      <w:r>
        <w:tab/>
        <w:t>pas</w:t>
      </w:r>
      <w:r>
        <w:tab/>
        <w:t>3t</w:t>
      </w:r>
      <w:r>
        <w:tab/>
        <w:t>pas</w:t>
      </w:r>
    </w:p>
    <w:p w:rsidR="001759C3" w:rsidRDefault="001759C3" w:rsidP="001759C3">
      <w:pPr>
        <w:pStyle w:val="HabraDrazba"/>
      </w:pPr>
      <w:r>
        <w:tab/>
        <w:t>4t</w:t>
      </w:r>
      <w:r>
        <w:tab/>
        <w:t>pas</w:t>
      </w:r>
      <w:r>
        <w:tab/>
        <w:t>?</w:t>
      </w:r>
    </w:p>
    <w:p w:rsidR="001759C3" w:rsidRDefault="001759C3" w:rsidP="001759C3">
      <w:pPr>
        <w:pStyle w:val="HabraDrazba"/>
      </w:pPr>
      <w:r>
        <w:t xml:space="preserve">a) </w:t>
      </w:r>
      <w:proofErr w:type="gramStart"/>
      <w:r>
        <w:t>4,2</w:t>
      </w:r>
      <w:r>
        <w:tab/>
        <w:t>A,5,3</w:t>
      </w:r>
      <w:proofErr w:type="gramEnd"/>
      <w:r>
        <w:tab/>
        <w:t>6,5,3</w:t>
      </w:r>
      <w:r>
        <w:tab/>
        <w:t>A,7,6,5,4</w:t>
      </w:r>
    </w:p>
    <w:p w:rsidR="001759C3" w:rsidRDefault="001759C3" w:rsidP="001759C3">
      <w:pPr>
        <w:pStyle w:val="HabraDrazba"/>
      </w:pPr>
      <w:r>
        <w:t xml:space="preserve">b) </w:t>
      </w:r>
      <w:proofErr w:type="gramStart"/>
      <w:r>
        <w:t>5,4</w:t>
      </w:r>
      <w:r>
        <w:tab/>
        <w:t>A,5,3</w:t>
      </w:r>
      <w:proofErr w:type="gramEnd"/>
      <w:r>
        <w:tab/>
        <w:t>Q,4,3</w:t>
      </w:r>
      <w:r>
        <w:tab/>
        <w:t>Q,J,7,6,5</w:t>
      </w:r>
    </w:p>
    <w:p w:rsidR="001759C3" w:rsidRDefault="001759C3" w:rsidP="001759C3">
      <w:pPr>
        <w:pStyle w:val="HabraText"/>
        <w:ind w:left="708" w:firstLine="1"/>
      </w:pPr>
      <w:r>
        <w:t xml:space="preserve">Partner vyloučil 3BT a tedy jeho list je určitě </w:t>
      </w:r>
      <w:proofErr w:type="spellStart"/>
      <w:r>
        <w:t>rozlohový</w:t>
      </w:r>
      <w:proofErr w:type="spellEnd"/>
      <w:r>
        <w:t>, např.:</w:t>
      </w:r>
    </w:p>
    <w:p w:rsidR="001759C3" w:rsidRDefault="001759C3" w:rsidP="001759C3">
      <w:pPr>
        <w:pStyle w:val="HabraDrazba"/>
      </w:pPr>
      <w:proofErr w:type="gramStart"/>
      <w:r>
        <w:t>A,9,8,3,2</w:t>
      </w:r>
      <w:proofErr w:type="gramEnd"/>
      <w:r>
        <w:tab/>
        <w:t>A,8</w:t>
      </w:r>
      <w:r>
        <w:tab/>
        <w:t>9A,J,10,9,8.</w:t>
      </w:r>
    </w:p>
    <w:p w:rsidR="001759C3" w:rsidRDefault="001759C3" w:rsidP="001759C3">
      <w:pPr>
        <w:pStyle w:val="HabraText"/>
      </w:pPr>
      <w:r>
        <w:t xml:space="preserve">List a) je rozhodně lepší než b) a je správné s ním přijmout výzvu do hry. Cestou můžeš ještě </w:t>
      </w:r>
      <w:proofErr w:type="spellStart"/>
      <w:r>
        <w:t>zadražit</w:t>
      </w:r>
      <w:proofErr w:type="spellEnd"/>
      <w:r>
        <w:t xml:space="preserve"> 4k (mám „něco“ v kárech), abys informoval o výjimečně dobrém listu. Možná budete hrát </w:t>
      </w:r>
      <w:proofErr w:type="spellStart"/>
      <w:r>
        <w:t>slem</w:t>
      </w:r>
      <w:proofErr w:type="spellEnd"/>
      <w:r>
        <w:t>.</w:t>
      </w:r>
    </w:p>
    <w:p w:rsidR="001759C3" w:rsidRDefault="001759C3" w:rsidP="001759C3">
      <w:pPr>
        <w:pStyle w:val="HabraDrazba"/>
      </w:pPr>
      <w:r>
        <w:rPr>
          <w:b/>
        </w:rPr>
        <w:t>5.</w:t>
      </w:r>
      <w:r>
        <w:tab/>
        <w:t>W</w:t>
      </w:r>
      <w:r>
        <w:tab/>
        <w:t>N</w:t>
      </w:r>
      <w:r>
        <w:tab/>
        <w:t>E</w:t>
      </w:r>
      <w:r>
        <w:tab/>
        <w:t>S</w:t>
      </w:r>
    </w:p>
    <w:p w:rsidR="001759C3" w:rsidRDefault="001759C3" w:rsidP="001759C3">
      <w:pPr>
        <w:pStyle w:val="HabraDrazba"/>
      </w:pPr>
      <w:r>
        <w:tab/>
        <w:t>1p</w:t>
      </w:r>
      <w:r>
        <w:tab/>
        <w:t>pas</w:t>
      </w:r>
      <w:r>
        <w:tab/>
        <w:t>1BT</w:t>
      </w:r>
      <w:r>
        <w:tab/>
        <w:t>pas</w:t>
      </w:r>
    </w:p>
    <w:p w:rsidR="001759C3" w:rsidRDefault="001759C3" w:rsidP="001759C3">
      <w:pPr>
        <w:pStyle w:val="HabraDrazba"/>
      </w:pPr>
      <w:r>
        <w:tab/>
        <w:t>3p</w:t>
      </w:r>
      <w:r>
        <w:tab/>
        <w:t>pas</w:t>
      </w:r>
      <w:r>
        <w:tab/>
        <w:t>?</w:t>
      </w:r>
    </w:p>
    <w:p w:rsidR="001759C3" w:rsidRDefault="001759C3" w:rsidP="001759C3">
      <w:pPr>
        <w:pStyle w:val="HabraDrazba"/>
      </w:pPr>
      <w:r>
        <w:t xml:space="preserve">a) </w:t>
      </w:r>
      <w:proofErr w:type="gramStart"/>
      <w:r>
        <w:t>5,4</w:t>
      </w:r>
      <w:r>
        <w:tab/>
        <w:t>A,5,3</w:t>
      </w:r>
      <w:proofErr w:type="gramEnd"/>
      <w:r>
        <w:tab/>
        <w:t>6,5,4</w:t>
      </w:r>
      <w:r>
        <w:tab/>
        <w:t>A,8,7,6,5</w:t>
      </w:r>
    </w:p>
    <w:p w:rsidR="001759C3" w:rsidRDefault="001759C3" w:rsidP="001759C3">
      <w:pPr>
        <w:pStyle w:val="HabraDrazba"/>
      </w:pPr>
      <w:r>
        <w:t xml:space="preserve">b) </w:t>
      </w:r>
      <w:proofErr w:type="gramStart"/>
      <w:r>
        <w:t>5,4</w:t>
      </w:r>
      <w:r>
        <w:tab/>
        <w:t>A,5,3</w:t>
      </w:r>
      <w:proofErr w:type="gramEnd"/>
      <w:r>
        <w:tab/>
        <w:t>Q,5,4</w:t>
      </w:r>
      <w:r>
        <w:tab/>
        <w:t>Q,J,8,7,6</w:t>
      </w:r>
    </w:p>
    <w:p w:rsidR="001759C3" w:rsidRDefault="001759C3" w:rsidP="001759C3">
      <w:pPr>
        <w:pStyle w:val="HabraText"/>
      </w:pPr>
      <w:r>
        <w:t>Přijetí výzvy s listem a) je zřejmé – esa se partnerovi jistě budou hodit. S listem b) je správné pasovat, a jestliže ti taktická situace přikazuje dražit ostře – draž 3BT.</w:t>
      </w:r>
    </w:p>
    <w:p w:rsidR="001759C3" w:rsidRDefault="001759C3" w:rsidP="001759C3">
      <w:pPr>
        <w:pStyle w:val="HabraDrazba"/>
      </w:pPr>
      <w:r>
        <w:rPr>
          <w:b/>
        </w:rPr>
        <w:t>6.</w:t>
      </w:r>
      <w:r>
        <w:tab/>
        <w:t>W</w:t>
      </w:r>
      <w:r>
        <w:tab/>
        <w:t>N</w:t>
      </w:r>
      <w:r>
        <w:tab/>
        <w:t>E</w:t>
      </w:r>
      <w:r>
        <w:tab/>
        <w:t>S</w:t>
      </w:r>
    </w:p>
    <w:p w:rsidR="001759C3" w:rsidRDefault="001759C3" w:rsidP="001759C3">
      <w:pPr>
        <w:pStyle w:val="HabraDrazba"/>
      </w:pPr>
      <w:r>
        <w:tab/>
        <w:t>1s</w:t>
      </w:r>
      <w:r>
        <w:tab/>
        <w:t>pas</w:t>
      </w:r>
      <w:r>
        <w:tab/>
        <w:t>1BT</w:t>
      </w:r>
      <w:r>
        <w:tab/>
        <w:t>pas</w:t>
      </w:r>
    </w:p>
    <w:p w:rsidR="001759C3" w:rsidRDefault="001759C3" w:rsidP="001759C3">
      <w:pPr>
        <w:pStyle w:val="HabraDrazba"/>
      </w:pPr>
      <w:r>
        <w:tab/>
        <w:t>?</w:t>
      </w:r>
    </w:p>
    <w:p w:rsidR="001759C3" w:rsidRDefault="001759C3" w:rsidP="001759C3">
      <w:pPr>
        <w:pStyle w:val="HabraDrazba"/>
      </w:pPr>
      <w:proofErr w:type="gramStart"/>
      <w:r>
        <w:t>a) A,5,4</w:t>
      </w:r>
      <w:proofErr w:type="gramEnd"/>
      <w:r>
        <w:tab/>
        <w:t>K,J,10,9,3</w:t>
      </w:r>
      <w:r>
        <w:tab/>
        <w:t>A,5,4</w:t>
      </w:r>
      <w:r>
        <w:tab/>
        <w:t>K,5</w:t>
      </w:r>
    </w:p>
    <w:p w:rsidR="001759C3" w:rsidRDefault="001759C3" w:rsidP="001759C3">
      <w:pPr>
        <w:pStyle w:val="HabraDrazba"/>
      </w:pPr>
      <w:proofErr w:type="gramStart"/>
      <w:r>
        <w:t>b) A,5,4</w:t>
      </w:r>
      <w:proofErr w:type="gramEnd"/>
      <w:r>
        <w:tab/>
        <w:t>A,K,5,3,2</w:t>
      </w:r>
      <w:r>
        <w:tab/>
        <w:t>K,J,2</w:t>
      </w:r>
      <w:r>
        <w:tab/>
        <w:t>K,5</w:t>
      </w:r>
    </w:p>
    <w:p w:rsidR="001759C3" w:rsidRDefault="001759C3" w:rsidP="001759C3">
      <w:pPr>
        <w:pStyle w:val="HabraText"/>
      </w:pPr>
      <w:r>
        <w:t>S listem a) bohatým na zdvihy v srdcích zahlas 3BT, s listem b) jen 2BT.</w:t>
      </w:r>
    </w:p>
    <w:p w:rsidR="001759C3" w:rsidRDefault="001759C3" w:rsidP="001759C3">
      <w:pPr>
        <w:pStyle w:val="HabraDrazba"/>
      </w:pPr>
      <w:r>
        <w:rPr>
          <w:b/>
        </w:rPr>
        <w:t>7.</w:t>
      </w:r>
      <w:r>
        <w:tab/>
        <w:t>W</w:t>
      </w:r>
      <w:r>
        <w:tab/>
        <w:t>N</w:t>
      </w:r>
      <w:r>
        <w:tab/>
        <w:t>E</w:t>
      </w:r>
      <w:r>
        <w:tab/>
        <w:t>S</w:t>
      </w:r>
    </w:p>
    <w:p w:rsidR="001759C3" w:rsidRDefault="001759C3" w:rsidP="001759C3">
      <w:pPr>
        <w:pStyle w:val="HabraDrazba"/>
      </w:pPr>
      <w:r>
        <w:tab/>
        <w:t>1BT</w:t>
      </w:r>
      <w:r>
        <w:tab/>
        <w:t>pas</w:t>
      </w:r>
      <w:r>
        <w:tab/>
        <w:t>?</w:t>
      </w:r>
    </w:p>
    <w:p w:rsidR="001759C3" w:rsidRDefault="001759C3" w:rsidP="001759C3">
      <w:pPr>
        <w:pStyle w:val="HabraDrazba"/>
      </w:pPr>
      <w:proofErr w:type="gramStart"/>
      <w:r>
        <w:t>a) K,5,4</w:t>
      </w:r>
      <w:proofErr w:type="gramEnd"/>
      <w:r>
        <w:tab/>
        <w:t>Q,7,3</w:t>
      </w:r>
      <w:r>
        <w:tab/>
        <w:t>Q,10,8,4</w:t>
      </w:r>
      <w:r>
        <w:tab/>
        <w:t>Q,7,5</w:t>
      </w:r>
    </w:p>
    <w:p w:rsidR="001759C3" w:rsidRDefault="001759C3" w:rsidP="001759C3">
      <w:pPr>
        <w:pStyle w:val="HabraDrazba"/>
      </w:pPr>
      <w:proofErr w:type="gramStart"/>
      <w:r>
        <w:t>b) A,4</w:t>
      </w:r>
      <w:r>
        <w:tab/>
        <w:t>K,7,3</w:t>
      </w:r>
      <w:proofErr w:type="gramEnd"/>
      <w:r>
        <w:tab/>
        <w:t>Q,10,8,7,2</w:t>
      </w:r>
      <w:r>
        <w:tab/>
        <w:t>10,9,5</w:t>
      </w:r>
    </w:p>
    <w:p w:rsidR="001759C3" w:rsidRDefault="001759C3" w:rsidP="001759C3">
      <w:pPr>
        <w:pStyle w:val="HabraText"/>
      </w:pPr>
      <w:r>
        <w:t xml:space="preserve">List b) </w:t>
      </w:r>
      <w:proofErr w:type="gramStart"/>
      <w:r>
        <w:t>obsahuje 5-list</w:t>
      </w:r>
      <w:proofErr w:type="gramEnd"/>
      <w:r>
        <w:t xml:space="preserve">, rychlé zdvihy a vysoké </w:t>
      </w:r>
      <w:proofErr w:type="spellStart"/>
      <w:r>
        <w:t>blotky</w:t>
      </w:r>
      <w:proofErr w:type="spellEnd"/>
      <w:r>
        <w:t>, je rozhodně lepší než a) – draž 3BT, S listem a) jen 2BT.</w:t>
      </w:r>
    </w:p>
    <w:p w:rsidR="001759C3" w:rsidRDefault="001759C3" w:rsidP="001759C3">
      <w:pPr>
        <w:pStyle w:val="HabraDrazba"/>
      </w:pPr>
      <w:r>
        <w:rPr>
          <w:b/>
        </w:rPr>
        <w:t>8.</w:t>
      </w:r>
      <w:r>
        <w:tab/>
        <w:t>W</w:t>
      </w:r>
      <w:r>
        <w:tab/>
        <w:t>N</w:t>
      </w:r>
      <w:r>
        <w:tab/>
        <w:t>E</w:t>
      </w:r>
      <w:r>
        <w:tab/>
        <w:t>S</w:t>
      </w:r>
    </w:p>
    <w:p w:rsidR="001759C3" w:rsidRDefault="001759C3" w:rsidP="001759C3">
      <w:pPr>
        <w:pStyle w:val="HabraDrazba"/>
      </w:pPr>
      <w:r>
        <w:tab/>
        <w:t>1p</w:t>
      </w:r>
      <w:r>
        <w:tab/>
        <w:t>2t</w:t>
      </w:r>
      <w:r>
        <w:tab/>
        <w:t>2p</w:t>
      </w:r>
      <w:r>
        <w:tab/>
        <w:t>pas</w:t>
      </w:r>
    </w:p>
    <w:p w:rsidR="001759C3" w:rsidRDefault="001759C3" w:rsidP="001759C3">
      <w:pPr>
        <w:pStyle w:val="HabraDrazba"/>
      </w:pPr>
      <w:r>
        <w:tab/>
        <w:t>?</w:t>
      </w:r>
    </w:p>
    <w:p w:rsidR="001759C3" w:rsidRDefault="001759C3" w:rsidP="001759C3">
      <w:pPr>
        <w:pStyle w:val="HabraDrazba"/>
      </w:pPr>
      <w:proofErr w:type="gramStart"/>
      <w:r>
        <w:t>a) A,K,J,8,4</w:t>
      </w:r>
      <w:proofErr w:type="gramEnd"/>
      <w:r>
        <w:tab/>
        <w:t>A,J,3</w:t>
      </w:r>
      <w:r>
        <w:tab/>
        <w:t>9,4</w:t>
      </w:r>
      <w:r>
        <w:tab/>
        <w:t>K,7,5</w:t>
      </w:r>
    </w:p>
    <w:p w:rsidR="001759C3" w:rsidRDefault="001759C3" w:rsidP="001759C3">
      <w:pPr>
        <w:pStyle w:val="HabraDrazba"/>
      </w:pPr>
      <w:proofErr w:type="gramStart"/>
      <w:r>
        <w:t>b) A,K,J,8,4</w:t>
      </w:r>
      <w:proofErr w:type="gramEnd"/>
      <w:r>
        <w:tab/>
        <w:t>A,J,3</w:t>
      </w:r>
      <w:r>
        <w:tab/>
        <w:t>K,2</w:t>
      </w:r>
      <w:r>
        <w:tab/>
        <w:t>7,5,4</w:t>
      </w:r>
    </w:p>
    <w:p w:rsidR="001759C3" w:rsidRDefault="001759C3" w:rsidP="001759C3">
      <w:pPr>
        <w:pStyle w:val="HabraText"/>
      </w:pPr>
      <w:r>
        <w:t xml:space="preserve">Je velká šance, že trefový král v listu a) je pod </w:t>
      </w:r>
      <w:proofErr w:type="spellStart"/>
      <w:r>
        <w:t>impasem</w:t>
      </w:r>
      <w:proofErr w:type="spellEnd"/>
      <w:r>
        <w:t>. Pravděpodobnostně je silnější list b).</w:t>
      </w:r>
    </w:p>
    <w:p w:rsidR="001759C3" w:rsidRDefault="001759C3" w:rsidP="001759C3">
      <w:pPr>
        <w:pStyle w:val="HabraText"/>
      </w:pPr>
      <w:r>
        <w:t xml:space="preserve">S listem a) pasuj, a když už musíš – draž 2BT. S listem b) je správný </w:t>
      </w:r>
      <w:proofErr w:type="spellStart"/>
      <w:r>
        <w:t>invit</w:t>
      </w:r>
      <w:proofErr w:type="spellEnd"/>
      <w:r>
        <w:t xml:space="preserve"> do hry, např. hláškou 3s.</w:t>
      </w:r>
    </w:p>
    <w:p w:rsidR="001759C3" w:rsidRDefault="001759C3" w:rsidP="001759C3">
      <w:pPr>
        <w:pStyle w:val="HabraDrazba"/>
      </w:pPr>
      <w:r>
        <w:rPr>
          <w:b/>
        </w:rPr>
        <w:t>9.</w:t>
      </w:r>
      <w:r>
        <w:tab/>
        <w:t>W</w:t>
      </w:r>
      <w:r>
        <w:tab/>
        <w:t>N</w:t>
      </w:r>
      <w:r>
        <w:tab/>
        <w:t>E</w:t>
      </w:r>
      <w:r>
        <w:tab/>
        <w:t>S</w:t>
      </w:r>
    </w:p>
    <w:p w:rsidR="001759C3" w:rsidRDefault="001759C3" w:rsidP="001759C3">
      <w:pPr>
        <w:pStyle w:val="HabraDrazba"/>
      </w:pPr>
      <w:r>
        <w:tab/>
        <w:t>1p</w:t>
      </w:r>
      <w:r>
        <w:tab/>
        <w:t>2s</w:t>
      </w:r>
      <w:r>
        <w:tab/>
        <w:t>?</w:t>
      </w:r>
    </w:p>
    <w:p w:rsidR="001759C3" w:rsidRDefault="001759C3" w:rsidP="001759C3">
      <w:pPr>
        <w:pStyle w:val="HabraDrazba"/>
      </w:pPr>
      <w:proofErr w:type="gramStart"/>
      <w:r>
        <w:t>a) Q,4</w:t>
      </w:r>
      <w:r>
        <w:tab/>
        <w:t>K,J,3</w:t>
      </w:r>
      <w:r>
        <w:tab/>
        <w:t>J,9,4,3</w:t>
      </w:r>
      <w:proofErr w:type="gramEnd"/>
      <w:r>
        <w:tab/>
        <w:t>A,9,7,5</w:t>
      </w:r>
    </w:p>
    <w:p w:rsidR="001759C3" w:rsidRDefault="001759C3" w:rsidP="001759C3">
      <w:pPr>
        <w:pStyle w:val="HabraDrazba"/>
      </w:pPr>
      <w:r>
        <w:t xml:space="preserve">b) </w:t>
      </w:r>
      <w:proofErr w:type="gramStart"/>
      <w:r>
        <w:t>5,4</w:t>
      </w:r>
      <w:r>
        <w:tab/>
        <w:t>A,5,3</w:t>
      </w:r>
      <w:proofErr w:type="gramEnd"/>
      <w:r>
        <w:tab/>
        <w:t>Q,8,7,2</w:t>
      </w:r>
      <w:r>
        <w:tab/>
        <w:t>A,J,5,4</w:t>
      </w:r>
    </w:p>
    <w:p w:rsidR="001759C3" w:rsidRDefault="001759C3" w:rsidP="001759C3">
      <w:pPr>
        <w:pStyle w:val="HabraText"/>
      </w:pPr>
      <w:r>
        <w:t xml:space="preserve">List a) má velmi dobře umístěné hodnoty (figura v barvě partnera, </w:t>
      </w:r>
      <w:proofErr w:type="gramStart"/>
      <w:r>
        <w:t>srdcové K,J,3 za</w:t>
      </w:r>
      <w:proofErr w:type="gramEnd"/>
      <w:r>
        <w:t xml:space="preserve"> soupeři) – draž 3BT. S listem b) 2BT.</w:t>
      </w:r>
    </w:p>
    <w:p w:rsidR="001759C3" w:rsidRDefault="001759C3" w:rsidP="001759C3">
      <w:pPr>
        <w:pStyle w:val="HabraDrazba"/>
      </w:pPr>
      <w:r>
        <w:rPr>
          <w:b/>
        </w:rPr>
        <w:lastRenderedPageBreak/>
        <w:t>10.</w:t>
      </w:r>
      <w:r>
        <w:tab/>
        <w:t>S</w:t>
      </w:r>
      <w:r>
        <w:tab/>
        <w:t>W</w:t>
      </w:r>
      <w:r>
        <w:tab/>
        <w:t>N</w:t>
      </w:r>
      <w:r>
        <w:tab/>
        <w:t>E</w:t>
      </w:r>
    </w:p>
    <w:p w:rsidR="001759C3" w:rsidRDefault="001759C3" w:rsidP="001759C3">
      <w:pPr>
        <w:pStyle w:val="HabraDrazba"/>
      </w:pPr>
      <w:r>
        <w:tab/>
        <w:t>1p</w:t>
      </w:r>
      <w:r>
        <w:tab/>
        <w:t>1BT</w:t>
      </w:r>
      <w:r>
        <w:tab/>
        <w:t>pas</w:t>
      </w:r>
      <w:r>
        <w:tab/>
        <w:t>2BT</w:t>
      </w:r>
    </w:p>
    <w:p w:rsidR="001759C3" w:rsidRDefault="001759C3" w:rsidP="001759C3">
      <w:pPr>
        <w:pStyle w:val="HabraDrazba"/>
      </w:pPr>
      <w:r>
        <w:tab/>
        <w:t>pas</w:t>
      </w:r>
      <w:r>
        <w:tab/>
        <w:t>?</w:t>
      </w:r>
    </w:p>
    <w:p w:rsidR="001759C3" w:rsidRDefault="001759C3" w:rsidP="001759C3">
      <w:pPr>
        <w:pStyle w:val="HabraDrazba"/>
      </w:pPr>
      <w:proofErr w:type="gramStart"/>
      <w:r>
        <w:t>a) Q,J,8,4</w:t>
      </w:r>
      <w:proofErr w:type="gramEnd"/>
      <w:r>
        <w:tab/>
        <w:t>A,9,3</w:t>
      </w:r>
      <w:r>
        <w:tab/>
        <w:t>K,4,3</w:t>
      </w:r>
      <w:r>
        <w:tab/>
        <w:t>K,Q,5</w:t>
      </w:r>
    </w:p>
    <w:p w:rsidR="001759C3" w:rsidRDefault="001759C3" w:rsidP="001759C3">
      <w:pPr>
        <w:pStyle w:val="HabraDrazba"/>
      </w:pPr>
      <w:proofErr w:type="gramStart"/>
      <w:r>
        <w:t>b) A,K,4</w:t>
      </w:r>
      <w:r>
        <w:tab/>
        <w:t>A,9,3</w:t>
      </w:r>
      <w:proofErr w:type="gramEnd"/>
      <w:r>
        <w:tab/>
        <w:t>K,7,2</w:t>
      </w:r>
      <w:r>
        <w:tab/>
        <w:t>Q,J,9,4</w:t>
      </w:r>
    </w:p>
    <w:p w:rsidR="001759C3" w:rsidRDefault="001759C3" w:rsidP="001759C3">
      <w:pPr>
        <w:pStyle w:val="HabraText"/>
      </w:pPr>
      <w:r>
        <w:t xml:space="preserve">Silnější je list a) – na své tři pikové body má šanci vzít dva zdvihy. V bočních barvách je 14PC v rychlých zdvizích – přijetí </w:t>
      </w:r>
      <w:proofErr w:type="spellStart"/>
      <w:r>
        <w:t>invitu</w:t>
      </w:r>
      <w:proofErr w:type="spellEnd"/>
      <w:r>
        <w:t xml:space="preserve"> je jasné. S listem b) pasuj.</w:t>
      </w:r>
    </w:p>
    <w:p w:rsidR="001759C3" w:rsidRDefault="001759C3" w:rsidP="001759C3">
      <w:pPr>
        <w:pStyle w:val="HabraDrazba"/>
      </w:pPr>
      <w:r>
        <w:rPr>
          <w:b/>
        </w:rPr>
        <w:t>11.</w:t>
      </w:r>
      <w:r>
        <w:tab/>
        <w:t>W</w:t>
      </w:r>
      <w:r>
        <w:tab/>
        <w:t>N</w:t>
      </w:r>
      <w:r>
        <w:tab/>
        <w:t>E</w:t>
      </w:r>
      <w:r>
        <w:tab/>
        <w:t>S</w:t>
      </w:r>
    </w:p>
    <w:p w:rsidR="001759C3" w:rsidRDefault="001759C3" w:rsidP="001759C3">
      <w:pPr>
        <w:pStyle w:val="HabraDrazba"/>
      </w:pPr>
      <w:r>
        <w:tab/>
        <w:t>1t</w:t>
      </w:r>
      <w:r>
        <w:tab/>
        <w:t>1s</w:t>
      </w:r>
      <w:r>
        <w:tab/>
        <w:t>1p</w:t>
      </w:r>
      <w:r>
        <w:tab/>
        <w:t>pas</w:t>
      </w:r>
    </w:p>
    <w:p w:rsidR="001759C3" w:rsidRDefault="001759C3" w:rsidP="001759C3">
      <w:pPr>
        <w:pStyle w:val="HabraDrazba"/>
      </w:pPr>
      <w:r>
        <w:tab/>
        <w:t>1BT</w:t>
      </w:r>
      <w:r>
        <w:tab/>
        <w:t>pas</w:t>
      </w:r>
      <w:r>
        <w:tab/>
        <w:t>2BT</w:t>
      </w:r>
      <w:r>
        <w:tab/>
        <w:t>pas</w:t>
      </w:r>
    </w:p>
    <w:p w:rsidR="001759C3" w:rsidRDefault="001759C3" w:rsidP="001759C3">
      <w:pPr>
        <w:pStyle w:val="HabraDrazba"/>
      </w:pPr>
      <w:r>
        <w:tab/>
        <w:t>?</w:t>
      </w:r>
    </w:p>
    <w:p w:rsidR="001759C3" w:rsidRDefault="001759C3" w:rsidP="001759C3">
      <w:pPr>
        <w:pStyle w:val="HabraDrazba"/>
      </w:pPr>
      <w:proofErr w:type="gramStart"/>
      <w:r>
        <w:t>a) J,5,4</w:t>
      </w:r>
      <w:proofErr w:type="gramEnd"/>
      <w:r>
        <w:tab/>
        <w:t>A,5,3</w:t>
      </w:r>
      <w:r>
        <w:tab/>
        <w:t>K,J,5</w:t>
      </w:r>
      <w:r>
        <w:tab/>
        <w:t>K,Q,8,7</w:t>
      </w:r>
    </w:p>
    <w:p w:rsidR="001759C3" w:rsidRDefault="001759C3" w:rsidP="001759C3">
      <w:pPr>
        <w:pStyle w:val="HabraDrazba"/>
      </w:pPr>
      <w:proofErr w:type="gramStart"/>
      <w:r>
        <w:t>b) A,6,5</w:t>
      </w:r>
      <w:proofErr w:type="gramEnd"/>
      <w:r>
        <w:tab/>
        <w:t>Q,J,3</w:t>
      </w:r>
      <w:r>
        <w:tab/>
        <w:t>10,9,5</w:t>
      </w:r>
      <w:r>
        <w:tab/>
        <w:t>A,Q,J,6</w:t>
      </w:r>
    </w:p>
    <w:p w:rsidR="001759C3" w:rsidRDefault="001759C3" w:rsidP="001759C3">
      <w:pPr>
        <w:pStyle w:val="HabraText"/>
      </w:pPr>
      <w:r>
        <w:t>Je správné ocenit list b) – pikové eso dává naději na rychlé zdvihy v partnerově barvě a zdvihy v </w:t>
      </w:r>
      <w:proofErr w:type="spellStart"/>
      <w:r>
        <w:t>trefech</w:t>
      </w:r>
      <w:proofErr w:type="spellEnd"/>
      <w:r>
        <w:t xml:space="preserve"> dovolují dívat se do budoucnosti s optimismem – draž 3BT. S listem a) pasuj.</w:t>
      </w:r>
    </w:p>
    <w:p w:rsidR="001759C3" w:rsidRDefault="001759C3" w:rsidP="001759C3">
      <w:pPr>
        <w:pStyle w:val="HabraDrazba"/>
      </w:pPr>
      <w:r>
        <w:rPr>
          <w:b/>
        </w:rPr>
        <w:t>12.</w:t>
      </w:r>
      <w:r>
        <w:tab/>
        <w:t>W</w:t>
      </w:r>
      <w:r>
        <w:tab/>
        <w:t>N</w:t>
      </w:r>
      <w:r>
        <w:tab/>
        <w:t>E</w:t>
      </w:r>
      <w:r>
        <w:tab/>
        <w:t>S</w:t>
      </w:r>
    </w:p>
    <w:p w:rsidR="001759C3" w:rsidRDefault="001759C3" w:rsidP="001759C3">
      <w:pPr>
        <w:pStyle w:val="HabraDrazba"/>
      </w:pPr>
      <w:r>
        <w:tab/>
        <w:t>1t</w:t>
      </w:r>
      <w:r>
        <w:tab/>
        <w:t>pas</w:t>
      </w:r>
      <w:r>
        <w:tab/>
        <w:t>1p</w:t>
      </w:r>
      <w:r>
        <w:tab/>
      </w:r>
      <w:proofErr w:type="gramStart"/>
      <w:r>
        <w:t>kontra</w:t>
      </w:r>
      <w:proofErr w:type="gramEnd"/>
    </w:p>
    <w:p w:rsidR="001759C3" w:rsidRDefault="001759C3" w:rsidP="001759C3">
      <w:pPr>
        <w:pStyle w:val="HabraDrazba"/>
      </w:pPr>
      <w:r>
        <w:tab/>
        <w:t>?</w:t>
      </w:r>
    </w:p>
    <w:p w:rsidR="001759C3" w:rsidRDefault="001759C3" w:rsidP="001759C3">
      <w:pPr>
        <w:pStyle w:val="HabraDrazba"/>
      </w:pPr>
      <w:proofErr w:type="gramStart"/>
      <w:r>
        <w:t>a) J,5,4</w:t>
      </w:r>
      <w:proofErr w:type="gramEnd"/>
      <w:r>
        <w:tab/>
        <w:t>A</w:t>
      </w:r>
      <w:r>
        <w:tab/>
        <w:t>8,7,5</w:t>
      </w:r>
      <w:r>
        <w:tab/>
        <w:t>A,K,Q,8,7,3</w:t>
      </w:r>
    </w:p>
    <w:p w:rsidR="001759C3" w:rsidRDefault="001759C3" w:rsidP="001759C3">
      <w:pPr>
        <w:pStyle w:val="HabraDrazba"/>
      </w:pPr>
      <w:proofErr w:type="gramStart"/>
      <w:r>
        <w:t>b) J,5,3</w:t>
      </w:r>
      <w:proofErr w:type="gramEnd"/>
      <w:r>
        <w:tab/>
        <w:t>3</w:t>
      </w:r>
      <w:r>
        <w:tab/>
        <w:t>A,8,5</w:t>
      </w:r>
      <w:r>
        <w:tab/>
        <w:t>A,K,Q,8,7,3</w:t>
      </w:r>
    </w:p>
    <w:p w:rsidR="001759C3" w:rsidRDefault="001759C3" w:rsidP="001759C3">
      <w:pPr>
        <w:pStyle w:val="HabraText"/>
      </w:pPr>
      <w:r>
        <w:t xml:space="preserve">Je správné preferovat list b) – všechny barvy jsou kontrolovány stopery prvního stupně a singl na místě srdcí má lepší vyhlídky na doplnění hodnot než singl eso. Dej teď rekontra a o </w:t>
      </w:r>
      <w:proofErr w:type="spellStart"/>
      <w:r>
        <w:t>trefech</w:t>
      </w:r>
      <w:proofErr w:type="spellEnd"/>
      <w:r>
        <w:t xml:space="preserve"> pověz partnerovi v dalším kole dražby.</w:t>
      </w:r>
    </w:p>
    <w:p w:rsidR="001759C3" w:rsidRDefault="001759C3" w:rsidP="001759C3">
      <w:pPr>
        <w:pStyle w:val="HabraDrazba"/>
      </w:pPr>
      <w:r>
        <w:rPr>
          <w:b/>
        </w:rPr>
        <w:t>13.</w:t>
      </w:r>
      <w:r>
        <w:tab/>
        <w:t>W</w:t>
      </w:r>
      <w:r>
        <w:tab/>
        <w:t>N</w:t>
      </w:r>
      <w:r>
        <w:tab/>
        <w:t>E</w:t>
      </w:r>
      <w:r>
        <w:tab/>
        <w:t>S</w:t>
      </w:r>
    </w:p>
    <w:p w:rsidR="001759C3" w:rsidRDefault="001759C3" w:rsidP="001759C3">
      <w:pPr>
        <w:pStyle w:val="HabraDrazba"/>
      </w:pPr>
      <w:r>
        <w:tab/>
        <w:t>1BT</w:t>
      </w:r>
      <w:r>
        <w:tab/>
        <w:t>pas</w:t>
      </w:r>
      <w:r>
        <w:tab/>
        <w:t>2t (</w:t>
      </w:r>
      <w:proofErr w:type="spellStart"/>
      <w:r w:rsidRPr="001759C3">
        <w:t>Stayman</w:t>
      </w:r>
      <w:proofErr w:type="spellEnd"/>
      <w:r>
        <w:t>)</w:t>
      </w:r>
      <w:r>
        <w:tab/>
        <w:t>pas</w:t>
      </w:r>
    </w:p>
    <w:p w:rsidR="001759C3" w:rsidRDefault="001759C3" w:rsidP="001759C3">
      <w:pPr>
        <w:pStyle w:val="HabraDrazba"/>
      </w:pPr>
      <w:r>
        <w:tab/>
        <w:t>2k</w:t>
      </w:r>
      <w:r>
        <w:tab/>
        <w:t>pas</w:t>
      </w:r>
      <w:r>
        <w:tab/>
        <w:t>?</w:t>
      </w:r>
    </w:p>
    <w:p w:rsidR="001759C3" w:rsidRDefault="001759C3" w:rsidP="001759C3">
      <w:pPr>
        <w:pStyle w:val="HabraDrazba"/>
      </w:pPr>
      <w:proofErr w:type="gramStart"/>
      <w:r>
        <w:t>a) A,Q,J</w:t>
      </w:r>
      <w:r>
        <w:tab/>
        <w:t>K,J,10</w:t>
      </w:r>
      <w:proofErr w:type="gramEnd"/>
      <w:r>
        <w:tab/>
        <w:t>A,8,7,5</w:t>
      </w:r>
      <w:r>
        <w:tab/>
        <w:t>9,8,7</w:t>
      </w:r>
    </w:p>
    <w:p w:rsidR="001759C3" w:rsidRDefault="001759C3" w:rsidP="001759C3">
      <w:pPr>
        <w:pStyle w:val="HabraDrazba"/>
      </w:pPr>
      <w:proofErr w:type="gramStart"/>
      <w:r>
        <w:t>b) A,4,3</w:t>
      </w:r>
      <w:proofErr w:type="gramEnd"/>
      <w:r>
        <w:tab/>
        <w:t>K,J,10,3</w:t>
      </w:r>
      <w:r>
        <w:tab/>
        <w:t>A,9,7,5</w:t>
      </w:r>
      <w:r>
        <w:tab/>
        <w:t>Q,J</w:t>
      </w:r>
    </w:p>
    <w:p w:rsidR="001759C3" w:rsidRDefault="001759C3" w:rsidP="001759C3">
      <w:pPr>
        <w:pStyle w:val="HabraText"/>
      </w:pPr>
      <w:r>
        <w:t xml:space="preserve">Hodnoty listu a) jsou zkoncentrovány v drahých barvách, a protože jsou tyto barvy na obou stranách krátké, nastává duplikace figur, </w:t>
      </w:r>
      <w:proofErr w:type="spellStart"/>
      <w:r>
        <w:t>např</w:t>
      </w:r>
      <w:proofErr w:type="spellEnd"/>
      <w:r>
        <w:t xml:space="preserve">: </w:t>
      </w:r>
      <w:proofErr w:type="gramStart"/>
      <w:r>
        <w:t>A,Q,J – K,x,x,     A,Q,x – K,J,10</w:t>
      </w:r>
      <w:proofErr w:type="gramEnd"/>
      <w:r>
        <w:t xml:space="preserve">. Je to nevýhoda – mnoho bodů, málo zdvihů. Úvahy o </w:t>
      </w:r>
      <w:proofErr w:type="spellStart"/>
      <w:r>
        <w:t>slemu</w:t>
      </w:r>
      <w:proofErr w:type="spellEnd"/>
      <w:r>
        <w:t xml:space="preserve"> odlož na jindy a draž 3BT. O mnoho lepší je list b), který obsahuje hodnoty v dlouhých barvách. </w:t>
      </w:r>
      <w:proofErr w:type="spellStart"/>
      <w:r>
        <w:t>Slem</w:t>
      </w:r>
      <w:proofErr w:type="spellEnd"/>
      <w:r>
        <w:t xml:space="preserve"> ještě nemůžeš </w:t>
      </w:r>
      <w:proofErr w:type="spellStart"/>
      <w:r>
        <w:t>zadražit</w:t>
      </w:r>
      <w:proofErr w:type="spellEnd"/>
      <w:r>
        <w:t>, můžeš do něj ale vyzvat – draž 4BT (</w:t>
      </w:r>
      <w:proofErr w:type="spellStart"/>
      <w:r>
        <w:t>slemová</w:t>
      </w:r>
      <w:proofErr w:type="spellEnd"/>
      <w:r>
        <w:t xml:space="preserve"> výzva).</w:t>
      </w:r>
    </w:p>
    <w:p w:rsidR="001759C3" w:rsidRDefault="001759C3" w:rsidP="001759C3">
      <w:pPr>
        <w:pStyle w:val="HabraLiteratura"/>
      </w:pPr>
      <w:bookmarkStart w:id="125" w:name="_Toc173737452"/>
      <w:bookmarkStart w:id="126" w:name="_Toc173740786"/>
      <w:r w:rsidRPr="00FB773F">
        <w:rPr>
          <w:u w:val="single"/>
        </w:rPr>
        <w:t>Literatura:</w:t>
      </w:r>
      <w:r w:rsidRPr="00FB773F">
        <w:t xml:space="preserve"> W. </w:t>
      </w:r>
      <w:proofErr w:type="spellStart"/>
      <w:r w:rsidRPr="00FB773F">
        <w:t>Izde</w:t>
      </w:r>
      <w:r>
        <w:t>bski</w:t>
      </w:r>
      <w:proofErr w:type="spellEnd"/>
      <w:r>
        <w:t xml:space="preserve"> + O. </w:t>
      </w:r>
      <w:proofErr w:type="spellStart"/>
      <w:r>
        <w:t>Rodziewscz</w:t>
      </w:r>
      <w:proofErr w:type="spellEnd"/>
      <w:r>
        <w:t>-</w:t>
      </w:r>
      <w:proofErr w:type="spellStart"/>
      <w:r>
        <w:t>Bielewicz</w:t>
      </w:r>
      <w:proofErr w:type="spellEnd"/>
      <w:r>
        <w:tab/>
      </w:r>
      <w:r w:rsidRPr="00FB773F">
        <w:t>Moderní přirozená dražba</w:t>
      </w:r>
      <w:bookmarkStart w:id="127" w:name="_Toc173737453"/>
      <w:bookmarkStart w:id="128" w:name="_Toc173740787"/>
      <w:bookmarkStart w:id="129" w:name="_Toc173741294"/>
      <w:bookmarkStart w:id="130" w:name="_Toc182458874"/>
      <w:bookmarkStart w:id="131" w:name="_Toc272699132"/>
      <w:bookmarkEnd w:id="125"/>
      <w:bookmarkEnd w:id="126"/>
    </w:p>
    <w:p w:rsidR="001759C3" w:rsidRPr="0082061D" w:rsidRDefault="001759C3" w:rsidP="001759C3">
      <w:pPr>
        <w:pStyle w:val="HabraNadpisLekce"/>
      </w:pPr>
      <w:proofErr w:type="spellStart"/>
      <w:r w:rsidRPr="0082061D">
        <w:lastRenderedPageBreak/>
        <w:t>Bridge</w:t>
      </w:r>
      <w:proofErr w:type="spellEnd"/>
      <w:r w:rsidRPr="0082061D">
        <w:t xml:space="preserve"> Master 1M 61-75</w:t>
      </w:r>
      <w:bookmarkEnd w:id="127"/>
      <w:bookmarkEnd w:id="128"/>
      <w:bookmarkEnd w:id="129"/>
      <w:bookmarkEnd w:id="130"/>
      <w:bookmarkEnd w:id="131"/>
    </w:p>
    <w:p w:rsidR="001759C3" w:rsidRPr="009112E8" w:rsidRDefault="001759C3" w:rsidP="001759C3">
      <w:pPr>
        <w:pStyle w:val="HabraOdrazky"/>
      </w:pPr>
      <w:r w:rsidRPr="009112E8">
        <w:t>M</w:t>
      </w:r>
      <w:r>
        <w:t>61</w:t>
      </w:r>
      <w:r w:rsidRPr="009112E8">
        <w:t xml:space="preserve"> – </w:t>
      </w:r>
      <w:r>
        <w:t xml:space="preserve">vzít králem, protože když nebudu mít přestup do ruky, mohou soupeři </w:t>
      </w:r>
      <w:proofErr w:type="spellStart"/>
      <w:r>
        <w:t>snapnoutA</w:t>
      </w:r>
      <w:proofErr w:type="spellEnd"/>
      <w:r>
        <w:t xml:space="preserve">,K v pikách – odblokovat, eso srdcové je vstup do ruky, </w:t>
      </w:r>
      <w:proofErr w:type="spellStart"/>
      <w:r>
        <w:t>dotrumfovat</w:t>
      </w:r>
      <w:proofErr w:type="spellEnd"/>
    </w:p>
    <w:p w:rsidR="001759C3" w:rsidRPr="009112E8" w:rsidRDefault="001759C3" w:rsidP="001759C3">
      <w:pPr>
        <w:pStyle w:val="HabraOdrazky"/>
      </w:pPr>
      <w:r w:rsidRPr="009112E8">
        <w:t>M</w:t>
      </w:r>
      <w:r>
        <w:t>62</w:t>
      </w:r>
      <w:r w:rsidRPr="009112E8">
        <w:t xml:space="preserve"> – </w:t>
      </w:r>
      <w:r>
        <w:t>po kárech okamžitě zahájit vytrumfování</w:t>
      </w:r>
    </w:p>
    <w:p w:rsidR="001759C3" w:rsidRPr="009112E8" w:rsidRDefault="001759C3" w:rsidP="001759C3">
      <w:pPr>
        <w:pStyle w:val="HabraOdrazky"/>
      </w:pPr>
      <w:r w:rsidRPr="009112E8">
        <w:t>M</w:t>
      </w:r>
      <w:r>
        <w:t>63</w:t>
      </w:r>
      <w:r w:rsidRPr="009112E8">
        <w:t xml:space="preserve"> – </w:t>
      </w:r>
      <w:r>
        <w:t>je třeba okamžitě trumfovat, nechat jim však nejvyšší trumf pro uchování trumfové kontroly</w:t>
      </w:r>
    </w:p>
    <w:p w:rsidR="001759C3" w:rsidRPr="009112E8" w:rsidRDefault="001759C3" w:rsidP="001759C3">
      <w:pPr>
        <w:pStyle w:val="HabraOdrazky"/>
      </w:pPr>
      <w:r w:rsidRPr="009112E8">
        <w:t>M</w:t>
      </w:r>
      <w:r>
        <w:t>64</w:t>
      </w:r>
      <w:r w:rsidRPr="009112E8">
        <w:t xml:space="preserve"> – </w:t>
      </w:r>
      <w:r>
        <w:t>okamžitě vzít a vytrumfovat a zahodit ztrátové trefy na srdce před káry</w:t>
      </w:r>
    </w:p>
    <w:p w:rsidR="001759C3" w:rsidRPr="009112E8" w:rsidRDefault="001759C3" w:rsidP="001759C3">
      <w:pPr>
        <w:pStyle w:val="HabraOdrazky"/>
      </w:pPr>
      <w:r w:rsidRPr="009112E8">
        <w:t>M</w:t>
      </w:r>
      <w:r>
        <w:t>65</w:t>
      </w:r>
      <w:r w:rsidRPr="009112E8">
        <w:t xml:space="preserve"> – </w:t>
      </w:r>
      <w:r>
        <w:t>po vytrumfování zahodit na kára jeden ztrátový zdvih</w:t>
      </w:r>
    </w:p>
    <w:p w:rsidR="001759C3" w:rsidRPr="009112E8" w:rsidRDefault="001759C3" w:rsidP="001759C3">
      <w:pPr>
        <w:pStyle w:val="HabraOdrazky"/>
      </w:pPr>
      <w:r w:rsidRPr="009112E8">
        <w:t>M</w:t>
      </w:r>
      <w:r>
        <w:t>66</w:t>
      </w:r>
      <w:r w:rsidRPr="009112E8">
        <w:t xml:space="preserve"> – </w:t>
      </w:r>
      <w:r>
        <w:t xml:space="preserve">vzít králem, vytrumfovat a devátý zdvih najdu na srdcový </w:t>
      </w:r>
      <w:proofErr w:type="spellStart"/>
      <w:r>
        <w:t>snap</w:t>
      </w:r>
      <w:proofErr w:type="spellEnd"/>
      <w:r>
        <w:t>, eso jako přestup do ruky</w:t>
      </w:r>
    </w:p>
    <w:p w:rsidR="001759C3" w:rsidRPr="009112E8" w:rsidRDefault="001759C3" w:rsidP="001759C3">
      <w:pPr>
        <w:pStyle w:val="HabraOdrazky"/>
      </w:pPr>
      <w:r w:rsidRPr="009112E8">
        <w:t>M</w:t>
      </w:r>
      <w:r>
        <w:t>67</w:t>
      </w:r>
      <w:r w:rsidRPr="009112E8">
        <w:t xml:space="preserve"> – </w:t>
      </w:r>
      <w:r>
        <w:t xml:space="preserve">devátý zdvih na vysoký </w:t>
      </w:r>
      <w:proofErr w:type="spellStart"/>
      <w:r>
        <w:t>snap</w:t>
      </w:r>
      <w:proofErr w:type="spellEnd"/>
      <w:r>
        <w:t xml:space="preserve"> – vzít srdce králem, protože eso je vstup, třikrát trumfnout, srdce k esu a </w:t>
      </w:r>
      <w:proofErr w:type="spellStart"/>
      <w:r>
        <w:t>snap</w:t>
      </w:r>
      <w:proofErr w:type="spellEnd"/>
    </w:p>
    <w:p w:rsidR="001759C3" w:rsidRPr="009112E8" w:rsidRDefault="001759C3" w:rsidP="001759C3">
      <w:pPr>
        <w:pStyle w:val="HabraOdrazky"/>
      </w:pPr>
      <w:r w:rsidRPr="009112E8">
        <w:t>M</w:t>
      </w:r>
      <w:r>
        <w:t>68</w:t>
      </w:r>
      <w:r w:rsidRPr="009112E8">
        <w:t xml:space="preserve"> – </w:t>
      </w:r>
      <w:r>
        <w:t>po srdcích vytrumfovat a stáhnout si kára</w:t>
      </w:r>
    </w:p>
    <w:p w:rsidR="001759C3" w:rsidRPr="009112E8" w:rsidRDefault="001759C3" w:rsidP="001759C3">
      <w:pPr>
        <w:pStyle w:val="HabraOdrazky"/>
      </w:pPr>
      <w:r w:rsidRPr="009112E8">
        <w:t>M</w:t>
      </w:r>
      <w:r>
        <w:t>69</w:t>
      </w:r>
      <w:r w:rsidRPr="009112E8">
        <w:t xml:space="preserve"> – </w:t>
      </w:r>
      <w:r>
        <w:t xml:space="preserve">eso pikové na ruce jako vstup k trumfům, vzít králem, třikrát srdce, esem do ruky a </w:t>
      </w:r>
      <w:proofErr w:type="spellStart"/>
      <w:r>
        <w:t>dotrumfovat</w:t>
      </w:r>
      <w:proofErr w:type="spellEnd"/>
    </w:p>
    <w:p w:rsidR="001759C3" w:rsidRPr="001759C3" w:rsidRDefault="001759C3" w:rsidP="001759C3">
      <w:pPr>
        <w:pStyle w:val="HabraOdrazky"/>
      </w:pPr>
      <w:r w:rsidRPr="001759C3">
        <w:t xml:space="preserve">M70 – okamžitě trumfovat, hrozí </w:t>
      </w:r>
      <w:proofErr w:type="spellStart"/>
      <w:r w:rsidRPr="001759C3">
        <w:t>přebitky</w:t>
      </w:r>
      <w:proofErr w:type="spellEnd"/>
    </w:p>
    <w:p w:rsidR="001759C3" w:rsidRPr="001759C3" w:rsidRDefault="001759C3" w:rsidP="001759C3">
      <w:pPr>
        <w:pStyle w:val="HabraOdrazky"/>
      </w:pPr>
      <w:r w:rsidRPr="001759C3">
        <w:t>M71 – trumfování až po shození jednoho ztrátového zdvihu na srdce, tedy vzít esem, třikrát srdce se shozem trefu a pak teprve trumfovat</w:t>
      </w:r>
    </w:p>
    <w:p w:rsidR="001759C3" w:rsidRPr="001759C3" w:rsidRDefault="001759C3" w:rsidP="001759C3">
      <w:pPr>
        <w:pStyle w:val="HabraOdrazky"/>
      </w:pPr>
      <w:r w:rsidRPr="001759C3">
        <w:t>M72 – vzít v ruce, vysoká karta na stole je vstup, a nést kluka trefového, před trumfováním odhodit ztrátový pik na trefy</w:t>
      </w:r>
    </w:p>
    <w:p w:rsidR="001759C3" w:rsidRPr="001759C3" w:rsidRDefault="001759C3" w:rsidP="001759C3">
      <w:pPr>
        <w:pStyle w:val="HabraOdrazky"/>
      </w:pPr>
      <w:r w:rsidRPr="001759C3">
        <w:t xml:space="preserve">M73 – hrát na dva </w:t>
      </w:r>
      <w:proofErr w:type="spellStart"/>
      <w:r w:rsidRPr="001759C3">
        <w:t>snapy</w:t>
      </w:r>
      <w:proofErr w:type="spellEnd"/>
      <w:r w:rsidRPr="001759C3">
        <w:t xml:space="preserve">, potřebuji tedy vstupy do ruky, vezmu esem, srdce k esu, </w:t>
      </w:r>
      <w:proofErr w:type="spellStart"/>
      <w:r w:rsidRPr="001759C3">
        <w:t>snap</w:t>
      </w:r>
      <w:proofErr w:type="spellEnd"/>
      <w:r w:rsidRPr="001759C3">
        <w:t xml:space="preserve">, tref ke králi, </w:t>
      </w:r>
      <w:proofErr w:type="spellStart"/>
      <w:r w:rsidRPr="001759C3">
        <w:t>snap</w:t>
      </w:r>
      <w:proofErr w:type="spellEnd"/>
      <w:r w:rsidRPr="001759C3">
        <w:t xml:space="preserve"> a </w:t>
      </w:r>
      <w:proofErr w:type="spellStart"/>
      <w:r w:rsidRPr="001759C3">
        <w:t>dotrumfovat</w:t>
      </w:r>
      <w:proofErr w:type="spellEnd"/>
    </w:p>
    <w:p w:rsidR="001759C3" w:rsidRPr="001759C3" w:rsidRDefault="001759C3" w:rsidP="001759C3">
      <w:pPr>
        <w:pStyle w:val="HabraOdrazky"/>
      </w:pPr>
      <w:r w:rsidRPr="001759C3">
        <w:t xml:space="preserve">M74 – po kárech dvakrát </w:t>
      </w:r>
      <w:proofErr w:type="gramStart"/>
      <w:r w:rsidRPr="001759C3">
        <w:t>trumf s K,Q, odehrát</w:t>
      </w:r>
      <w:proofErr w:type="gramEnd"/>
      <w:r w:rsidRPr="001759C3">
        <w:t xml:space="preserve"> srdce a </w:t>
      </w:r>
      <w:proofErr w:type="spellStart"/>
      <w:r w:rsidRPr="001759C3">
        <w:t>snap</w:t>
      </w:r>
      <w:proofErr w:type="spellEnd"/>
      <w:r w:rsidRPr="001759C3">
        <w:t xml:space="preserve"> esem a trefovým esem do ruky na </w:t>
      </w:r>
      <w:proofErr w:type="spellStart"/>
      <w:r w:rsidRPr="001759C3">
        <w:t>dotrumfování</w:t>
      </w:r>
      <w:proofErr w:type="spellEnd"/>
    </w:p>
    <w:p w:rsidR="001759C3" w:rsidRDefault="001759C3" w:rsidP="001759C3">
      <w:pPr>
        <w:pStyle w:val="HabraOdrazky"/>
      </w:pPr>
      <w:r w:rsidRPr="001759C3">
        <w:t xml:space="preserve">M75 – dva vysoké trumfy na stole se musí využít k opakovanému </w:t>
      </w:r>
      <w:proofErr w:type="spellStart"/>
      <w:r w:rsidRPr="001759C3">
        <w:t>impasu</w:t>
      </w:r>
      <w:proofErr w:type="spellEnd"/>
      <w:r w:rsidRPr="001759C3">
        <w:t xml:space="preserve"> v pikách</w:t>
      </w:r>
    </w:p>
    <w:p w:rsidR="001759C3" w:rsidRDefault="001759C3" w:rsidP="001759C3">
      <w:pPr>
        <w:pStyle w:val="HabraNadpisLekce"/>
      </w:pPr>
      <w:bookmarkStart w:id="132" w:name="_Toc173737454"/>
      <w:bookmarkStart w:id="133" w:name="_Toc173740788"/>
      <w:bookmarkStart w:id="134" w:name="_Toc173741295"/>
      <w:bookmarkStart w:id="135" w:name="_Toc182458875"/>
      <w:bookmarkStart w:id="136" w:name="_Toc272699133"/>
      <w:r>
        <w:lastRenderedPageBreak/>
        <w:t xml:space="preserve">Rozehrání </w:t>
      </w:r>
      <w:proofErr w:type="spellStart"/>
      <w:r>
        <w:t>impasů</w:t>
      </w:r>
      <w:proofErr w:type="spellEnd"/>
      <w:r>
        <w:t xml:space="preserve"> a pokrývání figur</w:t>
      </w:r>
      <w:bookmarkEnd w:id="132"/>
      <w:bookmarkEnd w:id="133"/>
      <w:bookmarkEnd w:id="134"/>
      <w:bookmarkEnd w:id="135"/>
      <w:bookmarkEnd w:id="136"/>
    </w:p>
    <w:p w:rsidR="001759C3" w:rsidRPr="008A30D4" w:rsidRDefault="001759C3" w:rsidP="001759C3">
      <w:pPr>
        <w:pStyle w:val="HabraText"/>
      </w:pPr>
      <w:r>
        <w:t xml:space="preserve">V této lekci pokračujeme v probírání různých </w:t>
      </w:r>
      <w:proofErr w:type="spellStart"/>
      <w:r>
        <w:t>imapsových</w:t>
      </w:r>
      <w:proofErr w:type="spellEnd"/>
      <w:r>
        <w:t xml:space="preserve"> pozic a také pokrývání figur v obraně.</w:t>
      </w:r>
    </w:p>
    <w:p w:rsidR="001759C3" w:rsidRPr="00ED6DBF" w:rsidRDefault="001759C3" w:rsidP="001759C3">
      <w:pPr>
        <w:pStyle w:val="HabraPodnadpis"/>
      </w:pPr>
      <w:bookmarkStart w:id="137" w:name="_Toc173737455"/>
      <w:r w:rsidRPr="00ED6DBF">
        <w:t>Příklad 1</w:t>
      </w:r>
      <w:bookmarkEnd w:id="137"/>
    </w:p>
    <w:p w:rsidR="001759C3" w:rsidRDefault="001759C3" w:rsidP="001759C3">
      <w:pPr>
        <w:pStyle w:val="HabraDrazba"/>
      </w:pPr>
      <w:proofErr w:type="gramStart"/>
      <w:r>
        <w:t>A,4,3,2</w:t>
      </w:r>
      <w:proofErr w:type="gramEnd"/>
    </w:p>
    <w:p w:rsidR="001759C3" w:rsidRDefault="001759C3" w:rsidP="001759C3">
      <w:pPr>
        <w:pStyle w:val="HabraDrazba"/>
      </w:pPr>
      <w:proofErr w:type="gramStart"/>
      <w:r>
        <w:t>Q,9,8,7</w:t>
      </w:r>
      <w:proofErr w:type="gramEnd"/>
    </w:p>
    <w:p w:rsidR="001759C3" w:rsidRPr="007C7F07" w:rsidRDefault="001759C3" w:rsidP="001759C3">
      <w:pPr>
        <w:pStyle w:val="HabraText"/>
      </w:pPr>
      <w:r>
        <w:t xml:space="preserve">Hrajeme malou k devítce. Pokud je u </w:t>
      </w:r>
      <w:proofErr w:type="gramStart"/>
      <w:r>
        <w:t>Východu K,x, často</w:t>
      </w:r>
      <w:proofErr w:type="gramEnd"/>
      <w:r>
        <w:t xml:space="preserve"> naskočí králem nebo dlouho váhá, co má udělat. Nebo může </w:t>
      </w:r>
      <w:proofErr w:type="gramStart"/>
      <w:r>
        <w:t>mít J,10</w:t>
      </w:r>
      <w:proofErr w:type="gramEnd"/>
      <w:r>
        <w:t xml:space="preserve">,x a zahrát malou. Když vezme naši devítku kluk, musíme hádat </w:t>
      </w:r>
      <w:proofErr w:type="spellStart"/>
      <w:r>
        <w:t>dubla</w:t>
      </w:r>
      <w:proofErr w:type="spellEnd"/>
      <w:r>
        <w:t>. Jestliže doufáme v </w:t>
      </w:r>
      <w:proofErr w:type="gramStart"/>
      <w:r>
        <w:t>dubl</w:t>
      </w:r>
      <w:proofErr w:type="gramEnd"/>
      <w:r>
        <w:t xml:space="preserve"> krále, musíme obtáhnout eso. Pokud má Západ třetího krále a Východ druhého kluka, musíme vypálit dámu.</w:t>
      </w:r>
    </w:p>
    <w:p w:rsidR="001759C3" w:rsidRPr="00ED6DBF" w:rsidRDefault="001759C3" w:rsidP="001759C3">
      <w:pPr>
        <w:pStyle w:val="HabraPodnadpis"/>
      </w:pPr>
      <w:bookmarkStart w:id="138" w:name="_Toc173737456"/>
      <w:r w:rsidRPr="00ED6DBF">
        <w:t>Příklad 2</w:t>
      </w:r>
      <w:bookmarkEnd w:id="138"/>
    </w:p>
    <w:p w:rsidR="001759C3" w:rsidRDefault="001759C3" w:rsidP="001759C3">
      <w:pPr>
        <w:pStyle w:val="HabraDrazba"/>
      </w:pPr>
      <w:proofErr w:type="gramStart"/>
      <w:r>
        <w:t>A,3,2</w:t>
      </w:r>
      <w:proofErr w:type="gramEnd"/>
    </w:p>
    <w:p w:rsidR="001759C3" w:rsidRDefault="001759C3" w:rsidP="001759C3">
      <w:pPr>
        <w:pStyle w:val="HabraDrazba"/>
      </w:pPr>
      <w:proofErr w:type="gramStart"/>
      <w:r>
        <w:t>Q,9,8,7,4</w:t>
      </w:r>
      <w:proofErr w:type="gramEnd"/>
    </w:p>
    <w:p w:rsidR="001759C3" w:rsidRPr="009369B9" w:rsidRDefault="001759C3" w:rsidP="001759C3">
      <w:pPr>
        <w:pStyle w:val="HabraText"/>
      </w:pPr>
      <w:r>
        <w:t>Hrajeme stejně jako v předchozím případě.</w:t>
      </w:r>
    </w:p>
    <w:p w:rsidR="001759C3" w:rsidRPr="00ED6DBF" w:rsidRDefault="001759C3" w:rsidP="001759C3">
      <w:pPr>
        <w:pStyle w:val="HabraPodnadpis"/>
      </w:pPr>
      <w:bookmarkStart w:id="139" w:name="_Toc173737457"/>
      <w:r w:rsidRPr="00ED6DBF">
        <w:t>Příklad 3</w:t>
      </w:r>
      <w:bookmarkEnd w:id="139"/>
    </w:p>
    <w:p w:rsidR="001759C3" w:rsidRDefault="001759C3" w:rsidP="001759C3">
      <w:pPr>
        <w:pStyle w:val="HabraDrazba"/>
      </w:pPr>
      <w:proofErr w:type="gramStart"/>
      <w:r>
        <w:t>J,9,2</w:t>
      </w:r>
      <w:proofErr w:type="gramEnd"/>
    </w:p>
    <w:p w:rsidR="001759C3" w:rsidRDefault="001759C3" w:rsidP="001759C3">
      <w:pPr>
        <w:pStyle w:val="HabraDrazba"/>
      </w:pPr>
      <w:proofErr w:type="gramStart"/>
      <w:r>
        <w:t>A,8,5,4,3</w:t>
      </w:r>
      <w:proofErr w:type="gramEnd"/>
    </w:p>
    <w:p w:rsidR="001759C3" w:rsidRPr="009369B9" w:rsidRDefault="001759C3" w:rsidP="001759C3">
      <w:pPr>
        <w:pStyle w:val="HabraText"/>
      </w:pPr>
      <w:r>
        <w:t xml:space="preserve">Nejlepší šance na ztrátu jednoho zdvihu je hrát malou ke klukovi s tím, že má Západ dubl desítku. Pokud ji má s honérem, pravděpodobně naskočí, následně přejdu na stůl a </w:t>
      </w:r>
      <w:proofErr w:type="spellStart"/>
      <w:r>
        <w:t>impasuji</w:t>
      </w:r>
      <w:proofErr w:type="spellEnd"/>
      <w:r>
        <w:t xml:space="preserve"> klukem. Pokud dá desítku, přikryjeme klukem a v druhém zdvihu obtáhneme eso. Pokud má </w:t>
      </w:r>
      <w:proofErr w:type="gramStart"/>
      <w:r>
        <w:t>10,x nebo</w:t>
      </w:r>
      <w:proofErr w:type="gramEnd"/>
      <w:r>
        <w:t xml:space="preserve"> 10,x,x dá téměř určitě malou a my přiložíme kluka. Hádáme pak, zda byla desítka druhá nebo třetí, a pokud se nám to povedeme, odehrajeme zbytek barvy beze ztráty.</w:t>
      </w:r>
    </w:p>
    <w:p w:rsidR="001759C3" w:rsidRPr="00ED6DBF" w:rsidRDefault="001759C3" w:rsidP="001759C3">
      <w:pPr>
        <w:pStyle w:val="HabraPodnadpis"/>
      </w:pPr>
      <w:bookmarkStart w:id="140" w:name="_Toc173737458"/>
      <w:r w:rsidRPr="00ED6DBF">
        <w:t>Příklad 4</w:t>
      </w:r>
      <w:bookmarkEnd w:id="140"/>
    </w:p>
    <w:p w:rsidR="001759C3" w:rsidRDefault="001759C3" w:rsidP="001759C3">
      <w:pPr>
        <w:pStyle w:val="HabraDrazba"/>
      </w:pPr>
      <w:r>
        <w:t>9,3,2</w:t>
      </w:r>
    </w:p>
    <w:p w:rsidR="001759C3" w:rsidRDefault="001759C3" w:rsidP="001759C3">
      <w:pPr>
        <w:pStyle w:val="HabraDrazba"/>
      </w:pPr>
      <w:proofErr w:type="gramStart"/>
      <w:r>
        <w:t>A,J,10,8</w:t>
      </w:r>
      <w:proofErr w:type="gramEnd"/>
    </w:p>
    <w:p w:rsidR="001759C3" w:rsidRPr="009369B9" w:rsidRDefault="001759C3" w:rsidP="001759C3">
      <w:pPr>
        <w:pStyle w:val="HabraText"/>
      </w:pPr>
      <w:r>
        <w:t xml:space="preserve">Šetříme přestupy tím, že nejprve </w:t>
      </w:r>
      <w:proofErr w:type="spellStart"/>
      <w:r>
        <w:t>impasujeme</w:t>
      </w:r>
      <w:proofErr w:type="spellEnd"/>
      <w:r>
        <w:t xml:space="preserve"> dvojkou proti desítce a pak devítkou k osmičce, budeme tak potřebovat jen dva přechody na stůl ke dvojitému </w:t>
      </w:r>
      <w:proofErr w:type="spellStart"/>
      <w:r>
        <w:t>impasu</w:t>
      </w:r>
      <w:proofErr w:type="spellEnd"/>
      <w:r>
        <w:t>.</w:t>
      </w:r>
    </w:p>
    <w:p w:rsidR="001759C3" w:rsidRPr="00ED6DBF" w:rsidRDefault="001759C3" w:rsidP="001759C3">
      <w:pPr>
        <w:pStyle w:val="HabraPodnadpis"/>
      </w:pPr>
      <w:bookmarkStart w:id="141" w:name="_Toc173737459"/>
      <w:r w:rsidRPr="00ED6DBF">
        <w:t>Příklad 5</w:t>
      </w:r>
      <w:bookmarkEnd w:id="141"/>
    </w:p>
    <w:p w:rsidR="001759C3" w:rsidRDefault="001759C3" w:rsidP="001759C3">
      <w:pPr>
        <w:pStyle w:val="HabraDrazba"/>
      </w:pPr>
      <w:proofErr w:type="gramStart"/>
      <w:r>
        <w:t>J,9,3</w:t>
      </w:r>
      <w:proofErr w:type="gramEnd"/>
    </w:p>
    <w:p w:rsidR="001759C3" w:rsidRDefault="001759C3" w:rsidP="001759C3">
      <w:pPr>
        <w:pStyle w:val="HabraDrazba"/>
      </w:pPr>
      <w:proofErr w:type="gramStart"/>
      <w:r>
        <w:t>A,Q,10,2</w:t>
      </w:r>
      <w:proofErr w:type="gramEnd"/>
    </w:p>
    <w:p w:rsidR="001759C3" w:rsidRPr="009369B9" w:rsidRDefault="001759C3" w:rsidP="001759C3">
      <w:pPr>
        <w:pStyle w:val="HabraText"/>
      </w:pPr>
      <w:r>
        <w:t xml:space="preserve">Zde nám bude stačit jen jeden vstup, budeme-li </w:t>
      </w:r>
      <w:proofErr w:type="spellStart"/>
      <w:r>
        <w:t>impasovat</w:t>
      </w:r>
      <w:proofErr w:type="spellEnd"/>
      <w:r>
        <w:t xml:space="preserve"> nejdříve devítkou, pak junkem a nakonec trojkou. Můžeme tak </w:t>
      </w:r>
      <w:proofErr w:type="spellStart"/>
      <w:r>
        <w:t>vyimpasovat</w:t>
      </w:r>
      <w:proofErr w:type="spellEnd"/>
      <w:r>
        <w:t xml:space="preserve"> čtvrtého krále za pomoci jediného vstupu.</w:t>
      </w:r>
    </w:p>
    <w:p w:rsidR="001759C3" w:rsidRPr="00ED6DBF" w:rsidRDefault="001759C3" w:rsidP="001759C3">
      <w:pPr>
        <w:pStyle w:val="HabraPodnadpis"/>
      </w:pPr>
      <w:bookmarkStart w:id="142" w:name="_Toc173737460"/>
      <w:r w:rsidRPr="00ED6DBF">
        <w:t>Příklad 6</w:t>
      </w:r>
      <w:bookmarkEnd w:id="142"/>
    </w:p>
    <w:p w:rsidR="001759C3" w:rsidRDefault="001759C3" w:rsidP="001759C3">
      <w:pPr>
        <w:pStyle w:val="HabraDrazba"/>
      </w:pPr>
      <w:proofErr w:type="gramStart"/>
      <w:r>
        <w:t>Q,J,10,9,8</w:t>
      </w:r>
      <w:proofErr w:type="gramEnd"/>
    </w:p>
    <w:p w:rsidR="001759C3" w:rsidRDefault="001759C3" w:rsidP="001759C3">
      <w:pPr>
        <w:pStyle w:val="HabraDrazba"/>
      </w:pPr>
      <w:r>
        <w:tab/>
      </w:r>
      <w:proofErr w:type="gramStart"/>
      <w:r>
        <w:t>K,7,6,5</w:t>
      </w:r>
      <w:proofErr w:type="gramEnd"/>
    </w:p>
    <w:p w:rsidR="001759C3" w:rsidRDefault="001759C3" w:rsidP="001759C3">
      <w:pPr>
        <w:pStyle w:val="HabraDrazba"/>
      </w:pPr>
      <w:proofErr w:type="gramStart"/>
      <w:r>
        <w:t>A,3,2</w:t>
      </w:r>
      <w:proofErr w:type="gramEnd"/>
    </w:p>
    <w:p w:rsidR="001759C3" w:rsidRPr="009369B9" w:rsidRDefault="001759C3" w:rsidP="001759C3">
      <w:pPr>
        <w:pStyle w:val="HabraText"/>
      </w:pPr>
      <w:r>
        <w:t>Tento příklad ukazuje, že přikrývat figuru má cenu jen v případě, že to může něco přinést, což v tomto případě neplatí, protože 10,9 i 8 má viditelně soupeř.</w:t>
      </w:r>
    </w:p>
    <w:p w:rsidR="001759C3" w:rsidRPr="00ED6DBF" w:rsidRDefault="001759C3" w:rsidP="001759C3">
      <w:pPr>
        <w:pStyle w:val="HabraPodnadpis"/>
      </w:pPr>
      <w:bookmarkStart w:id="143" w:name="_Toc173737461"/>
      <w:r w:rsidRPr="00ED6DBF">
        <w:t>Příklad 7</w:t>
      </w:r>
      <w:bookmarkEnd w:id="143"/>
    </w:p>
    <w:p w:rsidR="001759C3" w:rsidRDefault="001759C3" w:rsidP="001759C3">
      <w:pPr>
        <w:pStyle w:val="HabraDrazba"/>
      </w:pPr>
      <w:proofErr w:type="gramStart"/>
      <w:r>
        <w:t>Q,10,9,8</w:t>
      </w:r>
      <w:proofErr w:type="gramEnd"/>
    </w:p>
    <w:p w:rsidR="001759C3" w:rsidRDefault="001759C3" w:rsidP="001759C3">
      <w:pPr>
        <w:pStyle w:val="HabraDrazba"/>
      </w:pPr>
      <w:r>
        <w:tab/>
      </w:r>
      <w:proofErr w:type="gramStart"/>
      <w:r>
        <w:t>K,7</w:t>
      </w:r>
      <w:proofErr w:type="gramEnd"/>
    </w:p>
    <w:p w:rsidR="001759C3" w:rsidRDefault="001759C3" w:rsidP="001759C3">
      <w:pPr>
        <w:pStyle w:val="HabraDrazba"/>
      </w:pPr>
      <w:proofErr w:type="gramStart"/>
      <w:r>
        <w:t>A,6,5,3,2</w:t>
      </w:r>
      <w:proofErr w:type="gramEnd"/>
    </w:p>
    <w:p w:rsidR="001759C3" w:rsidRDefault="001759C3" w:rsidP="001759C3">
      <w:pPr>
        <w:pStyle w:val="HabraText"/>
      </w:pPr>
      <w:r>
        <w:t>Pokud ze stolu půjde dáma, přiložíme krále, protože partner může mít kluka, na desítku budeme ze stejného důvodu pasivní.</w:t>
      </w:r>
    </w:p>
    <w:p w:rsidR="001759C3" w:rsidRDefault="001759C3" w:rsidP="001759C3">
      <w:pPr>
        <w:pStyle w:val="HabraPodnadpis"/>
      </w:pPr>
      <w:bookmarkStart w:id="144" w:name="_Toc173737462"/>
      <w:r w:rsidRPr="00ED6DBF">
        <w:t>Příklad 8</w:t>
      </w:r>
      <w:bookmarkEnd w:id="144"/>
    </w:p>
    <w:p w:rsidR="001759C3" w:rsidRDefault="001759C3" w:rsidP="001759C3">
      <w:pPr>
        <w:pStyle w:val="HabraDrazba"/>
      </w:pPr>
      <w:r>
        <w:tab/>
      </w:r>
      <w:proofErr w:type="gramStart"/>
      <w:r>
        <w:t>Q,J,9,2</w:t>
      </w:r>
      <w:proofErr w:type="gramEnd"/>
    </w:p>
    <w:p w:rsidR="001759C3" w:rsidRDefault="001759C3" w:rsidP="001759C3">
      <w:pPr>
        <w:pStyle w:val="HabraDrazba"/>
      </w:pPr>
      <w:proofErr w:type="gramStart"/>
      <w:r>
        <w:t>10,8,7</w:t>
      </w:r>
      <w:r>
        <w:tab/>
      </w:r>
      <w:r>
        <w:tab/>
        <w:t>K,4,3</w:t>
      </w:r>
      <w:proofErr w:type="gramEnd"/>
    </w:p>
    <w:p w:rsidR="001759C3" w:rsidRDefault="001759C3" w:rsidP="001759C3">
      <w:pPr>
        <w:pStyle w:val="HabraDrazba"/>
      </w:pPr>
      <w:r>
        <w:lastRenderedPageBreak/>
        <w:tab/>
      </w:r>
      <w:proofErr w:type="gramStart"/>
      <w:r>
        <w:t>A,6,5</w:t>
      </w:r>
      <w:proofErr w:type="gramEnd"/>
    </w:p>
    <w:p w:rsidR="001759C3" w:rsidRPr="009369B9" w:rsidRDefault="001759C3" w:rsidP="001759C3">
      <w:pPr>
        <w:pStyle w:val="HabraText"/>
      </w:pPr>
      <w:r>
        <w:t xml:space="preserve">Měli bychom počkat s přikrytím až na druhého </w:t>
      </w:r>
      <w:proofErr w:type="spellStart"/>
      <w:r>
        <w:t>honéra</w:t>
      </w:r>
      <w:proofErr w:type="spellEnd"/>
      <w:r>
        <w:t xml:space="preserve">, abychom soupeřům neumožnili </w:t>
      </w:r>
      <w:proofErr w:type="spellStart"/>
      <w:r>
        <w:t>impasovat</w:t>
      </w:r>
      <w:proofErr w:type="spellEnd"/>
      <w:r>
        <w:t xml:space="preserve"> desítku. Na dámu tedy položíme malou a po pokračování malou kartou, přidáme také malou.</w:t>
      </w:r>
    </w:p>
    <w:p w:rsidR="001759C3" w:rsidRPr="00ED6DBF" w:rsidRDefault="001759C3" w:rsidP="001759C3">
      <w:pPr>
        <w:pStyle w:val="HabraPodnadpis"/>
      </w:pPr>
      <w:bookmarkStart w:id="145" w:name="_Toc173737463"/>
      <w:r w:rsidRPr="00ED6DBF">
        <w:t>Příklad 9</w:t>
      </w:r>
      <w:bookmarkEnd w:id="145"/>
    </w:p>
    <w:p w:rsidR="001759C3" w:rsidRDefault="001759C3" w:rsidP="001759C3">
      <w:pPr>
        <w:pStyle w:val="HabraDrazba"/>
      </w:pPr>
      <w:r>
        <w:tab/>
      </w:r>
      <w:proofErr w:type="gramStart"/>
      <w:r>
        <w:t>J,10,2</w:t>
      </w:r>
      <w:proofErr w:type="gramEnd"/>
    </w:p>
    <w:p w:rsidR="001759C3" w:rsidRDefault="001759C3" w:rsidP="001759C3">
      <w:pPr>
        <w:pStyle w:val="HabraDrazba"/>
      </w:pPr>
      <w:proofErr w:type="gramStart"/>
      <w:r>
        <w:t>Q,8,7,6</w:t>
      </w:r>
      <w:proofErr w:type="gramEnd"/>
      <w:r>
        <w:tab/>
      </w:r>
      <w:r>
        <w:tab/>
        <w:t>K,9,3</w:t>
      </w:r>
    </w:p>
    <w:p w:rsidR="001759C3" w:rsidRDefault="001759C3" w:rsidP="001759C3">
      <w:pPr>
        <w:pStyle w:val="HabraDrazba"/>
      </w:pPr>
      <w:proofErr w:type="gramStart"/>
      <w:r>
        <w:t>A,5,4</w:t>
      </w:r>
      <w:proofErr w:type="gramEnd"/>
    </w:p>
    <w:p w:rsidR="001759C3" w:rsidRDefault="001759C3" w:rsidP="001759C3">
      <w:pPr>
        <w:pStyle w:val="HabraText"/>
      </w:pPr>
      <w:r>
        <w:t xml:space="preserve">Nebudeme pokrývat kluka v prvním kole, ale necháme si </w:t>
      </w:r>
      <w:proofErr w:type="spellStart"/>
      <w:r>
        <w:t>honéra</w:t>
      </w:r>
      <w:proofErr w:type="spellEnd"/>
      <w:r>
        <w:t xml:space="preserve"> až na pokrytí desítky.</w:t>
      </w:r>
    </w:p>
    <w:p w:rsidR="001759C3" w:rsidRDefault="001759C3" w:rsidP="001759C3">
      <w:pPr>
        <w:pStyle w:val="HabraLiteratura"/>
      </w:pPr>
      <w:r>
        <w:rPr>
          <w:u w:val="single"/>
        </w:rPr>
        <w:t>Literatura:</w:t>
      </w:r>
      <w:r>
        <w:tab/>
        <w:t xml:space="preserve">J. </w:t>
      </w:r>
      <w:proofErr w:type="spellStart"/>
      <w:r>
        <w:t>Minaříček</w:t>
      </w:r>
      <w:proofErr w:type="spellEnd"/>
      <w:r>
        <w:tab/>
        <w:t>Sehrávka</w:t>
      </w:r>
    </w:p>
    <w:p w:rsidR="001759C3" w:rsidRDefault="001759C3" w:rsidP="001759C3">
      <w:pPr>
        <w:pStyle w:val="HabraLiteratura"/>
      </w:pPr>
      <w:r>
        <w:tab/>
        <w:t xml:space="preserve">A. </w:t>
      </w:r>
      <w:proofErr w:type="spellStart"/>
      <w:r>
        <w:t>Sheinwold</w:t>
      </w:r>
      <w:proofErr w:type="spellEnd"/>
      <w:r>
        <w:tab/>
        <w:t>Sehrávka</w:t>
      </w:r>
    </w:p>
    <w:p w:rsidR="001759C3" w:rsidRDefault="001759C3" w:rsidP="001759C3">
      <w:pPr>
        <w:pStyle w:val="HabraLiteratura"/>
      </w:pPr>
      <w:r>
        <w:tab/>
        <w:t xml:space="preserve">P. </w:t>
      </w:r>
      <w:proofErr w:type="spellStart"/>
      <w:r>
        <w:t>Mokráň</w:t>
      </w:r>
      <w:proofErr w:type="spellEnd"/>
      <w:r>
        <w:tab/>
        <w:t xml:space="preserve">Bridž snadno a </w:t>
      </w:r>
      <w:proofErr w:type="spellStart"/>
      <w:r>
        <w:t>rýchlo</w:t>
      </w:r>
      <w:proofErr w:type="spellEnd"/>
    </w:p>
    <w:p w:rsidR="001759C3" w:rsidRDefault="001759C3" w:rsidP="001759C3">
      <w:pPr>
        <w:pStyle w:val="HabraLiteratura"/>
      </w:pPr>
      <w:r>
        <w:tab/>
        <w:t xml:space="preserve">P. </w:t>
      </w:r>
      <w:proofErr w:type="spellStart"/>
      <w:r>
        <w:t>Hebák</w:t>
      </w:r>
      <w:proofErr w:type="spellEnd"/>
      <w:r>
        <w:tab/>
        <w:t>Bridž pro každého</w:t>
      </w:r>
    </w:p>
    <w:p w:rsidR="001759C3" w:rsidRDefault="001759C3" w:rsidP="001759C3">
      <w:pPr>
        <w:pStyle w:val="HabraNadpisLekce"/>
      </w:pPr>
      <w:bookmarkStart w:id="146" w:name="_Toc173737464"/>
      <w:bookmarkStart w:id="147" w:name="_Toc173740789"/>
      <w:bookmarkStart w:id="148" w:name="_Toc173741296"/>
      <w:bookmarkStart w:id="149" w:name="_Toc182458876"/>
      <w:bookmarkStart w:id="150" w:name="_Toc272699134"/>
      <w:r>
        <w:lastRenderedPageBreak/>
        <w:t>Rozehrání barev</w:t>
      </w:r>
      <w:bookmarkEnd w:id="146"/>
      <w:bookmarkEnd w:id="147"/>
      <w:bookmarkEnd w:id="148"/>
      <w:bookmarkEnd w:id="149"/>
      <w:bookmarkEnd w:id="150"/>
      <w:r>
        <w:t xml:space="preserve"> </w:t>
      </w:r>
    </w:p>
    <w:p w:rsidR="001759C3" w:rsidRPr="00FB773F" w:rsidRDefault="001759C3" w:rsidP="001759C3">
      <w:pPr>
        <w:pStyle w:val="HabraText"/>
      </w:pPr>
      <w:bookmarkStart w:id="151" w:name="_Toc173737465"/>
      <w:bookmarkStart w:id="152" w:name="_Toc173740790"/>
      <w:r w:rsidRPr="00FB773F">
        <w:t>Další důležitá lekce věnovaná rozehrávání barev v různých kombinacích.</w:t>
      </w:r>
      <w:bookmarkEnd w:id="151"/>
      <w:bookmarkEnd w:id="152"/>
    </w:p>
    <w:p w:rsidR="001759C3" w:rsidRPr="00ED6DBF" w:rsidRDefault="001759C3" w:rsidP="001759C3">
      <w:pPr>
        <w:pStyle w:val="HabraPodnadpis"/>
      </w:pPr>
      <w:bookmarkStart w:id="153" w:name="_Toc173737466"/>
      <w:r w:rsidRPr="00ED6DBF">
        <w:t>Příklad 1</w:t>
      </w:r>
      <w:bookmarkEnd w:id="153"/>
    </w:p>
    <w:p w:rsidR="001759C3" w:rsidRDefault="001759C3" w:rsidP="001759C3">
      <w:pPr>
        <w:pStyle w:val="HabraDrazba"/>
      </w:pPr>
      <w:r>
        <w:tab/>
        <w:t>10,3,2</w:t>
      </w:r>
    </w:p>
    <w:p w:rsidR="001759C3" w:rsidRDefault="001759C3" w:rsidP="001759C3">
      <w:pPr>
        <w:pStyle w:val="HabraDrazba"/>
      </w:pPr>
      <w:proofErr w:type="gramStart"/>
      <w:r>
        <w:t>Q,8,7,6</w:t>
      </w:r>
      <w:proofErr w:type="gramEnd"/>
      <w:r>
        <w:tab/>
      </w:r>
      <w:r>
        <w:tab/>
        <w:t>K,9,4</w:t>
      </w:r>
    </w:p>
    <w:p w:rsidR="001759C3" w:rsidRDefault="001759C3" w:rsidP="001759C3">
      <w:pPr>
        <w:pStyle w:val="HabraDrazba"/>
      </w:pPr>
      <w:r>
        <w:tab/>
      </w:r>
      <w:proofErr w:type="gramStart"/>
      <w:r>
        <w:t>A,J,5</w:t>
      </w:r>
      <w:proofErr w:type="gramEnd"/>
    </w:p>
    <w:p w:rsidR="001759C3" w:rsidRDefault="001759C3" w:rsidP="001759C3">
      <w:pPr>
        <w:pStyle w:val="HabraText"/>
      </w:pPr>
      <w:r>
        <w:t xml:space="preserve">Obránce musí na 10 položit krále a eso pak bude jediným zdvihem útočníka, pokud tak obrana neučiní, bude jí </w:t>
      </w:r>
      <w:proofErr w:type="spellStart"/>
      <w:r>
        <w:t>vyimpasován</w:t>
      </w:r>
      <w:proofErr w:type="spellEnd"/>
      <w:r>
        <w:t xml:space="preserve"> král.</w:t>
      </w:r>
    </w:p>
    <w:p w:rsidR="001759C3" w:rsidRPr="00ED6DBF" w:rsidRDefault="001759C3" w:rsidP="001759C3">
      <w:pPr>
        <w:pStyle w:val="HabraPodnadpis"/>
      </w:pPr>
      <w:bookmarkStart w:id="154" w:name="_Toc173737467"/>
      <w:r w:rsidRPr="00ED6DBF">
        <w:t>Příklad 2</w:t>
      </w:r>
      <w:bookmarkEnd w:id="154"/>
    </w:p>
    <w:p w:rsidR="001759C3" w:rsidRDefault="001759C3" w:rsidP="001759C3">
      <w:pPr>
        <w:pStyle w:val="HabraDrazba"/>
      </w:pPr>
      <w:proofErr w:type="gramStart"/>
      <w:r>
        <w:t>J,4,3,2</w:t>
      </w:r>
      <w:proofErr w:type="gramEnd"/>
    </w:p>
    <w:p w:rsidR="001759C3" w:rsidRDefault="001759C3" w:rsidP="001759C3">
      <w:pPr>
        <w:pStyle w:val="HabraDrazba"/>
      </w:pPr>
      <w:proofErr w:type="gramStart"/>
      <w:r>
        <w:t>A,10,6,5</w:t>
      </w:r>
      <w:proofErr w:type="gramEnd"/>
    </w:p>
    <w:p w:rsidR="001759C3" w:rsidRDefault="001759C3" w:rsidP="001759C3">
      <w:pPr>
        <w:pStyle w:val="HabraText"/>
      </w:pPr>
      <w:r>
        <w:t xml:space="preserve">Předpokládáme, že figury jsou rozhozeny a jeden ze soupeřů má </w:t>
      </w:r>
      <w:proofErr w:type="spellStart"/>
      <w:r>
        <w:t>dubla</w:t>
      </w:r>
      <w:proofErr w:type="spellEnd"/>
      <w:r>
        <w:t xml:space="preserve">. Jestliže má </w:t>
      </w:r>
      <w:proofErr w:type="spellStart"/>
      <w:r>
        <w:t>dubla</w:t>
      </w:r>
      <w:proofErr w:type="spellEnd"/>
      <w:r>
        <w:t xml:space="preserve"> Západ, neseme z Jihu malou a pokud Západ naskočí, v druhém kole </w:t>
      </w:r>
      <w:proofErr w:type="spellStart"/>
      <w:r>
        <w:t>impasujeme</w:t>
      </w:r>
      <w:proofErr w:type="spellEnd"/>
      <w:r>
        <w:t xml:space="preserve">, pokud ne položíme kluka a v druhém kole stáhneme eso. Jestliže má </w:t>
      </w:r>
      <w:proofErr w:type="spellStart"/>
      <w:r>
        <w:t>dubla</w:t>
      </w:r>
      <w:proofErr w:type="spellEnd"/>
      <w:r>
        <w:t xml:space="preserve"> Východ, </w:t>
      </w:r>
      <w:proofErr w:type="spellStart"/>
      <w:r>
        <w:t>impasujeme</w:t>
      </w:r>
      <w:proofErr w:type="spellEnd"/>
      <w:r>
        <w:t xml:space="preserve"> malou k desítce a v druhém kole stáhneme eso.</w:t>
      </w:r>
    </w:p>
    <w:p w:rsidR="001759C3" w:rsidRPr="00ED6DBF" w:rsidRDefault="001759C3" w:rsidP="001759C3">
      <w:pPr>
        <w:pStyle w:val="HabraPodnadpis"/>
      </w:pPr>
      <w:bookmarkStart w:id="155" w:name="_Toc173737468"/>
      <w:r w:rsidRPr="00ED6DBF">
        <w:t>Příklad 3</w:t>
      </w:r>
      <w:bookmarkEnd w:id="155"/>
    </w:p>
    <w:p w:rsidR="001759C3" w:rsidRDefault="001759C3" w:rsidP="001759C3">
      <w:pPr>
        <w:pStyle w:val="HabraDrazba"/>
      </w:pPr>
      <w:proofErr w:type="gramStart"/>
      <w:r>
        <w:t>Q,3,2</w:t>
      </w:r>
      <w:proofErr w:type="gramEnd"/>
    </w:p>
    <w:p w:rsidR="001759C3" w:rsidRDefault="001759C3" w:rsidP="001759C3">
      <w:pPr>
        <w:pStyle w:val="HabraDrazba"/>
      </w:pPr>
      <w:proofErr w:type="gramStart"/>
      <w:r>
        <w:t>J,5,4</w:t>
      </w:r>
      <w:proofErr w:type="gramEnd"/>
    </w:p>
    <w:p w:rsidR="001759C3" w:rsidRDefault="001759C3" w:rsidP="001759C3">
      <w:pPr>
        <w:pStyle w:val="HabraText"/>
      </w:pPr>
      <w:r>
        <w:t xml:space="preserve">V této kombinaci je daleko nejlepší být co nejpasivnější a nechat barvu rozehrát soupeře. </w:t>
      </w:r>
      <w:proofErr w:type="gramStart"/>
      <w:r>
        <w:t>Pokud</w:t>
      </w:r>
      <w:proofErr w:type="gramEnd"/>
      <w:r>
        <w:t xml:space="preserve"> to učiní, získáme zdvih určitě, zatímco kdybychom útočili my sami, musely by být obě figury na jedné straně a my bychom museli uhádnout na </w:t>
      </w:r>
      <w:proofErr w:type="gramStart"/>
      <w:r>
        <w:t>které</w:t>
      </w:r>
      <w:proofErr w:type="gramEnd"/>
      <w:r>
        <w:t>.</w:t>
      </w:r>
    </w:p>
    <w:p w:rsidR="001759C3" w:rsidRPr="00ED6DBF" w:rsidRDefault="001759C3" w:rsidP="001759C3">
      <w:pPr>
        <w:pStyle w:val="HabraPodnadpis"/>
      </w:pPr>
      <w:bookmarkStart w:id="156" w:name="_Toc173737469"/>
      <w:r w:rsidRPr="00ED6DBF">
        <w:t>Příklad 4</w:t>
      </w:r>
      <w:bookmarkEnd w:id="156"/>
    </w:p>
    <w:p w:rsidR="001759C3" w:rsidRDefault="001759C3" w:rsidP="001759C3">
      <w:pPr>
        <w:pStyle w:val="HabraDrazba"/>
      </w:pPr>
      <w:proofErr w:type="gramStart"/>
      <w:r>
        <w:t>K,2</w:t>
      </w:r>
      <w:proofErr w:type="gramEnd"/>
    </w:p>
    <w:p w:rsidR="001759C3" w:rsidRDefault="001759C3" w:rsidP="001759C3">
      <w:pPr>
        <w:pStyle w:val="HabraDrazba"/>
      </w:pPr>
    </w:p>
    <w:p w:rsidR="001759C3" w:rsidRDefault="001759C3" w:rsidP="001759C3">
      <w:pPr>
        <w:pStyle w:val="HabraDrazba"/>
      </w:pPr>
      <w:proofErr w:type="gramStart"/>
      <w:r>
        <w:t>J,4,3</w:t>
      </w:r>
      <w:proofErr w:type="gramEnd"/>
    </w:p>
    <w:p w:rsidR="001759C3" w:rsidRDefault="001759C3" w:rsidP="001759C3">
      <w:pPr>
        <w:pStyle w:val="HabraText"/>
      </w:pPr>
      <w:r>
        <w:t>Opět každopádně získáme zdvih, pokud barvu načnou soupeři, při útoku by nám musela sedět alespoň jedna z figur.</w:t>
      </w:r>
    </w:p>
    <w:p w:rsidR="001759C3" w:rsidRPr="00ED6DBF" w:rsidRDefault="001759C3" w:rsidP="001759C3">
      <w:pPr>
        <w:pStyle w:val="HabraPodnadpis"/>
      </w:pPr>
      <w:bookmarkStart w:id="157" w:name="_Toc173737470"/>
      <w:r w:rsidRPr="00ED6DBF">
        <w:t>Příklad 5</w:t>
      </w:r>
      <w:bookmarkEnd w:id="157"/>
    </w:p>
    <w:p w:rsidR="001759C3" w:rsidRDefault="001759C3" w:rsidP="001759C3">
      <w:pPr>
        <w:pStyle w:val="HabraDrazba"/>
      </w:pPr>
      <w:proofErr w:type="gramStart"/>
      <w:r>
        <w:t>K,3,2</w:t>
      </w:r>
      <w:proofErr w:type="gramEnd"/>
    </w:p>
    <w:p w:rsidR="001759C3" w:rsidRDefault="001759C3" w:rsidP="001759C3">
      <w:pPr>
        <w:pStyle w:val="HabraDrazba"/>
      </w:pPr>
      <w:proofErr w:type="gramStart"/>
      <w:r>
        <w:t>A,10,9</w:t>
      </w:r>
      <w:proofErr w:type="gramEnd"/>
    </w:p>
    <w:p w:rsidR="001759C3" w:rsidRDefault="001759C3" w:rsidP="001759C3">
      <w:pPr>
        <w:pStyle w:val="HabraText"/>
      </w:pPr>
      <w:r>
        <w:t xml:space="preserve">Sami uděláme třetí </w:t>
      </w:r>
      <w:proofErr w:type="gramStart"/>
      <w:r>
        <w:t>zdvih jen</w:t>
      </w:r>
      <w:proofErr w:type="gramEnd"/>
      <w:r>
        <w:t xml:space="preserve"> pokud budou Q,J v dublu, ale pravděpodobnější je, že v dublu nebudou a že budou rozděleny, a pak opět stačí počkat, až tuto barvu rozehrají soupeři.</w:t>
      </w:r>
    </w:p>
    <w:p w:rsidR="001759C3" w:rsidRPr="00ED6DBF" w:rsidRDefault="001759C3" w:rsidP="001759C3">
      <w:pPr>
        <w:pStyle w:val="HabraPodnadpis"/>
      </w:pPr>
      <w:bookmarkStart w:id="158" w:name="_Toc173737471"/>
      <w:r w:rsidRPr="00ED6DBF">
        <w:t>Příklad 6</w:t>
      </w:r>
      <w:bookmarkEnd w:id="158"/>
    </w:p>
    <w:p w:rsidR="001759C3" w:rsidRDefault="001759C3" w:rsidP="001759C3">
      <w:pPr>
        <w:pStyle w:val="HabraDrazba"/>
      </w:pPr>
      <w:r>
        <w:tab/>
      </w:r>
      <w:proofErr w:type="gramStart"/>
      <w:r>
        <w:t>A,J,7,3,2</w:t>
      </w:r>
      <w:proofErr w:type="gramEnd"/>
    </w:p>
    <w:p w:rsidR="001759C3" w:rsidRDefault="001759C3" w:rsidP="001759C3">
      <w:pPr>
        <w:pStyle w:val="HabraDrazba"/>
      </w:pPr>
      <w:proofErr w:type="gramStart"/>
      <w:r>
        <w:t>K,9</w:t>
      </w:r>
      <w:r>
        <w:tab/>
      </w:r>
      <w:r>
        <w:tab/>
        <w:t>10,8,6</w:t>
      </w:r>
      <w:proofErr w:type="gramEnd"/>
    </w:p>
    <w:p w:rsidR="001759C3" w:rsidRDefault="001759C3" w:rsidP="001759C3">
      <w:pPr>
        <w:pStyle w:val="HabraDrazba"/>
      </w:pPr>
      <w:r>
        <w:tab/>
      </w:r>
      <w:proofErr w:type="gramStart"/>
      <w:r>
        <w:t>Q,5,4</w:t>
      </w:r>
      <w:proofErr w:type="gramEnd"/>
    </w:p>
    <w:p w:rsidR="001759C3" w:rsidRDefault="001759C3" w:rsidP="001759C3">
      <w:pPr>
        <w:pStyle w:val="HabraText"/>
      </w:pPr>
      <w:proofErr w:type="gramStart"/>
      <w:r>
        <w:t>Snažíme</w:t>
      </w:r>
      <w:proofErr w:type="gramEnd"/>
      <w:r>
        <w:t xml:space="preserve"> se chytit </w:t>
      </w:r>
      <w:proofErr w:type="gramStart"/>
      <w:r>
        <w:t>dubl</w:t>
      </w:r>
      <w:proofErr w:type="gramEnd"/>
      <w:r>
        <w:t xml:space="preserve"> krále a nemůžeme tedy </w:t>
      </w:r>
      <w:proofErr w:type="spellStart"/>
      <w:r>
        <w:t>impasovat</w:t>
      </w:r>
      <w:proofErr w:type="spellEnd"/>
      <w:r>
        <w:t xml:space="preserve"> dámou, protože tak bychom povýšili soupeřům desítku.</w:t>
      </w:r>
    </w:p>
    <w:p w:rsidR="001759C3" w:rsidRPr="00ED6DBF" w:rsidRDefault="001759C3" w:rsidP="001759C3">
      <w:pPr>
        <w:pStyle w:val="HabraPodnadpis"/>
      </w:pPr>
      <w:bookmarkStart w:id="159" w:name="_Toc173737472"/>
      <w:r w:rsidRPr="00ED6DBF">
        <w:t>Příklad 7</w:t>
      </w:r>
      <w:bookmarkEnd w:id="159"/>
    </w:p>
    <w:p w:rsidR="001759C3" w:rsidRDefault="001759C3" w:rsidP="001759C3">
      <w:pPr>
        <w:pStyle w:val="HabraDrazba"/>
      </w:pPr>
      <w:r>
        <w:tab/>
      </w:r>
      <w:proofErr w:type="gramStart"/>
      <w:r>
        <w:t>A,K,10,6,2</w:t>
      </w:r>
      <w:proofErr w:type="gramEnd"/>
    </w:p>
    <w:p w:rsidR="001759C3" w:rsidRDefault="001759C3" w:rsidP="001759C3">
      <w:pPr>
        <w:pStyle w:val="HabraDrazba"/>
      </w:pPr>
      <w:r>
        <w:t>Q</w:t>
      </w:r>
      <w:r>
        <w:tab/>
      </w:r>
      <w:r>
        <w:tab/>
        <w:t>9,8,5,3</w:t>
      </w:r>
    </w:p>
    <w:p w:rsidR="001759C3" w:rsidRDefault="001759C3" w:rsidP="001759C3">
      <w:pPr>
        <w:pStyle w:val="HabraDrazba"/>
      </w:pPr>
      <w:r>
        <w:tab/>
      </w:r>
      <w:proofErr w:type="gramStart"/>
      <w:r>
        <w:t>J,7,4</w:t>
      </w:r>
      <w:proofErr w:type="gramEnd"/>
    </w:p>
    <w:p w:rsidR="001759C3" w:rsidRDefault="001759C3" w:rsidP="001759C3">
      <w:pPr>
        <w:pStyle w:val="HabraText"/>
      </w:pPr>
      <w:r>
        <w:t xml:space="preserve">Musíme také </w:t>
      </w:r>
      <w:proofErr w:type="spellStart"/>
      <w:r>
        <w:t>impasovat</w:t>
      </w:r>
      <w:proofErr w:type="spellEnd"/>
      <w:r>
        <w:t xml:space="preserve"> malou k desítce, protože nám to umožní pojistit se proti čtvrté devítce Východu.</w:t>
      </w:r>
    </w:p>
    <w:p w:rsidR="001759C3" w:rsidRPr="00ED6DBF" w:rsidRDefault="001759C3" w:rsidP="001759C3">
      <w:pPr>
        <w:pStyle w:val="HabraPodnadpis"/>
      </w:pPr>
      <w:bookmarkStart w:id="160" w:name="_Toc173737473"/>
      <w:r w:rsidRPr="00ED6DBF">
        <w:t>Příklad 8</w:t>
      </w:r>
      <w:bookmarkEnd w:id="160"/>
    </w:p>
    <w:p w:rsidR="001759C3" w:rsidRDefault="001759C3" w:rsidP="001759C3">
      <w:pPr>
        <w:pStyle w:val="HabraDrazba"/>
      </w:pPr>
      <w:proofErr w:type="gramStart"/>
      <w:r>
        <w:t>A,Q,9,6,4</w:t>
      </w:r>
      <w:proofErr w:type="gramEnd"/>
    </w:p>
    <w:p w:rsidR="001759C3" w:rsidRDefault="001759C3" w:rsidP="001759C3">
      <w:pPr>
        <w:pStyle w:val="HabraDrazba"/>
      </w:pPr>
      <w:r>
        <w:lastRenderedPageBreak/>
        <w:t>7,2</w:t>
      </w:r>
    </w:p>
    <w:p w:rsidR="001759C3" w:rsidRDefault="001759C3" w:rsidP="001759C3">
      <w:pPr>
        <w:pStyle w:val="HabraText"/>
      </w:pPr>
      <w:r>
        <w:t xml:space="preserve">Největší šanci má hluboký </w:t>
      </w:r>
      <w:proofErr w:type="spellStart"/>
      <w:r>
        <w:t>impas</w:t>
      </w:r>
      <w:proofErr w:type="spellEnd"/>
      <w:r>
        <w:t xml:space="preserve"> k devítce. Pokud jsou dvě ze tří zbývajících vysokých karet u Západu, pak odevzdáme jen jeden zdvih.</w:t>
      </w:r>
    </w:p>
    <w:p w:rsidR="001759C3" w:rsidRPr="00ED6DBF" w:rsidRDefault="001759C3" w:rsidP="001759C3">
      <w:pPr>
        <w:pStyle w:val="HabraPodnadpis"/>
      </w:pPr>
      <w:bookmarkStart w:id="161" w:name="_Toc173737474"/>
      <w:r w:rsidRPr="00ED6DBF">
        <w:t>Příklad 9</w:t>
      </w:r>
      <w:bookmarkEnd w:id="161"/>
    </w:p>
    <w:p w:rsidR="001759C3" w:rsidRDefault="001759C3" w:rsidP="001759C3">
      <w:pPr>
        <w:pStyle w:val="HabraDrazba"/>
      </w:pPr>
      <w:proofErr w:type="gramStart"/>
      <w:r>
        <w:t>A,J,9,5</w:t>
      </w:r>
      <w:proofErr w:type="gramEnd"/>
    </w:p>
    <w:p w:rsidR="001759C3" w:rsidRDefault="001759C3" w:rsidP="001759C3">
      <w:pPr>
        <w:pStyle w:val="HabraDrazba"/>
      </w:pPr>
      <w:r>
        <w:t>4,3,2</w:t>
      </w:r>
    </w:p>
    <w:p w:rsidR="001759C3" w:rsidRDefault="001759C3" w:rsidP="001759C3">
      <w:pPr>
        <w:pStyle w:val="HabraText"/>
      </w:pPr>
      <w:r>
        <w:t xml:space="preserve">Opět má největší šanci hluboký </w:t>
      </w:r>
      <w:proofErr w:type="spellStart"/>
      <w:r>
        <w:t>impas</w:t>
      </w:r>
      <w:proofErr w:type="spellEnd"/>
      <w:r>
        <w:t xml:space="preserve"> k devítce.</w:t>
      </w:r>
    </w:p>
    <w:p w:rsidR="001759C3" w:rsidRDefault="001759C3" w:rsidP="001759C3">
      <w:pPr>
        <w:pStyle w:val="HabraLiteratura"/>
      </w:pPr>
      <w:r>
        <w:rPr>
          <w:u w:val="single"/>
        </w:rPr>
        <w:t>Literatura:</w:t>
      </w:r>
      <w:r>
        <w:tab/>
        <w:t xml:space="preserve">J. </w:t>
      </w:r>
      <w:proofErr w:type="spellStart"/>
      <w:r>
        <w:t>Minaříček</w:t>
      </w:r>
      <w:proofErr w:type="spellEnd"/>
      <w:r>
        <w:tab/>
        <w:t>Sehrávka</w:t>
      </w:r>
    </w:p>
    <w:p w:rsidR="001759C3" w:rsidRDefault="001759C3" w:rsidP="001759C3">
      <w:pPr>
        <w:pStyle w:val="HabraLiteratura"/>
      </w:pPr>
      <w:r>
        <w:tab/>
        <w:t xml:space="preserve">A. </w:t>
      </w:r>
      <w:proofErr w:type="spellStart"/>
      <w:r>
        <w:t>Sheinwold</w:t>
      </w:r>
      <w:proofErr w:type="spellEnd"/>
      <w:r>
        <w:tab/>
        <w:t>Sehrávka</w:t>
      </w:r>
    </w:p>
    <w:p w:rsidR="001759C3" w:rsidRDefault="001759C3" w:rsidP="001759C3">
      <w:pPr>
        <w:pStyle w:val="HabraLiteratura"/>
      </w:pPr>
      <w:r>
        <w:tab/>
        <w:t xml:space="preserve">P. </w:t>
      </w:r>
      <w:proofErr w:type="spellStart"/>
      <w:r>
        <w:t>Mokráň</w:t>
      </w:r>
      <w:proofErr w:type="spellEnd"/>
      <w:r>
        <w:tab/>
        <w:t xml:space="preserve">Bridž snadno a </w:t>
      </w:r>
      <w:proofErr w:type="spellStart"/>
      <w:r>
        <w:t>rýchlo</w:t>
      </w:r>
      <w:proofErr w:type="spellEnd"/>
    </w:p>
    <w:p w:rsidR="001759C3" w:rsidRDefault="001759C3" w:rsidP="001759C3">
      <w:pPr>
        <w:pStyle w:val="HabraLiteratura"/>
      </w:pPr>
      <w:r>
        <w:tab/>
        <w:t xml:space="preserve">P. </w:t>
      </w:r>
      <w:proofErr w:type="spellStart"/>
      <w:r>
        <w:t>Hebák</w:t>
      </w:r>
      <w:proofErr w:type="spellEnd"/>
      <w:r>
        <w:tab/>
        <w:t>Bridž pro každého</w:t>
      </w:r>
    </w:p>
    <w:p w:rsidR="001759C3" w:rsidRDefault="001759C3" w:rsidP="001759C3">
      <w:pPr>
        <w:pStyle w:val="HabraNadpisLekce"/>
      </w:pPr>
      <w:bookmarkStart w:id="162" w:name="_Toc173740796"/>
      <w:bookmarkStart w:id="163" w:name="_Toc173741302"/>
      <w:bookmarkStart w:id="164" w:name="_Toc182458882"/>
      <w:bookmarkStart w:id="165" w:name="_Toc272699135"/>
      <w:bookmarkStart w:id="166" w:name="_Toc173737475"/>
      <w:bookmarkStart w:id="167" w:name="_Toc173740791"/>
      <w:bookmarkStart w:id="168" w:name="_Toc173741297"/>
      <w:bookmarkStart w:id="169" w:name="_Toc182458877"/>
      <w:r w:rsidRPr="006372ED">
        <w:lastRenderedPageBreak/>
        <w:t>Konvence MULTI a dvojbarevná zahájení</w:t>
      </w:r>
      <w:bookmarkEnd w:id="162"/>
      <w:bookmarkEnd w:id="163"/>
      <w:bookmarkEnd w:id="164"/>
      <w:bookmarkEnd w:id="165"/>
    </w:p>
    <w:p w:rsidR="001759C3" w:rsidRDefault="001759C3" w:rsidP="001759C3">
      <w:pPr>
        <w:pStyle w:val="HabraText"/>
      </w:pPr>
      <w:r>
        <w:t>Naučíme se prostor pro zahájení na druhém stupni využívat účelněji. K tomu slouží konvence MULTI. Zahajuje se hláškou 2k a pokrývá dvě varianty. Jednak listy s drahým 6+listem, který nemá dostatečný počet hracích zdvihů na zahájení na třetím nebo čtvrtém stupni a jednak rovnovážný list s 23-24 body. Partner bude předpokládat, že máte slabší variantu (tedy 6-10 bodů s 6+listem). Silná odpověď bude od 14 bodů a bude znamenat minimálně sílu na výzvu do hry. Pokud takovouto sílu nemám, budeme dražit povinně 2s.</w:t>
      </w:r>
    </w:p>
    <w:p w:rsidR="001759C3" w:rsidRDefault="001759C3" w:rsidP="001759C3">
      <w:pPr>
        <w:pStyle w:val="HabraText"/>
      </w:pPr>
      <w:r>
        <w:t xml:space="preserve">Po silné hlášce odpovídám s 9-10 body 3t, s 6-8 body transferem a s 23-24 body 3BT. Hláška 3t je </w:t>
      </w:r>
      <w:proofErr w:type="spellStart"/>
      <w:r>
        <w:t>gameforcing</w:t>
      </w:r>
      <w:proofErr w:type="spellEnd"/>
      <w:r>
        <w:t xml:space="preserve">, odpovídající dá povinnou automatickou odpověď 3k a </w:t>
      </w:r>
      <w:proofErr w:type="spellStart"/>
      <w:r>
        <w:t>zahajitel</w:t>
      </w:r>
      <w:proofErr w:type="spellEnd"/>
      <w:r>
        <w:t xml:space="preserve"> transferem oznámí </w:t>
      </w:r>
      <w:proofErr w:type="gramStart"/>
      <w:r>
        <w:t>svůj 6-list</w:t>
      </w:r>
      <w:proofErr w:type="gramEnd"/>
      <w:r>
        <w:t>. Celá tato akce je podnikána proto, aby silnější list byl v ruce a slabší a prozrazený list zůstal na stole.</w:t>
      </w:r>
    </w:p>
    <w:p w:rsidR="001759C3" w:rsidRDefault="001759C3" w:rsidP="001759C3">
      <w:pPr>
        <w:pStyle w:val="HabraText"/>
      </w:pPr>
      <w:r>
        <w:t xml:space="preserve">Po slabé hlášce </w:t>
      </w:r>
      <w:proofErr w:type="gramStart"/>
      <w:r>
        <w:t>2s s 6-listem</w:t>
      </w:r>
      <w:proofErr w:type="gramEnd"/>
      <w:r>
        <w:t xml:space="preserve"> srdcovým pasuji, s 6-listem pikovým dražím 2p a s 23-24 body 2BT.</w:t>
      </w:r>
    </w:p>
    <w:p w:rsidR="001759C3" w:rsidRDefault="001759C3" w:rsidP="001759C3">
      <w:pPr>
        <w:pStyle w:val="HabraText"/>
      </w:pPr>
      <w:r>
        <w:t>Všechny vyvážené listy o síle 18-22 bodů dražíme přes 1 v levné a po barevné odpovědi skočíme v BT.</w:t>
      </w:r>
    </w:p>
    <w:p w:rsidR="001759C3" w:rsidRDefault="001759C3" w:rsidP="001759C3">
      <w:pPr>
        <w:pStyle w:val="HabraDrazba"/>
      </w:pPr>
      <w:r>
        <w:t>2k ! – 2s ! = 0-13 bodů</w:t>
      </w:r>
    </w:p>
    <w:p w:rsidR="001759C3" w:rsidRDefault="001759C3" w:rsidP="001759C3">
      <w:pPr>
        <w:pStyle w:val="HabraDrazba"/>
      </w:pPr>
      <w:r>
        <w:tab/>
        <w:t>2BT ! = 14+ bodů</w:t>
      </w:r>
    </w:p>
    <w:p w:rsidR="001759C3" w:rsidRDefault="001759C3" w:rsidP="001759C3">
      <w:pPr>
        <w:pStyle w:val="HabraDrazba"/>
      </w:pPr>
      <w:r>
        <w:t>2k ! – 2s !</w:t>
      </w:r>
    </w:p>
    <w:p w:rsidR="001759C3" w:rsidRDefault="001759C3" w:rsidP="001759C3">
      <w:pPr>
        <w:pStyle w:val="HabraDrazba"/>
      </w:pPr>
      <w:r>
        <w:t>pas = 6-</w:t>
      </w:r>
      <w:proofErr w:type="gramStart"/>
      <w:r>
        <w:t>10b., 6-list</w:t>
      </w:r>
      <w:proofErr w:type="gramEnd"/>
      <w:r>
        <w:t xml:space="preserve"> srdcový</w:t>
      </w:r>
    </w:p>
    <w:p w:rsidR="001759C3" w:rsidRDefault="001759C3" w:rsidP="001759C3">
      <w:pPr>
        <w:pStyle w:val="HabraDrazba"/>
      </w:pPr>
      <w:r>
        <w:t>2p = 6-</w:t>
      </w:r>
      <w:proofErr w:type="gramStart"/>
      <w:r>
        <w:t>10b., 6-list</w:t>
      </w:r>
      <w:proofErr w:type="gramEnd"/>
      <w:r>
        <w:t xml:space="preserve"> pikový</w:t>
      </w:r>
    </w:p>
    <w:p w:rsidR="001759C3" w:rsidRDefault="001759C3" w:rsidP="001759C3">
      <w:pPr>
        <w:pStyle w:val="HabraDrazba"/>
      </w:pPr>
      <w:r>
        <w:t>2BT = 23-24b., vyvážená rozloha</w:t>
      </w:r>
    </w:p>
    <w:p w:rsidR="001759C3" w:rsidRDefault="001759C3" w:rsidP="001759C3">
      <w:pPr>
        <w:pStyle w:val="HabraDrazba"/>
      </w:pPr>
      <w:r>
        <w:t>2k ! – 2BT !</w:t>
      </w:r>
      <w:r>
        <w:tab/>
      </w:r>
      <w:r>
        <w:tab/>
      </w:r>
      <w:r>
        <w:tab/>
        <w:t>2k ! – 2BT !</w:t>
      </w:r>
    </w:p>
    <w:p w:rsidR="001759C3" w:rsidRDefault="001759C3" w:rsidP="001759C3">
      <w:pPr>
        <w:pStyle w:val="HabraDrazba"/>
      </w:pPr>
      <w:r>
        <w:t xml:space="preserve">3t ! = 9-10 bodů, srdcový nebo </w:t>
      </w:r>
      <w:proofErr w:type="gramStart"/>
      <w:r>
        <w:t>pikový 6-list</w:t>
      </w:r>
      <w:proofErr w:type="gramEnd"/>
      <w:r>
        <w:tab/>
        <w:t>3t ! – 3k ! (automatická hláška)</w:t>
      </w:r>
    </w:p>
    <w:p w:rsidR="001759C3" w:rsidRDefault="001759C3" w:rsidP="001759C3">
      <w:pPr>
        <w:pStyle w:val="HabraDrazba"/>
      </w:pPr>
      <w:r>
        <w:t xml:space="preserve">3k ! = 6-8 bodů, </w:t>
      </w:r>
      <w:proofErr w:type="gramStart"/>
      <w:r>
        <w:t>srdcový 6-list</w:t>
      </w:r>
      <w:proofErr w:type="gramEnd"/>
      <w:r>
        <w:tab/>
      </w:r>
      <w:r>
        <w:tab/>
        <w:t>3s ! = 6-list pikový</w:t>
      </w:r>
    </w:p>
    <w:p w:rsidR="001759C3" w:rsidRDefault="001759C3" w:rsidP="001759C3">
      <w:pPr>
        <w:pStyle w:val="HabraDrazba"/>
      </w:pPr>
      <w:r>
        <w:t xml:space="preserve">3s ! = 6-8 bodů, </w:t>
      </w:r>
      <w:proofErr w:type="gramStart"/>
      <w:r>
        <w:t>pikový 6-list</w:t>
      </w:r>
      <w:proofErr w:type="gramEnd"/>
      <w:r>
        <w:tab/>
      </w:r>
      <w:r>
        <w:tab/>
        <w:t>3p ! = 6-list srdcový</w:t>
      </w:r>
    </w:p>
    <w:p w:rsidR="001759C3" w:rsidRDefault="001759C3" w:rsidP="001759C3">
      <w:pPr>
        <w:pStyle w:val="HabraDrazba"/>
      </w:pPr>
      <w:r>
        <w:t>3BT = 23-24 bodů, vyvážená rozloha</w:t>
      </w:r>
    </w:p>
    <w:p w:rsidR="001759C3" w:rsidRDefault="001759C3" w:rsidP="001759C3">
      <w:pPr>
        <w:pStyle w:val="HabraText"/>
      </w:pPr>
      <w:r>
        <w:t>Zahájení na druhém stupni 2s, 2p a 2BT teď máme volné k jiným účelům. Stává se, že dostaneme do ruky slabý dvojbarevný list, a protože jeho síla není dostatečná k tomu, abychom ji vůbec dražili, natož abychom ji dražili dvakrát či třikrát, a nemáme tedy přirozenou dražbou šanci ukázat rozlohu ve dvou barvách, bude se nám tento prostor velice hodit. 2s budou od nynějška znamenat podlimitní zahájení (6-10 bodů) s dvěma 5+listy a to srdcovým a libovolným jiným, 2p pak pikovým a levným a 2BT se dvěma levnými.</w:t>
      </w:r>
    </w:p>
    <w:p w:rsidR="001759C3" w:rsidRDefault="001759C3" w:rsidP="001759C3">
      <w:pPr>
        <w:pStyle w:val="HabraText"/>
      </w:pPr>
      <w:r>
        <w:t xml:space="preserve">Po 2s máme k dispozici kromě pasu (slibuje srdcový fit) slabou odpověď 2p – s piky pasuj, s levným pětilistem jej draž. Hláška 2BT je silná (od 12b.) a vyzývá partnera, aby ukázal svůj </w:t>
      </w:r>
      <w:proofErr w:type="gramStart"/>
      <w:r>
        <w:t>druhý 5-list</w:t>
      </w:r>
      <w:proofErr w:type="gramEnd"/>
      <w:r>
        <w:t>. 3s bude znamenat 5-list pikový 6-8b., 3p s 9-10b.</w:t>
      </w:r>
    </w:p>
    <w:p w:rsidR="001759C3" w:rsidRDefault="001759C3" w:rsidP="001759C3">
      <w:pPr>
        <w:pStyle w:val="HabraText"/>
      </w:pPr>
      <w:r>
        <w:t xml:space="preserve">Po 2p jsou slabou hláškou (kromě pasu, který slibuje fit pikový) 3t, které říkají s trefy pasuj, s káry draž kára. 2BT je opět silná hláška a přikazuje oznámit svůj </w:t>
      </w:r>
      <w:proofErr w:type="gramStart"/>
      <w:r>
        <w:t>druhý 5-list</w:t>
      </w:r>
      <w:proofErr w:type="gramEnd"/>
      <w:r>
        <w:t xml:space="preserve">. Po 2BT </w:t>
      </w:r>
      <w:proofErr w:type="spellStart"/>
      <w:r>
        <w:t>zahajitel</w:t>
      </w:r>
      <w:proofErr w:type="spellEnd"/>
      <w:r>
        <w:t xml:space="preserve"> svou hláškou ukáže </w:t>
      </w:r>
      <w:proofErr w:type="gramStart"/>
      <w:r>
        <w:t>druhý 5-list</w:t>
      </w:r>
      <w:proofErr w:type="gramEnd"/>
      <w:r>
        <w:t xml:space="preserve"> a zároveň sílu, dražba levné barvy je slabší, dražba drahé barvy silnější (srdce je s trefy a piky s káry).</w:t>
      </w:r>
    </w:p>
    <w:p w:rsidR="001759C3" w:rsidRDefault="001759C3" w:rsidP="001759C3">
      <w:pPr>
        <w:pStyle w:val="HabraText"/>
      </w:pPr>
      <w:r>
        <w:t>Po 2BT má partner všechny informace a okamžitě volí nejlepší závazek, obvykle to bývá 3 trefy nebo kára. Dražba levné barvy na čtvrté úrovni je výzvou do hry.</w:t>
      </w:r>
    </w:p>
    <w:p w:rsidR="001759C3" w:rsidRDefault="001759C3" w:rsidP="001759C3">
      <w:pPr>
        <w:pStyle w:val="HabraDrazba"/>
      </w:pPr>
      <w:r>
        <w:t xml:space="preserve">2s ! = 6-10 </w:t>
      </w:r>
      <w:proofErr w:type="spellStart"/>
      <w:r>
        <w:t>b</w:t>
      </w:r>
      <w:proofErr w:type="spellEnd"/>
      <w:r>
        <w:t>., 5+-5+ srdce a libovolná barva</w:t>
      </w:r>
    </w:p>
    <w:p w:rsidR="001759C3" w:rsidRDefault="001759C3" w:rsidP="001759C3">
      <w:pPr>
        <w:pStyle w:val="HabraDrazba"/>
      </w:pPr>
      <w:r>
        <w:t xml:space="preserve">2p ! = 6-10 </w:t>
      </w:r>
      <w:proofErr w:type="spellStart"/>
      <w:r>
        <w:t>b</w:t>
      </w:r>
      <w:proofErr w:type="spellEnd"/>
      <w:r>
        <w:t>., 5+-5+ piky a levná barva</w:t>
      </w:r>
    </w:p>
    <w:p w:rsidR="001759C3" w:rsidRDefault="001759C3" w:rsidP="001759C3">
      <w:pPr>
        <w:pStyle w:val="HabraDrazba"/>
      </w:pPr>
      <w:r>
        <w:t xml:space="preserve">2BT ! = 6-10 </w:t>
      </w:r>
      <w:proofErr w:type="spellStart"/>
      <w:r>
        <w:t>b</w:t>
      </w:r>
      <w:proofErr w:type="spellEnd"/>
      <w:r>
        <w:t>., 5+-5+ levné barvy</w:t>
      </w:r>
    </w:p>
    <w:p w:rsidR="001759C3" w:rsidRDefault="001759C3" w:rsidP="001759C3">
      <w:pPr>
        <w:pStyle w:val="HabraDrazba"/>
      </w:pPr>
      <w:r>
        <w:t>2s ! – 2p ! = s piky pasuj, jinak draž levnou barvu</w:t>
      </w:r>
      <w:r>
        <w:tab/>
        <w:t>2p ! – 3t ! = s trefy pasuj, jinak draž kára</w:t>
      </w:r>
    </w:p>
    <w:p w:rsidR="001759C3" w:rsidRDefault="001759C3" w:rsidP="001759C3">
      <w:pPr>
        <w:pStyle w:val="HabraDrazba"/>
      </w:pPr>
      <w:r>
        <w:tab/>
        <w:t>2BT ! = 14+ bodů</w:t>
      </w:r>
      <w:r>
        <w:tab/>
        <w:t>2BT = 14+ bodů</w:t>
      </w:r>
    </w:p>
    <w:p w:rsidR="001759C3" w:rsidRDefault="001759C3" w:rsidP="001759C3">
      <w:pPr>
        <w:pStyle w:val="HabraDrazba"/>
      </w:pPr>
      <w:r>
        <w:t>2s ! – 2BT !</w:t>
      </w:r>
      <w:r>
        <w:tab/>
      </w:r>
      <w:r>
        <w:tab/>
        <w:t>2p ! – 2BT !</w:t>
      </w:r>
    </w:p>
    <w:p w:rsidR="001759C3" w:rsidRDefault="001759C3" w:rsidP="001759C3">
      <w:pPr>
        <w:pStyle w:val="HabraDrazba"/>
      </w:pPr>
      <w:r>
        <w:t>3t = 5-5 srdce-trefy</w:t>
      </w:r>
      <w:r>
        <w:tab/>
        <w:t>3t = 5-5 piky-trefy, 6-8b.</w:t>
      </w:r>
    </w:p>
    <w:p w:rsidR="001759C3" w:rsidRDefault="001759C3" w:rsidP="001759C3">
      <w:pPr>
        <w:pStyle w:val="HabraDrazba"/>
      </w:pPr>
      <w:r>
        <w:t>3k = 5-5 srdce-kára</w:t>
      </w:r>
      <w:r>
        <w:tab/>
        <w:t>3k = 5-5 piky-kára, 6-8b.</w:t>
      </w:r>
    </w:p>
    <w:p w:rsidR="001759C3" w:rsidRPr="001759C3" w:rsidRDefault="001759C3" w:rsidP="001759C3">
      <w:pPr>
        <w:pStyle w:val="HabraDrazba"/>
      </w:pPr>
      <w:r w:rsidRPr="001759C3">
        <w:t>3s ! = 5-5 srdce-piky, 6-8 bodů</w:t>
      </w:r>
      <w:r w:rsidRPr="001759C3">
        <w:tab/>
        <w:t>3s = 5-5, piky-trefy, 9-10b.</w:t>
      </w:r>
    </w:p>
    <w:p w:rsidR="001759C3" w:rsidRDefault="001759C3" w:rsidP="001759C3">
      <w:pPr>
        <w:pStyle w:val="HabraDrazba"/>
      </w:pPr>
      <w:r>
        <w:t>3p = 5-5 srdce-piky, 9-10 bodů</w:t>
      </w:r>
      <w:r>
        <w:tab/>
        <w:t>3p = 5-5, piky-kára, 9-10b.</w:t>
      </w:r>
    </w:p>
    <w:p w:rsidR="001759C3" w:rsidRDefault="001759C3" w:rsidP="001759C3">
      <w:pPr>
        <w:pStyle w:val="HabraDrazba"/>
      </w:pPr>
      <w:r>
        <w:t>2BT ! – 3t,k = do pasu</w:t>
      </w:r>
    </w:p>
    <w:p w:rsidR="001759C3" w:rsidRDefault="001759C3" w:rsidP="001759C3">
      <w:pPr>
        <w:pStyle w:val="HabraDrazba"/>
      </w:pPr>
      <w:r>
        <w:tab/>
        <w:t>4t,k = výzva do hry</w:t>
      </w:r>
    </w:p>
    <w:p w:rsidR="001759C3" w:rsidRDefault="001759C3" w:rsidP="001759C3">
      <w:pPr>
        <w:pStyle w:val="HabraNadpisLekce"/>
      </w:pPr>
      <w:bookmarkStart w:id="170" w:name="_Toc173737476"/>
      <w:bookmarkStart w:id="171" w:name="_Toc173740792"/>
      <w:bookmarkStart w:id="172" w:name="_Toc173741298"/>
      <w:bookmarkStart w:id="173" w:name="_Toc182458878"/>
      <w:bookmarkStart w:id="174" w:name="_Toc272699136"/>
      <w:bookmarkEnd w:id="166"/>
      <w:bookmarkEnd w:id="167"/>
      <w:bookmarkEnd w:id="168"/>
      <w:bookmarkEnd w:id="169"/>
      <w:proofErr w:type="spellStart"/>
      <w:r w:rsidRPr="00162CAB">
        <w:lastRenderedPageBreak/>
        <w:t>Bridge</w:t>
      </w:r>
      <w:proofErr w:type="spellEnd"/>
      <w:r w:rsidRPr="00162CAB">
        <w:t xml:space="preserve"> Master 1</w:t>
      </w:r>
      <w:r>
        <w:t>M</w:t>
      </w:r>
      <w:r w:rsidRPr="00162CAB">
        <w:t xml:space="preserve"> </w:t>
      </w:r>
      <w:r>
        <w:t>76</w:t>
      </w:r>
      <w:r w:rsidRPr="00162CAB">
        <w:t>-</w:t>
      </w:r>
      <w:r>
        <w:t>90</w:t>
      </w:r>
      <w:bookmarkEnd w:id="170"/>
      <w:bookmarkEnd w:id="171"/>
      <w:bookmarkEnd w:id="172"/>
      <w:bookmarkEnd w:id="173"/>
      <w:bookmarkEnd w:id="174"/>
    </w:p>
    <w:p w:rsidR="001759C3" w:rsidRPr="009112E8" w:rsidRDefault="001759C3" w:rsidP="001759C3">
      <w:pPr>
        <w:pStyle w:val="HabraOdrazky"/>
      </w:pPr>
      <w:r w:rsidRPr="009112E8">
        <w:t>M</w:t>
      </w:r>
      <w:r>
        <w:t>76</w:t>
      </w:r>
      <w:r w:rsidRPr="009112E8">
        <w:t xml:space="preserve"> – </w:t>
      </w:r>
      <w:r>
        <w:t xml:space="preserve">oba kárové vstupy využít k opakovatelnému trumfovému </w:t>
      </w:r>
      <w:proofErr w:type="spellStart"/>
      <w:r>
        <w:t>impasu</w:t>
      </w:r>
      <w:proofErr w:type="spellEnd"/>
    </w:p>
    <w:p w:rsidR="001759C3" w:rsidRPr="009112E8" w:rsidRDefault="001759C3" w:rsidP="001759C3">
      <w:pPr>
        <w:pStyle w:val="HabraOdrazky"/>
      </w:pPr>
      <w:r w:rsidRPr="009112E8">
        <w:t>M</w:t>
      </w:r>
      <w:r>
        <w:t>77</w:t>
      </w:r>
      <w:r w:rsidRPr="009112E8">
        <w:t xml:space="preserve"> – </w:t>
      </w:r>
      <w:r>
        <w:t>až se dostane na trumf do zdvihu, dvakrát trumfnout zvysoka a nechat si trumfovou kontrolu, vypracovávat potom piky</w:t>
      </w:r>
    </w:p>
    <w:p w:rsidR="001759C3" w:rsidRPr="009112E8" w:rsidRDefault="001759C3" w:rsidP="001759C3">
      <w:pPr>
        <w:pStyle w:val="HabraOdrazky"/>
      </w:pPr>
      <w:r w:rsidRPr="009112E8">
        <w:t>M</w:t>
      </w:r>
      <w:r>
        <w:t>78</w:t>
      </w:r>
      <w:r w:rsidRPr="009112E8">
        <w:t xml:space="preserve"> – </w:t>
      </w:r>
      <w:r>
        <w:t xml:space="preserve">křížové </w:t>
      </w:r>
      <w:proofErr w:type="spellStart"/>
      <w:r>
        <w:t>snapování</w:t>
      </w:r>
      <w:proofErr w:type="spellEnd"/>
    </w:p>
    <w:p w:rsidR="001759C3" w:rsidRPr="009112E8" w:rsidRDefault="001759C3" w:rsidP="001759C3">
      <w:pPr>
        <w:pStyle w:val="HabraOdrazky"/>
      </w:pPr>
      <w:r w:rsidRPr="009112E8">
        <w:t>M</w:t>
      </w:r>
      <w:r>
        <w:t>79</w:t>
      </w:r>
      <w:r w:rsidRPr="009112E8">
        <w:t xml:space="preserve"> – </w:t>
      </w:r>
      <w:r>
        <w:t>vzít a před trumfy na trefy shodit pik</w:t>
      </w:r>
    </w:p>
    <w:p w:rsidR="001759C3" w:rsidRDefault="001759C3" w:rsidP="001759C3">
      <w:pPr>
        <w:pStyle w:val="HabraOdrazky"/>
      </w:pPr>
      <w:r w:rsidRPr="009112E8">
        <w:t>M</w:t>
      </w:r>
      <w:r>
        <w:t>80</w:t>
      </w:r>
      <w:r w:rsidRPr="009112E8">
        <w:t xml:space="preserve"> – </w:t>
      </w:r>
      <w:r>
        <w:t xml:space="preserve">chybějící zdvih chceme udělat na </w:t>
      </w:r>
      <w:proofErr w:type="spellStart"/>
      <w:r>
        <w:t>snap</w:t>
      </w:r>
      <w:proofErr w:type="spellEnd"/>
      <w:r>
        <w:t xml:space="preserve">, a proto chránit vstup do ruky, eso trefové, káro, trumf, káro, trumf v ruce, </w:t>
      </w:r>
      <w:proofErr w:type="spellStart"/>
      <w:r>
        <w:t>snap</w:t>
      </w:r>
      <w:proofErr w:type="spellEnd"/>
      <w:r>
        <w:t xml:space="preserve">, </w:t>
      </w:r>
      <w:proofErr w:type="spellStart"/>
      <w:r>
        <w:t>trefem</w:t>
      </w:r>
      <w:proofErr w:type="spellEnd"/>
      <w:r>
        <w:t xml:space="preserve"> do ruky a </w:t>
      </w:r>
      <w:proofErr w:type="spellStart"/>
      <w:r>
        <w:t>dotrumfovat</w:t>
      </w:r>
      <w:proofErr w:type="spellEnd"/>
    </w:p>
    <w:p w:rsidR="001759C3" w:rsidRPr="009112E8" w:rsidRDefault="001759C3" w:rsidP="001759C3">
      <w:pPr>
        <w:pStyle w:val="HabraOdrazky"/>
      </w:pPr>
      <w:r w:rsidRPr="009112E8">
        <w:t>M</w:t>
      </w:r>
      <w:r>
        <w:t>81</w:t>
      </w:r>
      <w:r w:rsidRPr="009112E8">
        <w:t xml:space="preserve"> – </w:t>
      </w:r>
      <w:r>
        <w:t>dvakrát expa v trumfech z ruky</w:t>
      </w:r>
    </w:p>
    <w:p w:rsidR="001759C3" w:rsidRPr="009112E8" w:rsidRDefault="001759C3" w:rsidP="001759C3">
      <w:pPr>
        <w:pStyle w:val="HabraOdrazky"/>
      </w:pPr>
      <w:r w:rsidRPr="009112E8">
        <w:t>M</w:t>
      </w:r>
      <w:r>
        <w:t>82</w:t>
      </w:r>
      <w:r w:rsidRPr="009112E8">
        <w:t xml:space="preserve"> – </w:t>
      </w:r>
      <w:r>
        <w:t>pustit v prvním zdvihu na expa k dámě</w:t>
      </w:r>
    </w:p>
    <w:p w:rsidR="001759C3" w:rsidRPr="009112E8" w:rsidRDefault="001759C3" w:rsidP="001759C3">
      <w:pPr>
        <w:pStyle w:val="HabraOdrazky"/>
      </w:pPr>
      <w:r w:rsidRPr="009112E8">
        <w:t>M</w:t>
      </w:r>
      <w:r>
        <w:t>83</w:t>
      </w:r>
      <w:r w:rsidRPr="009112E8">
        <w:t xml:space="preserve"> – </w:t>
      </w:r>
      <w:r>
        <w:t xml:space="preserve">pikový </w:t>
      </w:r>
      <w:proofErr w:type="spellStart"/>
      <w:r>
        <w:t>impas</w:t>
      </w:r>
      <w:proofErr w:type="spellEnd"/>
      <w:r>
        <w:t xml:space="preserve"> je jediná šance na odhoz ztrátového kára a musí přijít před trumfováním</w:t>
      </w:r>
    </w:p>
    <w:p w:rsidR="001759C3" w:rsidRPr="009112E8" w:rsidRDefault="001759C3" w:rsidP="001759C3">
      <w:pPr>
        <w:pStyle w:val="HabraOdrazky"/>
      </w:pPr>
      <w:r w:rsidRPr="009112E8">
        <w:t>M</w:t>
      </w:r>
      <w:r>
        <w:t>84</w:t>
      </w:r>
      <w:r w:rsidRPr="009112E8">
        <w:t xml:space="preserve"> – </w:t>
      </w:r>
      <w:r>
        <w:t>dvojitý expa ke káru a šetření vstupů na stůl</w:t>
      </w:r>
    </w:p>
    <w:p w:rsidR="001759C3" w:rsidRPr="009112E8" w:rsidRDefault="001759C3" w:rsidP="001759C3">
      <w:pPr>
        <w:pStyle w:val="HabraOdrazky"/>
      </w:pPr>
      <w:r w:rsidRPr="009112E8">
        <w:t>M</w:t>
      </w:r>
      <w:r>
        <w:t>85</w:t>
      </w:r>
      <w:r w:rsidRPr="009112E8">
        <w:t xml:space="preserve"> – </w:t>
      </w:r>
      <w:r>
        <w:t>jediná šance jsou kára – v prvním zdvihu propustit a malé káro k dámě, pak se v kárech skrčit</w:t>
      </w:r>
    </w:p>
    <w:p w:rsidR="001759C3" w:rsidRPr="009112E8" w:rsidRDefault="001759C3" w:rsidP="001759C3">
      <w:pPr>
        <w:pStyle w:val="HabraOdrazky"/>
      </w:pPr>
      <w:r w:rsidRPr="009112E8">
        <w:t>M</w:t>
      </w:r>
      <w:r>
        <w:t>86</w:t>
      </w:r>
      <w:r w:rsidRPr="009112E8">
        <w:t xml:space="preserve"> – </w:t>
      </w:r>
      <w:proofErr w:type="spellStart"/>
      <w:r>
        <w:t>impas</w:t>
      </w:r>
      <w:proofErr w:type="spellEnd"/>
      <w:r>
        <w:t xml:space="preserve"> a dvojitý </w:t>
      </w:r>
      <w:proofErr w:type="spellStart"/>
      <w:r>
        <w:t>expas</w:t>
      </w:r>
      <w:proofErr w:type="spellEnd"/>
    </w:p>
    <w:p w:rsidR="001759C3" w:rsidRPr="009112E8" w:rsidRDefault="001759C3" w:rsidP="001759C3">
      <w:pPr>
        <w:pStyle w:val="HabraOdrazky"/>
      </w:pPr>
      <w:r w:rsidRPr="009112E8">
        <w:t>M</w:t>
      </w:r>
      <w:r>
        <w:t>87</w:t>
      </w:r>
      <w:r w:rsidRPr="009112E8">
        <w:t xml:space="preserve"> – </w:t>
      </w:r>
      <w:r>
        <w:t xml:space="preserve">vstupy na stůl využít k opakovatelnému </w:t>
      </w:r>
      <w:proofErr w:type="spellStart"/>
      <w:r>
        <w:t>impasu</w:t>
      </w:r>
      <w:proofErr w:type="spellEnd"/>
      <w:r>
        <w:t xml:space="preserve"> v trumfech</w:t>
      </w:r>
    </w:p>
    <w:p w:rsidR="001759C3" w:rsidRPr="009112E8" w:rsidRDefault="001759C3" w:rsidP="001759C3">
      <w:pPr>
        <w:pStyle w:val="HabraOdrazky"/>
      </w:pPr>
      <w:r w:rsidRPr="009112E8">
        <w:t>M</w:t>
      </w:r>
      <w:r>
        <w:t>88</w:t>
      </w:r>
      <w:r w:rsidRPr="009112E8">
        <w:t xml:space="preserve"> – </w:t>
      </w:r>
      <w:r>
        <w:t xml:space="preserve">vstupy na stůl využít k opakovatelnému </w:t>
      </w:r>
      <w:proofErr w:type="spellStart"/>
      <w:r>
        <w:t>impasu</w:t>
      </w:r>
      <w:proofErr w:type="spellEnd"/>
      <w:r>
        <w:t xml:space="preserve"> v srdcích</w:t>
      </w:r>
    </w:p>
    <w:p w:rsidR="001759C3" w:rsidRPr="009112E8" w:rsidRDefault="001759C3" w:rsidP="001759C3">
      <w:pPr>
        <w:pStyle w:val="HabraOdrazky"/>
      </w:pPr>
      <w:r w:rsidRPr="009112E8">
        <w:t>M</w:t>
      </w:r>
      <w:r>
        <w:t>89</w:t>
      </w:r>
      <w:r w:rsidRPr="009112E8">
        <w:t xml:space="preserve"> – </w:t>
      </w:r>
      <w:r>
        <w:t xml:space="preserve">dvojitý pikový </w:t>
      </w:r>
      <w:proofErr w:type="spellStart"/>
      <w:r>
        <w:t>impas</w:t>
      </w:r>
      <w:proofErr w:type="spellEnd"/>
    </w:p>
    <w:p w:rsidR="001759C3" w:rsidRDefault="001759C3" w:rsidP="001759C3">
      <w:pPr>
        <w:pStyle w:val="HabraOdrazky"/>
      </w:pPr>
      <w:r w:rsidRPr="009112E8">
        <w:t>M</w:t>
      </w:r>
      <w:r>
        <w:t>90</w:t>
      </w:r>
      <w:r w:rsidRPr="009112E8">
        <w:t xml:space="preserve"> – </w:t>
      </w:r>
      <w:r>
        <w:t>okamžitý expa v</w:t>
      </w:r>
      <w:r w:rsidR="004775D0">
        <w:t> </w:t>
      </w:r>
      <w:r>
        <w:t>srdcích</w:t>
      </w:r>
    </w:p>
    <w:p w:rsidR="004775D0" w:rsidRDefault="004775D0" w:rsidP="004775D0">
      <w:pPr>
        <w:pStyle w:val="HabraNadpisLekce"/>
        <w:spacing w:before="120"/>
      </w:pPr>
      <w:r>
        <w:lastRenderedPageBreak/>
        <w:t>Jak blokovat</w:t>
      </w:r>
    </w:p>
    <w:p w:rsidR="004775D0" w:rsidRPr="00BD2FB8" w:rsidRDefault="004775D0" w:rsidP="004775D0">
      <w:pPr>
        <w:pStyle w:val="HabraText"/>
      </w:pPr>
      <w:r w:rsidRPr="00BD2FB8">
        <w:t>Tato lekce zahájí třídílnou sérii věnující se zásadám blokování a postupům s touto problematikou související. V této lekci se vymezí vhodnost a výška bloku, jednotlivé faktory, které blokování ovlivňují. Vysvětlíme používání a zásady hlášky STOP a další dražbu blokujícího hráče.</w:t>
      </w:r>
    </w:p>
    <w:p w:rsidR="004775D0" w:rsidRDefault="004775D0" w:rsidP="004775D0">
      <w:pPr>
        <w:rPr>
          <w:b/>
          <w:bCs w:val="0"/>
        </w:rPr>
      </w:pPr>
    </w:p>
    <w:p w:rsidR="004775D0" w:rsidRDefault="004775D0" w:rsidP="004775D0">
      <w:pPr>
        <w:pStyle w:val="HabraText"/>
      </w:pPr>
      <w:r w:rsidRPr="00BD2FB8">
        <w:rPr>
          <w:rStyle w:val="HabraTextTucne"/>
        </w:rPr>
        <w:t>Požadavky na blok</w:t>
      </w:r>
      <w:r>
        <w:t xml:space="preserve"> – </w:t>
      </w:r>
      <w:proofErr w:type="gramStart"/>
      <w:r>
        <w:t>alespoň 6-list</w:t>
      </w:r>
      <w:proofErr w:type="gramEnd"/>
      <w:r>
        <w:t>, méně než 11 bodů, slabá defenzivní síla, body co nejvíce v dlouhé barvě</w:t>
      </w:r>
    </w:p>
    <w:p w:rsidR="004775D0" w:rsidRDefault="004775D0" w:rsidP="004775D0"/>
    <w:p w:rsidR="004775D0" w:rsidRPr="00BD2FB8" w:rsidRDefault="004775D0" w:rsidP="004775D0">
      <w:pPr>
        <w:pStyle w:val="HabraText"/>
        <w:rPr>
          <w:rStyle w:val="HabraTextTucne"/>
        </w:rPr>
      </w:pPr>
      <w:r w:rsidRPr="00BD2FB8">
        <w:rPr>
          <w:rStyle w:val="HabraTextTucne"/>
        </w:rPr>
        <w:t>Počet hracích zdvihů nutných k bloku na třetím stupni:</w:t>
      </w:r>
    </w:p>
    <w:p w:rsidR="004775D0" w:rsidRPr="00D85DDC" w:rsidRDefault="004775D0" w:rsidP="004775D0">
      <w:pPr>
        <w:pStyle w:val="HabraDrazba"/>
      </w:pPr>
      <w:r w:rsidRPr="00D85DDC">
        <w:t>Stav her</w:t>
      </w:r>
      <w:r>
        <w:tab/>
        <w:t>počet předpokládaných zdvihů</w:t>
      </w:r>
    </w:p>
    <w:p w:rsidR="004775D0" w:rsidRPr="00684479" w:rsidRDefault="004775D0" w:rsidP="004775D0">
      <w:pPr>
        <w:pStyle w:val="HabraDrazba"/>
        <w:rPr>
          <w:bCs w:val="0"/>
        </w:rPr>
      </w:pPr>
      <w:r w:rsidRPr="00684479">
        <w:t>my-oni</w:t>
      </w:r>
    </w:p>
    <w:p w:rsidR="004775D0" w:rsidRDefault="004775D0" w:rsidP="004775D0">
      <w:pPr>
        <w:pStyle w:val="HabraDrazba"/>
      </w:pPr>
      <w:r>
        <w:t>1-2</w:t>
      </w:r>
      <w:r>
        <w:tab/>
        <w:t>4 zdvihy</w:t>
      </w:r>
    </w:p>
    <w:p w:rsidR="004775D0" w:rsidRDefault="004775D0" w:rsidP="004775D0">
      <w:pPr>
        <w:pStyle w:val="HabraDrazba"/>
      </w:pPr>
      <w:r>
        <w:t>1-1</w:t>
      </w:r>
      <w:r>
        <w:tab/>
        <w:t>5 zdvihů</w:t>
      </w:r>
    </w:p>
    <w:p w:rsidR="004775D0" w:rsidRDefault="004775D0" w:rsidP="004775D0">
      <w:pPr>
        <w:pStyle w:val="HabraDrazba"/>
      </w:pPr>
      <w:r>
        <w:t>2-2</w:t>
      </w:r>
      <w:r>
        <w:tab/>
        <w:t>6 zdvihů</w:t>
      </w:r>
    </w:p>
    <w:p w:rsidR="004775D0" w:rsidRDefault="004775D0" w:rsidP="004775D0">
      <w:pPr>
        <w:pStyle w:val="HabraDrazba"/>
      </w:pPr>
      <w:r>
        <w:t>2-1</w:t>
      </w:r>
      <w:r>
        <w:tab/>
        <w:t>7 zdvihů</w:t>
      </w:r>
    </w:p>
    <w:p w:rsidR="004775D0" w:rsidRDefault="004775D0" w:rsidP="004775D0"/>
    <w:p w:rsidR="004775D0" w:rsidRPr="00E51131" w:rsidRDefault="004775D0" w:rsidP="004775D0">
      <w:pPr>
        <w:pStyle w:val="HabraText"/>
        <w:rPr>
          <w:rStyle w:val="HabraTextTucne"/>
        </w:rPr>
      </w:pPr>
      <w:r w:rsidRPr="00E51131">
        <w:rPr>
          <w:rStyle w:val="HabraTextTucne"/>
        </w:rPr>
        <w:t>Faktory ovlivňující použití bloku:</w:t>
      </w:r>
    </w:p>
    <w:p w:rsidR="004775D0" w:rsidRDefault="004775D0" w:rsidP="004775D0">
      <w:pPr>
        <w:pStyle w:val="HabraCislovani"/>
        <w:ind w:left="720" w:hanging="360"/>
      </w:pPr>
      <w:r w:rsidRPr="00E51131">
        <w:rPr>
          <w:rStyle w:val="HabraTextTucne"/>
        </w:rPr>
        <w:t>Pozice v dražbě</w:t>
      </w:r>
      <w:r>
        <w:t xml:space="preserve"> – na prvním místě normální až uvolněná dražba, není třeba ji přepínat, partner ještě nepromluvil a může být dost silný na zahájení, na druhém místě blokujeme co nejkonzervativněji, je to pro blok nejhorší pozice, jeden soupeř už ukázal, že je slabý a partner by mohl mít na zahájení, nejlepší pozice pro blokování je třetí místo, partner už ukázal, že je slabý a pravděpodobně bude dostatečně silný soupeř na čtvrtém místě, takže blok bude mít určitě dobrý efekt. Blokování na čtvrtém místě je neobvyklé a v podstatě se téměř nepoužívá, protože není koho blokovat.</w:t>
      </w:r>
    </w:p>
    <w:p w:rsidR="004775D0" w:rsidRDefault="004775D0" w:rsidP="004775D0">
      <w:pPr>
        <w:pStyle w:val="HabraCislovani"/>
        <w:ind w:left="720" w:hanging="360"/>
      </w:pPr>
      <w:r w:rsidRPr="00E51131">
        <w:rPr>
          <w:rStyle w:val="HabraTextTucne"/>
        </w:rPr>
        <w:t>Kvalita protivníků</w:t>
      </w:r>
      <w:r>
        <w:t xml:space="preserve"> – neblokovat proti špatným licitátorům, protože ti většinou stejně budou dražit chybně i bez nás, blokovat se vyplácí proti schopným hráčům. Ale pozor, blok v sobě skrývá i nebezpečí, že vyblokujeme partnera.</w:t>
      </w:r>
    </w:p>
    <w:p w:rsidR="004775D0" w:rsidRDefault="004775D0" w:rsidP="004775D0">
      <w:pPr>
        <w:pStyle w:val="HabraCislovani"/>
        <w:ind w:left="720" w:hanging="360"/>
      </w:pPr>
      <w:r w:rsidRPr="00E51131">
        <w:rPr>
          <w:rStyle w:val="HabraTextTucne"/>
        </w:rPr>
        <w:t>Dražební metody soupeřů</w:t>
      </w:r>
      <w:r>
        <w:t xml:space="preserve"> – pokud soupeři kontrují většinou trestně, pak blokujte opatrněji, pokud soupeři kontrují na blok pobídkově, je možno být agresivnější.</w:t>
      </w:r>
    </w:p>
    <w:p w:rsidR="004775D0" w:rsidRDefault="004775D0" w:rsidP="004775D0">
      <w:pPr>
        <w:pStyle w:val="HabraCislovani"/>
        <w:ind w:left="720" w:hanging="360"/>
      </w:pPr>
      <w:r w:rsidRPr="00E51131">
        <w:rPr>
          <w:rStyle w:val="HabraTextTucne"/>
        </w:rPr>
        <w:t>Typ hodnocení</w:t>
      </w:r>
      <w:r>
        <w:t xml:space="preserve"> – v komerční partii blokujme opatrně, protože body za pády jsou zde vždy špatné, ve družstvech blokujme normálně, blok nás v něm může připravit i o mnoho bodů, které pak už nemusíme sehnat, v párových turnajích můžeme blokovat agresivně, protože se bojuje o každý zdvih a v každé krabici zvlášť. Tedy jeden neúspěch je jen jedna nula v sérii výsledků.</w:t>
      </w:r>
    </w:p>
    <w:p w:rsidR="004775D0" w:rsidRDefault="004775D0" w:rsidP="004775D0">
      <w:pPr>
        <w:pStyle w:val="HabraCislovani"/>
        <w:ind w:left="720" w:hanging="360"/>
      </w:pPr>
      <w:r w:rsidRPr="00E51131">
        <w:rPr>
          <w:rStyle w:val="HabraTextTucne"/>
        </w:rPr>
        <w:t>Stav zápasu</w:t>
      </w:r>
      <w:r>
        <w:t xml:space="preserve"> – riskujte málo, pokud jste na tom dobře, riskujte více, když toužíte po zvratu.</w:t>
      </w:r>
    </w:p>
    <w:p w:rsidR="004775D0" w:rsidRDefault="004775D0" w:rsidP="004775D0">
      <w:pPr>
        <w:pStyle w:val="HabraCislovani"/>
        <w:ind w:left="720" w:hanging="360"/>
      </w:pPr>
      <w:r>
        <w:t xml:space="preserve">Vyhýbejte se bloku, pokud máte ještě </w:t>
      </w:r>
      <w:r w:rsidRPr="00E51131">
        <w:rPr>
          <w:rStyle w:val="HabraTextTucne"/>
        </w:rPr>
        <w:t xml:space="preserve">vedlejší </w:t>
      </w:r>
      <w:proofErr w:type="gramStart"/>
      <w:r w:rsidRPr="00E51131">
        <w:rPr>
          <w:rStyle w:val="HabraTextTucne"/>
        </w:rPr>
        <w:t>drahý 4-list</w:t>
      </w:r>
      <w:proofErr w:type="gramEnd"/>
      <w:r>
        <w:t>, zvláště na prvním a druhém místě, protože tak pravděpodobně minete možnou shodu.</w:t>
      </w:r>
    </w:p>
    <w:p w:rsidR="004775D0" w:rsidRDefault="004775D0" w:rsidP="004775D0"/>
    <w:p w:rsidR="004775D0" w:rsidRDefault="004775D0" w:rsidP="004775D0">
      <w:pPr>
        <w:pStyle w:val="HabraText"/>
      </w:pPr>
      <w:r>
        <w:t>Na stejném principu počítání hracích zdvihů také zasahujte. Zásah na druhém stupni je potom slabší.</w:t>
      </w:r>
    </w:p>
    <w:p w:rsidR="004775D0" w:rsidRDefault="004775D0" w:rsidP="004775D0">
      <w:pPr>
        <w:pStyle w:val="Zkladntextodsazen"/>
        <w:ind w:left="0"/>
      </w:pPr>
    </w:p>
    <w:p w:rsidR="004775D0" w:rsidRDefault="004775D0" w:rsidP="004775D0">
      <w:pPr>
        <w:pStyle w:val="HabraText"/>
      </w:pPr>
      <w:r>
        <w:t>Při dražbě je nutno používat hlášku stop buď pomocí karty v </w:t>
      </w:r>
      <w:proofErr w:type="spellStart"/>
      <w:r>
        <w:t>biddingboxu</w:t>
      </w:r>
      <w:proofErr w:type="spellEnd"/>
      <w:r>
        <w:t xml:space="preserve"> nebo ústně. Po této hlášce, pokud je hlášena ústně, má další hráč povinnost přibližně 10 sekund počkat, i kdyby neměl nic na přemýšlení. Pokud se draží pomocí kartiček, zůstane tato oněch 10 sekund na stole, pak ji blokující vrátí do </w:t>
      </w:r>
      <w:proofErr w:type="spellStart"/>
      <w:r>
        <w:t>biddingboxu</w:t>
      </w:r>
      <w:proofErr w:type="spellEnd"/>
      <w:r>
        <w:t xml:space="preserve"> a teprve potom smí další hráč pokračovat v dražbě. Tento způsob dražby je podle pravidel povinný a chrání především blokujícího. Pokud zapomínáte hlášku stop používat, můžete být podezříváni z tajných dohod a předávání utajených informací.</w:t>
      </w:r>
    </w:p>
    <w:p w:rsidR="004775D0" w:rsidRDefault="004775D0" w:rsidP="004775D0">
      <w:pPr>
        <w:pStyle w:val="HabraText"/>
      </w:pPr>
      <w:r>
        <w:t>Zde jsou testovací rozdání. Rozhodněte, jak dražit při různých kombinacích her:</w:t>
      </w:r>
    </w:p>
    <w:p w:rsidR="004775D0" w:rsidRDefault="004775D0" w:rsidP="004775D0">
      <w:pPr>
        <w:pStyle w:val="HabraDrazba"/>
      </w:pPr>
      <w:proofErr w:type="gramStart"/>
      <w:r>
        <w:t>Q,J,10,9,7,6,4</w:t>
      </w:r>
      <w:proofErr w:type="gramEnd"/>
      <w:r>
        <w:tab/>
        <w:t>8,5</w:t>
      </w:r>
      <w:r>
        <w:tab/>
        <w:t>A,6,2</w:t>
      </w:r>
      <w:r>
        <w:tab/>
        <w:t>J,9,7,6,5,3,2</w:t>
      </w:r>
      <w:r>
        <w:tab/>
        <w:t>9,3,2</w:t>
      </w:r>
    </w:p>
    <w:p w:rsidR="004775D0" w:rsidRDefault="004775D0" w:rsidP="004775D0">
      <w:pPr>
        <w:pStyle w:val="HabraDrazba"/>
      </w:pPr>
      <w:r>
        <w:tab/>
      </w:r>
      <w:proofErr w:type="gramStart"/>
      <w:r>
        <w:t>7,3,2</w:t>
      </w:r>
      <w:r>
        <w:tab/>
        <w:t>3</w:t>
      </w:r>
      <w:r>
        <w:tab/>
        <w:t>K,Q,10,9,7,6,3</w:t>
      </w:r>
      <w:proofErr w:type="gramEnd"/>
      <w:r>
        <w:tab/>
        <w:t>8,6</w:t>
      </w:r>
      <w:r>
        <w:tab/>
        <w:t>K,Q,J,9,6,5</w:t>
      </w:r>
    </w:p>
    <w:p w:rsidR="004775D0" w:rsidRDefault="004775D0" w:rsidP="004775D0">
      <w:pPr>
        <w:pStyle w:val="HabraDrazba"/>
      </w:pPr>
      <w:r>
        <w:tab/>
      </w:r>
      <w:proofErr w:type="gramStart"/>
      <w:r>
        <w:t>A,8</w:t>
      </w:r>
      <w:r>
        <w:tab/>
        <w:t>J,8</w:t>
      </w:r>
      <w:r>
        <w:tab/>
        <w:t>K,J,5</w:t>
      </w:r>
      <w:r>
        <w:tab/>
        <w:t>K,J,7</w:t>
      </w:r>
      <w:r>
        <w:tab/>
        <w:t>10,6</w:t>
      </w:r>
      <w:proofErr w:type="gramEnd"/>
    </w:p>
    <w:p w:rsidR="004775D0" w:rsidRDefault="004775D0" w:rsidP="004775D0">
      <w:pPr>
        <w:pStyle w:val="HabraDrazba"/>
      </w:pPr>
      <w:r>
        <w:tab/>
      </w:r>
      <w:r>
        <w:tab/>
      </w:r>
      <w:proofErr w:type="gramStart"/>
      <w:r>
        <w:t>J</w:t>
      </w:r>
      <w:r>
        <w:tab/>
        <w:t>A,Q,J,10,7,6,5,2</w:t>
      </w:r>
      <w:proofErr w:type="gramEnd"/>
      <w:r>
        <w:t>-</w:t>
      </w:r>
      <w:r>
        <w:tab/>
        <w:t>4</w:t>
      </w:r>
      <w:r>
        <w:tab/>
        <w:t>8,3</w:t>
      </w:r>
    </w:p>
    <w:p w:rsidR="004775D0" w:rsidRDefault="004775D0" w:rsidP="004775D0">
      <w:pPr>
        <w:pStyle w:val="HabraDrazba"/>
      </w:pPr>
      <w:r>
        <w:t>1-2</w:t>
      </w:r>
      <w:r>
        <w:tab/>
        <w:t>4 piky</w:t>
      </w:r>
      <w:r>
        <w:tab/>
        <w:t xml:space="preserve">5 </w:t>
      </w:r>
      <w:proofErr w:type="spellStart"/>
      <w:r>
        <w:t>trefů</w:t>
      </w:r>
      <w:proofErr w:type="spellEnd"/>
      <w:r>
        <w:tab/>
        <w:t>1 srdce</w:t>
      </w:r>
      <w:r>
        <w:tab/>
        <w:t>pas</w:t>
      </w:r>
      <w:r>
        <w:tab/>
        <w:t>4 srdce</w:t>
      </w:r>
    </w:p>
    <w:p w:rsidR="004775D0" w:rsidRDefault="004775D0" w:rsidP="004775D0">
      <w:pPr>
        <w:pStyle w:val="HabraDrazba"/>
      </w:pPr>
      <w:r>
        <w:t>1-1</w:t>
      </w:r>
      <w:r>
        <w:tab/>
        <w:t>4 piky</w:t>
      </w:r>
      <w:r>
        <w:tab/>
        <w:t xml:space="preserve">5 </w:t>
      </w:r>
      <w:proofErr w:type="spellStart"/>
      <w:r>
        <w:t>trefů</w:t>
      </w:r>
      <w:proofErr w:type="spellEnd"/>
      <w:r>
        <w:tab/>
        <w:t>1 srdce</w:t>
      </w:r>
      <w:r>
        <w:tab/>
        <w:t>pas</w:t>
      </w:r>
      <w:r>
        <w:tab/>
        <w:t>3 srdce</w:t>
      </w:r>
    </w:p>
    <w:p w:rsidR="004775D0" w:rsidRDefault="004775D0" w:rsidP="004775D0">
      <w:pPr>
        <w:pStyle w:val="HabraDrazba"/>
      </w:pPr>
      <w:r>
        <w:lastRenderedPageBreak/>
        <w:t>2-2</w:t>
      </w:r>
      <w:r>
        <w:tab/>
        <w:t>3 piky</w:t>
      </w:r>
      <w:r>
        <w:tab/>
        <w:t>3 trefy</w:t>
      </w:r>
      <w:r>
        <w:tab/>
        <w:t>1 srdce</w:t>
      </w:r>
      <w:r>
        <w:tab/>
        <w:t>pas</w:t>
      </w:r>
      <w:r>
        <w:tab/>
        <w:t>2 kára</w:t>
      </w:r>
    </w:p>
    <w:p w:rsidR="004775D0" w:rsidRDefault="004775D0" w:rsidP="004775D0">
      <w:pPr>
        <w:pStyle w:val="HabraDrazba"/>
      </w:pPr>
      <w:r>
        <w:t>2-1</w:t>
      </w:r>
      <w:r>
        <w:tab/>
        <w:t>2 kára</w:t>
      </w:r>
      <w:r>
        <w:tab/>
        <w:t>pas</w:t>
      </w:r>
      <w:r>
        <w:tab/>
        <w:t>1 srdce</w:t>
      </w:r>
      <w:r>
        <w:tab/>
        <w:t>pas</w:t>
      </w:r>
      <w:r>
        <w:tab/>
        <w:t>2 kára</w:t>
      </w:r>
    </w:p>
    <w:p w:rsidR="004775D0" w:rsidRDefault="004775D0" w:rsidP="004775D0">
      <w:pPr>
        <w:rPr>
          <w:bCs w:val="0"/>
        </w:rPr>
      </w:pPr>
    </w:p>
    <w:p w:rsidR="004775D0" w:rsidRDefault="004775D0" w:rsidP="004775D0">
      <w:pPr>
        <w:pStyle w:val="HabraLiteratura"/>
      </w:pPr>
      <w:r>
        <w:rPr>
          <w:u w:val="single"/>
        </w:rPr>
        <w:t>Literatura:</w:t>
      </w:r>
      <w:r>
        <w:tab/>
      </w:r>
      <w:proofErr w:type="gramStart"/>
      <w:r>
        <w:t>R.B.</w:t>
      </w:r>
      <w:proofErr w:type="gramEnd"/>
      <w:r>
        <w:t xml:space="preserve"> </w:t>
      </w:r>
      <w:proofErr w:type="spellStart"/>
      <w:r>
        <w:t>Ewen</w:t>
      </w:r>
      <w:proofErr w:type="spellEnd"/>
      <w:r>
        <w:tab/>
        <w:t>Bloky</w:t>
      </w:r>
      <w:bookmarkStart w:id="175" w:name="_Toc173740794"/>
      <w:bookmarkStart w:id="176" w:name="_Toc173741300"/>
      <w:bookmarkStart w:id="177" w:name="_Toc182458880"/>
      <w:bookmarkStart w:id="178" w:name="_Toc272699138"/>
    </w:p>
    <w:p w:rsidR="004775D0" w:rsidRPr="008E7C22" w:rsidRDefault="004775D0" w:rsidP="004775D0">
      <w:pPr>
        <w:pStyle w:val="HabraNadpisLekce"/>
        <w:spacing w:before="120"/>
        <w:rPr>
          <w:color w:val="000000"/>
        </w:rPr>
      </w:pPr>
      <w:r w:rsidRPr="008E7C22">
        <w:lastRenderedPageBreak/>
        <w:t xml:space="preserve">Jak </w:t>
      </w:r>
      <w:r>
        <w:t>odpovídat na blok</w:t>
      </w:r>
      <w:bookmarkEnd w:id="175"/>
      <w:bookmarkEnd w:id="176"/>
      <w:bookmarkEnd w:id="177"/>
      <w:bookmarkEnd w:id="178"/>
    </w:p>
    <w:p w:rsidR="004775D0" w:rsidRDefault="004775D0" w:rsidP="004775D0">
      <w:pPr>
        <w:pStyle w:val="HabraText"/>
        <w:rPr>
          <w:bCs w:val="0"/>
        </w:rPr>
      </w:pPr>
      <w:r>
        <w:t xml:space="preserve">Partner blokoval a my jsme na řadě s odpovědí, teď je třeba náležitě zhodnotit situaci na základě informace, kterou máte od partnera a dát ji dohromady se svou kartou. Můžete prodloužit blok, pokud vidíte u soupeřů hru, můžete pasovat, vaše strana může být dostatečně silná na hru, a tak musíte rozhodnout vy, možná dokonce vidíte možnost slamu a využijete některou ze speciálních </w:t>
      </w:r>
      <w:proofErr w:type="spellStart"/>
      <w:r>
        <w:t>slemových</w:t>
      </w:r>
      <w:proofErr w:type="spellEnd"/>
      <w:r>
        <w:t xml:space="preserve"> konvencí. Je třeba také s partnerem dohodnout, co znamená odpověď v nové barvě a co odpověď v BT. </w:t>
      </w:r>
    </w:p>
    <w:p w:rsidR="004775D0" w:rsidRDefault="004775D0" w:rsidP="004775D0">
      <w:pPr>
        <w:rPr>
          <w:bCs w:val="0"/>
        </w:rPr>
      </w:pPr>
    </w:p>
    <w:p w:rsidR="004775D0" w:rsidRDefault="004775D0" w:rsidP="004775D0">
      <w:pPr>
        <w:pStyle w:val="HabraPodnadpis"/>
        <w:rPr>
          <w:bCs/>
        </w:rPr>
      </w:pPr>
      <w:r>
        <w:t>Odpovědi na partnerovo blokování</w:t>
      </w:r>
    </w:p>
    <w:p w:rsidR="004775D0" w:rsidRPr="003134DE" w:rsidRDefault="004775D0" w:rsidP="004775D0">
      <w:pPr>
        <w:pStyle w:val="HabraCislovani"/>
        <w:numPr>
          <w:ilvl w:val="0"/>
          <w:numId w:val="0"/>
        </w:numPr>
        <w:ind w:left="720" w:hanging="360"/>
      </w:pPr>
      <w:r w:rsidRPr="003134DE">
        <w:t>zvýšení založené na síle – na základě dopočítání hracích zdvihů</w:t>
      </w:r>
    </w:p>
    <w:p w:rsidR="004775D0" w:rsidRPr="003134DE" w:rsidRDefault="004775D0" w:rsidP="004775D0">
      <w:pPr>
        <w:pStyle w:val="HabraCislovani"/>
        <w:ind w:left="720" w:hanging="360"/>
      </w:pPr>
      <w:r w:rsidRPr="003134DE">
        <w:t>bránění zvýšením – akce musí být včasná, nutnou podmínkou je trumfová podpora a velmi malý počet defenzivních bodů</w:t>
      </w:r>
    </w:p>
    <w:p w:rsidR="004775D0" w:rsidRPr="003134DE" w:rsidRDefault="004775D0" w:rsidP="004775D0">
      <w:pPr>
        <w:pStyle w:val="HabraCislovani"/>
        <w:ind w:left="720" w:hanging="360"/>
      </w:pPr>
      <w:r w:rsidRPr="003134DE">
        <w:t>odpověď 3BT je do pasu, nejlépe alespoň s double proti odřezání a body ve všech ostatních barvách</w:t>
      </w:r>
    </w:p>
    <w:p w:rsidR="004775D0" w:rsidRPr="003134DE" w:rsidRDefault="004775D0" w:rsidP="004775D0">
      <w:pPr>
        <w:pStyle w:val="HabraCislovani"/>
        <w:ind w:left="720" w:hanging="360"/>
      </w:pPr>
      <w:r w:rsidRPr="003134DE">
        <w:t>nová barva je příkazná s podporou a vlastní dlouhou barvou, je to nabídka lepší barvy a zahajující si vybere</w:t>
      </w:r>
    </w:p>
    <w:p w:rsidR="004775D0" w:rsidRDefault="004775D0" w:rsidP="004775D0">
      <w:pPr>
        <w:pStyle w:val="Zkladntextodsazen"/>
      </w:pPr>
    </w:p>
    <w:p w:rsidR="004775D0" w:rsidRDefault="004775D0" w:rsidP="004775D0">
      <w:pPr>
        <w:pStyle w:val="HabraPodnadpis"/>
        <w:rPr>
          <w:bCs/>
        </w:rPr>
      </w:pPr>
      <w:proofErr w:type="spellStart"/>
      <w:r>
        <w:t>Slemová</w:t>
      </w:r>
      <w:proofErr w:type="spellEnd"/>
      <w:r>
        <w:t xml:space="preserve"> dražba:</w:t>
      </w:r>
    </w:p>
    <w:p w:rsidR="004775D0" w:rsidRDefault="004775D0" w:rsidP="004775D0">
      <w:pPr>
        <w:pStyle w:val="HabraText"/>
      </w:pPr>
      <w:proofErr w:type="spellStart"/>
      <w:r w:rsidRPr="003134DE">
        <w:rPr>
          <w:rStyle w:val="HabraTextTucne"/>
        </w:rPr>
        <w:t>Blackwood</w:t>
      </w:r>
      <w:proofErr w:type="spellEnd"/>
      <w:r w:rsidRPr="003134DE">
        <w:rPr>
          <w:rStyle w:val="HabraTextTucne"/>
        </w:rPr>
        <w:t xml:space="preserve"> </w:t>
      </w:r>
      <w:r>
        <w:t>– pokud nás zajímají jen esa</w:t>
      </w:r>
    </w:p>
    <w:p w:rsidR="004775D0" w:rsidRDefault="004775D0" w:rsidP="004775D0">
      <w:pPr>
        <w:pStyle w:val="HabraText"/>
      </w:pPr>
      <w:proofErr w:type="spellStart"/>
      <w:r w:rsidRPr="003134DE">
        <w:rPr>
          <w:rStyle w:val="HabraTextTucne"/>
        </w:rPr>
        <w:t>kontrolový</w:t>
      </w:r>
      <w:proofErr w:type="spellEnd"/>
      <w:r w:rsidRPr="003134DE">
        <w:rPr>
          <w:rStyle w:val="HabraTextTucne"/>
        </w:rPr>
        <w:t xml:space="preserve"> dotaz</w:t>
      </w:r>
      <w:r>
        <w:t xml:space="preserve"> – dražba vedlejší barvy na 5. stupni znamená dotaz na zádrž (eso nebo krále) v této barvě, pokud ji partner má, draží malý </w:t>
      </w:r>
      <w:proofErr w:type="spellStart"/>
      <w:r>
        <w:t>slem</w:t>
      </w:r>
      <w:proofErr w:type="spellEnd"/>
      <w:r>
        <w:t>, pokud ne zabrzdí na pátém stupni</w:t>
      </w:r>
    </w:p>
    <w:p w:rsidR="004775D0" w:rsidRDefault="004775D0" w:rsidP="004775D0">
      <w:pPr>
        <w:pStyle w:val="HabraText"/>
      </w:pPr>
      <w:r w:rsidRPr="003134DE">
        <w:rPr>
          <w:rStyle w:val="HabraTextTucne"/>
        </w:rPr>
        <w:t>dotaz na kvalitu trumfů</w:t>
      </w:r>
      <w:r>
        <w:t xml:space="preserve"> – dražba blokující barvy na pátém stupni, pokud má partner dvě </w:t>
      </w:r>
      <w:proofErr w:type="spellStart"/>
      <w:r>
        <w:t>topfigury</w:t>
      </w:r>
      <w:proofErr w:type="spellEnd"/>
      <w:r>
        <w:t xml:space="preserve">, draží malý </w:t>
      </w:r>
      <w:proofErr w:type="spellStart"/>
      <w:r>
        <w:t>slem</w:t>
      </w:r>
      <w:proofErr w:type="spellEnd"/>
      <w:r>
        <w:t>, když všechny tři, pak sedmičku, protože takový způsob dražby ukazuje, že ostatní barvy jsou v moci hlavního hráče</w:t>
      </w:r>
    </w:p>
    <w:p w:rsidR="004775D0" w:rsidRDefault="004775D0" w:rsidP="004775D0">
      <w:pPr>
        <w:pStyle w:val="HabraText"/>
      </w:pPr>
      <w:r w:rsidRPr="003134DE">
        <w:rPr>
          <w:rStyle w:val="HabraTextTucne"/>
        </w:rPr>
        <w:t xml:space="preserve">Grand Slam </w:t>
      </w:r>
      <w:proofErr w:type="spellStart"/>
      <w:r w:rsidRPr="003134DE">
        <w:rPr>
          <w:rStyle w:val="HabraTextTucne"/>
        </w:rPr>
        <w:t>Force</w:t>
      </w:r>
      <w:proofErr w:type="spellEnd"/>
      <w:r>
        <w:t xml:space="preserve"> – 5BT jako trumfový dotaz, s dámou se draží 6 </w:t>
      </w:r>
      <w:proofErr w:type="spellStart"/>
      <w:r>
        <w:t>trefů</w:t>
      </w:r>
      <w:proofErr w:type="spellEnd"/>
      <w:r>
        <w:t>, s esem nebo králem malý slam, se dvěma figurami velký slam</w:t>
      </w:r>
    </w:p>
    <w:p w:rsidR="004775D0" w:rsidRDefault="004775D0" w:rsidP="004775D0">
      <w:pPr>
        <w:pStyle w:val="HabraText"/>
      </w:pPr>
      <w:r w:rsidRPr="003134DE">
        <w:rPr>
          <w:rStyle w:val="HabraTextTucne"/>
        </w:rPr>
        <w:t xml:space="preserve">odložený Grand Slam </w:t>
      </w:r>
      <w:proofErr w:type="spellStart"/>
      <w:r w:rsidRPr="003134DE">
        <w:rPr>
          <w:rStyle w:val="HabraTextTucne"/>
        </w:rPr>
        <w:t>Force</w:t>
      </w:r>
      <w:proofErr w:type="spellEnd"/>
      <w:r>
        <w:t xml:space="preserve"> – pokud po odpovědi na </w:t>
      </w:r>
      <w:proofErr w:type="spellStart"/>
      <w:r>
        <w:t>Blackwood</w:t>
      </w:r>
      <w:proofErr w:type="spellEnd"/>
      <w:r>
        <w:t xml:space="preserve"> draží vyzývající 5BT je to odložený Grand Slam </w:t>
      </w:r>
      <w:proofErr w:type="spellStart"/>
      <w:r>
        <w:t>Force</w:t>
      </w:r>
      <w:proofErr w:type="spellEnd"/>
    </w:p>
    <w:p w:rsidR="004775D0" w:rsidRDefault="004775D0" w:rsidP="004775D0">
      <w:pPr>
        <w:rPr>
          <w:bCs w:val="0"/>
        </w:rPr>
      </w:pPr>
    </w:p>
    <w:p w:rsidR="004775D0" w:rsidRDefault="004775D0" w:rsidP="004775D0">
      <w:pPr>
        <w:pStyle w:val="HabraText"/>
        <w:rPr>
          <w:bCs w:val="0"/>
        </w:rPr>
      </w:pPr>
      <w:r>
        <w:t>Zde jsou cvičná rozdání, na kterých si můžete ověřit pochopení probrané látky:</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r>
        <w:t>3s (2-2)</w:t>
      </w:r>
      <w:r>
        <w:tab/>
        <w:t>3s (2-2)</w:t>
      </w:r>
      <w:r>
        <w:tab/>
        <w:t>3p (1-2)</w:t>
      </w:r>
      <w:r>
        <w:tab/>
        <w:t>4p</w:t>
      </w:r>
      <w:r>
        <w:tab/>
        <w:t>4p (1-1)</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proofErr w:type="gramStart"/>
      <w:r>
        <w:t>A,K,J,2</w:t>
      </w:r>
      <w:r>
        <w:tab/>
        <w:t>K,Q,7</w:t>
      </w:r>
      <w:r>
        <w:tab/>
        <w:t>8,6,3</w:t>
      </w:r>
      <w:proofErr w:type="gramEnd"/>
      <w:r>
        <w:tab/>
        <w:t>K,8,6,3</w:t>
      </w:r>
      <w:r>
        <w:tab/>
        <w:t>A,Q,4</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r>
        <w:t>7</w:t>
      </w:r>
      <w:r>
        <w:tab/>
      </w:r>
      <w:proofErr w:type="gramStart"/>
      <w:r>
        <w:t>6,2</w:t>
      </w:r>
      <w:r>
        <w:tab/>
        <w:t>5</w:t>
      </w:r>
      <w:r>
        <w:tab/>
        <w:t>A,K,Q,J,4,3</w:t>
      </w:r>
      <w:proofErr w:type="gramEnd"/>
      <w:r>
        <w:tab/>
        <w:t>A,K</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proofErr w:type="gramStart"/>
      <w:r>
        <w:t>A,K,9,4</w:t>
      </w:r>
      <w:proofErr w:type="gramEnd"/>
      <w:r>
        <w:tab/>
        <w:t>A,J,9,8</w:t>
      </w:r>
      <w:r>
        <w:tab/>
        <w:t>K,10,7,6</w:t>
      </w:r>
      <w:r>
        <w:tab/>
        <w:t>8</w:t>
      </w:r>
      <w:r>
        <w:tab/>
        <w:t>A,K,Q,9,7</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proofErr w:type="gramStart"/>
      <w:r>
        <w:t>J,10,3,2</w:t>
      </w:r>
      <w:proofErr w:type="gramEnd"/>
      <w:r>
        <w:tab/>
        <w:t>Q,J,10,6</w:t>
      </w:r>
      <w:r>
        <w:tab/>
        <w:t>A,J,5,4,2</w:t>
      </w:r>
      <w:r>
        <w:tab/>
        <w:t>A,K</w:t>
      </w:r>
      <w:r>
        <w:tab/>
        <w:t>Q,J,3</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r>
        <w:t>4 srdce</w:t>
      </w:r>
      <w:r>
        <w:tab/>
        <w:t>pas</w:t>
      </w:r>
      <w:r>
        <w:tab/>
        <w:t>4 piky</w:t>
      </w:r>
      <w:r>
        <w:tab/>
        <w:t>4BT</w:t>
      </w:r>
      <w:r>
        <w:tab/>
        <w:t>5t</w:t>
      </w:r>
    </w:p>
    <w:p w:rsidR="004775D0" w:rsidRDefault="004775D0" w:rsidP="004775D0">
      <w:pPr>
        <w:pStyle w:val="HabraDrazba"/>
        <w:tabs>
          <w:tab w:val="clear" w:pos="1418"/>
          <w:tab w:val="clear" w:pos="2835"/>
          <w:tab w:val="clear" w:pos="4253"/>
          <w:tab w:val="clear" w:pos="5670"/>
          <w:tab w:val="left" w:pos="1985"/>
          <w:tab w:val="left" w:pos="3402"/>
          <w:tab w:val="left" w:pos="4678"/>
          <w:tab w:val="left" w:pos="5812"/>
        </w:tabs>
      </w:pPr>
      <w:r>
        <w:t>zvýšení na síle</w:t>
      </w:r>
      <w:r>
        <w:tab/>
        <w:t>nemáme na hru</w:t>
      </w:r>
      <w:r>
        <w:tab/>
        <w:t>včasná obrana</w:t>
      </w:r>
      <w:r>
        <w:tab/>
      </w:r>
      <w:proofErr w:type="spellStart"/>
      <w:r>
        <w:t>Blackwood</w:t>
      </w:r>
      <w:proofErr w:type="spellEnd"/>
      <w:r>
        <w:tab/>
      </w:r>
      <w:proofErr w:type="spellStart"/>
      <w:r>
        <w:t>kontrolový</w:t>
      </w:r>
      <w:proofErr w:type="spellEnd"/>
      <w:r>
        <w:t xml:space="preserve"> dotaz</w:t>
      </w:r>
    </w:p>
    <w:p w:rsidR="004775D0" w:rsidRDefault="004775D0" w:rsidP="004775D0"/>
    <w:p w:rsidR="004775D0" w:rsidRDefault="004775D0" w:rsidP="004775D0">
      <w:pPr>
        <w:pStyle w:val="HabraDrazba"/>
        <w:tabs>
          <w:tab w:val="clear" w:pos="1418"/>
          <w:tab w:val="clear" w:pos="2835"/>
          <w:tab w:val="left" w:pos="1985"/>
          <w:tab w:val="left" w:pos="3261"/>
        </w:tabs>
      </w:pPr>
      <w:r>
        <w:t>4p</w:t>
      </w:r>
      <w:r>
        <w:tab/>
        <w:t>4p (2-2)</w:t>
      </w:r>
      <w:r>
        <w:tab/>
        <w:t>4p (2-2)</w:t>
      </w:r>
    </w:p>
    <w:p w:rsidR="004775D0" w:rsidRDefault="004775D0" w:rsidP="004775D0">
      <w:pPr>
        <w:pStyle w:val="HabraDrazba"/>
        <w:tabs>
          <w:tab w:val="clear" w:pos="1418"/>
          <w:tab w:val="clear" w:pos="2835"/>
          <w:tab w:val="left" w:pos="1985"/>
          <w:tab w:val="left" w:pos="3261"/>
        </w:tabs>
      </w:pPr>
      <w:proofErr w:type="gramStart"/>
      <w:r>
        <w:t>-</w:t>
      </w:r>
      <w:r>
        <w:tab/>
        <w:t>Q,8,4</w:t>
      </w:r>
      <w:proofErr w:type="gramEnd"/>
      <w:r>
        <w:tab/>
        <w:t>A</w:t>
      </w:r>
    </w:p>
    <w:p w:rsidR="004775D0" w:rsidRDefault="004775D0" w:rsidP="004775D0">
      <w:pPr>
        <w:pStyle w:val="HabraDrazba"/>
        <w:tabs>
          <w:tab w:val="clear" w:pos="1418"/>
          <w:tab w:val="clear" w:pos="2835"/>
          <w:tab w:val="left" w:pos="1985"/>
          <w:tab w:val="left" w:pos="3261"/>
        </w:tabs>
      </w:pPr>
      <w:proofErr w:type="gramStart"/>
      <w:r>
        <w:t>A,K,9,8,6,3</w:t>
      </w:r>
      <w:proofErr w:type="gramEnd"/>
      <w:r>
        <w:tab/>
        <w:t>A,K,Q,J,4,3</w:t>
      </w:r>
      <w:r>
        <w:tab/>
        <w:t>A,K,Q,8,4,3</w:t>
      </w:r>
    </w:p>
    <w:p w:rsidR="004775D0" w:rsidRDefault="004775D0" w:rsidP="004775D0">
      <w:pPr>
        <w:pStyle w:val="HabraDrazba"/>
        <w:tabs>
          <w:tab w:val="clear" w:pos="1418"/>
          <w:tab w:val="clear" w:pos="2835"/>
          <w:tab w:val="left" w:pos="1985"/>
          <w:tab w:val="left" w:pos="3261"/>
        </w:tabs>
      </w:pPr>
      <w:proofErr w:type="gramStart"/>
      <w:r>
        <w:t>A,K,4,2</w:t>
      </w:r>
      <w:proofErr w:type="gramEnd"/>
      <w:r>
        <w:tab/>
        <w:t>-</w:t>
      </w:r>
      <w:r>
        <w:tab/>
        <w:t>2</w:t>
      </w:r>
    </w:p>
    <w:p w:rsidR="004775D0" w:rsidRDefault="004775D0" w:rsidP="004775D0">
      <w:pPr>
        <w:pStyle w:val="HabraDrazba"/>
        <w:tabs>
          <w:tab w:val="clear" w:pos="1418"/>
          <w:tab w:val="clear" w:pos="2835"/>
          <w:tab w:val="left" w:pos="1985"/>
          <w:tab w:val="left" w:pos="3261"/>
        </w:tabs>
      </w:pPr>
      <w:proofErr w:type="gramStart"/>
      <w:r>
        <w:t>A,K,3</w:t>
      </w:r>
      <w:r>
        <w:tab/>
        <w:t>A,K,7,2</w:t>
      </w:r>
      <w:proofErr w:type="gramEnd"/>
      <w:r>
        <w:tab/>
        <w:t>A,K,7,5,2</w:t>
      </w:r>
    </w:p>
    <w:p w:rsidR="004775D0" w:rsidRDefault="004775D0" w:rsidP="004775D0">
      <w:pPr>
        <w:pStyle w:val="HabraDrazba"/>
        <w:tabs>
          <w:tab w:val="clear" w:pos="1418"/>
          <w:tab w:val="clear" w:pos="2835"/>
          <w:tab w:val="left" w:pos="1985"/>
          <w:tab w:val="left" w:pos="3261"/>
        </w:tabs>
      </w:pPr>
      <w:r>
        <w:t>5p</w:t>
      </w:r>
      <w:r>
        <w:tab/>
        <w:t>5BT</w:t>
      </w:r>
      <w:r>
        <w:tab/>
        <w:t>4BT – 5k</w:t>
      </w:r>
    </w:p>
    <w:p w:rsidR="004775D0" w:rsidRDefault="004775D0" w:rsidP="004775D0">
      <w:pPr>
        <w:pStyle w:val="HabraDrazba"/>
        <w:tabs>
          <w:tab w:val="clear" w:pos="1418"/>
          <w:tab w:val="clear" w:pos="2835"/>
          <w:tab w:val="left" w:pos="1985"/>
          <w:tab w:val="left" w:pos="3261"/>
        </w:tabs>
      </w:pPr>
      <w:r>
        <w:tab/>
      </w:r>
      <w:r>
        <w:tab/>
        <w:t>5BT</w:t>
      </w:r>
    </w:p>
    <w:p w:rsidR="004775D0" w:rsidRDefault="004775D0" w:rsidP="004775D0">
      <w:pPr>
        <w:pStyle w:val="HabraText"/>
      </w:pPr>
      <w:r>
        <w:t>dotaz na kvalitu</w:t>
      </w:r>
      <w:r>
        <w:tab/>
        <w:t>přímý trumfový</w:t>
      </w:r>
      <w:r>
        <w:tab/>
        <w:t>odložený trumfový</w:t>
      </w:r>
    </w:p>
    <w:p w:rsidR="004775D0" w:rsidRDefault="004775D0" w:rsidP="004775D0">
      <w:pPr>
        <w:pStyle w:val="HabraDrazba"/>
      </w:pPr>
      <w:r>
        <w:t>trumfů</w:t>
      </w:r>
      <w:r>
        <w:tab/>
        <w:t>dotaz</w:t>
      </w:r>
      <w:r>
        <w:tab/>
        <w:t>dotaz</w:t>
      </w:r>
    </w:p>
    <w:p w:rsidR="004775D0" w:rsidRDefault="004775D0" w:rsidP="004775D0">
      <w:pPr>
        <w:pStyle w:val="HabraDrazba"/>
        <w:rPr>
          <w:color w:val="000000"/>
        </w:rPr>
      </w:pPr>
    </w:p>
    <w:p w:rsidR="004775D0" w:rsidRDefault="004775D0" w:rsidP="004775D0">
      <w:pPr>
        <w:pStyle w:val="HabraLiteratura"/>
      </w:pPr>
      <w:r>
        <w:rPr>
          <w:u w:val="single"/>
        </w:rPr>
        <w:t>Literatura:</w:t>
      </w:r>
      <w:r>
        <w:tab/>
      </w:r>
      <w:proofErr w:type="gramStart"/>
      <w:r>
        <w:t>R.B.</w:t>
      </w:r>
      <w:proofErr w:type="gramEnd"/>
      <w:r>
        <w:t xml:space="preserve"> </w:t>
      </w:r>
      <w:proofErr w:type="spellStart"/>
      <w:r>
        <w:t>Ewen</w:t>
      </w:r>
      <w:proofErr w:type="spellEnd"/>
      <w:r>
        <w:tab/>
        <w:t>Bloky</w:t>
      </w:r>
      <w:bookmarkStart w:id="179" w:name="_Toc173740795"/>
      <w:bookmarkStart w:id="180" w:name="_Toc173741301"/>
      <w:bookmarkStart w:id="181" w:name="_Toc182458881"/>
      <w:bookmarkStart w:id="182" w:name="_Toc272699139"/>
    </w:p>
    <w:p w:rsidR="004775D0" w:rsidRPr="003134DE" w:rsidRDefault="004775D0" w:rsidP="004775D0">
      <w:pPr>
        <w:pStyle w:val="HabraNadpisLekce"/>
        <w:spacing w:before="120"/>
      </w:pPr>
      <w:r w:rsidRPr="00AD5AD8">
        <w:lastRenderedPageBreak/>
        <w:t>Obrana proti blokům</w:t>
      </w:r>
      <w:bookmarkEnd w:id="179"/>
      <w:bookmarkEnd w:id="180"/>
      <w:bookmarkEnd w:id="181"/>
      <w:bookmarkEnd w:id="182"/>
    </w:p>
    <w:p w:rsidR="004775D0" w:rsidRPr="00AD5AD8" w:rsidRDefault="004775D0" w:rsidP="004775D0">
      <w:pPr>
        <w:pStyle w:val="HabraText"/>
      </w:pPr>
      <w:r w:rsidRPr="00AD5AD8">
        <w:t xml:space="preserve">V této lekci se podíváme na blokování z rozdílné strany. Tentokrát to nejsme my, kdo blokujeme, ale soupeř. Jak se zachovat? Kolik bodů již stačí na to, abychom mohli s blokující dražbou soupeřit? Co bude znamenat hláška </w:t>
      </w:r>
      <w:proofErr w:type="gramStart"/>
      <w:r w:rsidRPr="00AD5AD8">
        <w:t>kontra</w:t>
      </w:r>
      <w:proofErr w:type="gramEnd"/>
      <w:r w:rsidRPr="00AD5AD8">
        <w:t xml:space="preserve">, co hláška v barvě a co </w:t>
      </w:r>
      <w:proofErr w:type="spellStart"/>
      <w:r w:rsidRPr="00AD5AD8">
        <w:t>beztrumfová</w:t>
      </w:r>
      <w:proofErr w:type="spellEnd"/>
      <w:r w:rsidRPr="00AD5AD8">
        <w:t xml:space="preserve"> dražba? Jakým způsobem budu dražit, jsem-li enormně silný? A co můj partner? Když jsem dražil po bloku, jak silný by měl být on na odpověď? </w:t>
      </w:r>
      <w:proofErr w:type="spellStart"/>
      <w:r w:rsidRPr="00AD5AD8">
        <w:t>Zahajitel</w:t>
      </w:r>
      <w:proofErr w:type="spellEnd"/>
      <w:r w:rsidRPr="00AD5AD8">
        <w:t xml:space="preserve"> blokoval, můj partner i partner </w:t>
      </w:r>
      <w:proofErr w:type="spellStart"/>
      <w:r w:rsidRPr="00AD5AD8">
        <w:t>zahajitele</w:t>
      </w:r>
      <w:proofErr w:type="spellEnd"/>
      <w:r w:rsidRPr="00AD5AD8">
        <w:t xml:space="preserve"> pasovali, jsem tedy v pozici znovuotevření dražby, od kolika bodů se mám o něco pokoušet teď? To jsou problémy pro tuto lekci.</w:t>
      </w:r>
    </w:p>
    <w:p w:rsidR="004775D0" w:rsidRDefault="004775D0" w:rsidP="004775D0">
      <w:pPr>
        <w:pStyle w:val="HabraText"/>
      </w:pPr>
      <w:r>
        <w:t xml:space="preserve">Obrana je velmi ošemetná, má své nesnáze a je velmi variabilní. Prvním problémem je, co by mělo znamenat </w:t>
      </w:r>
      <w:proofErr w:type="gramStart"/>
      <w:r w:rsidRPr="00AD5AD8">
        <w:t>kontra</w:t>
      </w:r>
      <w:proofErr w:type="gramEnd"/>
      <w:r>
        <w:t xml:space="preserve">. My preferujeme nabídkové kontra, značící alespoň 15 bodů a žádá partnera, aby dražil svůj </w:t>
      </w:r>
      <w:proofErr w:type="spellStart"/>
      <w:r>
        <w:t>čtyřlist</w:t>
      </w:r>
      <w:proofErr w:type="spellEnd"/>
      <w:r>
        <w:t xml:space="preserve"> či delší. Může ovšem změnit v trestné kontra </w:t>
      </w:r>
      <w:proofErr w:type="gramStart"/>
      <w:r>
        <w:t>pasováním</w:t>
      </w:r>
      <w:proofErr w:type="gramEnd"/>
      <w:r>
        <w:t xml:space="preserve">, není-li jeho list vůbec </w:t>
      </w:r>
      <w:proofErr w:type="spellStart"/>
      <w:r>
        <w:t>rozlohový</w:t>
      </w:r>
      <w:proofErr w:type="spellEnd"/>
      <w:r>
        <w:t xml:space="preserve"> a natolik silný, aby nějaká vlastní barva neznamenala katastrofu nebo se silou v barvě soupeře. Kontra </w:t>
      </w:r>
      <w:proofErr w:type="gramStart"/>
      <w:r>
        <w:t>je</w:t>
      </w:r>
      <w:proofErr w:type="gramEnd"/>
      <w:r>
        <w:t xml:space="preserve"> </w:t>
      </w:r>
      <w:r w:rsidRPr="00AD5AD8">
        <w:t>trestné</w:t>
      </w:r>
      <w:r>
        <w:t xml:space="preserve"> až od 4 </w:t>
      </w:r>
      <w:proofErr w:type="spellStart"/>
      <w:r>
        <w:t>piků</w:t>
      </w:r>
      <w:proofErr w:type="spellEnd"/>
      <w:r>
        <w:t>.</w:t>
      </w:r>
    </w:p>
    <w:p w:rsidR="004775D0" w:rsidRDefault="004775D0" w:rsidP="004775D0">
      <w:pPr>
        <w:pStyle w:val="HabraText"/>
      </w:pPr>
      <w:r>
        <w:t xml:space="preserve">Pokud soupeř blokoval a vy jste silní, měl byste pokud možno ukázat svou </w:t>
      </w:r>
      <w:r w:rsidRPr="00AD5AD8">
        <w:t>dlouhou barvu</w:t>
      </w:r>
      <w:r>
        <w:t xml:space="preserve">. Podmínkou je minimálně 15 bodů a </w:t>
      </w:r>
      <w:proofErr w:type="gramStart"/>
      <w:r>
        <w:t>drahý 5-list</w:t>
      </w:r>
      <w:proofErr w:type="gramEnd"/>
      <w:r>
        <w:t xml:space="preserve"> či levný 6-list.</w:t>
      </w:r>
    </w:p>
    <w:p w:rsidR="004775D0" w:rsidRDefault="004775D0" w:rsidP="004775D0">
      <w:pPr>
        <w:pStyle w:val="HabraText"/>
      </w:pPr>
      <w:r>
        <w:t xml:space="preserve">Zásah </w:t>
      </w:r>
      <w:r w:rsidRPr="00AD5AD8">
        <w:t>3BT</w:t>
      </w:r>
      <w:r>
        <w:t xml:space="preserve"> na blokující zahájení je přirozený, ukazuje vyváženou rozlohu, 17-20 bodů a dobrou zádrž v soupeřově barvě.</w:t>
      </w:r>
    </w:p>
    <w:p w:rsidR="004775D0" w:rsidRDefault="004775D0" w:rsidP="004775D0">
      <w:pPr>
        <w:pStyle w:val="HabraText"/>
      </w:pPr>
      <w:r>
        <w:t xml:space="preserve">Zásah </w:t>
      </w:r>
      <w:r w:rsidRPr="00AD5AD8">
        <w:t>v barvě bloku</w:t>
      </w:r>
      <w:r>
        <w:t xml:space="preserve"> je přímý </w:t>
      </w:r>
      <w:proofErr w:type="spellStart"/>
      <w:r>
        <w:t>cue</w:t>
      </w:r>
      <w:proofErr w:type="spellEnd"/>
      <w:r>
        <w:t>-</w:t>
      </w:r>
      <w:proofErr w:type="spellStart"/>
      <w:r>
        <w:t>bid</w:t>
      </w:r>
      <w:proofErr w:type="spellEnd"/>
      <w:r>
        <w:t xml:space="preserve">, oznamující žádné hodnoty v barvě bloku a velmi silný trojbarevný list se </w:t>
      </w:r>
      <w:proofErr w:type="spellStart"/>
      <w:r>
        <w:t>slemovými</w:t>
      </w:r>
      <w:proofErr w:type="spellEnd"/>
      <w:r>
        <w:t xml:space="preserve"> ambicemi.</w:t>
      </w:r>
    </w:p>
    <w:p w:rsidR="004775D0" w:rsidRDefault="004775D0" w:rsidP="004775D0">
      <w:pPr>
        <w:pStyle w:val="HabraText"/>
      </w:pPr>
      <w:r>
        <w:t xml:space="preserve">Zásah </w:t>
      </w:r>
      <w:r w:rsidRPr="00AD5AD8">
        <w:t>4BT</w:t>
      </w:r>
      <w:r>
        <w:t xml:space="preserve"> oznamuje silný dvojbarevný list se </w:t>
      </w:r>
      <w:proofErr w:type="spellStart"/>
      <w:r>
        <w:t>slemovými</w:t>
      </w:r>
      <w:proofErr w:type="spellEnd"/>
      <w:r>
        <w:t xml:space="preserve"> ambicemi.</w:t>
      </w:r>
    </w:p>
    <w:p w:rsidR="004775D0" w:rsidRDefault="004775D0" w:rsidP="004775D0">
      <w:pPr>
        <w:pStyle w:val="HabraText"/>
      </w:pPr>
      <w:r>
        <w:t xml:space="preserve">Pokud partner vstoupil do dražby protivníka, měli byste dodržovat toto pravidlo – odpočítejte si první dva zdvihy nebo 6-8 bodů, se kterými partner počítá. Je to velmi užitečné </w:t>
      </w:r>
      <w:r w:rsidRPr="00AD5AD8">
        <w:t>pravidlo dvou triků</w:t>
      </w:r>
      <w:r>
        <w:t>.</w:t>
      </w:r>
    </w:p>
    <w:p w:rsidR="004775D0" w:rsidRDefault="004775D0" w:rsidP="004775D0">
      <w:pPr>
        <w:pStyle w:val="HabraText"/>
      </w:pPr>
      <w:r>
        <w:t xml:space="preserve">Pokud je blok vašeho protivníka po levici </w:t>
      </w:r>
      <w:proofErr w:type="spellStart"/>
      <w:r>
        <w:t>propasován</w:t>
      </w:r>
      <w:proofErr w:type="spellEnd"/>
      <w:r>
        <w:t xml:space="preserve"> a dražba se dostala až k vám, jste tedy na čtvrtém místě a je na vás, zda znovu otevřete dražbu (</w:t>
      </w:r>
      <w:proofErr w:type="spellStart"/>
      <w:r w:rsidRPr="00AD5AD8">
        <w:t>reopen</w:t>
      </w:r>
      <w:proofErr w:type="spellEnd"/>
      <w:r>
        <w:t>), pak se pusťte do boje s listem od 12 bodů.</w:t>
      </w:r>
    </w:p>
    <w:p w:rsidR="004775D0" w:rsidRDefault="004775D0" w:rsidP="004775D0"/>
    <w:p w:rsidR="004775D0" w:rsidRDefault="004775D0" w:rsidP="004775D0">
      <w:pPr>
        <w:pStyle w:val="HabraText"/>
      </w:pPr>
      <w:r>
        <w:t>Tady jsou demonstrační rozdání pro prozkoušení pochopení dané látky:</w:t>
      </w:r>
    </w:p>
    <w:p w:rsidR="004775D0" w:rsidRDefault="004775D0" w:rsidP="004775D0">
      <w:pPr>
        <w:pStyle w:val="HabraDrazba"/>
      </w:pPr>
      <w:r>
        <w:t>3s</w:t>
      </w:r>
    </w:p>
    <w:p w:rsidR="004775D0" w:rsidRDefault="004775D0" w:rsidP="004775D0">
      <w:pPr>
        <w:pStyle w:val="HabraDrazba"/>
      </w:pPr>
      <w:proofErr w:type="gramStart"/>
      <w:r>
        <w:t>K,Q,J,8</w:t>
      </w:r>
      <w:proofErr w:type="gramEnd"/>
    </w:p>
    <w:p w:rsidR="004775D0" w:rsidRDefault="004775D0" w:rsidP="004775D0">
      <w:pPr>
        <w:pStyle w:val="HabraDrazba"/>
      </w:pPr>
      <w:r>
        <w:t>-</w:t>
      </w:r>
    </w:p>
    <w:p w:rsidR="004775D0" w:rsidRDefault="004775D0" w:rsidP="004775D0">
      <w:pPr>
        <w:pStyle w:val="HabraDrazba"/>
      </w:pPr>
      <w:proofErr w:type="gramStart"/>
      <w:r>
        <w:t>K,Q,9,8</w:t>
      </w:r>
      <w:proofErr w:type="gramEnd"/>
    </w:p>
    <w:p w:rsidR="004775D0" w:rsidRDefault="004775D0" w:rsidP="004775D0">
      <w:pPr>
        <w:pStyle w:val="HabraDrazba"/>
      </w:pPr>
      <w:proofErr w:type="gramStart"/>
      <w:r>
        <w:t>A,Q,J,9,7</w:t>
      </w:r>
      <w:proofErr w:type="gramEnd"/>
    </w:p>
    <w:p w:rsidR="004775D0" w:rsidRDefault="004775D0" w:rsidP="004775D0">
      <w:pPr>
        <w:pStyle w:val="HabraDrazba"/>
      </w:pPr>
      <w:r>
        <w:t>4s</w:t>
      </w:r>
    </w:p>
    <w:p w:rsidR="004775D0" w:rsidRDefault="004775D0" w:rsidP="004775D0">
      <w:pPr>
        <w:pStyle w:val="HabraDrazba"/>
      </w:pPr>
      <w:proofErr w:type="spellStart"/>
      <w:r>
        <w:t>cue</w:t>
      </w:r>
      <w:proofErr w:type="spellEnd"/>
      <w:r>
        <w:t>-</w:t>
      </w:r>
      <w:proofErr w:type="spellStart"/>
      <w:r>
        <w:t>bid</w:t>
      </w:r>
      <w:proofErr w:type="spellEnd"/>
    </w:p>
    <w:p w:rsidR="004775D0" w:rsidRDefault="004775D0" w:rsidP="004775D0"/>
    <w:p w:rsidR="004775D0" w:rsidRDefault="004775D0" w:rsidP="004775D0">
      <w:pPr>
        <w:pStyle w:val="HabraDrazba"/>
        <w:tabs>
          <w:tab w:val="clear" w:pos="4253"/>
          <w:tab w:val="clear" w:pos="5670"/>
          <w:tab w:val="clear" w:pos="7088"/>
          <w:tab w:val="left" w:pos="3969"/>
          <w:tab w:val="left" w:pos="5387"/>
          <w:tab w:val="left" w:pos="6379"/>
        </w:tabs>
      </w:pPr>
      <w:r>
        <w:t>vy</w:t>
      </w:r>
      <w:r>
        <w:tab/>
        <w:t>soupeř</w:t>
      </w:r>
      <w:r>
        <w:tab/>
        <w:t>partner</w:t>
      </w:r>
      <w:r>
        <w:tab/>
        <w:t>soupeř</w:t>
      </w:r>
      <w:r>
        <w:tab/>
        <w:t>vy</w:t>
      </w:r>
      <w:r>
        <w:tab/>
        <w:t>soupeř</w:t>
      </w:r>
      <w:r>
        <w:tab/>
        <w:t>partner</w:t>
      </w:r>
      <w:r>
        <w:tab/>
        <w:t>soupeř</w:t>
      </w:r>
    </w:p>
    <w:p w:rsidR="004775D0" w:rsidRDefault="004775D0" w:rsidP="004775D0">
      <w:pPr>
        <w:pStyle w:val="HabraDrazba"/>
        <w:tabs>
          <w:tab w:val="clear" w:pos="4253"/>
          <w:tab w:val="clear" w:pos="5670"/>
          <w:tab w:val="clear" w:pos="7088"/>
          <w:tab w:val="left" w:pos="3969"/>
          <w:tab w:val="left" w:pos="5387"/>
          <w:tab w:val="left" w:pos="6379"/>
        </w:tabs>
      </w:pPr>
      <w:r>
        <w:t>-</w:t>
      </w:r>
      <w:r>
        <w:tab/>
        <w:t>-</w:t>
      </w:r>
      <w:r>
        <w:tab/>
        <w:t>-</w:t>
      </w:r>
      <w:r>
        <w:tab/>
        <w:t>pas</w:t>
      </w:r>
      <w:r>
        <w:tab/>
        <w:t>-</w:t>
      </w:r>
      <w:r>
        <w:tab/>
        <w:t>4t</w:t>
      </w:r>
      <w:r>
        <w:tab/>
      </w:r>
      <w:proofErr w:type="gramStart"/>
      <w:r>
        <w:t>kontra</w:t>
      </w:r>
      <w:proofErr w:type="gramEnd"/>
      <w:r>
        <w:tab/>
        <w:t>-</w:t>
      </w:r>
    </w:p>
    <w:p w:rsidR="004775D0" w:rsidRDefault="004775D0" w:rsidP="004775D0">
      <w:pPr>
        <w:pStyle w:val="HabraDrazba"/>
        <w:tabs>
          <w:tab w:val="clear" w:pos="4253"/>
          <w:tab w:val="clear" w:pos="5670"/>
          <w:tab w:val="clear" w:pos="7088"/>
          <w:tab w:val="left" w:pos="3969"/>
          <w:tab w:val="left" w:pos="5387"/>
          <w:tab w:val="left" w:pos="6379"/>
        </w:tabs>
      </w:pPr>
      <w:r>
        <w:t>pas</w:t>
      </w:r>
      <w:r>
        <w:tab/>
        <w:t>3k</w:t>
      </w:r>
      <w:r>
        <w:tab/>
        <w:t>3p</w:t>
      </w:r>
      <w:r>
        <w:tab/>
        <w:t>pas</w:t>
      </w:r>
      <w:r>
        <w:tab/>
        <w:t>?</w:t>
      </w:r>
    </w:p>
    <w:p w:rsidR="004775D0" w:rsidRDefault="004775D0" w:rsidP="004775D0">
      <w:pPr>
        <w:pStyle w:val="HabraDrazba"/>
        <w:tabs>
          <w:tab w:val="clear" w:pos="4253"/>
          <w:tab w:val="clear" w:pos="5670"/>
          <w:tab w:val="clear" w:pos="7088"/>
          <w:tab w:val="left" w:pos="3969"/>
          <w:tab w:val="left" w:pos="5387"/>
          <w:tab w:val="left" w:pos="6379"/>
        </w:tabs>
      </w:pPr>
      <w:r>
        <w:t>?</w:t>
      </w:r>
      <w:r>
        <w:tab/>
        <w:t>(oba v </w:t>
      </w:r>
      <w:proofErr w:type="gramStart"/>
      <w:r>
        <w:t>druhé)</w:t>
      </w:r>
      <w:r>
        <w:tab/>
      </w:r>
      <w:r>
        <w:tab/>
      </w:r>
      <w:r>
        <w:tab/>
        <w:t>(oba</w:t>
      </w:r>
      <w:proofErr w:type="gramEnd"/>
      <w:r>
        <w:t xml:space="preserve"> v první)</w:t>
      </w:r>
    </w:p>
    <w:p w:rsidR="004775D0" w:rsidRDefault="004775D0" w:rsidP="004775D0">
      <w:pPr>
        <w:pStyle w:val="HabraDrazba"/>
        <w:tabs>
          <w:tab w:val="clear" w:pos="4253"/>
          <w:tab w:val="clear" w:pos="5670"/>
          <w:tab w:val="clear" w:pos="7088"/>
          <w:tab w:val="left" w:pos="3969"/>
          <w:tab w:val="left" w:pos="5387"/>
          <w:tab w:val="left" w:pos="6379"/>
        </w:tabs>
      </w:pPr>
      <w:proofErr w:type="gramStart"/>
      <w:r>
        <w:t>A,5,4</w:t>
      </w:r>
      <w:proofErr w:type="gramEnd"/>
      <w:r>
        <w:tab/>
      </w:r>
      <w:r>
        <w:tab/>
      </w:r>
      <w:r>
        <w:tab/>
      </w:r>
      <w:r>
        <w:tab/>
        <w:t>8,6,3</w:t>
      </w:r>
    </w:p>
    <w:p w:rsidR="004775D0" w:rsidRDefault="004775D0" w:rsidP="004775D0">
      <w:pPr>
        <w:pStyle w:val="HabraDrazba"/>
        <w:tabs>
          <w:tab w:val="clear" w:pos="4253"/>
          <w:tab w:val="clear" w:pos="5670"/>
          <w:tab w:val="clear" w:pos="7088"/>
          <w:tab w:val="left" w:pos="3969"/>
          <w:tab w:val="left" w:pos="5387"/>
          <w:tab w:val="left" w:pos="6379"/>
        </w:tabs>
      </w:pPr>
      <w:proofErr w:type="gramStart"/>
      <w:r>
        <w:t>A,J,5</w:t>
      </w:r>
      <w:r>
        <w:tab/>
      </w:r>
      <w:r>
        <w:tab/>
      </w:r>
      <w:r>
        <w:tab/>
      </w:r>
      <w:r>
        <w:tab/>
        <w:t>8,3,2</w:t>
      </w:r>
      <w:proofErr w:type="gramEnd"/>
    </w:p>
    <w:p w:rsidR="004775D0" w:rsidRDefault="004775D0" w:rsidP="004775D0">
      <w:pPr>
        <w:pStyle w:val="HabraDrazba"/>
        <w:tabs>
          <w:tab w:val="clear" w:pos="4253"/>
          <w:tab w:val="clear" w:pos="5670"/>
          <w:tab w:val="clear" w:pos="7088"/>
          <w:tab w:val="left" w:pos="3969"/>
          <w:tab w:val="left" w:pos="5387"/>
          <w:tab w:val="left" w:pos="6379"/>
        </w:tabs>
      </w:pPr>
      <w:proofErr w:type="gramStart"/>
      <w:r>
        <w:t>9,6,4</w:t>
      </w:r>
      <w:r>
        <w:tab/>
      </w:r>
      <w:r>
        <w:tab/>
      </w:r>
      <w:r>
        <w:tab/>
      </w:r>
      <w:r>
        <w:tab/>
        <w:t>K,Q,J,8,7,4</w:t>
      </w:r>
      <w:proofErr w:type="gramEnd"/>
    </w:p>
    <w:p w:rsidR="004775D0" w:rsidRDefault="004775D0" w:rsidP="004775D0">
      <w:pPr>
        <w:pStyle w:val="HabraDrazba"/>
        <w:tabs>
          <w:tab w:val="clear" w:pos="4253"/>
          <w:tab w:val="clear" w:pos="5670"/>
          <w:tab w:val="clear" w:pos="7088"/>
          <w:tab w:val="left" w:pos="3969"/>
          <w:tab w:val="left" w:pos="5387"/>
          <w:tab w:val="left" w:pos="6379"/>
        </w:tabs>
      </w:pPr>
      <w:proofErr w:type="gramStart"/>
      <w:r>
        <w:t>J,8,5,2</w:t>
      </w:r>
      <w:proofErr w:type="gramEnd"/>
      <w:r>
        <w:tab/>
      </w:r>
      <w:r>
        <w:tab/>
      </w:r>
      <w:r>
        <w:tab/>
      </w:r>
      <w:r>
        <w:tab/>
        <w:t>J</w:t>
      </w:r>
    </w:p>
    <w:p w:rsidR="004775D0" w:rsidRDefault="004775D0" w:rsidP="004775D0">
      <w:pPr>
        <w:pStyle w:val="HabraDrazba"/>
        <w:tabs>
          <w:tab w:val="clear" w:pos="4253"/>
          <w:tab w:val="clear" w:pos="5670"/>
          <w:tab w:val="clear" w:pos="7088"/>
          <w:tab w:val="left" w:pos="3969"/>
          <w:tab w:val="left" w:pos="5387"/>
          <w:tab w:val="left" w:pos="6379"/>
        </w:tabs>
      </w:pPr>
      <w:r>
        <w:t>pas</w:t>
      </w:r>
      <w:r>
        <w:tab/>
      </w:r>
      <w:r>
        <w:tab/>
      </w:r>
      <w:r>
        <w:tab/>
      </w:r>
      <w:r>
        <w:tab/>
        <w:t>4 k</w:t>
      </w:r>
    </w:p>
    <w:p w:rsidR="004775D0" w:rsidRDefault="004775D0" w:rsidP="004775D0">
      <w:pPr>
        <w:pStyle w:val="HabraDrazba"/>
        <w:tabs>
          <w:tab w:val="clear" w:pos="1418"/>
          <w:tab w:val="clear" w:pos="2835"/>
          <w:tab w:val="clear" w:pos="4253"/>
          <w:tab w:val="clear" w:pos="5670"/>
          <w:tab w:val="clear" w:pos="7088"/>
        </w:tabs>
      </w:pPr>
      <w:r>
        <w:t>odečteme první dva zdvihy a již nemáme nic</w:t>
      </w:r>
      <w:r>
        <w:tab/>
        <w:t xml:space="preserve">slabá </w:t>
      </w:r>
      <w:proofErr w:type="gramStart"/>
      <w:r>
        <w:t>dražba</w:t>
      </w:r>
      <w:proofErr w:type="gramEnd"/>
      <w:r>
        <w:t xml:space="preserve"> s dlouhou barvou</w:t>
      </w:r>
    </w:p>
    <w:p w:rsidR="004775D0" w:rsidRDefault="004775D0" w:rsidP="004775D0"/>
    <w:p w:rsidR="004775D0" w:rsidRDefault="004775D0" w:rsidP="004775D0">
      <w:pPr>
        <w:pStyle w:val="HabraDrazba"/>
        <w:tabs>
          <w:tab w:val="clear" w:pos="4253"/>
          <w:tab w:val="clear" w:pos="5670"/>
          <w:tab w:val="left" w:pos="3969"/>
          <w:tab w:val="left" w:pos="5387"/>
          <w:tab w:val="left" w:pos="6379"/>
          <w:tab w:val="left" w:pos="7797"/>
        </w:tabs>
      </w:pPr>
      <w:r>
        <w:t>vy</w:t>
      </w:r>
      <w:r>
        <w:tab/>
        <w:t>soupeř</w:t>
      </w:r>
      <w:r>
        <w:tab/>
        <w:t>partner</w:t>
      </w:r>
      <w:r>
        <w:tab/>
        <w:t>soupeř</w:t>
      </w:r>
      <w:r>
        <w:tab/>
        <w:t>vy</w:t>
      </w:r>
      <w:r>
        <w:tab/>
        <w:t>soupeř</w:t>
      </w:r>
      <w:r>
        <w:tab/>
        <w:t>partner</w:t>
      </w:r>
      <w:r>
        <w:tab/>
        <w:t>soupeř</w:t>
      </w:r>
    </w:p>
    <w:p w:rsidR="004775D0" w:rsidRDefault="004775D0" w:rsidP="004775D0">
      <w:pPr>
        <w:pStyle w:val="HabraDrazba"/>
        <w:tabs>
          <w:tab w:val="clear" w:pos="4253"/>
          <w:tab w:val="clear" w:pos="5670"/>
          <w:tab w:val="left" w:pos="3969"/>
          <w:tab w:val="left" w:pos="5387"/>
          <w:tab w:val="left" w:pos="6379"/>
          <w:tab w:val="left" w:pos="7797"/>
        </w:tabs>
      </w:pPr>
      <w:r>
        <w:t>-</w:t>
      </w:r>
      <w:r>
        <w:tab/>
        <w:t>3k</w:t>
      </w:r>
      <w:r>
        <w:tab/>
        <w:t>kontra</w:t>
      </w:r>
      <w:r>
        <w:tab/>
        <w:t>pas</w:t>
      </w:r>
      <w:r>
        <w:tab/>
        <w:t>-</w:t>
      </w:r>
      <w:r>
        <w:tab/>
        <w:t>-</w:t>
      </w:r>
      <w:r>
        <w:tab/>
        <w:t>-</w:t>
      </w:r>
      <w:r>
        <w:tab/>
        <w:t>5k</w:t>
      </w:r>
    </w:p>
    <w:p w:rsidR="004775D0" w:rsidRDefault="004775D0" w:rsidP="004775D0">
      <w:pPr>
        <w:pStyle w:val="HabraDrazba"/>
        <w:tabs>
          <w:tab w:val="clear" w:pos="4253"/>
          <w:tab w:val="clear" w:pos="5670"/>
          <w:tab w:val="left" w:pos="3969"/>
          <w:tab w:val="left" w:pos="5387"/>
          <w:tab w:val="left" w:pos="6379"/>
          <w:tab w:val="left" w:pos="7797"/>
        </w:tabs>
      </w:pPr>
      <w:r>
        <w:t>?</w:t>
      </w:r>
      <w:r>
        <w:tab/>
      </w:r>
      <w:r>
        <w:tab/>
      </w:r>
      <w:r>
        <w:tab/>
      </w:r>
      <w:r>
        <w:tab/>
        <w:t>pas</w:t>
      </w:r>
      <w:r>
        <w:tab/>
        <w:t>pas</w:t>
      </w:r>
      <w:r>
        <w:tab/>
        <w:t>kontra</w:t>
      </w:r>
      <w:r>
        <w:tab/>
        <w:t>pas</w:t>
      </w:r>
    </w:p>
    <w:p w:rsidR="004775D0" w:rsidRDefault="004775D0" w:rsidP="004775D0">
      <w:pPr>
        <w:pStyle w:val="HabraDrazba"/>
        <w:tabs>
          <w:tab w:val="clear" w:pos="4253"/>
          <w:tab w:val="clear" w:pos="5670"/>
          <w:tab w:val="left" w:pos="3969"/>
          <w:tab w:val="left" w:pos="5387"/>
          <w:tab w:val="left" w:pos="6379"/>
          <w:tab w:val="left" w:pos="7797"/>
        </w:tabs>
      </w:pPr>
      <w:r>
        <w:t>(1. proti 2.)</w:t>
      </w:r>
      <w:r>
        <w:tab/>
      </w:r>
      <w:r>
        <w:tab/>
      </w:r>
      <w:r>
        <w:tab/>
        <w:t>? (2. proti 1.)</w:t>
      </w:r>
    </w:p>
    <w:p w:rsidR="004775D0" w:rsidRDefault="004775D0" w:rsidP="004775D0">
      <w:pPr>
        <w:pStyle w:val="HabraDrazba"/>
        <w:tabs>
          <w:tab w:val="clear" w:pos="4253"/>
          <w:tab w:val="clear" w:pos="5670"/>
          <w:tab w:val="left" w:pos="3969"/>
          <w:tab w:val="left" w:pos="5387"/>
        </w:tabs>
      </w:pPr>
      <w:proofErr w:type="gramStart"/>
      <w:r>
        <w:t>J</w:t>
      </w:r>
      <w:r>
        <w:tab/>
      </w:r>
      <w:r>
        <w:tab/>
      </w:r>
      <w:r>
        <w:tab/>
      </w:r>
      <w:r>
        <w:tab/>
        <w:t>K,7,4,2</w:t>
      </w:r>
      <w:proofErr w:type="gramEnd"/>
    </w:p>
    <w:p w:rsidR="004775D0" w:rsidRDefault="004775D0" w:rsidP="004775D0">
      <w:pPr>
        <w:pStyle w:val="HabraDrazba"/>
        <w:tabs>
          <w:tab w:val="clear" w:pos="4253"/>
          <w:tab w:val="clear" w:pos="5670"/>
          <w:tab w:val="clear" w:pos="7088"/>
          <w:tab w:val="left" w:pos="3969"/>
          <w:tab w:val="left" w:pos="5387"/>
          <w:tab w:val="left" w:pos="6379"/>
        </w:tabs>
      </w:pPr>
      <w:proofErr w:type="gramStart"/>
      <w:r>
        <w:t>8,6,5,4,3</w:t>
      </w:r>
      <w:r>
        <w:tab/>
      </w:r>
      <w:r>
        <w:tab/>
      </w:r>
      <w:r>
        <w:tab/>
      </w:r>
      <w:r>
        <w:tab/>
        <w:t>Q,J,8,7,3</w:t>
      </w:r>
      <w:proofErr w:type="gramEnd"/>
    </w:p>
    <w:p w:rsidR="004775D0" w:rsidRDefault="004775D0" w:rsidP="004775D0">
      <w:pPr>
        <w:pStyle w:val="HabraDrazba"/>
        <w:tabs>
          <w:tab w:val="clear" w:pos="4253"/>
          <w:tab w:val="clear" w:pos="5670"/>
          <w:tab w:val="clear" w:pos="7088"/>
          <w:tab w:val="left" w:pos="3969"/>
          <w:tab w:val="left" w:pos="5387"/>
          <w:tab w:val="left" w:pos="6379"/>
        </w:tabs>
      </w:pPr>
      <w:proofErr w:type="gramStart"/>
      <w:r>
        <w:t>Q,5,4</w:t>
      </w:r>
      <w:proofErr w:type="gramEnd"/>
      <w:r>
        <w:tab/>
      </w:r>
      <w:r>
        <w:tab/>
      </w:r>
      <w:r>
        <w:tab/>
      </w:r>
      <w:r>
        <w:tab/>
        <w:t>A,6,4</w:t>
      </w:r>
    </w:p>
    <w:p w:rsidR="004775D0" w:rsidRDefault="004775D0" w:rsidP="004775D0">
      <w:pPr>
        <w:pStyle w:val="HabraDrazba"/>
        <w:tabs>
          <w:tab w:val="clear" w:pos="4253"/>
          <w:tab w:val="clear" w:pos="5670"/>
          <w:tab w:val="clear" w:pos="7088"/>
          <w:tab w:val="left" w:pos="3969"/>
          <w:tab w:val="left" w:pos="5387"/>
          <w:tab w:val="left" w:pos="6379"/>
        </w:tabs>
      </w:pPr>
      <w:proofErr w:type="gramStart"/>
      <w:r>
        <w:t>K,5,4,3</w:t>
      </w:r>
      <w:proofErr w:type="gramEnd"/>
      <w:r>
        <w:tab/>
      </w:r>
      <w:r>
        <w:tab/>
      </w:r>
      <w:r>
        <w:tab/>
      </w:r>
      <w:r>
        <w:tab/>
        <w:t>2</w:t>
      </w:r>
    </w:p>
    <w:p w:rsidR="004775D0" w:rsidRDefault="004775D0" w:rsidP="004775D0">
      <w:pPr>
        <w:pStyle w:val="HabraDrazba"/>
        <w:tabs>
          <w:tab w:val="clear" w:pos="4253"/>
          <w:tab w:val="clear" w:pos="5670"/>
          <w:tab w:val="clear" w:pos="7088"/>
          <w:tab w:val="left" w:pos="3969"/>
          <w:tab w:val="left" w:pos="5387"/>
          <w:tab w:val="left" w:pos="6379"/>
        </w:tabs>
      </w:pPr>
      <w:r>
        <w:t>3 srdce</w:t>
      </w:r>
      <w:r>
        <w:tab/>
      </w:r>
      <w:r>
        <w:tab/>
      </w:r>
      <w:r>
        <w:tab/>
      </w:r>
      <w:r>
        <w:tab/>
        <w:t>5 srdcí</w:t>
      </w:r>
    </w:p>
    <w:p w:rsidR="004775D0" w:rsidRDefault="004775D0" w:rsidP="004775D0">
      <w:pPr>
        <w:pStyle w:val="HabraDrazba"/>
        <w:tabs>
          <w:tab w:val="clear" w:pos="4253"/>
          <w:tab w:val="clear" w:pos="5670"/>
          <w:tab w:val="clear" w:pos="7088"/>
          <w:tab w:val="left" w:pos="3969"/>
          <w:tab w:val="left" w:pos="5387"/>
          <w:tab w:val="left" w:pos="6379"/>
        </w:tabs>
        <w:rPr>
          <w:bCs w:val="0"/>
        </w:rPr>
      </w:pPr>
      <w:r>
        <w:t>slabá dražba s dlouhou barvou</w:t>
      </w:r>
      <w:r>
        <w:tab/>
      </w:r>
      <w:r>
        <w:tab/>
        <w:t>Co jiného?</w:t>
      </w:r>
    </w:p>
    <w:p w:rsidR="004775D0" w:rsidRDefault="004775D0" w:rsidP="004775D0">
      <w:pPr>
        <w:rPr>
          <w:bCs w:val="0"/>
        </w:rPr>
      </w:pPr>
    </w:p>
    <w:p w:rsidR="004775D0" w:rsidRDefault="004775D0" w:rsidP="004775D0">
      <w:pPr>
        <w:pStyle w:val="HabraLiteratura"/>
        <w:rPr>
          <w:bCs/>
        </w:rPr>
      </w:pPr>
      <w:r>
        <w:rPr>
          <w:u w:val="single"/>
        </w:rPr>
        <w:lastRenderedPageBreak/>
        <w:t>Literatura:</w:t>
      </w:r>
      <w:r>
        <w:tab/>
      </w:r>
      <w:proofErr w:type="gramStart"/>
      <w:r>
        <w:t>R.B.</w:t>
      </w:r>
      <w:proofErr w:type="gramEnd"/>
      <w:r>
        <w:t xml:space="preserve"> </w:t>
      </w:r>
      <w:proofErr w:type="spellStart"/>
      <w:r>
        <w:t>Ewen</w:t>
      </w:r>
      <w:proofErr w:type="spellEnd"/>
      <w:r>
        <w:tab/>
        <w:t>Bloky</w:t>
      </w:r>
    </w:p>
    <w:p w:rsidR="004775D0" w:rsidRDefault="004775D0" w:rsidP="004775D0">
      <w:pPr>
        <w:pStyle w:val="HabraNadpisLekce"/>
        <w:spacing w:before="120"/>
      </w:pPr>
      <w:bookmarkStart w:id="183" w:name="_Toc272699140"/>
      <w:r>
        <w:lastRenderedPageBreak/>
        <w:t>Konvence DRURY na třetím místě a v zásahu</w:t>
      </w:r>
      <w:bookmarkEnd w:id="183"/>
    </w:p>
    <w:p w:rsidR="004775D0" w:rsidRDefault="004775D0" w:rsidP="004775D0">
      <w:pPr>
        <w:pStyle w:val="HabraText"/>
      </w:pPr>
      <w:r>
        <w:t>Pokud dražíte na třetím místě, Váš partner i první ze soupeřů pasovali, pak se doporučuje zahájit s </w:t>
      </w:r>
      <w:proofErr w:type="gramStart"/>
      <w:r>
        <w:t>drahým 5-listem</w:t>
      </w:r>
      <w:proofErr w:type="gramEnd"/>
      <w:r>
        <w:t xml:space="preserve"> i s méně než 12 body. V první </w:t>
      </w:r>
      <w:proofErr w:type="spellStart"/>
      <w:r>
        <w:t>manši</w:t>
      </w:r>
      <w:proofErr w:type="spellEnd"/>
      <w:r>
        <w:t xml:space="preserve"> můžete mít už od 8 bodů a ve druhé od 10. Takováto dražba má i tzv. preventivní charakter. Pokud jste totiž slabí, jistě jsou zbývající body u soupeře a vy mu tím znepříjemníte licitaci. Váš partner je povinen takovouto hlášku </w:t>
      </w:r>
      <w:proofErr w:type="spellStart"/>
      <w:r>
        <w:t>alertovat</w:t>
      </w:r>
      <w:proofErr w:type="spellEnd"/>
      <w:r>
        <w:t xml:space="preserve"> a poněkud přizpůsobit svou dražbu. Pokud bude mít na odpověď na prvním stupni nebo bude mít slabé </w:t>
      </w:r>
      <w:proofErr w:type="spellStart"/>
      <w:r>
        <w:t>sfitování</w:t>
      </w:r>
      <w:proofErr w:type="spellEnd"/>
      <w:r>
        <w:t xml:space="preserve">, zůstane vše stejné. Změna bude při silném </w:t>
      </w:r>
      <w:proofErr w:type="spellStart"/>
      <w:r>
        <w:t>sfitování</w:t>
      </w:r>
      <w:proofErr w:type="spellEnd"/>
      <w:r>
        <w:t xml:space="preserve"> (10-11b.). V takovém případě bude hlásit 2t, což má v tomto případě konvenční význam (tentokrát </w:t>
      </w:r>
      <w:proofErr w:type="spellStart"/>
      <w:r>
        <w:t>alertujete</w:t>
      </w:r>
      <w:proofErr w:type="spellEnd"/>
      <w:r>
        <w:t xml:space="preserve"> vy) – mám 10-11 </w:t>
      </w:r>
      <w:proofErr w:type="gramStart"/>
      <w:r>
        <w:t>bodů  a fit</w:t>
      </w:r>
      <w:proofErr w:type="gramEnd"/>
      <w:r>
        <w:t xml:space="preserve"> v tebou dražené barvě. Přirozený význam 2t se úplně vytrácí a je nutno dražit v takovém případě jinak. I další pokračování je pak konvenční. Hláška 2k (opět </w:t>
      </w:r>
      <w:proofErr w:type="spellStart"/>
      <w:r>
        <w:t>alert</w:t>
      </w:r>
      <w:proofErr w:type="spellEnd"/>
      <w:r>
        <w:t xml:space="preserve">) znamená, že jsem byl při zahájení podlimitní (tedy do 11 bodů), 2 v barvě zahájení pak znamená 12-14 bodů a všechno nad ostatní je </w:t>
      </w:r>
      <w:proofErr w:type="spellStart"/>
      <w:r>
        <w:t>gameforcing</w:t>
      </w:r>
      <w:proofErr w:type="spellEnd"/>
      <w:r>
        <w:t>.</w:t>
      </w:r>
    </w:p>
    <w:p w:rsidR="004775D0" w:rsidRDefault="004775D0" w:rsidP="004775D0">
      <w:pPr>
        <w:pStyle w:val="HabraDrazba"/>
      </w:pPr>
      <w:r>
        <w:t>pas</w:t>
      </w:r>
      <w:r>
        <w:tab/>
        <w:t>pas</w:t>
      </w:r>
      <w:r>
        <w:tab/>
        <w:t>1p !</w:t>
      </w:r>
      <w:r>
        <w:tab/>
        <w:t>pas</w:t>
      </w:r>
    </w:p>
    <w:p w:rsidR="004775D0" w:rsidRDefault="004775D0" w:rsidP="004775D0">
      <w:pPr>
        <w:pStyle w:val="HabraDrazba"/>
      </w:pPr>
      <w:r>
        <w:t>2t  ! = 10-11b. 3+list pikový</w:t>
      </w:r>
    </w:p>
    <w:p w:rsidR="004775D0" w:rsidRDefault="004775D0" w:rsidP="004775D0">
      <w:pPr>
        <w:pStyle w:val="HabraDrazba"/>
      </w:pPr>
    </w:p>
    <w:p w:rsidR="004775D0" w:rsidRDefault="004775D0" w:rsidP="004775D0">
      <w:pPr>
        <w:pStyle w:val="HabraDrazba"/>
      </w:pPr>
      <w:r>
        <w:t>pas</w:t>
      </w:r>
      <w:r>
        <w:tab/>
        <w:t>pas</w:t>
      </w:r>
      <w:r>
        <w:tab/>
        <w:t>1s !</w:t>
      </w:r>
      <w:r>
        <w:tab/>
        <w:t>pas</w:t>
      </w:r>
    </w:p>
    <w:p w:rsidR="004775D0" w:rsidRDefault="004775D0" w:rsidP="004775D0">
      <w:pPr>
        <w:pStyle w:val="HabraDrazba"/>
      </w:pPr>
      <w:r>
        <w:t>2t !</w:t>
      </w:r>
      <w:r>
        <w:tab/>
        <w:t>pas</w:t>
      </w:r>
      <w:r>
        <w:tab/>
        <w:t>2k ! = 8-11b.</w:t>
      </w:r>
    </w:p>
    <w:p w:rsidR="004775D0" w:rsidRDefault="004775D0" w:rsidP="004775D0">
      <w:pPr>
        <w:pStyle w:val="HabraDrazba"/>
      </w:pPr>
      <w:r>
        <w:tab/>
      </w:r>
      <w:r>
        <w:tab/>
        <w:t>2p = 12-14b.</w:t>
      </w:r>
    </w:p>
    <w:p w:rsidR="004775D0" w:rsidRDefault="004775D0" w:rsidP="004775D0"/>
    <w:p w:rsidR="004775D0" w:rsidRDefault="004775D0" w:rsidP="004775D0">
      <w:pPr>
        <w:pStyle w:val="HabraText"/>
      </w:pPr>
      <w:r>
        <w:t xml:space="preserve">Stejnou konvenci budeme využívat i po zásahu partnera drahou barvou do barvy soupeřů. Trefová hláška ztratí svůj přirozený význam a budeme ji používat jako oznámení </w:t>
      </w:r>
      <w:proofErr w:type="spellStart"/>
      <w:r>
        <w:t>fitu</w:t>
      </w:r>
      <w:proofErr w:type="spellEnd"/>
      <w:r>
        <w:t xml:space="preserve"> a 10-11b.</w:t>
      </w:r>
    </w:p>
    <w:p w:rsidR="004775D0" w:rsidRDefault="004775D0" w:rsidP="004775D0"/>
    <w:p w:rsidR="004775D0" w:rsidRDefault="004775D0" w:rsidP="004775D0">
      <w:pPr>
        <w:pStyle w:val="HabraDrazba"/>
      </w:pPr>
      <w:r>
        <w:t>1k</w:t>
      </w:r>
      <w:r>
        <w:tab/>
        <w:t>1s</w:t>
      </w:r>
      <w:r>
        <w:tab/>
        <w:t>pas</w:t>
      </w:r>
      <w:r>
        <w:tab/>
        <w:t>2t ! (10-11b., 3+list srdcový)</w:t>
      </w:r>
    </w:p>
    <w:p w:rsidR="004775D0" w:rsidRDefault="004775D0" w:rsidP="004775D0">
      <w:pPr>
        <w:pStyle w:val="HabraDrazba"/>
      </w:pPr>
      <w:r>
        <w:tab/>
      </w:r>
      <w:r>
        <w:tab/>
      </w:r>
      <w:r>
        <w:tab/>
        <w:t>2s (7-9b., 3+list srdcový)</w:t>
      </w:r>
    </w:p>
    <w:p w:rsidR="004775D0" w:rsidRDefault="004775D0" w:rsidP="004775D0">
      <w:pPr>
        <w:pStyle w:val="HabraDrazba"/>
      </w:pPr>
      <w:r>
        <w:tab/>
      </w:r>
      <w:r>
        <w:tab/>
      </w:r>
      <w:r>
        <w:tab/>
        <w:t>3s (12-14b., 3+list srdcový)</w:t>
      </w:r>
    </w:p>
    <w:p w:rsidR="004775D0" w:rsidRDefault="004775D0" w:rsidP="004775D0">
      <w:pPr>
        <w:pStyle w:val="HabraDrazba"/>
      </w:pPr>
    </w:p>
    <w:p w:rsidR="004775D0" w:rsidRDefault="004775D0" w:rsidP="004775D0">
      <w:pPr>
        <w:pStyle w:val="HabraDrazba"/>
      </w:pPr>
      <w:r>
        <w:t>1k</w:t>
      </w:r>
      <w:r>
        <w:tab/>
        <w:t>1s</w:t>
      </w:r>
      <w:r>
        <w:tab/>
        <w:t>pas</w:t>
      </w:r>
      <w:r>
        <w:tab/>
        <w:t>2t !</w:t>
      </w:r>
    </w:p>
    <w:p w:rsidR="004775D0" w:rsidRDefault="004775D0" w:rsidP="004775D0">
      <w:pPr>
        <w:pStyle w:val="HabraDrazba"/>
      </w:pPr>
      <w:r>
        <w:t>pas</w:t>
      </w:r>
      <w:r>
        <w:tab/>
        <w:t>2k ! (10-11b.)</w:t>
      </w:r>
    </w:p>
    <w:p w:rsidR="004775D0" w:rsidRDefault="004775D0" w:rsidP="004775D0">
      <w:pPr>
        <w:pStyle w:val="HabraDrazba"/>
      </w:pPr>
      <w:r>
        <w:tab/>
        <w:t>2s (12-13b.)</w:t>
      </w:r>
    </w:p>
    <w:p w:rsidR="004775D0" w:rsidRDefault="004775D0" w:rsidP="004775D0">
      <w:pPr>
        <w:pStyle w:val="HabraDrazba"/>
      </w:pPr>
      <w:r>
        <w:tab/>
        <w:t>všechny ostatní hlášky ukazují 14-15 bodů</w:t>
      </w:r>
    </w:p>
    <w:p w:rsidR="004775D0" w:rsidRDefault="004775D0" w:rsidP="004775D0"/>
    <w:p w:rsidR="004775D0" w:rsidRDefault="004775D0" w:rsidP="004775D0">
      <w:pPr>
        <w:pStyle w:val="HabraText"/>
        <w:rPr>
          <w:bCs w:val="0"/>
        </w:rPr>
      </w:pPr>
      <w:r>
        <w:t xml:space="preserve">Zařaďte si konvenci DRURY do seznamu svých triků a kouzel a uvážlivě ji </w:t>
      </w:r>
      <w:proofErr w:type="spellStart"/>
      <w:r>
        <w:t>používajte</w:t>
      </w:r>
      <w:proofErr w:type="spellEnd"/>
      <w:r>
        <w:t>. Nezapomeňte, že jste ztratili přirozené významy levných barev, abyste se dozvěděli, jak vysoko můžete jít, když najdete fit.</w:t>
      </w:r>
    </w:p>
    <w:p w:rsidR="004775D0" w:rsidRDefault="004775D0" w:rsidP="004775D0">
      <w:pPr>
        <w:pStyle w:val="HabraNadpisLekce"/>
        <w:spacing w:before="120"/>
      </w:pPr>
      <w:bookmarkStart w:id="184" w:name="_Toc173737478"/>
      <w:bookmarkStart w:id="185" w:name="_Toc173740797"/>
      <w:bookmarkStart w:id="186" w:name="_Toc173741303"/>
      <w:bookmarkStart w:id="187" w:name="_Toc182458883"/>
      <w:bookmarkStart w:id="188" w:name="_Toc272699141"/>
      <w:proofErr w:type="spellStart"/>
      <w:r w:rsidRPr="00162CAB">
        <w:lastRenderedPageBreak/>
        <w:t>Bridge</w:t>
      </w:r>
      <w:proofErr w:type="spellEnd"/>
      <w:r w:rsidRPr="00162CAB">
        <w:t xml:space="preserve"> Master 1</w:t>
      </w:r>
      <w:r>
        <w:t>M</w:t>
      </w:r>
      <w:r w:rsidRPr="00162CAB">
        <w:t xml:space="preserve"> </w:t>
      </w:r>
      <w:r>
        <w:t>91-105</w:t>
      </w:r>
      <w:bookmarkEnd w:id="184"/>
      <w:bookmarkEnd w:id="185"/>
      <w:bookmarkEnd w:id="186"/>
      <w:bookmarkEnd w:id="187"/>
      <w:bookmarkEnd w:id="188"/>
    </w:p>
    <w:p w:rsidR="004775D0" w:rsidRPr="009112E8" w:rsidRDefault="004775D0" w:rsidP="004775D0">
      <w:pPr>
        <w:pStyle w:val="HabraOdrazky"/>
        <w:ind w:left="720" w:hanging="360"/>
      </w:pPr>
      <w:r w:rsidRPr="009112E8">
        <w:t>M</w:t>
      </w:r>
      <w:r>
        <w:t>91</w:t>
      </w:r>
      <w:r w:rsidRPr="009112E8">
        <w:t xml:space="preserve"> – </w:t>
      </w:r>
      <w:r>
        <w:t xml:space="preserve">dvojitý </w:t>
      </w:r>
      <w:proofErr w:type="spellStart"/>
      <w:r>
        <w:t>expas</w:t>
      </w:r>
      <w:proofErr w:type="spellEnd"/>
      <w:r>
        <w:t xml:space="preserve"> na piky dává odhoz jedné z levných ztrátových karet, vzít hned, vytrumfovat, </w:t>
      </w:r>
      <w:proofErr w:type="spellStart"/>
      <w:r>
        <w:t>expas</w:t>
      </w:r>
      <w:proofErr w:type="spellEnd"/>
      <w:r>
        <w:t xml:space="preserve">, vzít pokračování, </w:t>
      </w:r>
      <w:proofErr w:type="spellStart"/>
      <w:r>
        <w:t>expas</w:t>
      </w:r>
      <w:proofErr w:type="spellEnd"/>
      <w:r>
        <w:t>, vzít pokračování a shoz</w:t>
      </w:r>
    </w:p>
    <w:p w:rsidR="004775D0" w:rsidRPr="009112E8" w:rsidRDefault="004775D0" w:rsidP="004775D0">
      <w:pPr>
        <w:pStyle w:val="HabraOdrazky"/>
        <w:ind w:left="720" w:hanging="360"/>
      </w:pPr>
      <w:r w:rsidRPr="009112E8">
        <w:t>M</w:t>
      </w:r>
      <w:r>
        <w:t>92</w:t>
      </w:r>
      <w:r w:rsidRPr="009112E8">
        <w:t xml:space="preserve"> – </w:t>
      </w:r>
      <w:r>
        <w:t xml:space="preserve">vzít hned a </w:t>
      </w:r>
      <w:proofErr w:type="spellStart"/>
      <w:r>
        <w:t>impasovat</w:t>
      </w:r>
      <w:proofErr w:type="spellEnd"/>
      <w:r>
        <w:t xml:space="preserve"> dámou, abychom zůstali na stole a mohli </w:t>
      </w:r>
      <w:proofErr w:type="spellStart"/>
      <w:r>
        <w:t>impasovat</w:t>
      </w:r>
      <w:proofErr w:type="spellEnd"/>
      <w:r>
        <w:t xml:space="preserve"> znovu</w:t>
      </w:r>
    </w:p>
    <w:p w:rsidR="004775D0" w:rsidRPr="009112E8" w:rsidRDefault="004775D0" w:rsidP="004775D0">
      <w:pPr>
        <w:pStyle w:val="HabraOdrazky"/>
        <w:ind w:left="720" w:hanging="360"/>
      </w:pPr>
      <w:r w:rsidRPr="009112E8">
        <w:t>M</w:t>
      </w:r>
      <w:r>
        <w:t>93</w:t>
      </w:r>
      <w:r w:rsidRPr="009112E8">
        <w:t xml:space="preserve"> – </w:t>
      </w:r>
      <w:r>
        <w:t xml:space="preserve">vzít hned a </w:t>
      </w:r>
      <w:proofErr w:type="spellStart"/>
      <w:r>
        <w:t>impasovat</w:t>
      </w:r>
      <w:proofErr w:type="spellEnd"/>
      <w:r>
        <w:t xml:space="preserve"> junkem trumfy</w:t>
      </w:r>
    </w:p>
    <w:p w:rsidR="004775D0" w:rsidRPr="009112E8" w:rsidRDefault="004775D0" w:rsidP="004775D0">
      <w:pPr>
        <w:pStyle w:val="HabraOdrazky"/>
        <w:ind w:left="720" w:hanging="360"/>
      </w:pPr>
      <w:r w:rsidRPr="009112E8">
        <w:t>M</w:t>
      </w:r>
      <w:r>
        <w:t>94</w:t>
      </w:r>
      <w:r w:rsidRPr="009112E8">
        <w:t xml:space="preserve"> – </w:t>
      </w:r>
      <w:r>
        <w:t xml:space="preserve">dvojitý </w:t>
      </w:r>
      <w:proofErr w:type="spellStart"/>
      <w:r>
        <w:t>impas</w:t>
      </w:r>
      <w:proofErr w:type="spellEnd"/>
      <w:r>
        <w:t xml:space="preserve"> v trumfech podjetím, předtím jednou obtáhnout eso</w:t>
      </w:r>
    </w:p>
    <w:p w:rsidR="004775D0" w:rsidRPr="009112E8" w:rsidRDefault="004775D0" w:rsidP="004775D0">
      <w:pPr>
        <w:pStyle w:val="HabraOdrazky"/>
        <w:ind w:left="720" w:hanging="360"/>
      </w:pPr>
      <w:r w:rsidRPr="009112E8">
        <w:t>M</w:t>
      </w:r>
      <w:r>
        <w:t>95</w:t>
      </w:r>
      <w:r w:rsidRPr="009112E8">
        <w:t xml:space="preserve"> – </w:t>
      </w:r>
      <w:r>
        <w:t>okamžitě rozehrát piky</w:t>
      </w:r>
    </w:p>
    <w:p w:rsidR="004775D0" w:rsidRPr="009112E8" w:rsidRDefault="004775D0" w:rsidP="004775D0">
      <w:pPr>
        <w:pStyle w:val="HabraOdrazky"/>
        <w:ind w:left="720" w:hanging="360"/>
      </w:pPr>
      <w:r w:rsidRPr="009112E8">
        <w:t>M</w:t>
      </w:r>
      <w:r>
        <w:t>96</w:t>
      </w:r>
      <w:r w:rsidRPr="009112E8">
        <w:t xml:space="preserve"> – </w:t>
      </w:r>
      <w:proofErr w:type="spellStart"/>
      <w:r>
        <w:t>impas</w:t>
      </w:r>
      <w:proofErr w:type="spellEnd"/>
      <w:r>
        <w:t xml:space="preserve"> srdcový</w:t>
      </w:r>
    </w:p>
    <w:p w:rsidR="004775D0" w:rsidRPr="009112E8" w:rsidRDefault="004775D0" w:rsidP="004775D0">
      <w:pPr>
        <w:pStyle w:val="HabraOdrazky"/>
        <w:ind w:left="720" w:hanging="360"/>
      </w:pPr>
      <w:r w:rsidRPr="009112E8">
        <w:t>M</w:t>
      </w:r>
      <w:r>
        <w:t>97</w:t>
      </w:r>
      <w:r w:rsidRPr="009112E8">
        <w:t xml:space="preserve"> – </w:t>
      </w:r>
      <w:r>
        <w:t>okamžitě rozehrát kára, i když to vypadá ze stolu nevýhodné</w:t>
      </w:r>
    </w:p>
    <w:p w:rsidR="004775D0" w:rsidRPr="009112E8" w:rsidRDefault="004775D0" w:rsidP="004775D0">
      <w:pPr>
        <w:pStyle w:val="HabraOdrazky"/>
        <w:ind w:left="720" w:hanging="360"/>
      </w:pPr>
      <w:r w:rsidRPr="009112E8">
        <w:t>M</w:t>
      </w:r>
      <w:r>
        <w:t>98</w:t>
      </w:r>
      <w:r w:rsidRPr="009112E8">
        <w:t xml:space="preserve"> – </w:t>
      </w:r>
      <w:r>
        <w:t xml:space="preserve">okamžitě vzít (hrozí přechod na srdce) a </w:t>
      </w:r>
      <w:proofErr w:type="spellStart"/>
      <w:r>
        <w:t>impasovat</w:t>
      </w:r>
      <w:proofErr w:type="spellEnd"/>
      <w:r>
        <w:t xml:space="preserve"> piky</w:t>
      </w:r>
    </w:p>
    <w:p w:rsidR="004775D0" w:rsidRPr="009112E8" w:rsidRDefault="004775D0" w:rsidP="004775D0">
      <w:pPr>
        <w:pStyle w:val="HabraOdrazky"/>
        <w:ind w:left="720" w:hanging="360"/>
      </w:pPr>
      <w:r w:rsidRPr="009112E8">
        <w:t>M</w:t>
      </w:r>
      <w:r>
        <w:t>99</w:t>
      </w:r>
      <w:r w:rsidRPr="009112E8">
        <w:t xml:space="preserve"> – </w:t>
      </w:r>
      <w:r>
        <w:t xml:space="preserve">využití všech šancí, dáma trefová a </w:t>
      </w:r>
      <w:proofErr w:type="spellStart"/>
      <w:r>
        <w:t>impas</w:t>
      </w:r>
      <w:proofErr w:type="spellEnd"/>
      <w:r>
        <w:t xml:space="preserve"> desítkou</w:t>
      </w:r>
    </w:p>
    <w:p w:rsidR="004775D0" w:rsidRPr="009112E8" w:rsidRDefault="004775D0" w:rsidP="004775D0">
      <w:pPr>
        <w:pStyle w:val="HabraOdrazky"/>
        <w:ind w:left="720" w:hanging="360"/>
      </w:pPr>
      <w:r w:rsidRPr="009112E8">
        <w:t>M</w:t>
      </w:r>
      <w:r>
        <w:t>100</w:t>
      </w:r>
      <w:r w:rsidRPr="009112E8">
        <w:t xml:space="preserve"> – </w:t>
      </w:r>
      <w:r>
        <w:t xml:space="preserve">nepotřebuji </w:t>
      </w:r>
      <w:proofErr w:type="spellStart"/>
      <w:r>
        <w:t>impas</w:t>
      </w:r>
      <w:proofErr w:type="spellEnd"/>
      <w:r>
        <w:t xml:space="preserve"> srdcový, ale vyrazím krále, rozehrát kára je nebezpečné</w:t>
      </w:r>
    </w:p>
    <w:p w:rsidR="004775D0" w:rsidRPr="009112E8" w:rsidRDefault="004775D0" w:rsidP="004775D0">
      <w:pPr>
        <w:pStyle w:val="HabraOdrazky"/>
        <w:ind w:left="720" w:hanging="360"/>
      </w:pPr>
      <w:r w:rsidRPr="009112E8">
        <w:t>M</w:t>
      </w:r>
      <w:r>
        <w:t>101</w:t>
      </w:r>
      <w:r w:rsidRPr="009112E8">
        <w:t xml:space="preserve"> – </w:t>
      </w:r>
      <w:r>
        <w:t xml:space="preserve">vzít, obehrát eso a pak </w:t>
      </w:r>
      <w:proofErr w:type="spellStart"/>
      <w:r>
        <w:t>impasovat</w:t>
      </w:r>
      <w:proofErr w:type="spellEnd"/>
      <w:r>
        <w:t xml:space="preserve"> – při pěti chybějících kartách dámu </w:t>
      </w:r>
      <w:proofErr w:type="spellStart"/>
      <w:r>
        <w:t>impasujeme</w:t>
      </w:r>
      <w:proofErr w:type="spellEnd"/>
    </w:p>
    <w:p w:rsidR="004775D0" w:rsidRPr="009112E8" w:rsidRDefault="004775D0" w:rsidP="004775D0">
      <w:pPr>
        <w:pStyle w:val="HabraOdrazky"/>
        <w:ind w:left="720" w:hanging="360"/>
      </w:pPr>
      <w:r w:rsidRPr="009112E8">
        <w:t>M</w:t>
      </w:r>
      <w:r>
        <w:t>102</w:t>
      </w:r>
      <w:r w:rsidRPr="009112E8">
        <w:t xml:space="preserve"> – </w:t>
      </w:r>
      <w:r>
        <w:t>vzít hned a kára vynést přes kluka a pak desítku</w:t>
      </w:r>
    </w:p>
    <w:p w:rsidR="004775D0" w:rsidRPr="009112E8" w:rsidRDefault="004775D0" w:rsidP="004775D0">
      <w:pPr>
        <w:pStyle w:val="HabraOdrazky"/>
        <w:ind w:left="720" w:hanging="360"/>
      </w:pPr>
      <w:r w:rsidRPr="009112E8">
        <w:t>M</w:t>
      </w:r>
      <w:r>
        <w:t>103</w:t>
      </w:r>
      <w:r w:rsidRPr="009112E8">
        <w:t xml:space="preserve"> –</w:t>
      </w:r>
      <w:r>
        <w:t xml:space="preserve"> dvakrát propustit a pak</w:t>
      </w:r>
      <w:r w:rsidRPr="009112E8">
        <w:t xml:space="preserve"> </w:t>
      </w:r>
      <w:proofErr w:type="spellStart"/>
      <w:r>
        <w:t>impas</w:t>
      </w:r>
      <w:proofErr w:type="spellEnd"/>
      <w:r>
        <w:t xml:space="preserve"> na bezpečnou stranu k Východu</w:t>
      </w:r>
    </w:p>
    <w:p w:rsidR="004775D0" w:rsidRPr="009112E8" w:rsidRDefault="004775D0" w:rsidP="004775D0">
      <w:pPr>
        <w:pStyle w:val="HabraOdrazky"/>
        <w:ind w:left="720" w:hanging="360"/>
      </w:pPr>
      <w:r w:rsidRPr="009112E8">
        <w:t>M</w:t>
      </w:r>
      <w:r>
        <w:t>104</w:t>
      </w:r>
      <w:r w:rsidRPr="009112E8">
        <w:t xml:space="preserve"> – </w:t>
      </w:r>
      <w:r>
        <w:t>při devíti kartách hrát na vypadnutí dámy</w:t>
      </w:r>
    </w:p>
    <w:p w:rsidR="004775D0" w:rsidRDefault="004775D0" w:rsidP="004775D0">
      <w:pPr>
        <w:pStyle w:val="HabraOdrazky"/>
        <w:ind w:left="720" w:hanging="360"/>
      </w:pPr>
      <w:r w:rsidRPr="009112E8">
        <w:t>M</w:t>
      </w:r>
      <w:r>
        <w:t>105</w:t>
      </w:r>
      <w:r w:rsidRPr="009112E8">
        <w:t xml:space="preserve"> – </w:t>
      </w:r>
      <w:r>
        <w:t>při devíti kartách hrát na vypadnutí dámy</w:t>
      </w:r>
    </w:p>
    <w:p w:rsidR="004775D0" w:rsidRDefault="004775D0" w:rsidP="004775D0">
      <w:pPr>
        <w:pStyle w:val="HabraNadpisLekce"/>
        <w:spacing w:before="120"/>
      </w:pPr>
      <w:bookmarkStart w:id="189" w:name="_Toc173737479"/>
      <w:bookmarkStart w:id="190" w:name="_Toc173740798"/>
      <w:bookmarkStart w:id="191" w:name="_Toc173741304"/>
      <w:bookmarkStart w:id="192" w:name="_Toc182458884"/>
      <w:bookmarkStart w:id="193" w:name="_Toc272699142"/>
      <w:proofErr w:type="spellStart"/>
      <w:r>
        <w:lastRenderedPageBreak/>
        <w:t>Impasy</w:t>
      </w:r>
      <w:proofErr w:type="spellEnd"/>
      <w:r>
        <w:t xml:space="preserve"> a podehrávání honérů</w:t>
      </w:r>
      <w:bookmarkEnd w:id="189"/>
      <w:bookmarkEnd w:id="190"/>
      <w:bookmarkEnd w:id="191"/>
      <w:bookmarkEnd w:id="192"/>
      <w:bookmarkEnd w:id="193"/>
    </w:p>
    <w:p w:rsidR="004775D0" w:rsidRDefault="004775D0" w:rsidP="004775D0">
      <w:pPr>
        <w:pStyle w:val="HabraText"/>
      </w:pPr>
      <w:r>
        <w:t>A opět se vracíme k </w:t>
      </w:r>
      <w:proofErr w:type="spellStart"/>
      <w:r>
        <w:t>impasování</w:t>
      </w:r>
      <w:proofErr w:type="spellEnd"/>
      <w:r>
        <w:t xml:space="preserve"> a rozehrávání barev. Získání správné hráčské techniky bude v pozdějších letech neocenitelné.</w:t>
      </w:r>
    </w:p>
    <w:p w:rsidR="004775D0" w:rsidRPr="00BB2434" w:rsidRDefault="004775D0" w:rsidP="004775D0"/>
    <w:p w:rsidR="004775D0" w:rsidRDefault="004775D0" w:rsidP="004775D0">
      <w:pPr>
        <w:pStyle w:val="HabraPodnadpis"/>
      </w:pPr>
      <w:r w:rsidRPr="00234CA7">
        <w:t>Příklad</w:t>
      </w:r>
      <w:r w:rsidRPr="00BB2434">
        <w:t xml:space="preserve"> 1</w:t>
      </w:r>
    </w:p>
    <w:p w:rsidR="004775D0" w:rsidRDefault="004775D0" w:rsidP="004775D0">
      <w:pPr>
        <w:pStyle w:val="HabraDrazba"/>
      </w:pPr>
      <w:r>
        <w:rPr>
          <w:b/>
        </w:rPr>
        <w:tab/>
      </w:r>
      <w:proofErr w:type="gramStart"/>
      <w:r w:rsidRPr="00BB2434">
        <w:t>K,10,8,5</w:t>
      </w:r>
      <w:proofErr w:type="gramEnd"/>
    </w:p>
    <w:p w:rsidR="004775D0" w:rsidRDefault="004775D0" w:rsidP="004775D0">
      <w:pPr>
        <w:pStyle w:val="HabraDrazba"/>
      </w:pPr>
      <w:proofErr w:type="gramStart"/>
      <w:r>
        <w:t>Q,9,7,3</w:t>
      </w:r>
      <w:proofErr w:type="gramEnd"/>
      <w:r>
        <w:tab/>
      </w:r>
      <w:r>
        <w:tab/>
        <w:t>4</w:t>
      </w:r>
    </w:p>
    <w:p w:rsidR="004775D0" w:rsidRDefault="004775D0" w:rsidP="004775D0">
      <w:pPr>
        <w:pStyle w:val="HabraDrazba"/>
      </w:pPr>
      <w:r>
        <w:tab/>
      </w:r>
      <w:proofErr w:type="gramStart"/>
      <w:r>
        <w:t>A,J,6,2</w:t>
      </w:r>
      <w:proofErr w:type="gramEnd"/>
    </w:p>
    <w:p w:rsidR="004775D0" w:rsidRDefault="004775D0" w:rsidP="004775D0">
      <w:pPr>
        <w:pStyle w:val="HabraText"/>
      </w:pPr>
      <w:r>
        <w:t xml:space="preserve">Dámu </w:t>
      </w:r>
      <w:proofErr w:type="spellStart"/>
      <w:r>
        <w:t>impasujeme</w:t>
      </w:r>
      <w:proofErr w:type="spellEnd"/>
      <w:r>
        <w:t xml:space="preserve"> tam, kde ji můžeme </w:t>
      </w:r>
      <w:proofErr w:type="spellStart"/>
      <w:r>
        <w:t>doimpasovat</w:t>
      </w:r>
      <w:proofErr w:type="spellEnd"/>
      <w:r>
        <w:t xml:space="preserve"> i čtvrtou, tady na Západě.</w:t>
      </w:r>
    </w:p>
    <w:p w:rsidR="004775D0" w:rsidRPr="00BB2434" w:rsidRDefault="004775D0" w:rsidP="004775D0"/>
    <w:p w:rsidR="004775D0" w:rsidRDefault="004775D0" w:rsidP="004775D0">
      <w:pPr>
        <w:pStyle w:val="HabraPodnadpis"/>
      </w:pPr>
      <w:r w:rsidRPr="00BB2434">
        <w:t xml:space="preserve">Příklad </w:t>
      </w:r>
      <w:r>
        <w:t>2</w:t>
      </w:r>
    </w:p>
    <w:p w:rsidR="004775D0" w:rsidRPr="00234CA7" w:rsidRDefault="004775D0" w:rsidP="004775D0">
      <w:pPr>
        <w:pStyle w:val="HabraDrazba"/>
      </w:pPr>
      <w:proofErr w:type="gramStart"/>
      <w:r w:rsidRPr="00234CA7">
        <w:t>K,7,5</w:t>
      </w:r>
      <w:proofErr w:type="gramEnd"/>
    </w:p>
    <w:p w:rsidR="004775D0" w:rsidRPr="00234CA7" w:rsidRDefault="004775D0" w:rsidP="004775D0">
      <w:pPr>
        <w:pStyle w:val="HabraDrazba"/>
      </w:pPr>
    </w:p>
    <w:p w:rsidR="004775D0" w:rsidRPr="00234CA7" w:rsidRDefault="004775D0" w:rsidP="004775D0">
      <w:pPr>
        <w:pStyle w:val="HabraDrazba"/>
      </w:pPr>
      <w:proofErr w:type="gramStart"/>
      <w:r w:rsidRPr="00234CA7">
        <w:t>A,J,10,4,2</w:t>
      </w:r>
      <w:proofErr w:type="gramEnd"/>
    </w:p>
    <w:p w:rsidR="004775D0" w:rsidRDefault="004775D0" w:rsidP="004775D0">
      <w:pPr>
        <w:pStyle w:val="HabraText"/>
      </w:pPr>
      <w:r>
        <w:t xml:space="preserve">Také v tomto případě ji </w:t>
      </w:r>
      <w:proofErr w:type="spellStart"/>
      <w:r>
        <w:t>impasujeme</w:t>
      </w:r>
      <w:proofErr w:type="spellEnd"/>
      <w:r>
        <w:t xml:space="preserve"> tam, kde ji můžeme </w:t>
      </w:r>
      <w:proofErr w:type="spellStart"/>
      <w:r>
        <w:t>doimpasovat</w:t>
      </w:r>
      <w:proofErr w:type="spellEnd"/>
      <w:r>
        <w:t xml:space="preserve"> až do konce, tady </w:t>
      </w:r>
      <w:proofErr w:type="gramStart"/>
      <w:r>
        <w:t>by Q,x,x,x na</w:t>
      </w:r>
      <w:proofErr w:type="gramEnd"/>
      <w:r>
        <w:t xml:space="preserve"> Západě stejně udělala zdvih.</w:t>
      </w:r>
    </w:p>
    <w:p w:rsidR="004775D0" w:rsidRPr="00BB2434" w:rsidRDefault="004775D0" w:rsidP="004775D0"/>
    <w:p w:rsidR="004775D0" w:rsidRDefault="004775D0" w:rsidP="004775D0">
      <w:pPr>
        <w:pStyle w:val="HabraPodnadpis"/>
      </w:pPr>
      <w:r w:rsidRPr="00BB2434">
        <w:t xml:space="preserve">Příklad </w:t>
      </w:r>
      <w:r>
        <w:t>3</w:t>
      </w:r>
    </w:p>
    <w:p w:rsidR="004775D0" w:rsidRPr="000B622C" w:rsidRDefault="004775D0" w:rsidP="004775D0">
      <w:pPr>
        <w:pStyle w:val="HabraDrazba"/>
      </w:pPr>
      <w:proofErr w:type="gramStart"/>
      <w:r w:rsidRPr="000B622C">
        <w:t>A,J</w:t>
      </w:r>
      <w:proofErr w:type="gramEnd"/>
    </w:p>
    <w:p w:rsidR="004775D0" w:rsidRPr="000B622C" w:rsidRDefault="004775D0" w:rsidP="004775D0">
      <w:pPr>
        <w:pStyle w:val="HabraDrazba"/>
      </w:pPr>
    </w:p>
    <w:p w:rsidR="004775D0" w:rsidRDefault="004775D0" w:rsidP="004775D0">
      <w:pPr>
        <w:pStyle w:val="HabraDrazba"/>
      </w:pPr>
      <w:proofErr w:type="gramStart"/>
      <w:r w:rsidRPr="000B622C">
        <w:t>K,10,5,3,2</w:t>
      </w:r>
      <w:proofErr w:type="gramEnd"/>
    </w:p>
    <w:p w:rsidR="004775D0" w:rsidRDefault="004775D0" w:rsidP="004775D0">
      <w:pPr>
        <w:pStyle w:val="HabraText"/>
      </w:pPr>
      <w:proofErr w:type="spellStart"/>
      <w:r>
        <w:t>Impasujeme</w:t>
      </w:r>
      <w:proofErr w:type="spellEnd"/>
      <w:r>
        <w:t xml:space="preserve"> klukem a získáme všechny zdvihy v případě, že je dáma na Západě druhá nebo třetí.</w:t>
      </w:r>
    </w:p>
    <w:p w:rsidR="004775D0" w:rsidRPr="000B622C" w:rsidRDefault="004775D0" w:rsidP="004775D0"/>
    <w:p w:rsidR="004775D0" w:rsidRDefault="004775D0" w:rsidP="004775D0">
      <w:pPr>
        <w:pStyle w:val="HabraPodnadpis"/>
      </w:pPr>
      <w:r w:rsidRPr="00BB2434">
        <w:t>Příklad</w:t>
      </w:r>
      <w:r>
        <w:t xml:space="preserve"> 4</w:t>
      </w:r>
    </w:p>
    <w:p w:rsidR="004775D0" w:rsidRDefault="004775D0" w:rsidP="004775D0">
      <w:pPr>
        <w:pStyle w:val="HabraDrazba"/>
      </w:pPr>
      <w:proofErr w:type="gramStart"/>
      <w:r>
        <w:t>K,10,5,3</w:t>
      </w:r>
      <w:proofErr w:type="gramEnd"/>
    </w:p>
    <w:p w:rsidR="004775D0" w:rsidRDefault="004775D0" w:rsidP="004775D0">
      <w:pPr>
        <w:pStyle w:val="HabraDrazba"/>
      </w:pPr>
    </w:p>
    <w:p w:rsidR="004775D0" w:rsidRDefault="004775D0" w:rsidP="004775D0">
      <w:pPr>
        <w:pStyle w:val="HabraDrazba"/>
      </w:pPr>
      <w:proofErr w:type="gramStart"/>
      <w:r>
        <w:t>A,J,9,8</w:t>
      </w:r>
      <w:proofErr w:type="gramEnd"/>
    </w:p>
    <w:p w:rsidR="004775D0" w:rsidRDefault="004775D0" w:rsidP="004775D0">
      <w:pPr>
        <w:pStyle w:val="HabraText"/>
      </w:pPr>
      <w:r>
        <w:t xml:space="preserve">V situacích skutečného oboustranného </w:t>
      </w:r>
      <w:proofErr w:type="spellStart"/>
      <w:r>
        <w:t>impasu</w:t>
      </w:r>
      <w:proofErr w:type="spellEnd"/>
      <w:r>
        <w:t xml:space="preserve"> je samozřejmě nejlepší, aby do této barvy vynesli soupeři nebo se spolehnout na vodítko z dražby či průběhu sehrávky, ale pokud není zbytí, dobrý efekt může přinést zahrání honérem ze zakryté ruky do slabé barvy stolu. V tomto případě může na zahraného kluka Východ automaticky položit dámu a problém je vyřešen. Pokud to neudělá, vezmeme králem a </w:t>
      </w:r>
      <w:proofErr w:type="spellStart"/>
      <w:r>
        <w:t>impasujeme</w:t>
      </w:r>
      <w:proofErr w:type="spellEnd"/>
      <w:r>
        <w:t xml:space="preserve"> na druhou stranu.</w:t>
      </w:r>
    </w:p>
    <w:p w:rsidR="004775D0" w:rsidRDefault="004775D0" w:rsidP="004775D0">
      <w:pPr>
        <w:pStyle w:val="Zkladntext"/>
      </w:pPr>
    </w:p>
    <w:p w:rsidR="004775D0" w:rsidRPr="00761067" w:rsidRDefault="004775D0" w:rsidP="004775D0">
      <w:pPr>
        <w:pStyle w:val="HabraPodnadpis"/>
      </w:pPr>
      <w:r w:rsidRPr="00761067">
        <w:t xml:space="preserve">Kdy nehrát </w:t>
      </w:r>
      <w:proofErr w:type="spellStart"/>
      <w:r w:rsidRPr="00761067">
        <w:t>impas</w:t>
      </w:r>
      <w:proofErr w:type="spellEnd"/>
    </w:p>
    <w:p w:rsidR="004775D0" w:rsidRDefault="004775D0" w:rsidP="004775D0">
      <w:pPr>
        <w:pStyle w:val="HabraPodnadpis"/>
      </w:pPr>
      <w:r w:rsidRPr="00BB2434">
        <w:t xml:space="preserve">Příklad </w:t>
      </w:r>
      <w:r>
        <w:t>5</w:t>
      </w:r>
    </w:p>
    <w:p w:rsidR="004775D0" w:rsidRPr="000B622C" w:rsidRDefault="004775D0" w:rsidP="004775D0">
      <w:pPr>
        <w:pStyle w:val="HabraDrazba"/>
      </w:pPr>
      <w:proofErr w:type="gramStart"/>
      <w:r w:rsidRPr="000B622C">
        <w:t>Q,J,7,2</w:t>
      </w:r>
      <w:proofErr w:type="gramEnd"/>
    </w:p>
    <w:p w:rsidR="004775D0" w:rsidRPr="000B622C" w:rsidRDefault="004775D0" w:rsidP="004775D0">
      <w:pPr>
        <w:pStyle w:val="HabraDrazba"/>
      </w:pPr>
    </w:p>
    <w:p w:rsidR="004775D0" w:rsidRDefault="004775D0" w:rsidP="004775D0">
      <w:pPr>
        <w:pStyle w:val="HabraDrazba"/>
      </w:pPr>
      <w:proofErr w:type="gramStart"/>
      <w:r w:rsidRPr="000B622C">
        <w:t>A,6,3</w:t>
      </w:r>
      <w:proofErr w:type="gramEnd"/>
    </w:p>
    <w:p w:rsidR="004775D0" w:rsidRDefault="004775D0" w:rsidP="004775D0">
      <w:pPr>
        <w:pStyle w:val="HabraText"/>
      </w:pPr>
      <w:r>
        <w:t xml:space="preserve">Pokud chceme získat tři zdvihy, je nejlépe obehrát eso a dvakrát </w:t>
      </w:r>
      <w:proofErr w:type="spellStart"/>
      <w:r>
        <w:t>expasovat</w:t>
      </w:r>
      <w:proofErr w:type="spellEnd"/>
      <w:r>
        <w:t xml:space="preserve"> Q a J. Uspějeme při králi na Západě, singl králi kdekoli a při rozloze 3-3.</w:t>
      </w:r>
    </w:p>
    <w:p w:rsidR="004775D0" w:rsidRPr="000B622C" w:rsidRDefault="004775D0" w:rsidP="004775D0"/>
    <w:p w:rsidR="004775D0" w:rsidRDefault="004775D0" w:rsidP="004775D0">
      <w:pPr>
        <w:pStyle w:val="HabraPodnadpis"/>
      </w:pPr>
      <w:r w:rsidRPr="00BB2434">
        <w:t xml:space="preserve">Příklad </w:t>
      </w:r>
      <w:r>
        <w:t>6</w:t>
      </w:r>
    </w:p>
    <w:p w:rsidR="004775D0" w:rsidRPr="000B622C" w:rsidRDefault="004775D0" w:rsidP="004775D0">
      <w:pPr>
        <w:pStyle w:val="HabraDrazba"/>
      </w:pPr>
      <w:proofErr w:type="gramStart"/>
      <w:r w:rsidRPr="000B622C">
        <w:t>J,7</w:t>
      </w:r>
      <w:proofErr w:type="gramEnd"/>
    </w:p>
    <w:p w:rsidR="004775D0" w:rsidRPr="000B622C" w:rsidRDefault="004775D0" w:rsidP="004775D0">
      <w:pPr>
        <w:pStyle w:val="HabraDrazba"/>
      </w:pPr>
    </w:p>
    <w:p w:rsidR="004775D0" w:rsidRDefault="004775D0" w:rsidP="004775D0">
      <w:pPr>
        <w:pStyle w:val="HabraDrazba"/>
      </w:pPr>
      <w:proofErr w:type="gramStart"/>
      <w:r w:rsidRPr="000B622C">
        <w:t>A,Q,6,5,4,2</w:t>
      </w:r>
      <w:proofErr w:type="gramEnd"/>
    </w:p>
    <w:p w:rsidR="004775D0" w:rsidRDefault="004775D0" w:rsidP="004775D0">
      <w:pPr>
        <w:pStyle w:val="HabraText"/>
      </w:pPr>
      <w:r>
        <w:t>Nemůžeme nikdy uhrát šest zdvihů, a tak je nejlepší obehrát eso a pojistit se tak proti singl králi.</w:t>
      </w:r>
    </w:p>
    <w:p w:rsidR="004775D0" w:rsidRPr="000B622C" w:rsidRDefault="004775D0" w:rsidP="004775D0"/>
    <w:p w:rsidR="004775D0" w:rsidRDefault="004775D0" w:rsidP="004775D0">
      <w:pPr>
        <w:pStyle w:val="HabraPodnadpis"/>
      </w:pPr>
      <w:r w:rsidRPr="00BB2434">
        <w:lastRenderedPageBreak/>
        <w:t xml:space="preserve">Příklad </w:t>
      </w:r>
      <w:r>
        <w:t>7</w:t>
      </w:r>
    </w:p>
    <w:p w:rsidR="004775D0" w:rsidRPr="000B622C" w:rsidRDefault="004775D0" w:rsidP="004775D0">
      <w:pPr>
        <w:pStyle w:val="HabraDrazba"/>
      </w:pPr>
      <w:proofErr w:type="gramStart"/>
      <w:r w:rsidRPr="000B622C">
        <w:t>A,Q,6,5,4</w:t>
      </w:r>
      <w:proofErr w:type="gramEnd"/>
    </w:p>
    <w:p w:rsidR="004775D0" w:rsidRPr="000B622C" w:rsidRDefault="004775D0" w:rsidP="004775D0">
      <w:pPr>
        <w:pStyle w:val="HabraDrazba"/>
      </w:pPr>
    </w:p>
    <w:p w:rsidR="004775D0" w:rsidRDefault="004775D0" w:rsidP="004775D0">
      <w:pPr>
        <w:pStyle w:val="HabraDrazba"/>
      </w:pPr>
      <w:r w:rsidRPr="000B622C">
        <w:t>7,3,2</w:t>
      </w:r>
    </w:p>
    <w:p w:rsidR="004775D0" w:rsidRDefault="004775D0" w:rsidP="004775D0">
      <w:pPr>
        <w:pStyle w:val="HabraText"/>
      </w:pPr>
      <w:r>
        <w:t>Nejlepší je obehrát eso, a pak z ruky k dámě.</w:t>
      </w:r>
    </w:p>
    <w:p w:rsidR="004775D0" w:rsidRPr="000B622C" w:rsidRDefault="004775D0" w:rsidP="004775D0"/>
    <w:p w:rsidR="004775D0" w:rsidRDefault="004775D0" w:rsidP="004775D0">
      <w:pPr>
        <w:pStyle w:val="HabraPodnadpis"/>
      </w:pPr>
      <w:r w:rsidRPr="00BB2434">
        <w:t xml:space="preserve">Příklad </w:t>
      </w:r>
      <w:r>
        <w:t>8</w:t>
      </w:r>
    </w:p>
    <w:p w:rsidR="004775D0" w:rsidRPr="000B622C" w:rsidRDefault="004775D0" w:rsidP="004775D0">
      <w:pPr>
        <w:pStyle w:val="HabraDrazba"/>
      </w:pPr>
      <w:proofErr w:type="gramStart"/>
      <w:r w:rsidRPr="000B622C">
        <w:t>J,6</w:t>
      </w:r>
      <w:proofErr w:type="gramEnd"/>
    </w:p>
    <w:p w:rsidR="004775D0" w:rsidRPr="000B622C" w:rsidRDefault="004775D0" w:rsidP="004775D0">
      <w:pPr>
        <w:pStyle w:val="HabraDrazba"/>
      </w:pPr>
    </w:p>
    <w:p w:rsidR="004775D0" w:rsidRDefault="004775D0" w:rsidP="004775D0">
      <w:pPr>
        <w:pStyle w:val="HabraDrazba"/>
      </w:pPr>
      <w:proofErr w:type="gramStart"/>
      <w:r w:rsidRPr="000B622C">
        <w:t>A,Q,5,3,2</w:t>
      </w:r>
      <w:proofErr w:type="gramEnd"/>
    </w:p>
    <w:p w:rsidR="004775D0" w:rsidRDefault="004775D0" w:rsidP="004775D0">
      <w:pPr>
        <w:pStyle w:val="HabraText"/>
        <w:rPr>
          <w:color w:val="000000"/>
        </w:rPr>
      </w:pPr>
      <w:r>
        <w:t xml:space="preserve">Zapomeňme na </w:t>
      </w:r>
      <w:proofErr w:type="spellStart"/>
      <w:r>
        <w:t>impasy</w:t>
      </w:r>
      <w:proofErr w:type="spellEnd"/>
      <w:r>
        <w:t xml:space="preserve"> a zahrajme malou do kluka, při rozloze 3-3 uděláme čtyři zdvihy, stejně jako </w:t>
      </w:r>
      <w:proofErr w:type="gramStart"/>
      <w:r>
        <w:t>při K,x u Západu</w:t>
      </w:r>
      <w:proofErr w:type="gramEnd"/>
      <w:r>
        <w:t xml:space="preserve">. Obecně platí, že </w:t>
      </w:r>
      <w:proofErr w:type="spellStart"/>
      <w:r>
        <w:t>impas</w:t>
      </w:r>
      <w:proofErr w:type="spellEnd"/>
      <w:r>
        <w:t xml:space="preserve"> podjetím má smysl při čtyřech figurách okolo figury </w:t>
      </w:r>
      <w:proofErr w:type="spellStart"/>
      <w:r>
        <w:t>impasované</w:t>
      </w:r>
      <w:proofErr w:type="spellEnd"/>
      <w:r>
        <w:t>.</w:t>
      </w:r>
    </w:p>
    <w:p w:rsidR="004775D0" w:rsidRPr="00761067" w:rsidRDefault="004775D0" w:rsidP="004775D0">
      <w:pPr>
        <w:pStyle w:val="HabraPodnadpis"/>
      </w:pPr>
      <w:r w:rsidRPr="00761067">
        <w:t>Podehrávání honérů</w:t>
      </w:r>
    </w:p>
    <w:p w:rsidR="004775D0" w:rsidRDefault="004775D0" w:rsidP="004775D0">
      <w:pPr>
        <w:pStyle w:val="HabraPodnadpis"/>
      </w:pPr>
      <w:r w:rsidRPr="000B622C">
        <w:t>Příklad 9</w:t>
      </w:r>
    </w:p>
    <w:p w:rsidR="004775D0" w:rsidRPr="00761067" w:rsidRDefault="004775D0" w:rsidP="004775D0">
      <w:pPr>
        <w:pStyle w:val="HabraDrazba"/>
      </w:pPr>
      <w:r>
        <w:rPr>
          <w:b/>
        </w:rPr>
        <w:tab/>
      </w:r>
      <w:proofErr w:type="gramStart"/>
      <w:r w:rsidRPr="00761067">
        <w:t>K,Q,7,4</w:t>
      </w:r>
      <w:proofErr w:type="gramEnd"/>
    </w:p>
    <w:p w:rsidR="004775D0" w:rsidRPr="00761067" w:rsidRDefault="004775D0" w:rsidP="004775D0">
      <w:pPr>
        <w:pStyle w:val="HabraDrazba"/>
      </w:pPr>
      <w:proofErr w:type="gramStart"/>
      <w:r w:rsidRPr="00761067">
        <w:t>A,10,5</w:t>
      </w:r>
      <w:proofErr w:type="gramEnd"/>
      <w:r w:rsidRPr="00761067">
        <w:tab/>
      </w:r>
      <w:r w:rsidRPr="00761067">
        <w:tab/>
        <w:t>J,9,3</w:t>
      </w:r>
    </w:p>
    <w:p w:rsidR="004775D0" w:rsidRDefault="004775D0" w:rsidP="004775D0">
      <w:pPr>
        <w:pStyle w:val="HabraDrazba"/>
      </w:pPr>
      <w:r w:rsidRPr="00761067">
        <w:tab/>
        <w:t>8,6,2</w:t>
      </w:r>
    </w:p>
    <w:p w:rsidR="004775D0" w:rsidRDefault="004775D0" w:rsidP="004775D0">
      <w:pPr>
        <w:pStyle w:val="HabraText"/>
      </w:pPr>
      <w:r>
        <w:t xml:space="preserve">Správné je dvakrát nést z ruky na </w:t>
      </w:r>
      <w:proofErr w:type="spellStart"/>
      <w:r>
        <w:t>expas</w:t>
      </w:r>
      <w:proofErr w:type="spellEnd"/>
      <w:r>
        <w:t>, máme tak šanci i na tři zdvihy.</w:t>
      </w:r>
    </w:p>
    <w:p w:rsidR="004775D0" w:rsidRPr="00761067" w:rsidRDefault="004775D0" w:rsidP="004775D0"/>
    <w:p w:rsidR="004775D0" w:rsidRDefault="004775D0" w:rsidP="004775D0">
      <w:pPr>
        <w:pStyle w:val="HabraPodnadpis"/>
      </w:pPr>
      <w:r w:rsidRPr="00BB2434">
        <w:t>Příklad 1</w:t>
      </w:r>
      <w:r>
        <w:t>0</w:t>
      </w:r>
    </w:p>
    <w:p w:rsidR="004775D0" w:rsidRPr="00761067" w:rsidRDefault="004775D0" w:rsidP="004775D0">
      <w:pPr>
        <w:pStyle w:val="HabraDrazba"/>
      </w:pPr>
      <w:r>
        <w:rPr>
          <w:b/>
        </w:rPr>
        <w:tab/>
      </w:r>
      <w:proofErr w:type="gramStart"/>
      <w:r w:rsidRPr="00761067">
        <w:t>Q,5</w:t>
      </w:r>
      <w:proofErr w:type="gramEnd"/>
    </w:p>
    <w:p w:rsidR="004775D0" w:rsidRPr="00761067" w:rsidRDefault="004775D0" w:rsidP="004775D0">
      <w:pPr>
        <w:pStyle w:val="HabraDrazba"/>
      </w:pPr>
      <w:proofErr w:type="gramStart"/>
      <w:r w:rsidRPr="00761067">
        <w:t>K,10,9,7</w:t>
      </w:r>
      <w:proofErr w:type="gramEnd"/>
      <w:r w:rsidRPr="00761067">
        <w:tab/>
      </w:r>
      <w:r w:rsidRPr="00761067">
        <w:tab/>
        <w:t>J,8,2</w:t>
      </w:r>
    </w:p>
    <w:p w:rsidR="004775D0" w:rsidRDefault="004775D0" w:rsidP="004775D0">
      <w:pPr>
        <w:pStyle w:val="HabraDrazba"/>
      </w:pPr>
      <w:r w:rsidRPr="00761067">
        <w:tab/>
      </w:r>
      <w:proofErr w:type="gramStart"/>
      <w:r w:rsidRPr="00761067">
        <w:t>A,6,4,3</w:t>
      </w:r>
      <w:proofErr w:type="gramEnd"/>
    </w:p>
    <w:p w:rsidR="004775D0" w:rsidRDefault="004775D0" w:rsidP="004775D0">
      <w:pPr>
        <w:pStyle w:val="HabraText"/>
      </w:pPr>
      <w:r>
        <w:t xml:space="preserve">Pouze malá k dámě nám dovolí uhrát dva zdvihy při sedícím </w:t>
      </w:r>
      <w:proofErr w:type="spellStart"/>
      <w:r>
        <w:t>expasu</w:t>
      </w:r>
      <w:proofErr w:type="spellEnd"/>
      <w:r>
        <w:t>.</w:t>
      </w:r>
    </w:p>
    <w:p w:rsidR="004775D0" w:rsidRPr="00761067" w:rsidRDefault="004775D0" w:rsidP="004775D0"/>
    <w:p w:rsidR="004775D0" w:rsidRDefault="004775D0" w:rsidP="004775D0">
      <w:pPr>
        <w:pStyle w:val="HabraPodnadpis"/>
      </w:pPr>
      <w:r w:rsidRPr="00BB2434">
        <w:t>Příklad 1</w:t>
      </w:r>
      <w:r>
        <w:t>1</w:t>
      </w:r>
    </w:p>
    <w:p w:rsidR="004775D0" w:rsidRPr="00761067" w:rsidRDefault="004775D0" w:rsidP="004775D0">
      <w:pPr>
        <w:pStyle w:val="HabraDrazba"/>
      </w:pPr>
      <w:r>
        <w:rPr>
          <w:b/>
        </w:rPr>
        <w:tab/>
      </w:r>
      <w:proofErr w:type="gramStart"/>
      <w:r w:rsidRPr="00761067">
        <w:t>J,4</w:t>
      </w:r>
      <w:proofErr w:type="gramEnd"/>
    </w:p>
    <w:p w:rsidR="004775D0" w:rsidRPr="00761067" w:rsidRDefault="004775D0" w:rsidP="004775D0">
      <w:pPr>
        <w:pStyle w:val="HabraDrazba"/>
      </w:pPr>
      <w:proofErr w:type="gramStart"/>
      <w:r w:rsidRPr="00761067">
        <w:t>Q,9,8,3</w:t>
      </w:r>
      <w:proofErr w:type="gramEnd"/>
      <w:r w:rsidRPr="00761067">
        <w:tab/>
      </w:r>
      <w:r w:rsidRPr="00761067">
        <w:tab/>
        <w:t>10,7</w:t>
      </w:r>
    </w:p>
    <w:p w:rsidR="004775D0" w:rsidRPr="00761067" w:rsidRDefault="004775D0" w:rsidP="004775D0">
      <w:pPr>
        <w:pStyle w:val="HabraDrazba"/>
      </w:pPr>
      <w:r w:rsidRPr="00761067">
        <w:tab/>
      </w:r>
      <w:proofErr w:type="gramStart"/>
      <w:r w:rsidRPr="00761067">
        <w:t>A,K,6,5,2</w:t>
      </w:r>
      <w:proofErr w:type="gramEnd"/>
    </w:p>
    <w:p w:rsidR="004775D0" w:rsidRDefault="004775D0" w:rsidP="004775D0">
      <w:pPr>
        <w:pStyle w:val="HabraText"/>
      </w:pPr>
      <w:r>
        <w:t>Kluk na stole vytváří dodatkovou šanci na třetí zdvih a je nutno hrát malou ze stolu ke klukovi.</w:t>
      </w:r>
    </w:p>
    <w:p w:rsidR="004775D0" w:rsidRDefault="004775D0" w:rsidP="004775D0">
      <w:pPr>
        <w:rPr>
          <w:color w:val="000000"/>
        </w:rPr>
      </w:pPr>
    </w:p>
    <w:p w:rsidR="004775D0" w:rsidRDefault="004775D0" w:rsidP="004775D0">
      <w:pPr>
        <w:pStyle w:val="HabraLiteratura"/>
      </w:pPr>
      <w:r>
        <w:rPr>
          <w:u w:val="single"/>
        </w:rPr>
        <w:t>Literatura:</w:t>
      </w:r>
      <w:r>
        <w:tab/>
        <w:t xml:space="preserve">J. </w:t>
      </w:r>
      <w:proofErr w:type="spellStart"/>
      <w:r>
        <w:t>Minaříček</w:t>
      </w:r>
      <w:proofErr w:type="spellEnd"/>
      <w:r>
        <w:tab/>
        <w:t>Sehrávka</w:t>
      </w:r>
    </w:p>
    <w:p w:rsidR="004775D0" w:rsidRDefault="004775D0" w:rsidP="004775D0">
      <w:pPr>
        <w:pStyle w:val="HabraLiteratura"/>
      </w:pPr>
      <w:r>
        <w:tab/>
      </w:r>
      <w:r>
        <w:tab/>
        <w:t xml:space="preserve">A. </w:t>
      </w:r>
      <w:proofErr w:type="spellStart"/>
      <w:r>
        <w:t>Sheinwold</w:t>
      </w:r>
      <w:proofErr w:type="spellEnd"/>
      <w:r>
        <w:tab/>
        <w:t>Sehrávka</w:t>
      </w:r>
    </w:p>
    <w:p w:rsidR="004775D0" w:rsidRDefault="004775D0" w:rsidP="004775D0">
      <w:pPr>
        <w:pStyle w:val="HabraLiteratura"/>
      </w:pPr>
      <w:r>
        <w:tab/>
      </w:r>
      <w:r>
        <w:tab/>
        <w:t xml:space="preserve">P. </w:t>
      </w:r>
      <w:proofErr w:type="spellStart"/>
      <w:r>
        <w:t>Mokráň</w:t>
      </w:r>
      <w:proofErr w:type="spellEnd"/>
      <w:r>
        <w:tab/>
        <w:t xml:space="preserve">Bridž snadno a </w:t>
      </w:r>
      <w:proofErr w:type="spellStart"/>
      <w:r>
        <w:t>rýchlo</w:t>
      </w:r>
      <w:proofErr w:type="spellEnd"/>
    </w:p>
    <w:p w:rsidR="004775D0" w:rsidRDefault="004775D0" w:rsidP="004775D0">
      <w:pPr>
        <w:pStyle w:val="HabraLiteratura"/>
      </w:pPr>
      <w:r>
        <w:tab/>
      </w:r>
      <w:r>
        <w:tab/>
        <w:t xml:space="preserve">P. </w:t>
      </w:r>
      <w:proofErr w:type="spellStart"/>
      <w:r>
        <w:t>Hebák</w:t>
      </w:r>
      <w:proofErr w:type="spellEnd"/>
      <w:r>
        <w:tab/>
        <w:t>Bridž pro každého</w:t>
      </w:r>
    </w:p>
    <w:p w:rsidR="004775D0" w:rsidRPr="00D3122D" w:rsidRDefault="004775D0" w:rsidP="004775D0">
      <w:pPr>
        <w:pStyle w:val="HabraNadpisLekce"/>
        <w:spacing w:before="120"/>
      </w:pPr>
      <w:bookmarkStart w:id="194" w:name="_Toc173737480"/>
      <w:bookmarkStart w:id="195" w:name="_Toc173740799"/>
      <w:bookmarkStart w:id="196" w:name="_Toc173741305"/>
      <w:bookmarkStart w:id="197" w:name="_Toc182458885"/>
      <w:bookmarkStart w:id="198" w:name="_Toc272699143"/>
      <w:r w:rsidRPr="00D3122D">
        <w:lastRenderedPageBreak/>
        <w:t>Další podehrávání honérů</w:t>
      </w:r>
      <w:bookmarkEnd w:id="194"/>
      <w:bookmarkEnd w:id="195"/>
      <w:bookmarkEnd w:id="196"/>
      <w:bookmarkEnd w:id="197"/>
      <w:bookmarkEnd w:id="198"/>
    </w:p>
    <w:p w:rsidR="004775D0" w:rsidRDefault="004775D0" w:rsidP="004775D0">
      <w:pPr>
        <w:pStyle w:val="HabraPodnadpis"/>
      </w:pPr>
      <w:r w:rsidRPr="00761067">
        <w:t>Příklad 1</w:t>
      </w:r>
    </w:p>
    <w:p w:rsidR="004775D0" w:rsidRPr="00761067" w:rsidRDefault="004775D0" w:rsidP="004775D0">
      <w:pPr>
        <w:pStyle w:val="HabraDrazba"/>
      </w:pPr>
      <w:r>
        <w:rPr>
          <w:b/>
        </w:rPr>
        <w:tab/>
      </w:r>
      <w:proofErr w:type="gramStart"/>
      <w:r w:rsidRPr="00761067">
        <w:t>Q,J,7,5</w:t>
      </w:r>
      <w:proofErr w:type="gramEnd"/>
    </w:p>
    <w:p w:rsidR="004775D0" w:rsidRPr="00761067" w:rsidRDefault="004775D0" w:rsidP="004775D0">
      <w:pPr>
        <w:pStyle w:val="HabraDrazba"/>
      </w:pPr>
      <w:proofErr w:type="gramStart"/>
      <w:r w:rsidRPr="00761067">
        <w:t>A,9</w:t>
      </w:r>
      <w:r w:rsidRPr="00761067">
        <w:tab/>
      </w:r>
      <w:r w:rsidRPr="00761067">
        <w:tab/>
        <w:t>10,8,3,2</w:t>
      </w:r>
      <w:proofErr w:type="gramEnd"/>
    </w:p>
    <w:p w:rsidR="004775D0" w:rsidRDefault="004775D0" w:rsidP="004775D0">
      <w:pPr>
        <w:pStyle w:val="HabraDrazba"/>
      </w:pPr>
      <w:r w:rsidRPr="00761067">
        <w:tab/>
      </w:r>
      <w:proofErr w:type="gramStart"/>
      <w:r w:rsidRPr="00761067">
        <w:t>K,6,4</w:t>
      </w:r>
      <w:proofErr w:type="gramEnd"/>
    </w:p>
    <w:p w:rsidR="004775D0" w:rsidRDefault="004775D0" w:rsidP="004775D0">
      <w:pPr>
        <w:pStyle w:val="HabraText"/>
      </w:pPr>
      <w:r>
        <w:t xml:space="preserve">Nejlepší je hrát dvakrát </w:t>
      </w:r>
      <w:proofErr w:type="spellStart"/>
      <w:r>
        <w:t>impas</w:t>
      </w:r>
      <w:proofErr w:type="spellEnd"/>
      <w:r>
        <w:t xml:space="preserve"> ke Q a J.</w:t>
      </w:r>
    </w:p>
    <w:p w:rsidR="004775D0" w:rsidRPr="00761067" w:rsidRDefault="004775D0" w:rsidP="004775D0">
      <w:pPr>
        <w:pStyle w:val="Zkladntext"/>
      </w:pPr>
    </w:p>
    <w:p w:rsidR="004775D0" w:rsidRDefault="004775D0" w:rsidP="004775D0">
      <w:pPr>
        <w:pStyle w:val="HabraPodnadpis"/>
      </w:pPr>
      <w:r w:rsidRPr="00761067">
        <w:t xml:space="preserve">Příklad </w:t>
      </w:r>
      <w:r>
        <w:t>2</w:t>
      </w:r>
    </w:p>
    <w:p w:rsidR="004775D0" w:rsidRDefault="004775D0" w:rsidP="004775D0">
      <w:pPr>
        <w:pStyle w:val="HabraDrazba"/>
      </w:pPr>
      <w:proofErr w:type="gramStart"/>
      <w:r>
        <w:t>K,6</w:t>
      </w:r>
      <w:proofErr w:type="gramEnd"/>
    </w:p>
    <w:p w:rsidR="004775D0" w:rsidRDefault="004775D0" w:rsidP="004775D0">
      <w:pPr>
        <w:pStyle w:val="HabraDrazba"/>
      </w:pPr>
      <w:proofErr w:type="gramStart"/>
      <w:r>
        <w:t>A,10,8</w:t>
      </w:r>
      <w:proofErr w:type="gramEnd"/>
      <w:r>
        <w:tab/>
      </w:r>
      <w:r>
        <w:tab/>
        <w:t>J,9,4,3</w:t>
      </w:r>
    </w:p>
    <w:p w:rsidR="004775D0" w:rsidRDefault="004775D0" w:rsidP="004775D0">
      <w:pPr>
        <w:pStyle w:val="HabraDrazba"/>
      </w:pPr>
      <w:r>
        <w:tab/>
      </w:r>
      <w:proofErr w:type="gramStart"/>
      <w:r>
        <w:t>Q,7,5,2</w:t>
      </w:r>
      <w:proofErr w:type="gramEnd"/>
    </w:p>
    <w:p w:rsidR="004775D0" w:rsidRDefault="004775D0" w:rsidP="004775D0">
      <w:pPr>
        <w:pStyle w:val="HabraText"/>
      </w:pPr>
      <w:proofErr w:type="spellStart"/>
      <w:r>
        <w:t>Expasujeme</w:t>
      </w:r>
      <w:proofErr w:type="spellEnd"/>
      <w:r>
        <w:t xml:space="preserve"> krále, a pokud jsme úspěšní, můžeme dvakrát propustit a doufat, že eso spadne jako třetí.</w:t>
      </w:r>
    </w:p>
    <w:p w:rsidR="004775D0" w:rsidRDefault="004775D0" w:rsidP="004775D0">
      <w:pPr>
        <w:pStyle w:val="Zkladntext"/>
        <w:rPr>
          <w:b/>
        </w:rPr>
      </w:pPr>
    </w:p>
    <w:p w:rsidR="004775D0" w:rsidRDefault="004775D0" w:rsidP="004775D0">
      <w:pPr>
        <w:pStyle w:val="HabraPodnadpis"/>
      </w:pPr>
      <w:r w:rsidRPr="00761067">
        <w:t xml:space="preserve">Příklad </w:t>
      </w:r>
      <w:r>
        <w:t>3</w:t>
      </w:r>
    </w:p>
    <w:p w:rsidR="004775D0" w:rsidRPr="00FD03BA" w:rsidRDefault="004775D0" w:rsidP="004775D0">
      <w:pPr>
        <w:pStyle w:val="HabraDrazba"/>
      </w:pPr>
      <w:proofErr w:type="gramStart"/>
      <w:r w:rsidRPr="00FD03BA">
        <w:t>K,Q,9,6,3</w:t>
      </w:r>
      <w:proofErr w:type="gramEnd"/>
    </w:p>
    <w:p w:rsidR="004775D0" w:rsidRPr="00FD03BA" w:rsidRDefault="004775D0" w:rsidP="004775D0">
      <w:pPr>
        <w:pStyle w:val="HabraDrazba"/>
      </w:pPr>
    </w:p>
    <w:p w:rsidR="004775D0" w:rsidRDefault="004775D0" w:rsidP="004775D0">
      <w:pPr>
        <w:pStyle w:val="HabraDrazba"/>
      </w:pPr>
      <w:proofErr w:type="gramStart"/>
      <w:r w:rsidRPr="00FD03BA">
        <w:t>A,10,2</w:t>
      </w:r>
      <w:proofErr w:type="gramEnd"/>
    </w:p>
    <w:p w:rsidR="004775D0" w:rsidRDefault="004775D0" w:rsidP="004775D0">
      <w:pPr>
        <w:pStyle w:val="HabraText"/>
      </w:pPr>
      <w:r>
        <w:t>Pokud nemám vstup k dlouhé barvě, musím nejdříve převzít 10 králem, obehrát eso a tím se pojistit proti čtvrtému klukovi Západu.</w:t>
      </w:r>
    </w:p>
    <w:p w:rsidR="004775D0" w:rsidRPr="00FD03BA" w:rsidRDefault="004775D0" w:rsidP="004775D0">
      <w:pPr>
        <w:pStyle w:val="Zkladntext"/>
      </w:pPr>
    </w:p>
    <w:p w:rsidR="004775D0" w:rsidRDefault="004775D0" w:rsidP="004775D0">
      <w:pPr>
        <w:pStyle w:val="HabraPodnadpis"/>
      </w:pPr>
      <w:r w:rsidRPr="00761067">
        <w:t xml:space="preserve">Příklad </w:t>
      </w:r>
      <w:r>
        <w:t>4</w:t>
      </w:r>
    </w:p>
    <w:p w:rsidR="004775D0" w:rsidRPr="00FD03BA" w:rsidRDefault="004775D0" w:rsidP="004775D0">
      <w:pPr>
        <w:pStyle w:val="HabraDrazba"/>
      </w:pPr>
      <w:proofErr w:type="gramStart"/>
      <w:r w:rsidRPr="00FD03BA">
        <w:t>J,10,3</w:t>
      </w:r>
      <w:proofErr w:type="gramEnd"/>
    </w:p>
    <w:p w:rsidR="004775D0" w:rsidRPr="00FD03BA" w:rsidRDefault="004775D0" w:rsidP="004775D0">
      <w:pPr>
        <w:pStyle w:val="HabraDrazba"/>
      </w:pPr>
    </w:p>
    <w:p w:rsidR="004775D0" w:rsidRDefault="004775D0" w:rsidP="004775D0">
      <w:pPr>
        <w:pStyle w:val="HabraDrazba"/>
      </w:pPr>
      <w:proofErr w:type="gramStart"/>
      <w:r w:rsidRPr="00FD03BA">
        <w:t>A,K,9,8,4</w:t>
      </w:r>
      <w:proofErr w:type="gramEnd"/>
    </w:p>
    <w:p w:rsidR="004775D0" w:rsidRDefault="004775D0" w:rsidP="004775D0">
      <w:pPr>
        <w:pStyle w:val="HabraText"/>
      </w:pPr>
      <w:r>
        <w:t xml:space="preserve">Obehrajeme eso a přizná-li Západ barvu, odblokujeme kluka, přejdeme na stůl a </w:t>
      </w:r>
      <w:proofErr w:type="spellStart"/>
      <w:r>
        <w:t>impasujeme</w:t>
      </w:r>
      <w:proofErr w:type="spellEnd"/>
      <w:r>
        <w:t xml:space="preserve"> nejdříve </w:t>
      </w:r>
      <w:smartTag w:uri="urn:schemas-microsoft-com:office:smarttags" w:element="metricconverter">
        <w:smartTagPr>
          <w:attr w:name="ProductID" w:val="10, a"/>
        </w:smartTagPr>
        <w:r>
          <w:t>10, a</w:t>
        </w:r>
      </w:smartTag>
      <w:r>
        <w:t xml:space="preserve"> pak 3.</w:t>
      </w:r>
    </w:p>
    <w:p w:rsidR="004775D0" w:rsidRPr="00FD03BA" w:rsidRDefault="004775D0" w:rsidP="004775D0">
      <w:pPr>
        <w:pStyle w:val="Zkladntext"/>
      </w:pPr>
    </w:p>
    <w:p w:rsidR="004775D0" w:rsidRDefault="004775D0" w:rsidP="004775D0">
      <w:pPr>
        <w:pStyle w:val="HabraPodnadpis"/>
      </w:pPr>
      <w:r w:rsidRPr="00761067">
        <w:t xml:space="preserve">Příklad </w:t>
      </w:r>
      <w:r>
        <w:t>5</w:t>
      </w:r>
    </w:p>
    <w:p w:rsidR="004775D0" w:rsidRPr="00FD03BA" w:rsidRDefault="004775D0" w:rsidP="004775D0">
      <w:pPr>
        <w:pStyle w:val="HabraDrazba"/>
      </w:pPr>
      <w:proofErr w:type="gramStart"/>
      <w:r w:rsidRPr="00FD03BA">
        <w:t>K,6,2</w:t>
      </w:r>
      <w:proofErr w:type="gramEnd"/>
    </w:p>
    <w:p w:rsidR="004775D0" w:rsidRPr="00FD03BA" w:rsidRDefault="004775D0" w:rsidP="004775D0">
      <w:pPr>
        <w:pStyle w:val="HabraDrazba"/>
      </w:pPr>
    </w:p>
    <w:p w:rsidR="004775D0" w:rsidRDefault="004775D0" w:rsidP="004775D0">
      <w:pPr>
        <w:pStyle w:val="HabraDrazba"/>
      </w:pPr>
      <w:proofErr w:type="gramStart"/>
      <w:r w:rsidRPr="00FD03BA">
        <w:t>A,Q,9,8,7,3</w:t>
      </w:r>
      <w:proofErr w:type="gramEnd"/>
    </w:p>
    <w:p w:rsidR="004775D0" w:rsidRDefault="004775D0" w:rsidP="004775D0">
      <w:pPr>
        <w:pStyle w:val="HabraText"/>
      </w:pPr>
      <w:r>
        <w:t>Máme-li trumfovou barvu takovou a přebíjíme z ruky v počáteční fázi sehrávky, měli bychom přebít sedmičkou, protože šestka na stole by se v případě dělení trumfů 2-2 mohla stát vstupem, pokud si uchováme v ruce trojku.</w:t>
      </w:r>
    </w:p>
    <w:p w:rsidR="004775D0" w:rsidRPr="00FD03BA" w:rsidRDefault="004775D0" w:rsidP="004775D0">
      <w:pPr>
        <w:pStyle w:val="Zkladntext"/>
      </w:pPr>
    </w:p>
    <w:p w:rsidR="004775D0" w:rsidRDefault="004775D0" w:rsidP="004775D0">
      <w:pPr>
        <w:pStyle w:val="HabraPodnadpis"/>
      </w:pPr>
      <w:r w:rsidRPr="00761067">
        <w:t xml:space="preserve">Příklad </w:t>
      </w:r>
      <w:r>
        <w:t>6</w:t>
      </w:r>
    </w:p>
    <w:p w:rsidR="004775D0" w:rsidRDefault="004775D0" w:rsidP="004775D0">
      <w:pPr>
        <w:pStyle w:val="HabraDrazba"/>
      </w:pPr>
      <w:proofErr w:type="gramStart"/>
      <w:r>
        <w:t>K,5,3,2</w:t>
      </w:r>
      <w:proofErr w:type="gramEnd"/>
    </w:p>
    <w:p w:rsidR="004775D0" w:rsidRDefault="004775D0" w:rsidP="004775D0">
      <w:pPr>
        <w:pStyle w:val="HabraDrazba"/>
      </w:pPr>
    </w:p>
    <w:p w:rsidR="004775D0" w:rsidRDefault="004775D0" w:rsidP="004775D0">
      <w:pPr>
        <w:pStyle w:val="HabraDrazba"/>
      </w:pPr>
      <w:proofErr w:type="gramStart"/>
      <w:r>
        <w:t>A,Q,J,4</w:t>
      </w:r>
      <w:proofErr w:type="gramEnd"/>
    </w:p>
    <w:p w:rsidR="004775D0" w:rsidRDefault="004775D0" w:rsidP="004775D0">
      <w:pPr>
        <w:pStyle w:val="HabraDrazba"/>
      </w:pPr>
    </w:p>
    <w:p w:rsidR="004775D0" w:rsidRDefault="004775D0" w:rsidP="004775D0">
      <w:pPr>
        <w:pStyle w:val="HabraText"/>
      </w:pPr>
      <w:r>
        <w:t>V tomto příkladě můžeme při dělení 3-2 získat další vstup na stůl tak, že obehrajeme eso a dámu a kluka převezmeme králem, druhým vstupem je pak pětka. Kdybychom ale potřebovali čtyři přechody do ruky, hráli bychom podle schématu – trojka do kluka, pětka do dámy, král do esa a dvojka do čtyřky.</w:t>
      </w:r>
    </w:p>
    <w:p w:rsidR="004775D0" w:rsidRDefault="004775D0" w:rsidP="004775D0">
      <w:pPr>
        <w:pStyle w:val="Zkladntext"/>
        <w:rPr>
          <w:b/>
        </w:rPr>
      </w:pPr>
    </w:p>
    <w:p w:rsidR="004775D0" w:rsidRDefault="004775D0" w:rsidP="004775D0">
      <w:pPr>
        <w:pStyle w:val="HabraPodnadpis"/>
      </w:pPr>
      <w:r w:rsidRPr="00761067">
        <w:t xml:space="preserve">Příklad </w:t>
      </w:r>
      <w:r>
        <w:t>7</w:t>
      </w:r>
    </w:p>
    <w:p w:rsidR="004775D0" w:rsidRPr="00FD03BA" w:rsidRDefault="004775D0" w:rsidP="004775D0">
      <w:pPr>
        <w:pStyle w:val="HabraDrazba"/>
      </w:pPr>
      <w:proofErr w:type="gramStart"/>
      <w:r w:rsidRPr="00FD03BA">
        <w:t>Q,J,3</w:t>
      </w:r>
      <w:proofErr w:type="gramEnd"/>
    </w:p>
    <w:p w:rsidR="004775D0" w:rsidRPr="00FD03BA" w:rsidRDefault="004775D0" w:rsidP="004775D0">
      <w:pPr>
        <w:pStyle w:val="HabraDrazba"/>
      </w:pPr>
    </w:p>
    <w:p w:rsidR="004775D0" w:rsidRPr="00FD03BA" w:rsidRDefault="004775D0" w:rsidP="004775D0">
      <w:pPr>
        <w:pStyle w:val="HabraDrazba"/>
      </w:pPr>
      <w:proofErr w:type="gramStart"/>
      <w:r w:rsidRPr="00FD03BA">
        <w:lastRenderedPageBreak/>
        <w:t>A,7,5</w:t>
      </w:r>
      <w:proofErr w:type="gramEnd"/>
    </w:p>
    <w:p w:rsidR="004775D0" w:rsidRDefault="004775D0" w:rsidP="004775D0">
      <w:pPr>
        <w:pStyle w:val="HabraText"/>
      </w:pPr>
      <w:r>
        <w:t xml:space="preserve">Příležitost k odblokování se někdy naskytne hned v prvním zdvihu. Potřebujeme-li v pozdější fázi sehrávky „stoprocentní“ vstup na stůl v barvě rozdělené jako v prvním příkladě, je třeba po výnosu malou kartou dát ze stolu </w:t>
      </w:r>
      <w:smartTag w:uri="urn:schemas-microsoft-com:office:smarttags" w:element="metricconverter">
        <w:smartTagPr>
          <w:attr w:name="ProductID" w:val="3 a"/>
        </w:smartTagPr>
        <w:r>
          <w:t>3 a</w:t>
        </w:r>
      </w:smartTag>
      <w:r>
        <w:t xml:space="preserve"> bez ohledu na to, jakou kartu položí Východ, vzít esem.</w:t>
      </w:r>
    </w:p>
    <w:p w:rsidR="004775D0" w:rsidRDefault="004775D0" w:rsidP="004775D0">
      <w:pPr>
        <w:pStyle w:val="Zkladntext"/>
        <w:rPr>
          <w:b/>
        </w:rPr>
      </w:pPr>
    </w:p>
    <w:p w:rsidR="004775D0" w:rsidRDefault="004775D0" w:rsidP="004775D0">
      <w:pPr>
        <w:pStyle w:val="HabraPodnadpis"/>
      </w:pPr>
      <w:r w:rsidRPr="00761067">
        <w:t xml:space="preserve">Příklad </w:t>
      </w:r>
      <w:r>
        <w:t>8</w:t>
      </w:r>
    </w:p>
    <w:p w:rsidR="004775D0" w:rsidRPr="00FD03BA" w:rsidRDefault="004775D0" w:rsidP="004775D0">
      <w:pPr>
        <w:pStyle w:val="HabraDrazba"/>
      </w:pPr>
      <w:proofErr w:type="gramStart"/>
      <w:r w:rsidRPr="00FD03BA">
        <w:t>J,10,3</w:t>
      </w:r>
      <w:proofErr w:type="gramEnd"/>
    </w:p>
    <w:p w:rsidR="004775D0" w:rsidRPr="00FD03BA" w:rsidRDefault="004775D0" w:rsidP="004775D0">
      <w:pPr>
        <w:pStyle w:val="HabraDrazba"/>
      </w:pPr>
    </w:p>
    <w:p w:rsidR="004775D0" w:rsidRDefault="004775D0" w:rsidP="004775D0">
      <w:pPr>
        <w:pStyle w:val="HabraDrazba"/>
      </w:pPr>
      <w:proofErr w:type="gramStart"/>
      <w:r w:rsidRPr="00FD03BA">
        <w:t>K,7,5</w:t>
      </w:r>
      <w:proofErr w:type="gramEnd"/>
    </w:p>
    <w:p w:rsidR="004775D0" w:rsidRPr="00FD03BA" w:rsidRDefault="004775D0" w:rsidP="004775D0">
      <w:pPr>
        <w:pStyle w:val="HabraText"/>
      </w:pPr>
      <w:r>
        <w:t>Po výnosu malou kartou dáme ze stolu kluka a zahraje-li nyní Východ eso, zajistíme si jistý vstup na stůl odblokováním krále v prvním zdvihu.</w:t>
      </w:r>
    </w:p>
    <w:p w:rsidR="004775D0" w:rsidRDefault="004775D0" w:rsidP="004775D0">
      <w:pPr>
        <w:pStyle w:val="Zkladntext"/>
        <w:rPr>
          <w:b/>
        </w:rPr>
      </w:pPr>
    </w:p>
    <w:p w:rsidR="004775D0" w:rsidRPr="00761067" w:rsidRDefault="004775D0" w:rsidP="004775D0">
      <w:pPr>
        <w:pStyle w:val="HabraPodnadpis"/>
      </w:pPr>
      <w:r w:rsidRPr="00761067">
        <w:t xml:space="preserve">Příklad </w:t>
      </w:r>
      <w:r>
        <w:t>9</w:t>
      </w:r>
    </w:p>
    <w:p w:rsidR="004775D0" w:rsidRDefault="004775D0" w:rsidP="004775D0">
      <w:pPr>
        <w:pStyle w:val="HabraDrazba"/>
      </w:pPr>
      <w:proofErr w:type="gramStart"/>
      <w:r>
        <w:t>A,10,6</w:t>
      </w:r>
      <w:proofErr w:type="gramEnd"/>
    </w:p>
    <w:p w:rsidR="004775D0" w:rsidRDefault="004775D0" w:rsidP="004775D0">
      <w:pPr>
        <w:pStyle w:val="HabraDrazba"/>
      </w:pPr>
    </w:p>
    <w:p w:rsidR="004775D0" w:rsidRDefault="004775D0" w:rsidP="004775D0">
      <w:pPr>
        <w:pStyle w:val="HabraDrazba"/>
      </w:pPr>
      <w:proofErr w:type="gramStart"/>
      <w:r>
        <w:t>J,5</w:t>
      </w:r>
      <w:proofErr w:type="gramEnd"/>
    </w:p>
    <w:p w:rsidR="004775D0" w:rsidRDefault="004775D0" w:rsidP="004775D0">
      <w:pPr>
        <w:pStyle w:val="HabraText"/>
      </w:pPr>
      <w:r>
        <w:t xml:space="preserve">Po výnosu malou kartou bere Východ králem. Odblokování klukem nyní vytvoří </w:t>
      </w:r>
      <w:proofErr w:type="spellStart"/>
      <w:r>
        <w:t>impasovou</w:t>
      </w:r>
      <w:proofErr w:type="spellEnd"/>
      <w:r>
        <w:t xml:space="preserve"> pozici proti Západu.</w:t>
      </w:r>
    </w:p>
    <w:p w:rsidR="004775D0" w:rsidRDefault="004775D0" w:rsidP="004775D0"/>
    <w:p w:rsidR="004775D0" w:rsidRDefault="004775D0" w:rsidP="004775D0">
      <w:pPr>
        <w:pStyle w:val="HabraLiteratura"/>
      </w:pPr>
      <w:r>
        <w:rPr>
          <w:u w:val="single"/>
        </w:rPr>
        <w:t>Literatura:</w:t>
      </w:r>
      <w:r>
        <w:tab/>
        <w:t xml:space="preserve">J. </w:t>
      </w:r>
      <w:proofErr w:type="spellStart"/>
      <w:r>
        <w:t>Minaříček</w:t>
      </w:r>
      <w:proofErr w:type="spellEnd"/>
      <w:r>
        <w:tab/>
        <w:t>Sehrávka</w:t>
      </w:r>
    </w:p>
    <w:p w:rsidR="004775D0" w:rsidRDefault="004775D0" w:rsidP="004775D0">
      <w:pPr>
        <w:pStyle w:val="HabraLiteratura"/>
      </w:pPr>
      <w:r>
        <w:tab/>
      </w:r>
      <w:r>
        <w:tab/>
        <w:t xml:space="preserve">A. </w:t>
      </w:r>
      <w:proofErr w:type="spellStart"/>
      <w:r>
        <w:t>Sheinwold</w:t>
      </w:r>
      <w:proofErr w:type="spellEnd"/>
      <w:r>
        <w:tab/>
        <w:t>Sehrávka</w:t>
      </w:r>
    </w:p>
    <w:p w:rsidR="004775D0" w:rsidRDefault="004775D0" w:rsidP="004775D0">
      <w:pPr>
        <w:pStyle w:val="HabraLiteratura"/>
      </w:pPr>
      <w:r>
        <w:tab/>
      </w:r>
      <w:r>
        <w:tab/>
        <w:t xml:space="preserve">P. </w:t>
      </w:r>
      <w:proofErr w:type="spellStart"/>
      <w:r>
        <w:t>Mokráň</w:t>
      </w:r>
      <w:proofErr w:type="spellEnd"/>
      <w:r>
        <w:tab/>
        <w:t xml:space="preserve">Bridž snadno a </w:t>
      </w:r>
      <w:proofErr w:type="spellStart"/>
      <w:r>
        <w:t>rýchlo</w:t>
      </w:r>
      <w:proofErr w:type="spellEnd"/>
    </w:p>
    <w:p w:rsidR="004775D0" w:rsidRDefault="004775D0" w:rsidP="004775D0">
      <w:pPr>
        <w:pStyle w:val="HabraLiteratura"/>
      </w:pPr>
      <w:r>
        <w:tab/>
      </w:r>
      <w:r>
        <w:tab/>
        <w:t xml:space="preserve">P. </w:t>
      </w:r>
      <w:proofErr w:type="spellStart"/>
      <w:r>
        <w:t>Hebák</w:t>
      </w:r>
      <w:proofErr w:type="spellEnd"/>
      <w:r>
        <w:tab/>
        <w:t>Bridž pro každého</w:t>
      </w:r>
    </w:p>
    <w:p w:rsidR="004775D0" w:rsidRPr="00911ADB" w:rsidRDefault="004775D0" w:rsidP="004775D0">
      <w:pPr>
        <w:pStyle w:val="HabraNadpisLekce"/>
        <w:ind w:left="357" w:hanging="357"/>
      </w:pPr>
      <w:bookmarkStart w:id="199" w:name="_Toc277526676"/>
      <w:r w:rsidRPr="00911ADB">
        <w:lastRenderedPageBreak/>
        <w:t>Převzetí, zablokování a zbavování vstupů</w:t>
      </w:r>
      <w:bookmarkEnd w:id="199"/>
    </w:p>
    <w:p w:rsidR="004775D0" w:rsidRPr="00E4656D" w:rsidRDefault="004775D0" w:rsidP="004775D0">
      <w:pPr>
        <w:pStyle w:val="HabraPodnadpis"/>
      </w:pPr>
      <w:r w:rsidRPr="00E4656D">
        <w:t>Převzetí</w:t>
      </w:r>
    </w:p>
    <w:p w:rsidR="004775D0" w:rsidRPr="00E4656D" w:rsidRDefault="004775D0" w:rsidP="004775D0">
      <w:pPr>
        <w:pStyle w:val="HabraPodnadpis"/>
      </w:pPr>
      <w:r w:rsidRPr="00E4656D">
        <w:t>Příklad 1</w:t>
      </w:r>
    </w:p>
    <w:p w:rsidR="004775D0" w:rsidRPr="00E4656D" w:rsidRDefault="004775D0" w:rsidP="004775D0">
      <w:pPr>
        <w:pStyle w:val="HabraDrazba"/>
      </w:pPr>
      <w:proofErr w:type="gramStart"/>
      <w:r w:rsidRPr="00E4656D">
        <w:t>A,J,10,5,2</w:t>
      </w:r>
      <w:proofErr w:type="gramEnd"/>
    </w:p>
    <w:p w:rsidR="004775D0" w:rsidRPr="00E4656D" w:rsidRDefault="004775D0" w:rsidP="004775D0">
      <w:pPr>
        <w:pStyle w:val="HabraDrazba"/>
      </w:pPr>
      <w:proofErr w:type="gramStart"/>
      <w:r w:rsidRPr="00E4656D">
        <w:t>K,Q</w:t>
      </w:r>
      <w:proofErr w:type="gramEnd"/>
    </w:p>
    <w:p w:rsidR="004775D0" w:rsidRPr="00E4656D" w:rsidRDefault="004775D0" w:rsidP="004775D0">
      <w:pPr>
        <w:pStyle w:val="HabraText"/>
      </w:pPr>
      <w:r w:rsidRPr="00E4656D">
        <w:t>Převzetí je přebití vlastní vysoké figury, abychom zůstali na správné straně. Tento příklad je opravdu jasný, obtáhnu krále a dámu převezmu esem.</w:t>
      </w:r>
    </w:p>
    <w:p w:rsidR="004775D0" w:rsidRPr="00E4656D" w:rsidRDefault="004775D0" w:rsidP="004775D0">
      <w:pPr>
        <w:pStyle w:val="HabraPodnadpis"/>
      </w:pPr>
      <w:r w:rsidRPr="00E4656D">
        <w:t>Příklad 2</w:t>
      </w:r>
    </w:p>
    <w:p w:rsidR="004775D0" w:rsidRPr="00E4656D" w:rsidRDefault="004775D0" w:rsidP="004775D0">
      <w:pPr>
        <w:pStyle w:val="HabraDrazba"/>
      </w:pPr>
      <w:proofErr w:type="gramStart"/>
      <w:r w:rsidRPr="00E4656D">
        <w:t>A,J,10,9,7,3</w:t>
      </w:r>
      <w:proofErr w:type="gramEnd"/>
    </w:p>
    <w:p w:rsidR="004775D0" w:rsidRPr="00E4656D" w:rsidRDefault="004775D0" w:rsidP="004775D0">
      <w:pPr>
        <w:pStyle w:val="HabraDrazba"/>
      </w:pPr>
      <w:r w:rsidRPr="00E4656D">
        <w:t>Q</w:t>
      </w:r>
    </w:p>
    <w:p w:rsidR="004775D0" w:rsidRPr="00AE67DB" w:rsidRDefault="004775D0" w:rsidP="004775D0">
      <w:pPr>
        <w:pStyle w:val="HabraText"/>
      </w:pPr>
      <w:r w:rsidRPr="00AE67DB">
        <w:t xml:space="preserve">Pokud má stůl ve druhém příkladě pouze jeden vstup, převezmeme dámu esem, a pak vyženeme chybějícího </w:t>
      </w:r>
      <w:proofErr w:type="spellStart"/>
      <w:r w:rsidRPr="00AE67DB">
        <w:t>honéra</w:t>
      </w:r>
      <w:proofErr w:type="spellEnd"/>
      <w:r w:rsidRPr="00AE67DB">
        <w:t xml:space="preserve"> a ušetříme vstup.</w:t>
      </w:r>
    </w:p>
    <w:p w:rsidR="004775D0" w:rsidRPr="00E4656D" w:rsidRDefault="004775D0" w:rsidP="004775D0">
      <w:pPr>
        <w:pStyle w:val="HabraPodnadpis"/>
      </w:pPr>
      <w:r w:rsidRPr="00E4656D">
        <w:t>Příklad 3</w:t>
      </w:r>
    </w:p>
    <w:p w:rsidR="004775D0" w:rsidRPr="00E4656D" w:rsidRDefault="004775D0" w:rsidP="004775D0">
      <w:pPr>
        <w:pStyle w:val="HabraDrazba"/>
      </w:pPr>
      <w:proofErr w:type="gramStart"/>
      <w:r w:rsidRPr="00E4656D">
        <w:t>K,10,9,8,3,2</w:t>
      </w:r>
      <w:proofErr w:type="gramEnd"/>
    </w:p>
    <w:p w:rsidR="004775D0" w:rsidRPr="00E4656D" w:rsidRDefault="004775D0" w:rsidP="004775D0">
      <w:pPr>
        <w:pStyle w:val="HabraDrazba"/>
      </w:pPr>
      <w:r w:rsidRPr="00E4656D">
        <w:t>Q</w:t>
      </w:r>
    </w:p>
    <w:p w:rsidR="004775D0" w:rsidRPr="00AE67DB" w:rsidRDefault="004775D0" w:rsidP="004775D0">
      <w:pPr>
        <w:pStyle w:val="HabraText"/>
      </w:pPr>
      <w:r w:rsidRPr="00AE67DB">
        <w:t>Máme-li jen dva přechody na stůl, musíme zahranou dámu převzít králem, jinak bude dáma propuštěna a barva zamrzne.</w:t>
      </w:r>
    </w:p>
    <w:p w:rsidR="004775D0" w:rsidRPr="00E4656D" w:rsidRDefault="004775D0" w:rsidP="004775D0">
      <w:pPr>
        <w:pStyle w:val="HabraPodnadpis"/>
      </w:pPr>
      <w:r w:rsidRPr="00E4656D">
        <w:t>Příklad 4</w:t>
      </w:r>
    </w:p>
    <w:p w:rsidR="004775D0" w:rsidRPr="00E4656D" w:rsidRDefault="004775D0" w:rsidP="004775D0">
      <w:pPr>
        <w:pStyle w:val="HabraDrazba"/>
      </w:pPr>
      <w:proofErr w:type="gramStart"/>
      <w:r w:rsidRPr="00E4656D">
        <w:t>K,9,8,5,3</w:t>
      </w:r>
      <w:proofErr w:type="gramEnd"/>
    </w:p>
    <w:p w:rsidR="004775D0" w:rsidRPr="00E4656D" w:rsidRDefault="004775D0" w:rsidP="004775D0">
      <w:pPr>
        <w:pStyle w:val="HabraDrazba"/>
      </w:pPr>
      <w:proofErr w:type="gramStart"/>
      <w:r w:rsidRPr="00E4656D">
        <w:t>A,Q</w:t>
      </w:r>
      <w:proofErr w:type="gramEnd"/>
    </w:p>
    <w:p w:rsidR="004775D0" w:rsidRDefault="004775D0" w:rsidP="004775D0">
      <w:pPr>
        <w:pStyle w:val="HabraText"/>
      </w:pPr>
      <w:r>
        <w:t>Nejsou-li dva přechody na stůl, je převzetí dámy v druhém kole správným zahráním, v barvě pak získáme čtyři zdvihy při rozloze 3-3 i při rozloze 4-2, má-li jeden z </w:t>
      </w:r>
      <w:proofErr w:type="gramStart"/>
      <w:r>
        <w:t>obránců J,x nebo</w:t>
      </w:r>
      <w:proofErr w:type="gramEnd"/>
      <w:r>
        <w:t xml:space="preserve"> 10,</w:t>
      </w:r>
      <w:proofErr w:type="spellStart"/>
      <w:r>
        <w:t>x</w:t>
      </w:r>
      <w:proofErr w:type="spellEnd"/>
      <w:r>
        <w:t>.</w:t>
      </w:r>
    </w:p>
    <w:p w:rsidR="004775D0" w:rsidRPr="00E4656D" w:rsidRDefault="004775D0" w:rsidP="004775D0">
      <w:pPr>
        <w:pStyle w:val="HabraPodnadpis"/>
        <w:rPr>
          <w:szCs w:val="28"/>
        </w:rPr>
      </w:pPr>
      <w:r w:rsidRPr="00E4656D">
        <w:rPr>
          <w:szCs w:val="28"/>
        </w:rPr>
        <w:t>Zablokování a zbavování vstupů</w:t>
      </w:r>
    </w:p>
    <w:p w:rsidR="004775D0" w:rsidRPr="00E4656D" w:rsidRDefault="004775D0" w:rsidP="004775D0">
      <w:pPr>
        <w:pStyle w:val="HabraPodnadpis"/>
      </w:pPr>
      <w:r w:rsidRPr="00E4656D">
        <w:t>Příklad 5</w:t>
      </w:r>
    </w:p>
    <w:p w:rsidR="004775D0" w:rsidRPr="00E4656D" w:rsidRDefault="004775D0" w:rsidP="004775D0">
      <w:pPr>
        <w:pStyle w:val="HabraDrazba"/>
      </w:pPr>
      <w:proofErr w:type="gramStart"/>
      <w:r w:rsidRPr="00E4656D">
        <w:t>A,5</w:t>
      </w:r>
      <w:proofErr w:type="gramEnd"/>
    </w:p>
    <w:p w:rsidR="004775D0" w:rsidRPr="00E4656D" w:rsidRDefault="004775D0" w:rsidP="004775D0">
      <w:pPr>
        <w:pStyle w:val="HabraDrazba"/>
      </w:pPr>
      <w:r w:rsidRPr="00E4656D">
        <w:t>10,9,4,3</w:t>
      </w:r>
    </w:p>
    <w:p w:rsidR="004775D0" w:rsidRDefault="004775D0" w:rsidP="004775D0">
      <w:pPr>
        <w:pStyle w:val="HabraText"/>
      </w:pPr>
      <w:r>
        <w:t>Hlavní hráč musí při prvním výnosu malou kartou položit eso ze stolu, jestliže má Východ druhou figuru, povede to k zablokování nebo ztrátě zdvihu.</w:t>
      </w:r>
    </w:p>
    <w:p w:rsidR="004775D0" w:rsidRPr="00E4656D" w:rsidRDefault="004775D0" w:rsidP="004775D0">
      <w:pPr>
        <w:pStyle w:val="HabraPodnadpis"/>
      </w:pPr>
      <w:r w:rsidRPr="00E4656D">
        <w:t>Příklad 6</w:t>
      </w:r>
    </w:p>
    <w:p w:rsidR="004775D0" w:rsidRPr="00E4656D" w:rsidRDefault="004775D0" w:rsidP="004775D0">
      <w:pPr>
        <w:pStyle w:val="HabraDrazba"/>
      </w:pPr>
      <w:proofErr w:type="gramStart"/>
      <w:r w:rsidRPr="00E4656D">
        <w:t>K,10,4</w:t>
      </w:r>
      <w:proofErr w:type="gramEnd"/>
      <w:r w:rsidRPr="00E4656D">
        <w:t>, 6,3</w:t>
      </w:r>
    </w:p>
    <w:p w:rsidR="004775D0" w:rsidRPr="00E4656D" w:rsidRDefault="004775D0" w:rsidP="004775D0">
      <w:pPr>
        <w:pStyle w:val="HabraDrazba"/>
      </w:pPr>
      <w:proofErr w:type="gramStart"/>
      <w:r w:rsidRPr="00E4656D">
        <w:t>A,J,9,7,5</w:t>
      </w:r>
      <w:proofErr w:type="gramEnd"/>
    </w:p>
    <w:p w:rsidR="004775D0" w:rsidRPr="00E4656D" w:rsidRDefault="004775D0" w:rsidP="004775D0">
      <w:pPr>
        <w:pStyle w:val="HabraDrazba"/>
      </w:pPr>
      <w:proofErr w:type="gramStart"/>
      <w:r w:rsidRPr="00E4656D">
        <w:t>Q,8,2</w:t>
      </w:r>
      <w:proofErr w:type="gramEnd"/>
    </w:p>
    <w:p w:rsidR="004775D0" w:rsidRDefault="004775D0" w:rsidP="004775D0">
      <w:pPr>
        <w:pStyle w:val="HabraText"/>
      </w:pPr>
      <w:r>
        <w:t>Vynese-li Západ ze své krátkosti šestkou, je nutno položit ze stolu krále. Východ musí vzít, ale nemůže pokračovat, protože by dal zdvih na desítku.</w:t>
      </w:r>
    </w:p>
    <w:p w:rsidR="004775D0" w:rsidRPr="00E4656D" w:rsidRDefault="004775D0" w:rsidP="004775D0">
      <w:pPr>
        <w:pStyle w:val="HabraPodnadpis"/>
      </w:pPr>
      <w:r w:rsidRPr="00E4656D">
        <w:t>Příklad 7</w:t>
      </w:r>
    </w:p>
    <w:p w:rsidR="004775D0" w:rsidRPr="00E4656D" w:rsidRDefault="004775D0" w:rsidP="004775D0">
      <w:pPr>
        <w:pStyle w:val="HabraDrazba"/>
      </w:pPr>
      <w:proofErr w:type="gramStart"/>
      <w:r w:rsidRPr="00E4656D">
        <w:t>K,48,6,3</w:t>
      </w:r>
      <w:proofErr w:type="gramEnd"/>
    </w:p>
    <w:p w:rsidR="004775D0" w:rsidRPr="00E4656D" w:rsidRDefault="004775D0" w:rsidP="004775D0">
      <w:pPr>
        <w:pStyle w:val="HabraDrazba"/>
      </w:pPr>
      <w:proofErr w:type="gramStart"/>
      <w:r w:rsidRPr="00E4656D">
        <w:t>A,J,10,9,5</w:t>
      </w:r>
      <w:proofErr w:type="gramEnd"/>
    </w:p>
    <w:p w:rsidR="004775D0" w:rsidRPr="00E4656D" w:rsidRDefault="004775D0" w:rsidP="004775D0">
      <w:pPr>
        <w:pStyle w:val="HabraDrazba"/>
      </w:pPr>
      <w:proofErr w:type="gramStart"/>
      <w:r w:rsidRPr="00E4656D">
        <w:t>Q,7,2</w:t>
      </w:r>
      <w:proofErr w:type="gramEnd"/>
    </w:p>
    <w:p w:rsidR="004775D0" w:rsidRDefault="004775D0" w:rsidP="004775D0">
      <w:pPr>
        <w:pStyle w:val="HabraText"/>
      </w:pPr>
      <w:r>
        <w:t>Položení krále způsobí komunikační potíže. Východ musí vzít esem a po propuštění druhého zdvihu je tato barva izolována.</w:t>
      </w:r>
    </w:p>
    <w:p w:rsidR="004775D0" w:rsidRPr="00E4656D" w:rsidRDefault="004775D0" w:rsidP="004775D0">
      <w:pPr>
        <w:pStyle w:val="HabraPodnadpis"/>
      </w:pPr>
      <w:r w:rsidRPr="00E4656D">
        <w:t>Příklad 8</w:t>
      </w:r>
    </w:p>
    <w:p w:rsidR="004775D0" w:rsidRPr="00E4656D" w:rsidRDefault="004775D0" w:rsidP="004775D0">
      <w:pPr>
        <w:pStyle w:val="HabraDrazba"/>
      </w:pPr>
      <w:r w:rsidRPr="00E4656D">
        <w:t>7,5,4</w:t>
      </w:r>
    </w:p>
    <w:p w:rsidR="004775D0" w:rsidRPr="00E4656D" w:rsidRDefault="004775D0" w:rsidP="004775D0">
      <w:pPr>
        <w:pStyle w:val="HabraDrazba"/>
      </w:pPr>
      <w:proofErr w:type="gramStart"/>
      <w:r w:rsidRPr="00E4656D">
        <w:t>J,10,3</w:t>
      </w:r>
      <w:proofErr w:type="gramEnd"/>
    </w:p>
    <w:p w:rsidR="004775D0" w:rsidRPr="00E4656D" w:rsidRDefault="004775D0" w:rsidP="004775D0">
      <w:pPr>
        <w:pStyle w:val="HabraDrazba"/>
      </w:pPr>
      <w:proofErr w:type="gramStart"/>
      <w:r w:rsidRPr="00E4656D">
        <w:t>Q,9</w:t>
      </w:r>
      <w:proofErr w:type="gramEnd"/>
    </w:p>
    <w:p w:rsidR="004775D0" w:rsidRPr="00E4656D" w:rsidRDefault="004775D0" w:rsidP="004775D0">
      <w:pPr>
        <w:pStyle w:val="HabraDrazba"/>
      </w:pPr>
      <w:proofErr w:type="gramStart"/>
      <w:r w:rsidRPr="00E4656D">
        <w:t>A,K,8,6,2</w:t>
      </w:r>
      <w:proofErr w:type="gramEnd"/>
    </w:p>
    <w:p w:rsidR="004775D0" w:rsidRPr="00E4656D" w:rsidRDefault="004775D0" w:rsidP="004775D0">
      <w:pPr>
        <w:pStyle w:val="HabraText"/>
      </w:pPr>
      <w:r w:rsidRPr="00E4656D">
        <w:lastRenderedPageBreak/>
        <w:t>Pokud se Západ nesmí dostat do zdvihu, hraji malou ze stolu, a když dá Východ dámu, pustím mu ji, pokud ne, vezmu esem, dostanu se na stůl a celou operaci opakuji.</w:t>
      </w:r>
    </w:p>
    <w:p w:rsidR="004775D0" w:rsidRDefault="004775D0" w:rsidP="004775D0">
      <w:pPr>
        <w:pStyle w:val="HabraText"/>
        <w:tabs>
          <w:tab w:val="left" w:pos="2268"/>
          <w:tab w:val="left" w:pos="4536"/>
          <w:tab w:val="left" w:pos="6804"/>
        </w:tabs>
        <w:spacing w:before="360"/>
        <w:ind w:left="1" w:hanging="1"/>
        <w:rPr>
          <w:u w:val="single"/>
        </w:rPr>
      </w:pPr>
    </w:p>
    <w:p w:rsidR="004775D0" w:rsidRPr="00A36C22" w:rsidRDefault="004775D0" w:rsidP="004775D0">
      <w:pPr>
        <w:pStyle w:val="HabraLiteratura"/>
        <w:tabs>
          <w:tab w:val="clear" w:pos="1418"/>
          <w:tab w:val="left" w:pos="1985"/>
        </w:tabs>
      </w:pPr>
      <w:r>
        <w:rPr>
          <w:u w:val="single"/>
        </w:rPr>
        <w:t>Literatura:</w:t>
      </w:r>
      <w:r>
        <w:tab/>
        <w:t xml:space="preserve">J. </w:t>
      </w:r>
      <w:proofErr w:type="spellStart"/>
      <w:r>
        <w:t>Minaříček</w:t>
      </w:r>
      <w:proofErr w:type="spellEnd"/>
      <w:r>
        <w:tab/>
        <w:t>Sehrávka</w:t>
      </w:r>
      <w:r>
        <w:tab/>
        <w:t>str. 10-14</w:t>
      </w:r>
    </w:p>
    <w:p w:rsidR="004775D0" w:rsidRDefault="004775D0" w:rsidP="004775D0">
      <w:pPr>
        <w:pStyle w:val="HabraLiteratura"/>
        <w:tabs>
          <w:tab w:val="clear" w:pos="1418"/>
          <w:tab w:val="left" w:pos="1985"/>
        </w:tabs>
      </w:pPr>
      <w:r>
        <w:tab/>
        <w:t xml:space="preserve">A. </w:t>
      </w:r>
      <w:proofErr w:type="spellStart"/>
      <w:r>
        <w:t>Sheinwold</w:t>
      </w:r>
      <w:proofErr w:type="spellEnd"/>
      <w:r>
        <w:tab/>
        <w:t>Sehrávka</w:t>
      </w:r>
      <w:r>
        <w:tab/>
        <w:t>str. 327</w:t>
      </w:r>
    </w:p>
    <w:p w:rsidR="004775D0" w:rsidRPr="00E4656D" w:rsidRDefault="004775D0" w:rsidP="004775D0">
      <w:pPr>
        <w:pStyle w:val="HabraOdrazky"/>
        <w:jc w:val="left"/>
      </w:pPr>
      <w:r>
        <w:rPr>
          <w:color w:val="000000"/>
        </w:rPr>
        <w:br w:type="page"/>
      </w:r>
    </w:p>
    <w:p w:rsidR="004775D0" w:rsidRPr="00E4656D" w:rsidRDefault="004775D0" w:rsidP="004775D0">
      <w:pPr>
        <w:pStyle w:val="HabraNadpisLekce"/>
        <w:ind w:left="357" w:hanging="357"/>
      </w:pPr>
      <w:bookmarkStart w:id="200" w:name="_Toc173737482"/>
      <w:bookmarkStart w:id="201" w:name="_Toc173740801"/>
      <w:bookmarkStart w:id="202" w:name="_Toc173741307"/>
      <w:bookmarkStart w:id="203" w:name="_Toc182458887"/>
      <w:bookmarkStart w:id="204" w:name="_Toc272699145"/>
      <w:bookmarkStart w:id="205" w:name="_Toc277526677"/>
      <w:proofErr w:type="spellStart"/>
      <w:r w:rsidRPr="00E4656D">
        <w:lastRenderedPageBreak/>
        <w:t>Bridge</w:t>
      </w:r>
      <w:proofErr w:type="spellEnd"/>
      <w:r w:rsidRPr="00E4656D">
        <w:t xml:space="preserve"> Master 1M 106-117</w:t>
      </w:r>
      <w:bookmarkEnd w:id="200"/>
      <w:bookmarkEnd w:id="201"/>
      <w:bookmarkEnd w:id="202"/>
      <w:bookmarkEnd w:id="203"/>
      <w:bookmarkEnd w:id="204"/>
      <w:bookmarkEnd w:id="205"/>
    </w:p>
    <w:p w:rsidR="004775D0" w:rsidRPr="00E4656D" w:rsidRDefault="004775D0" w:rsidP="004775D0">
      <w:pPr>
        <w:pStyle w:val="HabraOdrazky"/>
        <w:jc w:val="left"/>
      </w:pPr>
      <w:r w:rsidRPr="00E4656D">
        <w:t xml:space="preserve">M106 – tref ke králi a </w:t>
      </w:r>
      <w:proofErr w:type="spellStart"/>
      <w:r w:rsidRPr="00E4656D">
        <w:t>impas</w:t>
      </w:r>
      <w:proofErr w:type="spellEnd"/>
      <w:r w:rsidRPr="00E4656D">
        <w:t xml:space="preserve"> na kluka</w:t>
      </w:r>
    </w:p>
    <w:p w:rsidR="004775D0" w:rsidRPr="00E4656D" w:rsidRDefault="004775D0" w:rsidP="004775D0">
      <w:pPr>
        <w:pStyle w:val="HabraOdrazky"/>
        <w:jc w:val="left"/>
      </w:pPr>
      <w:r w:rsidRPr="00E4656D">
        <w:t>M107 – hra na pravděpodobnost, při čtyřech chybějících kartách hrát na vypadnutí dámy</w:t>
      </w:r>
    </w:p>
    <w:p w:rsidR="004775D0" w:rsidRPr="00E4656D" w:rsidRDefault="004775D0" w:rsidP="004775D0">
      <w:pPr>
        <w:pStyle w:val="HabraOdrazky"/>
        <w:jc w:val="left"/>
      </w:pPr>
      <w:r w:rsidRPr="00E4656D">
        <w:t xml:space="preserve">M108 – trumfy: eso a </w:t>
      </w:r>
      <w:proofErr w:type="spellStart"/>
      <w:r w:rsidRPr="00E4656D">
        <w:t>impas</w:t>
      </w:r>
      <w:proofErr w:type="spellEnd"/>
    </w:p>
    <w:p w:rsidR="004775D0" w:rsidRPr="00E4656D" w:rsidRDefault="004775D0" w:rsidP="004775D0">
      <w:pPr>
        <w:pStyle w:val="HabraOdrazky"/>
        <w:jc w:val="left"/>
      </w:pPr>
      <w:r w:rsidRPr="00E4656D">
        <w:t xml:space="preserve">M109 – nesmí zahrát </w:t>
      </w:r>
      <w:proofErr w:type="spellStart"/>
      <w:r w:rsidRPr="00E4656D">
        <w:t>impas</w:t>
      </w:r>
      <w:proofErr w:type="spellEnd"/>
      <w:r w:rsidRPr="00E4656D">
        <w:t xml:space="preserve"> trefový, protože by vpustil nebezpečného soupeře</w:t>
      </w:r>
    </w:p>
    <w:p w:rsidR="004775D0" w:rsidRPr="00E4656D" w:rsidRDefault="004775D0" w:rsidP="004775D0">
      <w:pPr>
        <w:pStyle w:val="HabraOdrazky"/>
        <w:jc w:val="left"/>
      </w:pPr>
      <w:r w:rsidRPr="00E4656D">
        <w:t xml:space="preserve">M110 – úhybná hra – nutný </w:t>
      </w:r>
      <w:proofErr w:type="spellStart"/>
      <w:r w:rsidRPr="00E4656D">
        <w:t>impas</w:t>
      </w:r>
      <w:proofErr w:type="spellEnd"/>
      <w:r w:rsidRPr="00E4656D">
        <w:t xml:space="preserve"> trumfový proti pravděpodobnosti, Západ pak nemůže ublížit výnosem trefu</w:t>
      </w:r>
    </w:p>
    <w:p w:rsidR="004775D0" w:rsidRPr="00E4656D" w:rsidRDefault="004775D0" w:rsidP="004775D0">
      <w:pPr>
        <w:pStyle w:val="HabraOdrazky"/>
        <w:jc w:val="left"/>
      </w:pPr>
      <w:r w:rsidRPr="00E4656D">
        <w:t xml:space="preserve">M111 – hrozí </w:t>
      </w:r>
      <w:proofErr w:type="spellStart"/>
      <w:r w:rsidRPr="00E4656D">
        <w:t>snap</w:t>
      </w:r>
      <w:proofErr w:type="spellEnd"/>
      <w:r w:rsidRPr="00E4656D">
        <w:t xml:space="preserve"> trefový, a proto je nutné trumfovat shora</w:t>
      </w:r>
    </w:p>
    <w:p w:rsidR="004775D0" w:rsidRPr="00E4656D" w:rsidRDefault="004775D0" w:rsidP="004775D0">
      <w:pPr>
        <w:pStyle w:val="HabraOdrazky"/>
        <w:jc w:val="left"/>
      </w:pPr>
      <w:r w:rsidRPr="00E4656D">
        <w:t xml:space="preserve">M112 – </w:t>
      </w:r>
      <w:r w:rsidRPr="00E4656D">
        <w:rPr>
          <w:rStyle w:val="HabraDURAZ"/>
          <w:b w:val="0"/>
        </w:rPr>
        <w:t>trefy</w:t>
      </w:r>
      <w:r w:rsidRPr="00E4656D">
        <w:t xml:space="preserve">: eso a </w:t>
      </w:r>
      <w:proofErr w:type="spellStart"/>
      <w:r w:rsidRPr="00E4656D">
        <w:t>impas</w:t>
      </w:r>
      <w:proofErr w:type="spellEnd"/>
      <w:r w:rsidRPr="00E4656D">
        <w:t xml:space="preserve"> nutný k zachování přechodu</w:t>
      </w:r>
    </w:p>
    <w:p w:rsidR="004775D0" w:rsidRPr="00E4656D" w:rsidRDefault="004775D0" w:rsidP="004775D0">
      <w:pPr>
        <w:pStyle w:val="HabraOdrazky"/>
        <w:jc w:val="left"/>
      </w:pPr>
      <w:r w:rsidRPr="00E4656D">
        <w:t xml:space="preserve">M113 – vzít srdce hned, protože mě nemohou porazit a vypracovat trefy bez </w:t>
      </w:r>
      <w:proofErr w:type="spellStart"/>
      <w:r w:rsidRPr="00E4656D">
        <w:t>impasu</w:t>
      </w:r>
      <w:proofErr w:type="spellEnd"/>
      <w:r w:rsidRPr="00E4656D">
        <w:t>, který vypracovává piky soupeřům</w:t>
      </w:r>
    </w:p>
    <w:p w:rsidR="004775D0" w:rsidRPr="00E4656D" w:rsidRDefault="004775D0" w:rsidP="004775D0">
      <w:pPr>
        <w:pStyle w:val="HabraOdrazky"/>
        <w:jc w:val="left"/>
      </w:pPr>
      <w:r w:rsidRPr="00E4656D">
        <w:t xml:space="preserve">M114 – </w:t>
      </w:r>
      <w:proofErr w:type="spellStart"/>
      <w:r w:rsidRPr="00E4656D">
        <w:t>neimpasovat</w:t>
      </w:r>
      <w:proofErr w:type="spellEnd"/>
      <w:r w:rsidRPr="00E4656D">
        <w:t xml:space="preserve"> kára, protože se pak zablokují</w:t>
      </w:r>
    </w:p>
    <w:p w:rsidR="004775D0" w:rsidRPr="00E4656D" w:rsidRDefault="004775D0" w:rsidP="004775D0">
      <w:pPr>
        <w:pStyle w:val="HabraOdrazky"/>
        <w:jc w:val="left"/>
      </w:pPr>
      <w:r w:rsidRPr="00E4656D">
        <w:t xml:space="preserve">M115 – přerušení srdcí, vezmu druhý zdvih a nehrát nebezpečný </w:t>
      </w:r>
      <w:proofErr w:type="spellStart"/>
      <w:r w:rsidRPr="00E4656D">
        <w:t>impas</w:t>
      </w:r>
      <w:proofErr w:type="spellEnd"/>
      <w:r w:rsidRPr="00E4656D">
        <w:t xml:space="preserve"> trefový</w:t>
      </w:r>
    </w:p>
    <w:p w:rsidR="004775D0" w:rsidRPr="00E4656D" w:rsidRDefault="004775D0" w:rsidP="004775D0">
      <w:pPr>
        <w:pStyle w:val="HabraOdrazky"/>
        <w:jc w:val="left"/>
      </w:pPr>
      <w:r w:rsidRPr="00E4656D">
        <w:t xml:space="preserve">M116 – dvakrát zadržet piky a kára nehraji na vypadnutí podle pravděpodobnosti, ale na </w:t>
      </w:r>
      <w:proofErr w:type="spellStart"/>
      <w:r w:rsidRPr="00E4656D">
        <w:t>impas</w:t>
      </w:r>
      <w:proofErr w:type="spellEnd"/>
      <w:r w:rsidRPr="00E4656D">
        <w:t xml:space="preserve"> k bezpečnému soupeři</w:t>
      </w:r>
    </w:p>
    <w:p w:rsidR="004775D0" w:rsidRDefault="004775D0" w:rsidP="004775D0">
      <w:pPr>
        <w:pStyle w:val="HabraOdrazky"/>
        <w:jc w:val="left"/>
      </w:pPr>
      <w:r w:rsidRPr="00E4656D">
        <w:t>M117 – vzít káro, dvakrát shora trumfnout (</w:t>
      </w:r>
      <w:proofErr w:type="spellStart"/>
      <w:r w:rsidRPr="00E4656D">
        <w:t>nebespečí</w:t>
      </w:r>
      <w:proofErr w:type="spellEnd"/>
      <w:r w:rsidRPr="00E4656D">
        <w:t xml:space="preserve"> </w:t>
      </w:r>
      <w:proofErr w:type="spellStart"/>
      <w:r w:rsidRPr="00E4656D">
        <w:t>snapu</w:t>
      </w:r>
      <w:proofErr w:type="spellEnd"/>
      <w:r w:rsidRPr="00E4656D">
        <w:t>), a pak můžu klidně hrát kára</w:t>
      </w:r>
    </w:p>
    <w:p w:rsidR="004775D0" w:rsidRPr="00E4656D" w:rsidRDefault="004775D0" w:rsidP="004775D0">
      <w:pPr>
        <w:pStyle w:val="HabraOdrazky"/>
        <w:jc w:val="left"/>
      </w:pPr>
      <w:r>
        <w:rPr>
          <w:color w:val="000000"/>
        </w:rPr>
        <w:br w:type="page"/>
      </w:r>
    </w:p>
    <w:p w:rsidR="004775D0" w:rsidRPr="00E4656D" w:rsidRDefault="004775D0" w:rsidP="004775D0">
      <w:pPr>
        <w:pStyle w:val="HabraNadpisLekce"/>
        <w:ind w:left="357" w:hanging="357"/>
      </w:pPr>
      <w:bookmarkStart w:id="206" w:name="_Toc173737483"/>
      <w:bookmarkStart w:id="207" w:name="_Toc173740802"/>
      <w:bookmarkStart w:id="208" w:name="_Toc173741308"/>
      <w:bookmarkStart w:id="209" w:name="_Toc182458888"/>
      <w:bookmarkStart w:id="210" w:name="_Toc272699146"/>
      <w:bookmarkStart w:id="211" w:name="_Toc277526678"/>
      <w:r w:rsidRPr="00E4656D">
        <w:lastRenderedPageBreak/>
        <w:t>Vynášení a markování do barevných závazků</w:t>
      </w:r>
      <w:bookmarkEnd w:id="206"/>
      <w:bookmarkEnd w:id="207"/>
      <w:bookmarkEnd w:id="208"/>
      <w:bookmarkEnd w:id="209"/>
      <w:bookmarkEnd w:id="210"/>
      <w:bookmarkEnd w:id="211"/>
    </w:p>
    <w:p w:rsidR="004775D0" w:rsidRDefault="004775D0" w:rsidP="004775D0">
      <w:pPr>
        <w:pStyle w:val="HabraText"/>
      </w:pPr>
      <w:r>
        <w:t>V této lekci bychom rádi probrali výnos a první marku do výnosu v barevném závazku.</w:t>
      </w:r>
    </w:p>
    <w:p w:rsidR="004775D0" w:rsidRDefault="004775D0" w:rsidP="004775D0">
      <w:pPr>
        <w:pStyle w:val="HabraText"/>
      </w:pPr>
      <w:r>
        <w:t xml:space="preserve">Nejprve si zopakujme, jak vynášíme. Ze sledu nejvyšší, z dublu vyšší, z 3-listu s figurou malou (malá vždy slibuje </w:t>
      </w:r>
      <w:proofErr w:type="gramStart"/>
      <w:r>
        <w:t>figuru!) z 3-listu</w:t>
      </w:r>
      <w:proofErr w:type="gramEnd"/>
      <w:r>
        <w:t xml:space="preserve"> bez z figury prostřední a pak vyšší (abychom odlišili od dublu), ze 4- a více-listu s figurou čtvrtou shora, bez figury třetí shora a pak druhou.</w:t>
      </w:r>
    </w:p>
    <w:p w:rsidR="004775D0" w:rsidRDefault="004775D0" w:rsidP="004775D0">
      <w:pPr>
        <w:pStyle w:val="HabraText"/>
      </w:pPr>
      <w:r>
        <w:t>Výnos a přidaná karta do výnosu je ve většině závazků klíčový prvek obrany, který ve velké většině rozhodne o její úspěšnosti. Jsou tři druhy markování – kvalita (</w:t>
      </w:r>
      <w:proofErr w:type="gramStart"/>
      <w:r>
        <w:t>chci-nechci čili</w:t>
      </w:r>
      <w:proofErr w:type="gramEnd"/>
      <w:r>
        <w:t xml:space="preserve"> mám či nemám hodnotu), kvantita (počet – ten jsme zatím nemarkovali) nebo přednost pro některou barvu (</w:t>
      </w:r>
      <w:proofErr w:type="spellStart"/>
      <w:r>
        <w:t>Lavinthal</w:t>
      </w:r>
      <w:proofErr w:type="spellEnd"/>
      <w:r>
        <w:t xml:space="preserve">). Do zahajovacího výnosu markuji kvalitu, pokud samozřejmě nejsem povinen dát vysokou kartu. Pozitivní marka je malá karta, která slibuje figuru nebo dubl a negativní je velká </w:t>
      </w:r>
      <w:proofErr w:type="spellStart"/>
      <w:r>
        <w:t>blotka</w:t>
      </w:r>
      <w:proofErr w:type="spellEnd"/>
      <w:r>
        <w:t>. Tato zásada platí vlastně pro každou barvu, kterou načal partner.</w:t>
      </w:r>
    </w:p>
    <w:p w:rsidR="004775D0" w:rsidRDefault="004775D0" w:rsidP="004775D0">
      <w:pPr>
        <w:pStyle w:val="HabraText"/>
      </w:pPr>
      <w:r>
        <w:t>Existuje několik málo výjimek, kdy do výnosu partnerovy barvy značíme jiný druh marky.</w:t>
      </w:r>
    </w:p>
    <w:p w:rsidR="004775D0" w:rsidRDefault="004775D0" w:rsidP="004775D0">
      <w:pPr>
        <w:pStyle w:val="HabraText"/>
      </w:pPr>
      <w:proofErr w:type="spellStart"/>
      <w:r>
        <w:t>Lavinthala</w:t>
      </w:r>
      <w:proofErr w:type="spellEnd"/>
      <w:r>
        <w:t xml:space="preserve"> markujeme tehdy, kdy je po výnosu patrno, že je nutno okamžitě přejít na jinou barvu (na stole je např. singl v této barvě), jestliže jsme hlavnímu hráči výnosem vypracovali zdvihy na odhoz (vynesli jsme eso z dlouhé barvy a na stole je K i Q této barvy), jestliže se rozložení barvy objasní přirozeně samo nebo máme podezření, že partner vynesl ze singlu, jestliže jsme </w:t>
      </w:r>
      <w:proofErr w:type="gramStart"/>
      <w:r>
        <w:t>dražili 6-list</w:t>
      </w:r>
      <w:proofErr w:type="gramEnd"/>
      <w:r>
        <w:t xml:space="preserve"> a partner vynesl figuru této barvy. Tyto situace vybízejí k tomu, aby partner nemarkoval kvalitu jako obyčejně, ale přednost v barvě.</w:t>
      </w:r>
    </w:p>
    <w:p w:rsidR="004775D0" w:rsidRDefault="004775D0" w:rsidP="004775D0">
      <w:pPr>
        <w:pStyle w:val="HabraText"/>
      </w:pPr>
      <w:r>
        <w:t xml:space="preserve">Další běžné použití </w:t>
      </w:r>
      <w:proofErr w:type="spellStart"/>
      <w:r>
        <w:t>Lavinthala</w:t>
      </w:r>
      <w:proofErr w:type="spellEnd"/>
      <w:r>
        <w:t xml:space="preserve"> je při </w:t>
      </w:r>
      <w:proofErr w:type="spellStart"/>
      <w:r>
        <w:t>přebitku</w:t>
      </w:r>
      <w:proofErr w:type="spellEnd"/>
      <w:r>
        <w:t xml:space="preserve">. Neseme-li např. od </w:t>
      </w:r>
      <w:proofErr w:type="gramStart"/>
      <w:r>
        <w:t>barvy s A,K a partner</w:t>
      </w:r>
      <w:proofErr w:type="gramEnd"/>
      <w:r>
        <w:t xml:space="preserve"> markoval dubl, obtáhneme tyto dvě karty a následující karta, kterou partner </w:t>
      </w:r>
      <w:proofErr w:type="spellStart"/>
      <w:r>
        <w:t>snapne</w:t>
      </w:r>
      <w:proofErr w:type="spellEnd"/>
      <w:r>
        <w:t xml:space="preserve"> by měla být </w:t>
      </w:r>
      <w:proofErr w:type="spellStart"/>
      <w:r>
        <w:t>Lavinthal</w:t>
      </w:r>
      <w:proofErr w:type="spellEnd"/>
      <w:r>
        <w:t xml:space="preserve">, aby partner věděl, kde máme vstup k dalšímu případnému </w:t>
      </w:r>
      <w:proofErr w:type="spellStart"/>
      <w:r>
        <w:t>snapování</w:t>
      </w:r>
      <w:proofErr w:type="spellEnd"/>
      <w:r>
        <w:t>.</w:t>
      </w:r>
    </w:p>
    <w:p w:rsidR="004775D0" w:rsidRDefault="004775D0" w:rsidP="004775D0">
      <w:pPr>
        <w:pStyle w:val="HabraText"/>
      </w:pPr>
      <w:r>
        <w:t xml:space="preserve">Doporučuje se nemarkovat do </w:t>
      </w:r>
      <w:proofErr w:type="spellStart"/>
      <w:r>
        <w:t>slemových</w:t>
      </w:r>
      <w:proofErr w:type="spellEnd"/>
      <w:r>
        <w:t xml:space="preserve"> závazků, protože v nich se musí o své obvykle postarat hlavní hráč a informace z marek obránců mu mohou být často lepším vodítkem ke správnému způsobu obrany než samotným obráncům.</w:t>
      </w:r>
    </w:p>
    <w:p w:rsidR="004775D0" w:rsidRDefault="004775D0" w:rsidP="004775D0">
      <w:pPr>
        <w:pStyle w:val="HabraText"/>
      </w:pPr>
      <w:r>
        <w:t>Na několika rozdáních si zopakujeme, co jsme si řekli:</w:t>
      </w:r>
    </w:p>
    <w:p w:rsidR="004775D0" w:rsidRDefault="004775D0" w:rsidP="004775D0">
      <w:pPr>
        <w:pStyle w:val="HabraDrazba"/>
        <w:tabs>
          <w:tab w:val="clear" w:pos="2835"/>
          <w:tab w:val="clear" w:pos="4253"/>
          <w:tab w:val="clear" w:pos="5670"/>
          <w:tab w:val="left" w:pos="6663"/>
          <w:tab w:val="left" w:pos="6804"/>
          <w:tab w:val="left" w:pos="8647"/>
        </w:tabs>
        <w:ind w:firstLine="1418"/>
      </w:pPr>
      <w:proofErr w:type="gramStart"/>
      <w:r>
        <w:t>K,Q,7,2</w:t>
      </w:r>
      <w:proofErr w:type="gramEnd"/>
      <w:r>
        <w:tab/>
        <w:t>J,7,6</w:t>
      </w:r>
    </w:p>
    <w:p w:rsidR="004775D0" w:rsidRDefault="004775D0" w:rsidP="004775D0">
      <w:pPr>
        <w:pStyle w:val="HabraDrazba"/>
        <w:tabs>
          <w:tab w:val="clear" w:pos="1418"/>
          <w:tab w:val="clear" w:pos="2835"/>
          <w:tab w:val="clear" w:pos="4253"/>
          <w:tab w:val="clear" w:pos="5670"/>
          <w:tab w:val="left" w:pos="993"/>
          <w:tab w:val="left" w:pos="6663"/>
        </w:tabs>
        <w:ind w:firstLine="1418"/>
      </w:pPr>
      <w:proofErr w:type="gramStart"/>
      <w:r>
        <w:t>Q</w:t>
      </w:r>
      <w:r>
        <w:tab/>
        <w:t>K,Q,6</w:t>
      </w:r>
      <w:proofErr w:type="gramEnd"/>
    </w:p>
    <w:p w:rsidR="004775D0" w:rsidRDefault="004775D0" w:rsidP="004775D0">
      <w:pPr>
        <w:pStyle w:val="HabraDrazba"/>
        <w:tabs>
          <w:tab w:val="clear" w:pos="2835"/>
          <w:tab w:val="clear" w:pos="4253"/>
          <w:tab w:val="clear" w:pos="5670"/>
          <w:tab w:val="left" w:pos="6663"/>
        </w:tabs>
        <w:ind w:firstLine="1418"/>
      </w:pPr>
      <w:proofErr w:type="gramStart"/>
      <w:r>
        <w:t>Q,7,2</w:t>
      </w:r>
      <w:proofErr w:type="gramEnd"/>
      <w:r>
        <w:tab/>
        <w:t>7,6,5</w:t>
      </w:r>
    </w:p>
    <w:p w:rsidR="004775D0" w:rsidRDefault="004775D0" w:rsidP="004775D0">
      <w:pPr>
        <w:pStyle w:val="HabraDrazba"/>
        <w:tabs>
          <w:tab w:val="clear" w:pos="4253"/>
          <w:tab w:val="clear" w:pos="5670"/>
          <w:tab w:val="clear" w:pos="7088"/>
          <w:tab w:val="left" w:pos="4962"/>
          <w:tab w:val="left" w:pos="6663"/>
          <w:tab w:val="left" w:pos="8364"/>
        </w:tabs>
      </w:pPr>
      <w:proofErr w:type="gramStart"/>
      <w:r>
        <w:t>6</w:t>
      </w:r>
      <w:r>
        <w:tab/>
        <w:t>A,J,10,8,7</w:t>
      </w:r>
      <w:proofErr w:type="gramEnd"/>
      <w:r>
        <w:tab/>
        <w:t>J,3</w:t>
      </w:r>
      <w:r>
        <w:tab/>
        <w:t>Q</w:t>
      </w:r>
      <w:r>
        <w:tab/>
        <w:t>9,8,7,4</w:t>
      </w:r>
      <w:r>
        <w:tab/>
        <w:t>3,2</w:t>
      </w:r>
    </w:p>
    <w:p w:rsidR="004775D0" w:rsidRDefault="004775D0" w:rsidP="004775D0">
      <w:pPr>
        <w:pStyle w:val="HabraDrazba"/>
        <w:tabs>
          <w:tab w:val="clear" w:pos="1418"/>
          <w:tab w:val="clear" w:pos="4253"/>
          <w:tab w:val="clear" w:pos="7088"/>
          <w:tab w:val="left" w:pos="4962"/>
          <w:tab w:val="left" w:pos="8364"/>
        </w:tabs>
      </w:pPr>
      <w:proofErr w:type="gramStart"/>
      <w:r>
        <w:t>A,K,9,7,6</w:t>
      </w:r>
      <w:proofErr w:type="gramEnd"/>
      <w:r>
        <w:tab/>
        <w:t>J,10,4,3,2</w:t>
      </w:r>
      <w:r>
        <w:tab/>
        <w:t>A,10,9,7,4,3</w:t>
      </w:r>
      <w:r>
        <w:tab/>
        <w:t>J,8,2</w:t>
      </w:r>
    </w:p>
    <w:p w:rsidR="004775D0" w:rsidRDefault="004775D0" w:rsidP="004775D0">
      <w:pPr>
        <w:pStyle w:val="HabraDrazba"/>
        <w:tabs>
          <w:tab w:val="clear" w:pos="1418"/>
          <w:tab w:val="clear" w:pos="4253"/>
          <w:tab w:val="clear" w:pos="5670"/>
          <w:tab w:val="clear" w:pos="7088"/>
          <w:tab w:val="left" w:pos="4962"/>
          <w:tab w:val="left" w:pos="8364"/>
          <w:tab w:val="left" w:pos="8505"/>
        </w:tabs>
      </w:pPr>
      <w:proofErr w:type="gramStart"/>
      <w:r>
        <w:t>10,9,3</w:t>
      </w:r>
      <w:r>
        <w:tab/>
        <w:t>K,J,8,6,5,4</w:t>
      </w:r>
      <w:proofErr w:type="gramEnd"/>
      <w:r>
        <w:tab/>
        <w:t>K,J,4</w:t>
      </w:r>
      <w:r>
        <w:tab/>
        <w:t>A,10,9,8</w:t>
      </w:r>
    </w:p>
    <w:p w:rsidR="004775D0" w:rsidRDefault="004775D0" w:rsidP="004775D0">
      <w:pPr>
        <w:pStyle w:val="HabraDrazba"/>
        <w:tabs>
          <w:tab w:val="clear" w:pos="1418"/>
          <w:tab w:val="clear" w:pos="2835"/>
          <w:tab w:val="clear" w:pos="4253"/>
          <w:tab w:val="clear" w:pos="5670"/>
          <w:tab w:val="clear" w:pos="7088"/>
          <w:tab w:val="left" w:pos="4962"/>
          <w:tab w:val="left" w:pos="5103"/>
          <w:tab w:val="left" w:pos="8364"/>
        </w:tabs>
      </w:pPr>
      <w:proofErr w:type="gramStart"/>
      <w:r>
        <w:t>9,6,5,4</w:t>
      </w:r>
      <w:r>
        <w:tab/>
        <w:t>Q,10,3</w:t>
      </w:r>
      <w:proofErr w:type="gramEnd"/>
      <w:r>
        <w:tab/>
        <w:t>J,6,5,2</w:t>
      </w:r>
    </w:p>
    <w:p w:rsidR="004775D0" w:rsidRDefault="004775D0" w:rsidP="004775D0">
      <w:pPr>
        <w:tabs>
          <w:tab w:val="left" w:pos="4962"/>
        </w:tabs>
        <w:rPr>
          <w:rStyle w:val="HabraTextChar"/>
        </w:rPr>
        <w:sectPr w:rsidR="004775D0" w:rsidSect="004775D0">
          <w:headerReference w:type="even" r:id="rId11"/>
          <w:headerReference w:type="default" r:id="rId12"/>
          <w:footerReference w:type="even" r:id="rId13"/>
          <w:footerReference w:type="default" r:id="rId14"/>
          <w:type w:val="continuous"/>
          <w:pgSz w:w="11906" w:h="16838" w:code="9"/>
          <w:pgMar w:top="1134" w:right="1440" w:bottom="1440" w:left="1797" w:header="709" w:footer="709" w:gutter="0"/>
          <w:cols w:space="708"/>
          <w:titlePg/>
          <w:docGrid w:linePitch="360"/>
        </w:sectPr>
      </w:pPr>
    </w:p>
    <w:p w:rsidR="004775D0" w:rsidRDefault="004775D0" w:rsidP="004775D0">
      <w:pPr>
        <w:tabs>
          <w:tab w:val="left" w:pos="4962"/>
        </w:tabs>
        <w:rPr>
          <w:rStyle w:val="HabraTextChar"/>
        </w:rPr>
      </w:pPr>
      <w:r w:rsidRPr="00BE19CA">
        <w:rPr>
          <w:rStyle w:val="HabraTextChar"/>
        </w:rPr>
        <w:lastRenderedPageBreak/>
        <w:t xml:space="preserve">Hraje se 6 </w:t>
      </w:r>
      <w:proofErr w:type="spellStart"/>
      <w:r w:rsidRPr="00BE19CA">
        <w:rPr>
          <w:rStyle w:val="HabraTextChar"/>
        </w:rPr>
        <w:t>piků</w:t>
      </w:r>
      <w:proofErr w:type="spellEnd"/>
      <w:r w:rsidRPr="00BE19CA">
        <w:rPr>
          <w:rStyle w:val="HabraTextChar"/>
        </w:rPr>
        <w:t>, výnos byl král srdcový, a protože</w:t>
      </w:r>
      <w:r>
        <w:t xml:space="preserve"> </w:t>
      </w:r>
      <w:r w:rsidRPr="00BE19CA">
        <w:rPr>
          <w:rStyle w:val="HabraTextChar"/>
        </w:rPr>
        <w:t xml:space="preserve">je jasné, že pokračovat v srdcích je nesmysl, Východ závazku namarkuje dvojkou svou </w:t>
      </w:r>
      <w:proofErr w:type="spellStart"/>
      <w:r w:rsidRPr="00BE19CA">
        <w:rPr>
          <w:rStyle w:val="HabraTextChar"/>
        </w:rPr>
        <w:t>šikenu</w:t>
      </w:r>
      <w:proofErr w:type="spellEnd"/>
      <w:r w:rsidRPr="00BE19CA">
        <w:rPr>
          <w:rStyle w:val="HabraTextChar"/>
        </w:rPr>
        <w:t xml:space="preserve"> </w:t>
      </w:r>
      <w:proofErr w:type="gramStart"/>
      <w:r w:rsidRPr="00BE19CA">
        <w:rPr>
          <w:rStyle w:val="HabraTextChar"/>
        </w:rPr>
        <w:t>trefovou</w:t>
      </w:r>
      <w:proofErr w:type="gramEnd"/>
      <w:r w:rsidRPr="00BE19CA">
        <w:rPr>
          <w:rStyle w:val="HabraTextChar"/>
        </w:rPr>
        <w:t>.</w:t>
      </w:r>
      <w:proofErr w:type="gramStart"/>
      <w:r w:rsidRPr="00BE19CA">
        <w:rPr>
          <w:rStyle w:val="HabraTextChar"/>
        </w:rPr>
        <w:t>hlavního</w:t>
      </w:r>
      <w:proofErr w:type="gramEnd"/>
      <w:r w:rsidRPr="00BE19CA">
        <w:rPr>
          <w:rStyle w:val="HabraTextChar"/>
        </w:rPr>
        <w:t xml:space="preserve"> hráče.</w:t>
      </w:r>
    </w:p>
    <w:p w:rsidR="004775D0" w:rsidRDefault="004775D0" w:rsidP="004775D0">
      <w:pPr>
        <w:tabs>
          <w:tab w:val="left" w:pos="4962"/>
        </w:tabs>
        <w:rPr>
          <w:rStyle w:val="HabraTextChar"/>
        </w:rPr>
      </w:pPr>
      <w:r w:rsidRPr="00BE19CA">
        <w:rPr>
          <w:rStyle w:val="HabraTextChar"/>
        </w:rPr>
        <w:lastRenderedPageBreak/>
        <w:t>Na srdcové eso, kdy srdce nedávají žádnou</w:t>
      </w:r>
      <w:r>
        <w:rPr>
          <w:rStyle w:val="HabraTextChar"/>
        </w:rPr>
        <w:t xml:space="preserve"> </w:t>
      </w:r>
      <w:r w:rsidRPr="00BE19CA">
        <w:rPr>
          <w:rStyle w:val="HabraTextChar"/>
        </w:rPr>
        <w:t>možnost zdvihu namarkujeme v</w:t>
      </w:r>
      <w:r>
        <w:rPr>
          <w:rStyle w:val="HabraTextChar"/>
        </w:rPr>
        <w:t> </w:t>
      </w:r>
      <w:r w:rsidRPr="00BE19CA">
        <w:rPr>
          <w:rStyle w:val="HabraTextChar"/>
        </w:rPr>
        <w:t>pikovém</w:t>
      </w:r>
      <w:r w:rsidRPr="00430814">
        <w:rPr>
          <w:rStyle w:val="HabraTextChar"/>
        </w:rPr>
        <w:t xml:space="preserve"> </w:t>
      </w:r>
      <w:proofErr w:type="gramStart"/>
      <w:r w:rsidRPr="00BE19CA">
        <w:rPr>
          <w:rStyle w:val="HabraTextChar"/>
        </w:rPr>
        <w:t>klukem</w:t>
      </w:r>
      <w:proofErr w:type="gramEnd"/>
      <w:r w:rsidRPr="00BE19CA">
        <w:rPr>
          <w:rStyle w:val="HabraTextChar"/>
        </w:rPr>
        <w:t xml:space="preserve"> žádost o výnos v kárech. Tímto způsobem </w:t>
      </w:r>
      <w:proofErr w:type="spellStart"/>
      <w:r w:rsidRPr="00BE19CA">
        <w:rPr>
          <w:rStyle w:val="HabraTextChar"/>
        </w:rPr>
        <w:t>vyimpasujeme</w:t>
      </w:r>
      <w:proofErr w:type="spellEnd"/>
      <w:r w:rsidRPr="00BE19CA">
        <w:rPr>
          <w:rStyle w:val="HabraTextChar"/>
        </w:rPr>
        <w:t xml:space="preserve"> dámu hlavního hráče.</w:t>
      </w:r>
    </w:p>
    <w:p w:rsidR="004775D0" w:rsidRDefault="004775D0" w:rsidP="004775D0">
      <w:pPr>
        <w:tabs>
          <w:tab w:val="left" w:pos="4962"/>
        </w:tabs>
        <w:sectPr w:rsidR="004775D0" w:rsidSect="00A21F6B">
          <w:type w:val="continuous"/>
          <w:pgSz w:w="11906" w:h="16838" w:code="9"/>
          <w:pgMar w:top="1440" w:right="1440" w:bottom="1440" w:left="1797" w:header="709" w:footer="709" w:gutter="0"/>
          <w:cols w:num="2" w:space="708"/>
          <w:titlePg/>
          <w:docGrid w:linePitch="360"/>
        </w:sectPr>
      </w:pPr>
    </w:p>
    <w:p w:rsidR="004775D0" w:rsidRDefault="004775D0" w:rsidP="004775D0">
      <w:pPr>
        <w:pStyle w:val="HabraDrazba"/>
        <w:tabs>
          <w:tab w:val="clear" w:pos="1418"/>
          <w:tab w:val="clear" w:pos="2835"/>
          <w:tab w:val="clear" w:pos="4253"/>
          <w:tab w:val="clear" w:pos="5670"/>
          <w:tab w:val="left" w:pos="6663"/>
        </w:tabs>
        <w:ind w:firstLine="1418"/>
      </w:pPr>
      <w:proofErr w:type="gramStart"/>
      <w:r>
        <w:lastRenderedPageBreak/>
        <w:t>Q,J,7</w:t>
      </w:r>
      <w:r>
        <w:tab/>
        <w:t>K,9,5</w:t>
      </w:r>
      <w:proofErr w:type="gramEnd"/>
    </w:p>
    <w:p w:rsidR="004775D0" w:rsidRDefault="004775D0" w:rsidP="004775D0">
      <w:pPr>
        <w:pStyle w:val="HabraDrazba"/>
        <w:tabs>
          <w:tab w:val="clear" w:pos="2835"/>
          <w:tab w:val="clear" w:pos="4253"/>
          <w:tab w:val="clear" w:pos="5670"/>
          <w:tab w:val="left" w:pos="6663"/>
        </w:tabs>
        <w:ind w:firstLine="1418"/>
      </w:pPr>
      <w:proofErr w:type="gramStart"/>
      <w:r>
        <w:t>Q,J,4,3</w:t>
      </w:r>
      <w:proofErr w:type="gramEnd"/>
      <w:r>
        <w:tab/>
        <w:t>J,6,5</w:t>
      </w:r>
    </w:p>
    <w:p w:rsidR="004775D0" w:rsidRDefault="004775D0" w:rsidP="004775D0">
      <w:pPr>
        <w:pStyle w:val="HabraDrazba"/>
        <w:tabs>
          <w:tab w:val="clear" w:pos="2835"/>
          <w:tab w:val="clear" w:pos="4253"/>
          <w:tab w:val="clear" w:pos="5670"/>
          <w:tab w:val="left" w:pos="6663"/>
        </w:tabs>
        <w:ind w:firstLine="1418"/>
      </w:pPr>
      <w:proofErr w:type="gramStart"/>
      <w:r>
        <w:t>J,7,6</w:t>
      </w:r>
      <w:proofErr w:type="gramEnd"/>
      <w:r>
        <w:tab/>
        <w:t>K,7</w:t>
      </w:r>
    </w:p>
    <w:p w:rsidR="004775D0" w:rsidRDefault="004775D0" w:rsidP="004775D0">
      <w:pPr>
        <w:pStyle w:val="HabraDrazba"/>
        <w:tabs>
          <w:tab w:val="clear" w:pos="4253"/>
          <w:tab w:val="clear" w:pos="5670"/>
          <w:tab w:val="left" w:pos="6663"/>
        </w:tabs>
        <w:ind w:firstLine="1418"/>
      </w:pPr>
      <w:proofErr w:type="gramStart"/>
      <w:r>
        <w:t>Q,3,2</w:t>
      </w:r>
      <w:proofErr w:type="gramEnd"/>
      <w:r>
        <w:tab/>
        <w:t>10,9,6,4</w:t>
      </w:r>
      <w:r>
        <w:tab/>
        <w:t>A,J,9,4,2</w:t>
      </w:r>
      <w:r>
        <w:tab/>
        <w:t>8,6,3</w:t>
      </w:r>
    </w:p>
    <w:p w:rsidR="004775D0" w:rsidRDefault="004775D0" w:rsidP="004775D0">
      <w:pPr>
        <w:pStyle w:val="HabraDrazba"/>
        <w:tabs>
          <w:tab w:val="clear" w:pos="4253"/>
          <w:tab w:val="clear" w:pos="5670"/>
          <w:tab w:val="clear" w:pos="7088"/>
          <w:tab w:val="left" w:pos="7797"/>
        </w:tabs>
        <w:ind w:right="869" w:firstLine="2835"/>
      </w:pPr>
      <w:proofErr w:type="gramStart"/>
      <w:r>
        <w:t>5</w:t>
      </w:r>
      <w:r>
        <w:tab/>
        <w:t>K,Q,10,7,4,3</w:t>
      </w:r>
      <w:proofErr w:type="gramEnd"/>
    </w:p>
    <w:p w:rsidR="004775D0" w:rsidRDefault="004775D0" w:rsidP="004775D0">
      <w:pPr>
        <w:pStyle w:val="HabraDrazba"/>
        <w:tabs>
          <w:tab w:val="clear" w:pos="4253"/>
          <w:tab w:val="clear" w:pos="5670"/>
          <w:tab w:val="clear" w:pos="7088"/>
          <w:tab w:val="left" w:pos="7797"/>
        </w:tabs>
        <w:ind w:right="869" w:firstLine="2835"/>
      </w:pPr>
      <w:proofErr w:type="gramStart"/>
      <w:r>
        <w:t>Q,5,3</w:t>
      </w:r>
      <w:proofErr w:type="gramEnd"/>
      <w:r>
        <w:tab/>
        <w:t>A,10,4,2</w:t>
      </w:r>
    </w:p>
    <w:p w:rsidR="004775D0" w:rsidRDefault="004775D0" w:rsidP="004775D0">
      <w:pPr>
        <w:pStyle w:val="HabraDrazba"/>
        <w:ind w:firstLine="2835"/>
      </w:pPr>
      <w:proofErr w:type="gramStart"/>
      <w:r>
        <w:t>A,10,9,4</w:t>
      </w:r>
      <w:proofErr w:type="gramEnd"/>
      <w:r>
        <w:t>-</w:t>
      </w:r>
    </w:p>
    <w:p w:rsidR="004775D0" w:rsidRPr="00B40871" w:rsidRDefault="004775D0" w:rsidP="004775D0">
      <w:pPr>
        <w:rPr>
          <w:rStyle w:val="HabraDrazbaChar"/>
        </w:rPr>
      </w:pPr>
      <w:r>
        <w:t xml:space="preserve">Hrají se srdce a partner vynesl pikovou 8, což by mohl </w:t>
      </w:r>
      <w:r>
        <w:tab/>
      </w:r>
      <w:r w:rsidRPr="00B40871">
        <w:rPr>
          <w:rStyle w:val="HabraDrazbaChar"/>
        </w:rPr>
        <w:t>W</w:t>
      </w:r>
      <w:r w:rsidRPr="00B40871">
        <w:rPr>
          <w:rStyle w:val="HabraDrazbaChar"/>
        </w:rPr>
        <w:tab/>
        <w:t>N</w:t>
      </w:r>
      <w:r w:rsidRPr="00B40871">
        <w:rPr>
          <w:rStyle w:val="HabraDrazbaChar"/>
        </w:rPr>
        <w:tab/>
        <w:t>E</w:t>
      </w:r>
      <w:r w:rsidRPr="00B40871">
        <w:rPr>
          <w:rStyle w:val="HabraDrazbaChar"/>
        </w:rPr>
        <w:tab/>
        <w:t>S</w:t>
      </w:r>
    </w:p>
    <w:p w:rsidR="004775D0" w:rsidRDefault="004775D0" w:rsidP="004775D0">
      <w:pPr>
        <w:tabs>
          <w:tab w:val="left" w:pos="4962"/>
        </w:tabs>
      </w:pPr>
      <w:r>
        <w:t>být singl, markujeme tedy čtyřkou trefový vstup.</w:t>
      </w:r>
      <w:r>
        <w:tab/>
      </w:r>
      <w:r w:rsidRPr="00B40871">
        <w:rPr>
          <w:rStyle w:val="HabraDrazbaChar"/>
        </w:rPr>
        <w:t>pas</w:t>
      </w:r>
      <w:r w:rsidRPr="00B40871">
        <w:rPr>
          <w:rStyle w:val="HabraDrazbaChar"/>
        </w:rPr>
        <w:tab/>
        <w:t>1t</w:t>
      </w:r>
      <w:r w:rsidRPr="00B40871">
        <w:rPr>
          <w:rStyle w:val="HabraDrazbaChar"/>
        </w:rPr>
        <w:tab/>
        <w:t>2s</w:t>
      </w:r>
      <w:r w:rsidRPr="00B40871">
        <w:rPr>
          <w:rStyle w:val="HabraDrazbaChar"/>
        </w:rPr>
        <w:tab/>
        <w:t>2p</w:t>
      </w:r>
    </w:p>
    <w:p w:rsidR="004775D0" w:rsidRDefault="004775D0" w:rsidP="004775D0">
      <w:pPr>
        <w:pStyle w:val="HabraDrazba"/>
        <w:tabs>
          <w:tab w:val="clear" w:pos="7088"/>
          <w:tab w:val="left" w:pos="6379"/>
        </w:tabs>
        <w:ind w:firstLine="4962"/>
      </w:pPr>
      <w:r>
        <w:t>pas</w:t>
      </w:r>
      <w:r>
        <w:tab/>
        <w:t>3p</w:t>
      </w:r>
      <w:r>
        <w:tab/>
        <w:t>pas</w:t>
      </w:r>
      <w:r>
        <w:tab/>
        <w:t>4p</w:t>
      </w:r>
    </w:p>
    <w:p w:rsidR="004775D0" w:rsidRDefault="004775D0" w:rsidP="004775D0">
      <w:pPr>
        <w:pStyle w:val="HabraText"/>
        <w:ind w:left="4962" w:firstLine="0"/>
      </w:pPr>
      <w:r>
        <w:t xml:space="preserve">Po této dražbě vynesl partner srdcové eso, naznačíme mu tedy trefovou </w:t>
      </w:r>
      <w:proofErr w:type="spellStart"/>
      <w:r>
        <w:t>šikenu</w:t>
      </w:r>
      <w:proofErr w:type="spellEnd"/>
      <w:r>
        <w:t>, protože hodnoty srdcové bych po této dražbě měl mít.</w:t>
      </w:r>
    </w:p>
    <w:p w:rsidR="004775D0" w:rsidRDefault="004775D0" w:rsidP="004775D0">
      <w:pPr>
        <w:pStyle w:val="HabraLiteratura"/>
      </w:pPr>
      <w:r>
        <w:rPr>
          <w:u w:val="single"/>
        </w:rPr>
        <w:t>Literatura:</w:t>
      </w:r>
      <w:r>
        <w:tab/>
        <w:t xml:space="preserve">J. </w:t>
      </w:r>
      <w:proofErr w:type="spellStart"/>
      <w:r>
        <w:t>Minaříček</w:t>
      </w:r>
      <w:proofErr w:type="spellEnd"/>
      <w:r>
        <w:tab/>
        <w:t>Obrana</w:t>
      </w:r>
      <w:r>
        <w:br w:type="page"/>
      </w:r>
    </w:p>
    <w:p w:rsidR="004775D0" w:rsidRPr="00F27F98" w:rsidRDefault="004775D0" w:rsidP="004775D0">
      <w:pPr>
        <w:pStyle w:val="HabraNadpisLekce"/>
        <w:ind w:left="357" w:hanging="357"/>
      </w:pPr>
      <w:bookmarkStart w:id="212" w:name="_Toc173737484"/>
      <w:bookmarkStart w:id="213" w:name="_Toc173740803"/>
      <w:bookmarkStart w:id="214" w:name="_Toc173741309"/>
      <w:bookmarkStart w:id="215" w:name="_Toc182458889"/>
      <w:bookmarkStart w:id="216" w:name="_Toc272699147"/>
      <w:bookmarkStart w:id="217" w:name="_Toc277526679"/>
      <w:r w:rsidRPr="00F27F98">
        <w:lastRenderedPageBreak/>
        <w:t>Další markování v průběhu sehrávky barevné hry</w:t>
      </w:r>
      <w:bookmarkEnd w:id="212"/>
      <w:bookmarkEnd w:id="213"/>
      <w:bookmarkEnd w:id="214"/>
      <w:bookmarkEnd w:id="215"/>
      <w:bookmarkEnd w:id="216"/>
      <w:bookmarkEnd w:id="217"/>
    </w:p>
    <w:p w:rsidR="004775D0" w:rsidRDefault="004775D0" w:rsidP="004775D0">
      <w:pPr>
        <w:pStyle w:val="HabraText"/>
      </w:pPr>
      <w:r>
        <w:t xml:space="preserve">Při markování v dalším průběhu hry markujeme kvalitu do barev, které vynesl partner a kvantitu do barev, které vynesl hlavní hráč. Kvalitativní marku máme již zažitou, je třeba dostat do krve i marku kvantitativní. Kvantitativní marka ukazuje počet karet v dané barvě. Sudý počet markujeme tak, že nejdříve položíme malou a pak velkou </w:t>
      </w:r>
      <w:proofErr w:type="spellStart"/>
      <w:r>
        <w:t>blotku</w:t>
      </w:r>
      <w:proofErr w:type="spellEnd"/>
      <w:r>
        <w:t xml:space="preserve"> a lichý počet naopak. Markou je první odhoz do dané barvy a druhý odhoz je jeho potvrzením. Přidal-li partner např. do prvního zdvihu pětku a já ze svých karet, z karet, které vidím na stole, a z toho, co přidal hlavní hráč, nejsem schopen dešifrovat, zda to má být malá či velká, musím se soustředit i v dalším přidání. Padne-li od partnera v druhém kole nižší, byla to velká a padne-li vyšší, byla to malá. Většinou se všechno markování, které určí další průběh hry, odehraje v několika málo prvních zdvizích a je třeba mít se v těchto fázích hry na pozoru, nespat při obraně a pečlivě vyhodnocovat, jaký signál mi partner vyslal a co tedy vlastně může mít. Poslední zmíněná fáze je neméně důležitá a vaše hlava by měla pracovat na vyhodnocování jednotlivých signálů. Tedy přemýšlíte o tom, jaké z chybějících karet podle signálů má partner a jak tedy hrát co nejúčelněji.</w:t>
      </w:r>
    </w:p>
    <w:p w:rsidR="004775D0" w:rsidRDefault="004775D0" w:rsidP="004775D0">
      <w:pPr>
        <w:pStyle w:val="HabraText"/>
      </w:pPr>
      <w:r>
        <w:t xml:space="preserve">Dalším preferenčním signálem je italské markování, kterému se u nás přezdívá „lišky“. Využíváme v ní lichých a sudých karet. Odhoz liché karty je kladný náznak, odhoz sudé karty je </w:t>
      </w:r>
      <w:proofErr w:type="spellStart"/>
      <w:r>
        <w:t>Lavinthal</w:t>
      </w:r>
      <w:proofErr w:type="spellEnd"/>
      <w:r>
        <w:t xml:space="preserve"> na zbývající barvy. Lichá karta je silnější náznak než sudá karta. Do pozitivního signálu přidávám vždy nejmenší lichou kartu. Pokud mám pouze liché karty, přidám nejdříve nejvyšší z nich a pak malou. Položení nižší liché barvy v druhém kole je popření tohoto signálu a znamená, nemám nic než liché karty v této barvě a nemám v ní hodnoty. </w:t>
      </w:r>
    </w:p>
    <w:p w:rsidR="004775D0" w:rsidRDefault="004775D0" w:rsidP="004775D0">
      <w:pPr>
        <w:pStyle w:val="HabraText"/>
      </w:pPr>
      <w:r>
        <w:t>Speciálním, ale snadno pochopitelným signálem je odhoz figury. Naznačujeme tím partnerovi, že nemáme figuru bezprostředně vyšší a naopak držení figury bezprostředně nižší. Často v této barvě máme sled a přejeme si výnos do této barvy.</w:t>
      </w:r>
    </w:p>
    <w:p w:rsidR="004775D0" w:rsidRDefault="004775D0" w:rsidP="004775D0">
      <w:pPr>
        <w:pStyle w:val="HabraText"/>
      </w:pPr>
      <w:r>
        <w:t>Zde je cvičné rozdání:</w:t>
      </w:r>
    </w:p>
    <w:p w:rsidR="004775D0" w:rsidRPr="004A16D2" w:rsidRDefault="004775D0" w:rsidP="004775D0">
      <w:pPr>
        <w:pStyle w:val="HabraDrazba"/>
      </w:pPr>
      <w:proofErr w:type="gramStart"/>
      <w:r w:rsidRPr="004A16D2">
        <w:t>A,9,6,3</w:t>
      </w:r>
      <w:proofErr w:type="gramEnd"/>
    </w:p>
    <w:p w:rsidR="004775D0" w:rsidRPr="004A16D2" w:rsidRDefault="004775D0" w:rsidP="004775D0">
      <w:pPr>
        <w:pStyle w:val="HabraDrazba"/>
      </w:pPr>
      <w:r w:rsidRPr="004A16D2">
        <w:t>10,9,6,5,3,2</w:t>
      </w:r>
    </w:p>
    <w:p w:rsidR="004775D0" w:rsidRPr="004A16D2" w:rsidRDefault="004775D0" w:rsidP="004775D0">
      <w:pPr>
        <w:pStyle w:val="HabraDrazba"/>
      </w:pPr>
      <w:proofErr w:type="gramStart"/>
      <w:r w:rsidRPr="004A16D2">
        <w:t>K,J,7</w:t>
      </w:r>
      <w:proofErr w:type="gramEnd"/>
    </w:p>
    <w:p w:rsidR="004775D0" w:rsidRDefault="004775D0" w:rsidP="004775D0">
      <w:pPr>
        <w:pStyle w:val="HabraText"/>
      </w:pPr>
      <w:r>
        <w:t>Trumfy jsou piky a jsou neseny.</w:t>
      </w:r>
    </w:p>
    <w:p w:rsidR="004775D0" w:rsidRDefault="004775D0" w:rsidP="004775D0">
      <w:pPr>
        <w:pStyle w:val="HabraText"/>
      </w:pPr>
      <w:r>
        <w:t>Signál na srdce je srdcová 3.</w:t>
      </w:r>
    </w:p>
    <w:p w:rsidR="004775D0" w:rsidRDefault="004775D0" w:rsidP="004775D0">
      <w:pPr>
        <w:pStyle w:val="HabraText"/>
      </w:pPr>
      <w:r>
        <w:t>Signál na trefy 2 kárová nebo 7 trefová, můžeme-li ji postrádat.</w:t>
      </w:r>
    </w:p>
    <w:p w:rsidR="004775D0" w:rsidRDefault="004775D0" w:rsidP="004775D0">
      <w:pPr>
        <w:pStyle w:val="HabraLiteratura"/>
      </w:pPr>
    </w:p>
    <w:p w:rsidR="004775D0" w:rsidRDefault="004775D0" w:rsidP="004775D0">
      <w:pPr>
        <w:pStyle w:val="HabraLiteratura"/>
      </w:pPr>
      <w:r>
        <w:rPr>
          <w:u w:val="single"/>
        </w:rPr>
        <w:t>Literatura:</w:t>
      </w:r>
      <w:r>
        <w:tab/>
        <w:t xml:space="preserve">J. </w:t>
      </w:r>
      <w:proofErr w:type="spellStart"/>
      <w:r>
        <w:t>Minaříček</w:t>
      </w:r>
      <w:proofErr w:type="spellEnd"/>
      <w:r>
        <w:tab/>
        <w:t>Obrana</w:t>
      </w:r>
    </w:p>
    <w:p w:rsidR="004775D0" w:rsidRDefault="004775D0" w:rsidP="004775D0">
      <w:pPr>
        <w:pStyle w:val="HabraLiteratura"/>
      </w:pPr>
      <w:r>
        <w:br w:type="page"/>
      </w:r>
    </w:p>
    <w:p w:rsidR="004775D0" w:rsidRPr="004D0C82" w:rsidRDefault="004775D0" w:rsidP="004775D0">
      <w:pPr>
        <w:pStyle w:val="HabraNadpisLekce"/>
        <w:ind w:left="357" w:hanging="357"/>
      </w:pPr>
      <w:bookmarkStart w:id="218" w:name="_Toc173737485"/>
      <w:bookmarkStart w:id="219" w:name="_Toc173740804"/>
      <w:bookmarkStart w:id="220" w:name="_Toc173741310"/>
      <w:bookmarkStart w:id="221" w:name="_Toc182458890"/>
      <w:bookmarkStart w:id="222" w:name="_Toc272699148"/>
      <w:bookmarkStart w:id="223" w:name="_Toc277526680"/>
      <w:r w:rsidRPr="004D0C82">
        <w:lastRenderedPageBreak/>
        <w:t xml:space="preserve">Vynášení a markování do </w:t>
      </w:r>
      <w:proofErr w:type="spellStart"/>
      <w:r w:rsidRPr="004D0C82">
        <w:t>beztrumfových</w:t>
      </w:r>
      <w:proofErr w:type="spellEnd"/>
      <w:r w:rsidRPr="004D0C82">
        <w:t xml:space="preserve"> závazků</w:t>
      </w:r>
      <w:bookmarkEnd w:id="218"/>
      <w:bookmarkEnd w:id="219"/>
      <w:bookmarkEnd w:id="220"/>
      <w:bookmarkEnd w:id="221"/>
      <w:bookmarkEnd w:id="222"/>
      <w:bookmarkEnd w:id="223"/>
    </w:p>
    <w:p w:rsidR="004775D0" w:rsidRDefault="004775D0" w:rsidP="004775D0">
      <w:pPr>
        <w:pStyle w:val="HabraText"/>
      </w:pPr>
      <w:r>
        <w:t xml:space="preserve">Rozeznáváme principielně dva druhy výnosů – pozitivní a negativní. Pozitivní je z délky s cílem vypracovat barvu, negativní z krátkosti nebo i délky, ale neperspektivní, s cílem vypracovat barvu partnera nebo nezadat zdvih. Pozitivní výnos použijeme tehdy, vidíme-li reálnou možnost vypracovat své zdvihy a vyhrát závod o vypracování své barvy. Negativní výnos použijeme, máme-li příliš slabou kartu nebo hlavní hráč je velmi silný (a finesy mu tedy nesedí) nebo jsme vyhodnotili závazek hlavního hráče jako hraniční, v němž nesmíme zadat. Pozitivní výnos je nejvyšší ze sledu nebo čtvrtou shora, negativní výnos je nejvyšší </w:t>
      </w:r>
      <w:proofErr w:type="spellStart"/>
      <w:r>
        <w:t>blotkou</w:t>
      </w:r>
      <w:proofErr w:type="spellEnd"/>
      <w:r>
        <w:t xml:space="preserve">. Pokud neseme do barvy licitované partnerem, vyneseme nejvyšší </w:t>
      </w:r>
      <w:proofErr w:type="spellStart"/>
      <w:r>
        <w:t>blotku</w:t>
      </w:r>
      <w:proofErr w:type="spellEnd"/>
      <w:r>
        <w:t xml:space="preserve"> nebo figuru z dublu, výnos malou </w:t>
      </w:r>
      <w:proofErr w:type="spellStart"/>
      <w:r>
        <w:t>blotkou</w:t>
      </w:r>
      <w:proofErr w:type="spellEnd"/>
      <w:r>
        <w:t xml:space="preserve"> v barvě partnera značí figuru </w:t>
      </w:r>
      <w:proofErr w:type="gramStart"/>
      <w:r>
        <w:t>minimálně v 3-listu</w:t>
      </w:r>
      <w:proofErr w:type="gramEnd"/>
      <w:r>
        <w:t>.</w:t>
      </w:r>
    </w:p>
    <w:p w:rsidR="004775D0" w:rsidRDefault="004775D0" w:rsidP="004775D0">
      <w:pPr>
        <w:pStyle w:val="HabraText"/>
      </w:pPr>
      <w:r>
        <w:t>Do pozitivního výnosu markuje partner počet, do negativního výnosu kvalitu, podle toho, zda byla volba partnera úspěšná.</w:t>
      </w:r>
    </w:p>
    <w:p w:rsidR="004775D0" w:rsidRDefault="004775D0" w:rsidP="004775D0">
      <w:pPr>
        <w:pStyle w:val="HabraText"/>
      </w:pPr>
      <w:r>
        <w:t>Zde jsou instruktážní rozdání:</w:t>
      </w:r>
    </w:p>
    <w:p w:rsidR="004775D0" w:rsidRDefault="004775D0" w:rsidP="004775D0">
      <w:pPr>
        <w:pStyle w:val="HabraDrazba"/>
        <w:tabs>
          <w:tab w:val="clear" w:pos="1418"/>
          <w:tab w:val="clear" w:pos="2835"/>
          <w:tab w:val="left" w:pos="3828"/>
        </w:tabs>
        <w:ind w:firstLine="993"/>
      </w:pPr>
      <w:r>
        <w:t>8,5,4</w:t>
      </w:r>
      <w:r>
        <w:tab/>
        <w:t>8,5,4</w:t>
      </w:r>
    </w:p>
    <w:p w:rsidR="004775D0" w:rsidRDefault="004775D0" w:rsidP="004775D0">
      <w:pPr>
        <w:pStyle w:val="HabraDrazba"/>
        <w:tabs>
          <w:tab w:val="clear" w:pos="1418"/>
          <w:tab w:val="clear" w:pos="4253"/>
          <w:tab w:val="left" w:pos="1560"/>
          <w:tab w:val="left" w:pos="4395"/>
        </w:tabs>
      </w:pPr>
      <w:proofErr w:type="gramStart"/>
      <w:r>
        <w:t>K,Q,10,6,3</w:t>
      </w:r>
      <w:proofErr w:type="gramEnd"/>
      <w:r>
        <w:tab/>
        <w:t>9,7,2</w:t>
      </w:r>
      <w:r>
        <w:tab/>
        <w:t>K,Q,10,6,3</w:t>
      </w:r>
      <w:r>
        <w:tab/>
        <w:t>9,2</w:t>
      </w:r>
    </w:p>
    <w:p w:rsidR="004775D0" w:rsidRDefault="004775D0" w:rsidP="004775D0">
      <w:pPr>
        <w:pStyle w:val="HabraDrazba"/>
        <w:tabs>
          <w:tab w:val="clear" w:pos="1418"/>
          <w:tab w:val="clear" w:pos="2835"/>
          <w:tab w:val="left" w:pos="3828"/>
        </w:tabs>
        <w:ind w:firstLine="993"/>
      </w:pPr>
      <w:proofErr w:type="gramStart"/>
      <w:r>
        <w:t>A,J</w:t>
      </w:r>
      <w:r>
        <w:tab/>
        <w:t>A,J,7</w:t>
      </w:r>
      <w:proofErr w:type="gramEnd"/>
    </w:p>
    <w:p w:rsidR="004775D0" w:rsidRPr="007E42B9" w:rsidRDefault="004775D0" w:rsidP="004775D0">
      <w:pPr>
        <w:pStyle w:val="HabraText"/>
      </w:pPr>
      <w:r w:rsidRPr="007E42B9">
        <w:t>Výnos K, v prvním případě kvantitativní marka 2, ve druhém 9. V prvním případě pak může pokojně první obránce pokračovat, kdežto v druhém musí zastavit a počkat, až mu barvu partner podnese.</w:t>
      </w:r>
    </w:p>
    <w:p w:rsidR="004775D0" w:rsidRDefault="004775D0" w:rsidP="004775D0">
      <w:pPr>
        <w:pStyle w:val="HabraText"/>
      </w:pPr>
    </w:p>
    <w:p w:rsidR="004775D0" w:rsidRDefault="004775D0" w:rsidP="004775D0">
      <w:pPr>
        <w:pStyle w:val="HabraDrazba"/>
        <w:ind w:firstLine="993"/>
      </w:pPr>
      <w:proofErr w:type="gramStart"/>
      <w:r>
        <w:t>K,6</w:t>
      </w:r>
      <w:proofErr w:type="gramEnd"/>
    </w:p>
    <w:p w:rsidR="004775D0" w:rsidRDefault="004775D0" w:rsidP="004775D0">
      <w:pPr>
        <w:pStyle w:val="HabraDrazba"/>
        <w:ind w:firstLine="993"/>
      </w:pPr>
      <w:proofErr w:type="gramStart"/>
      <w:r>
        <w:t>A,K,4,2</w:t>
      </w:r>
      <w:proofErr w:type="gramEnd"/>
    </w:p>
    <w:p w:rsidR="004775D0" w:rsidRDefault="004775D0" w:rsidP="004775D0">
      <w:pPr>
        <w:pStyle w:val="HabraDrazba"/>
        <w:ind w:firstLine="993"/>
      </w:pPr>
      <w:proofErr w:type="gramStart"/>
      <w:r>
        <w:t>Q,10,5,3</w:t>
      </w:r>
      <w:proofErr w:type="gramEnd"/>
    </w:p>
    <w:p w:rsidR="004775D0" w:rsidRDefault="004775D0" w:rsidP="004775D0">
      <w:pPr>
        <w:pStyle w:val="HabraDrazba"/>
        <w:ind w:firstLine="993"/>
      </w:pPr>
      <w:proofErr w:type="gramStart"/>
      <w:r>
        <w:t>K,5,3</w:t>
      </w:r>
      <w:proofErr w:type="gramEnd"/>
      <w:r>
        <w:tab/>
        <w:t>8,5,2</w:t>
      </w:r>
    </w:p>
    <w:p w:rsidR="004775D0" w:rsidRDefault="004775D0" w:rsidP="004775D0">
      <w:pPr>
        <w:pStyle w:val="HabraDrazba"/>
        <w:ind w:firstLine="2835"/>
      </w:pPr>
      <w:r>
        <w:t>9,7</w:t>
      </w:r>
    </w:p>
    <w:p w:rsidR="004775D0" w:rsidRDefault="004775D0" w:rsidP="004775D0">
      <w:pPr>
        <w:pStyle w:val="HabraDrazba"/>
        <w:ind w:firstLine="2835"/>
      </w:pPr>
      <w:r>
        <w:t>6,4,2</w:t>
      </w:r>
    </w:p>
    <w:p w:rsidR="004775D0" w:rsidRDefault="004775D0" w:rsidP="004775D0">
      <w:pPr>
        <w:pStyle w:val="HabraDrazba"/>
        <w:ind w:firstLine="2835"/>
      </w:pPr>
      <w:proofErr w:type="gramStart"/>
      <w:r>
        <w:t>A,Q,9,6,3</w:t>
      </w:r>
      <w:proofErr w:type="gramEnd"/>
    </w:p>
    <w:p w:rsidR="004775D0" w:rsidRDefault="004775D0" w:rsidP="004775D0">
      <w:pPr>
        <w:pStyle w:val="HabraText"/>
      </w:pPr>
      <w:r>
        <w:t>Výnos 9 kárová. Partner vynesl negativně, ale netrefil se do barvy, a proto šestku.</w:t>
      </w:r>
    </w:p>
    <w:p w:rsidR="004775D0" w:rsidRDefault="004775D0" w:rsidP="004775D0">
      <w:pPr>
        <w:pStyle w:val="HabraText"/>
      </w:pPr>
    </w:p>
    <w:p w:rsidR="004775D0" w:rsidRDefault="004775D0" w:rsidP="004775D0">
      <w:pPr>
        <w:pStyle w:val="HabraLiteratura"/>
      </w:pPr>
      <w:r>
        <w:rPr>
          <w:u w:val="single"/>
        </w:rPr>
        <w:t>Literatura:</w:t>
      </w:r>
      <w:r>
        <w:tab/>
        <w:t xml:space="preserve">J. </w:t>
      </w:r>
      <w:proofErr w:type="spellStart"/>
      <w:r>
        <w:t>Minaříček</w:t>
      </w:r>
      <w:proofErr w:type="spellEnd"/>
      <w:r>
        <w:tab/>
        <w:t>Obrana</w:t>
      </w:r>
    </w:p>
    <w:p w:rsidR="004775D0" w:rsidRDefault="004775D0" w:rsidP="004775D0">
      <w:pPr>
        <w:pStyle w:val="HabraLiteratura"/>
      </w:pPr>
      <w:r>
        <w:br w:type="page"/>
      </w:r>
    </w:p>
    <w:p w:rsidR="004775D0" w:rsidRPr="00033268" w:rsidRDefault="004775D0" w:rsidP="004775D0">
      <w:pPr>
        <w:pStyle w:val="HabraNadpisLekce"/>
        <w:ind w:left="357" w:hanging="357"/>
      </w:pPr>
      <w:bookmarkStart w:id="224" w:name="_Toc173737486"/>
      <w:bookmarkStart w:id="225" w:name="_Toc173740805"/>
      <w:bookmarkStart w:id="226" w:name="_Toc173741311"/>
      <w:bookmarkStart w:id="227" w:name="_Toc182458891"/>
      <w:bookmarkStart w:id="228" w:name="_Toc272699149"/>
      <w:bookmarkStart w:id="229" w:name="_Toc277526681"/>
      <w:r w:rsidRPr="00033268">
        <w:lastRenderedPageBreak/>
        <w:t xml:space="preserve">Další markování v průběhu sehrávky </w:t>
      </w:r>
      <w:proofErr w:type="spellStart"/>
      <w:r w:rsidRPr="00033268">
        <w:t>beztrumfové</w:t>
      </w:r>
      <w:proofErr w:type="spellEnd"/>
      <w:r w:rsidRPr="00033268">
        <w:t xml:space="preserve"> hry</w:t>
      </w:r>
      <w:bookmarkEnd w:id="224"/>
      <w:bookmarkEnd w:id="225"/>
      <w:bookmarkEnd w:id="226"/>
      <w:bookmarkEnd w:id="227"/>
      <w:bookmarkEnd w:id="228"/>
      <w:bookmarkEnd w:id="229"/>
    </w:p>
    <w:p w:rsidR="004775D0" w:rsidRDefault="004775D0" w:rsidP="004775D0">
      <w:pPr>
        <w:pStyle w:val="HabraText"/>
      </w:pPr>
      <w:r>
        <w:t xml:space="preserve">Postupy a markování jsou naprosto stejné. Do partnerových barev </w:t>
      </w:r>
      <w:proofErr w:type="gramStart"/>
      <w:r>
        <w:t>markuji chci-nechci</w:t>
      </w:r>
      <w:proofErr w:type="gramEnd"/>
      <w:r>
        <w:t xml:space="preserve">, do barev soupeřů počet a do shozu (pokud nemám danou barvu) lišky. Mohu uplatnit i odhoz nejvyšší karty ze sledu vedeného honérem, který slibuje nižšího </w:t>
      </w:r>
      <w:proofErr w:type="spellStart"/>
      <w:r>
        <w:t>honéra</w:t>
      </w:r>
      <w:proofErr w:type="spellEnd"/>
      <w:r>
        <w:t>.</w:t>
      </w:r>
    </w:p>
    <w:p w:rsidR="004775D0" w:rsidRDefault="004775D0" w:rsidP="004775D0">
      <w:pPr>
        <w:rPr>
          <w:bCs w:val="0"/>
        </w:rPr>
      </w:pPr>
    </w:p>
    <w:p w:rsidR="004775D0" w:rsidRDefault="004775D0" w:rsidP="004775D0">
      <w:pPr>
        <w:pStyle w:val="HabraLiteratura"/>
      </w:pPr>
      <w:r>
        <w:rPr>
          <w:u w:val="single"/>
        </w:rPr>
        <w:t>Literatura:</w:t>
      </w:r>
      <w:r>
        <w:tab/>
        <w:t xml:space="preserve">J. </w:t>
      </w:r>
      <w:proofErr w:type="spellStart"/>
      <w:r>
        <w:t>Minaříček</w:t>
      </w:r>
      <w:proofErr w:type="spellEnd"/>
      <w:r>
        <w:tab/>
        <w:t>Obrana</w:t>
      </w:r>
    </w:p>
    <w:p w:rsidR="004775D0" w:rsidRPr="009320D5" w:rsidRDefault="004775D0" w:rsidP="004775D0">
      <w:pPr>
        <w:pStyle w:val="HabraNadpisUvod"/>
      </w:pPr>
      <w:r>
        <w:lastRenderedPageBreak/>
        <w:br w:type="page"/>
      </w:r>
      <w:bookmarkStart w:id="230" w:name="_Toc173740806"/>
      <w:bookmarkStart w:id="231" w:name="_Toc173741312"/>
      <w:bookmarkStart w:id="232" w:name="_Toc182458892"/>
      <w:bookmarkStart w:id="233" w:name="_Toc272699150"/>
      <w:bookmarkStart w:id="234" w:name="_Toc277526682"/>
      <w:r w:rsidRPr="009320D5">
        <w:lastRenderedPageBreak/>
        <w:t>Systém Lepší levná pro stupeň Školáček</w:t>
      </w:r>
      <w:bookmarkEnd w:id="230"/>
      <w:bookmarkEnd w:id="231"/>
      <w:bookmarkEnd w:id="232"/>
      <w:bookmarkEnd w:id="233"/>
      <w:bookmarkEnd w:id="234"/>
    </w:p>
    <w:p w:rsidR="004775D0" w:rsidRPr="005C2395" w:rsidRDefault="004775D0" w:rsidP="004775D0">
      <w:pPr>
        <w:pStyle w:val="HabraPodnadpis"/>
      </w:pPr>
      <w:r w:rsidRPr="005C2395">
        <w:t>Zahájení:</w:t>
      </w:r>
    </w:p>
    <w:p w:rsidR="004775D0" w:rsidRDefault="004775D0" w:rsidP="004775D0">
      <w:pPr>
        <w:pStyle w:val="HabraDrazba"/>
      </w:pPr>
      <w:r>
        <w:t>1t,1k</w:t>
      </w:r>
      <w:r>
        <w:tab/>
        <w:t xml:space="preserve">bez </w:t>
      </w:r>
      <w:proofErr w:type="gramStart"/>
      <w:r>
        <w:t>drahého 5-listu</w:t>
      </w:r>
      <w:proofErr w:type="gramEnd"/>
      <w:r>
        <w:t>, lepší levná, 12-21b. bez levného 5+listu do 22b.</w:t>
      </w:r>
    </w:p>
    <w:p w:rsidR="004775D0" w:rsidRDefault="004775D0" w:rsidP="004775D0">
      <w:pPr>
        <w:pStyle w:val="HabraDrazba"/>
        <w:ind w:firstLine="1418"/>
      </w:pPr>
      <w:r>
        <w:t>při 4-4 v levných zahajuji1k, při 3-3 v levných zahajuji 1t</w:t>
      </w:r>
    </w:p>
    <w:p w:rsidR="004775D0" w:rsidRDefault="004775D0" w:rsidP="004775D0">
      <w:pPr>
        <w:pStyle w:val="HabraDrazba"/>
      </w:pPr>
      <w:r>
        <w:t>1s,1p</w:t>
      </w:r>
      <w:r>
        <w:tab/>
        <w:t>5+list, 12-21b.</w:t>
      </w:r>
    </w:p>
    <w:p w:rsidR="004775D0" w:rsidRDefault="004775D0" w:rsidP="004775D0">
      <w:pPr>
        <w:pStyle w:val="HabraDrazba"/>
      </w:pPr>
      <w:r>
        <w:t>1BT</w:t>
      </w:r>
      <w:r>
        <w:tab/>
        <w:t>15-17b., vyvážená rozloha</w:t>
      </w:r>
    </w:p>
    <w:p w:rsidR="004775D0" w:rsidRDefault="004775D0" w:rsidP="004775D0">
      <w:pPr>
        <w:pStyle w:val="HabraDrazba"/>
      </w:pPr>
      <w:r>
        <w:t>2t !</w:t>
      </w:r>
      <w:r>
        <w:tab/>
        <w:t>GF, 22+ s 5+listem nebo 25+ bez 5+listu</w:t>
      </w:r>
    </w:p>
    <w:p w:rsidR="004775D0" w:rsidRDefault="004775D0" w:rsidP="004775D0">
      <w:pPr>
        <w:pStyle w:val="HabraDrazba"/>
      </w:pPr>
      <w:r>
        <w:t>2k !</w:t>
      </w:r>
      <w:r>
        <w:tab/>
        <w:t xml:space="preserve">konvence MULTI, 23-24b. vyvážená rozloha nebo 6-10b. s drahým </w:t>
      </w:r>
      <w:proofErr w:type="spellStart"/>
      <w:r>
        <w:t>šestilistem</w:t>
      </w:r>
      <w:proofErr w:type="spellEnd"/>
    </w:p>
    <w:p w:rsidR="004775D0" w:rsidRDefault="004775D0" w:rsidP="004775D0">
      <w:pPr>
        <w:pStyle w:val="HabraDrazba"/>
      </w:pPr>
      <w:r>
        <w:t>2s !</w:t>
      </w:r>
      <w:r>
        <w:tab/>
        <w:t>5+-5+ srdce+libovolný, 6-10b.</w:t>
      </w:r>
    </w:p>
    <w:p w:rsidR="004775D0" w:rsidRDefault="004775D0" w:rsidP="004775D0">
      <w:pPr>
        <w:pStyle w:val="HabraDrazba"/>
      </w:pPr>
      <w:r>
        <w:t>2p !</w:t>
      </w:r>
      <w:r>
        <w:tab/>
        <w:t>5+-5+ piky+levný, 6-10b.</w:t>
      </w:r>
    </w:p>
    <w:p w:rsidR="004775D0" w:rsidRDefault="004775D0" w:rsidP="004775D0">
      <w:pPr>
        <w:pStyle w:val="HabraDrazba"/>
      </w:pPr>
      <w:r>
        <w:t>2BT !</w:t>
      </w:r>
      <w:r>
        <w:tab/>
        <w:t>5+-5+ levné barvy, 6-10b.</w:t>
      </w:r>
    </w:p>
    <w:p w:rsidR="004775D0" w:rsidRDefault="004775D0" w:rsidP="004775D0">
      <w:pPr>
        <w:pStyle w:val="HabraDrazba"/>
      </w:pPr>
      <w:proofErr w:type="gramStart"/>
      <w:r>
        <w:t>3,4t,k,s,p,5t</w:t>
      </w:r>
      <w:proofErr w:type="gramEnd"/>
      <w:r>
        <w:t>,k</w:t>
      </w:r>
      <w:r>
        <w:tab/>
        <w:t xml:space="preserve">0-10b., 6+list od 4 hracích zdvihů podle stavu </w:t>
      </w:r>
      <w:proofErr w:type="spellStart"/>
      <w:r>
        <w:t>manší</w:t>
      </w:r>
      <w:proofErr w:type="spellEnd"/>
    </w:p>
    <w:p w:rsidR="004775D0" w:rsidRDefault="004775D0" w:rsidP="004775D0">
      <w:pPr>
        <w:pStyle w:val="HabraText"/>
        <w:ind w:firstLine="0"/>
      </w:pPr>
    </w:p>
    <w:p w:rsidR="004775D0" w:rsidRPr="005C2395" w:rsidRDefault="004775D0" w:rsidP="004775D0">
      <w:pPr>
        <w:pStyle w:val="HabraPodnadpis"/>
      </w:pPr>
      <w:r w:rsidRPr="005C2395">
        <w:t>Zásady další dražby:</w:t>
      </w:r>
    </w:p>
    <w:p w:rsidR="004775D0" w:rsidRDefault="004775D0" w:rsidP="004775D0">
      <w:pPr>
        <w:pStyle w:val="HabraText"/>
      </w:pPr>
      <w:r>
        <w:t xml:space="preserve">V celé dražbě se snažím co nejlépe popsat svůj list (délku jednotlivých barev a bodovou sílu). Dodržuji hranice bezpečnosti, principy popisu listu, </w:t>
      </w:r>
      <w:proofErr w:type="spellStart"/>
      <w:r>
        <w:t>forcingu</w:t>
      </w:r>
      <w:proofErr w:type="spellEnd"/>
      <w:r>
        <w:t xml:space="preserve">, negace, </w:t>
      </w:r>
      <w:proofErr w:type="spellStart"/>
      <w:r>
        <w:t>invitu</w:t>
      </w:r>
      <w:proofErr w:type="spellEnd"/>
      <w:r>
        <w:t xml:space="preserve">. Pokud mám dvě nestejně dlouhé barvy, dražím nejdříve tu delší, pokud mám dva nebo </w:t>
      </w:r>
      <w:proofErr w:type="gramStart"/>
      <w:r>
        <w:t>tři 4-listy</w:t>
      </w:r>
      <w:proofErr w:type="gramEnd"/>
      <w:r>
        <w:t>, dražím nejdříve ten nižší, pokud mám dva 5- nebo      6-listy, pak dražím nejdříve ten dražší.</w:t>
      </w:r>
    </w:p>
    <w:p w:rsidR="004775D0" w:rsidRDefault="004775D0" w:rsidP="004775D0">
      <w:pPr>
        <w:pStyle w:val="HabraText"/>
        <w:ind w:firstLine="0"/>
      </w:pPr>
    </w:p>
    <w:p w:rsidR="004775D0" w:rsidRPr="005C2395" w:rsidRDefault="004775D0" w:rsidP="004775D0">
      <w:pPr>
        <w:pStyle w:val="HabraPodnadpis"/>
      </w:pPr>
      <w:r w:rsidRPr="005C2395">
        <w:t>Další dražba po zahájení 1BT:</w:t>
      </w:r>
    </w:p>
    <w:p w:rsidR="004775D0" w:rsidRDefault="004775D0" w:rsidP="004775D0">
      <w:pPr>
        <w:pStyle w:val="HabraDrazba"/>
      </w:pPr>
      <w:r>
        <w:t>2t !</w:t>
      </w:r>
      <w:r>
        <w:tab/>
      </w:r>
      <w:proofErr w:type="spellStart"/>
      <w:r>
        <w:t>Stayman</w:t>
      </w:r>
      <w:proofErr w:type="spellEnd"/>
      <w:r>
        <w:t xml:space="preserve">, tj. 8+ s alespoň jedním </w:t>
      </w:r>
      <w:proofErr w:type="gramStart"/>
      <w:r>
        <w:t>drahým 4-listem</w:t>
      </w:r>
      <w:proofErr w:type="gramEnd"/>
    </w:p>
    <w:p w:rsidR="004775D0" w:rsidRDefault="004775D0" w:rsidP="004775D0">
      <w:pPr>
        <w:pStyle w:val="HabraDrazba"/>
      </w:pPr>
      <w:proofErr w:type="gramStart"/>
      <w:r>
        <w:t>2k,s !</w:t>
      </w:r>
      <w:r>
        <w:tab/>
        <w:t>5+list</w:t>
      </w:r>
      <w:proofErr w:type="gramEnd"/>
      <w:r>
        <w:t>, 0+</w:t>
      </w:r>
      <w:proofErr w:type="spellStart"/>
      <w:r>
        <w:t>b</w:t>
      </w:r>
      <w:proofErr w:type="spellEnd"/>
      <w:r>
        <w:t>., transfer</w:t>
      </w:r>
    </w:p>
    <w:p w:rsidR="004775D0" w:rsidRDefault="004775D0" w:rsidP="004775D0">
      <w:pPr>
        <w:pStyle w:val="HabraDrazba"/>
      </w:pPr>
      <w:r>
        <w:t>2p !</w:t>
      </w:r>
      <w:r>
        <w:tab/>
        <w:t>dotaz na levné barvy</w:t>
      </w:r>
    </w:p>
    <w:p w:rsidR="004775D0" w:rsidRDefault="004775D0" w:rsidP="004775D0">
      <w:pPr>
        <w:pStyle w:val="HabraDrazba"/>
      </w:pPr>
      <w:r>
        <w:t>2BT</w:t>
      </w:r>
      <w:r>
        <w:tab/>
        <w:t xml:space="preserve">8-9b. bez </w:t>
      </w:r>
      <w:proofErr w:type="gramStart"/>
      <w:r>
        <w:t>drahého 4-listu</w:t>
      </w:r>
      <w:proofErr w:type="gramEnd"/>
    </w:p>
    <w:p w:rsidR="004775D0" w:rsidRDefault="004775D0" w:rsidP="004775D0">
      <w:pPr>
        <w:pStyle w:val="HabraDrazba"/>
      </w:pPr>
      <w:proofErr w:type="gramStart"/>
      <w:r>
        <w:t>3t,k,s,p</w:t>
      </w:r>
      <w:r>
        <w:tab/>
        <w:t>12+</w:t>
      </w:r>
      <w:proofErr w:type="spellStart"/>
      <w:r>
        <w:t>b</w:t>
      </w:r>
      <w:proofErr w:type="spellEnd"/>
      <w:proofErr w:type="gramEnd"/>
      <w:r>
        <w:t xml:space="preserve">., GF, pokus o </w:t>
      </w:r>
      <w:proofErr w:type="spellStart"/>
      <w:r>
        <w:t>slem</w:t>
      </w:r>
      <w:proofErr w:type="spellEnd"/>
      <w:r>
        <w:t>, 6+list</w:t>
      </w:r>
    </w:p>
    <w:p w:rsidR="004775D0" w:rsidRDefault="004775D0" w:rsidP="004775D0">
      <w:pPr>
        <w:pStyle w:val="HabraDrazba"/>
      </w:pPr>
    </w:p>
    <w:p w:rsidR="004775D0" w:rsidRPr="00763CE9" w:rsidRDefault="004775D0" w:rsidP="004775D0">
      <w:pPr>
        <w:pStyle w:val="HabraDrazba"/>
      </w:pPr>
      <w:r w:rsidRPr="00763CE9">
        <w:t>1BT – 2t !</w:t>
      </w:r>
    </w:p>
    <w:p w:rsidR="004775D0" w:rsidRPr="00763CE9" w:rsidRDefault="004775D0" w:rsidP="004775D0">
      <w:pPr>
        <w:pStyle w:val="HabraDrazba"/>
      </w:pPr>
      <w:r w:rsidRPr="00763CE9">
        <w:t xml:space="preserve">2k ! = nemám </w:t>
      </w:r>
      <w:proofErr w:type="gramStart"/>
      <w:r w:rsidRPr="00763CE9">
        <w:t>drahý 4-list</w:t>
      </w:r>
      <w:proofErr w:type="gramEnd"/>
    </w:p>
    <w:p w:rsidR="004775D0" w:rsidRPr="00763CE9" w:rsidRDefault="004775D0" w:rsidP="004775D0">
      <w:pPr>
        <w:pStyle w:val="HabraDrazba"/>
      </w:pPr>
      <w:r w:rsidRPr="00763CE9">
        <w:t xml:space="preserve">2s = </w:t>
      </w:r>
      <w:proofErr w:type="gramStart"/>
      <w:r w:rsidRPr="00763CE9">
        <w:t>mám 4-list</w:t>
      </w:r>
      <w:proofErr w:type="gramEnd"/>
      <w:r w:rsidRPr="00763CE9">
        <w:t xml:space="preserve"> srdcový, možná pikový</w:t>
      </w:r>
    </w:p>
    <w:p w:rsidR="004775D0" w:rsidRPr="00763CE9" w:rsidRDefault="004775D0" w:rsidP="004775D0">
      <w:pPr>
        <w:pStyle w:val="HabraDrazba"/>
      </w:pPr>
      <w:r w:rsidRPr="00763CE9">
        <w:t xml:space="preserve">2p = mám jen </w:t>
      </w:r>
      <w:proofErr w:type="gramStart"/>
      <w:r w:rsidRPr="00763CE9">
        <w:t>pikový 4-list</w:t>
      </w:r>
      <w:proofErr w:type="gramEnd"/>
    </w:p>
    <w:p w:rsidR="004775D0" w:rsidRDefault="004775D0" w:rsidP="004775D0">
      <w:pPr>
        <w:pStyle w:val="HabraDrazba"/>
      </w:pPr>
    </w:p>
    <w:p w:rsidR="004775D0" w:rsidRDefault="004775D0" w:rsidP="004775D0">
      <w:pPr>
        <w:pStyle w:val="HabraDrazba"/>
      </w:pPr>
      <w:r>
        <w:t>1BT – 2p !</w:t>
      </w:r>
    </w:p>
    <w:p w:rsidR="004775D0" w:rsidRDefault="004775D0" w:rsidP="004775D0">
      <w:pPr>
        <w:pStyle w:val="HabraDrazba"/>
      </w:pPr>
      <w:r>
        <w:t>2BT ! = stejně dlouhé trefy a kára nebo kára delší</w:t>
      </w:r>
    </w:p>
    <w:p w:rsidR="004775D0" w:rsidRDefault="004775D0" w:rsidP="004775D0">
      <w:pPr>
        <w:pStyle w:val="HabraDrazba"/>
      </w:pPr>
      <w:r>
        <w:t>3t ! = trefy delší než kára</w:t>
      </w:r>
    </w:p>
    <w:p w:rsidR="004775D0" w:rsidRDefault="004775D0" w:rsidP="004775D0">
      <w:pPr>
        <w:pStyle w:val="HabraText"/>
        <w:ind w:firstLine="0"/>
      </w:pPr>
    </w:p>
    <w:p w:rsidR="004775D0" w:rsidRPr="005C2395" w:rsidRDefault="004775D0" w:rsidP="004775D0">
      <w:pPr>
        <w:pStyle w:val="HabraPodnadpis"/>
      </w:pPr>
      <w:r w:rsidRPr="005C2395">
        <w:t>Další dražba po zahájení 2BT:</w:t>
      </w:r>
    </w:p>
    <w:p w:rsidR="004775D0" w:rsidRDefault="004775D0" w:rsidP="004775D0">
      <w:pPr>
        <w:pStyle w:val="HabraDrazba"/>
      </w:pPr>
      <w:r>
        <w:t>3t !</w:t>
      </w:r>
      <w:r>
        <w:tab/>
      </w:r>
      <w:proofErr w:type="spellStart"/>
      <w:r>
        <w:t>Stayman</w:t>
      </w:r>
      <w:proofErr w:type="spellEnd"/>
      <w:r>
        <w:t xml:space="preserve">, tj. 6+ s alespoň jedním </w:t>
      </w:r>
      <w:proofErr w:type="gramStart"/>
      <w:r>
        <w:t>drahým 4-listem</w:t>
      </w:r>
      <w:proofErr w:type="gramEnd"/>
    </w:p>
    <w:p w:rsidR="004775D0" w:rsidRDefault="004775D0" w:rsidP="004775D0">
      <w:pPr>
        <w:pStyle w:val="HabraDrazba"/>
      </w:pPr>
      <w:proofErr w:type="gramStart"/>
      <w:r>
        <w:t>3k,s !</w:t>
      </w:r>
      <w:r>
        <w:tab/>
        <w:t>5+list</w:t>
      </w:r>
      <w:proofErr w:type="gramEnd"/>
      <w:r>
        <w:t>, 0+</w:t>
      </w:r>
      <w:proofErr w:type="spellStart"/>
      <w:r>
        <w:t>b</w:t>
      </w:r>
      <w:proofErr w:type="spellEnd"/>
      <w:r>
        <w:t>., transfer</w:t>
      </w:r>
    </w:p>
    <w:p w:rsidR="004775D0" w:rsidRDefault="004775D0" w:rsidP="004775D0">
      <w:pPr>
        <w:pStyle w:val="HabraDrazba"/>
      </w:pPr>
      <w:r>
        <w:t>3BT</w:t>
      </w:r>
      <w:r>
        <w:tab/>
        <w:t>6-11b.</w:t>
      </w:r>
    </w:p>
    <w:p w:rsidR="004775D0" w:rsidRDefault="004775D0" w:rsidP="004775D0">
      <w:pPr>
        <w:pStyle w:val="HabraText"/>
        <w:ind w:firstLine="0"/>
      </w:pPr>
    </w:p>
    <w:p w:rsidR="004775D0" w:rsidRPr="005C2395" w:rsidRDefault="004775D0" w:rsidP="004775D0">
      <w:pPr>
        <w:pStyle w:val="HabraPodnadpis"/>
      </w:pPr>
      <w:r w:rsidRPr="005C2395">
        <w:t>Další dražba po zahájení 2t:</w:t>
      </w:r>
    </w:p>
    <w:p w:rsidR="004775D0" w:rsidRDefault="004775D0" w:rsidP="004775D0">
      <w:pPr>
        <w:pStyle w:val="HabraDrazba"/>
      </w:pPr>
      <w:r>
        <w:t>2k !</w:t>
      </w:r>
      <w:r>
        <w:tab/>
        <w:t>0-3b.</w:t>
      </w:r>
    </w:p>
    <w:p w:rsidR="004775D0" w:rsidRDefault="004775D0" w:rsidP="004775D0">
      <w:pPr>
        <w:pStyle w:val="HabraDrazba"/>
      </w:pPr>
      <w:r>
        <w:t>2s,p,3t,k</w:t>
      </w:r>
      <w:r>
        <w:tab/>
        <w:t>5+list, 4+</w:t>
      </w:r>
      <w:proofErr w:type="spellStart"/>
      <w:r>
        <w:t>b</w:t>
      </w:r>
      <w:proofErr w:type="spellEnd"/>
      <w:r>
        <w:t>.</w:t>
      </w:r>
    </w:p>
    <w:p w:rsidR="004775D0" w:rsidRDefault="004775D0" w:rsidP="004775D0">
      <w:pPr>
        <w:pStyle w:val="HabraDrazba"/>
      </w:pPr>
      <w:r>
        <w:t>2BT</w:t>
      </w:r>
      <w:r>
        <w:tab/>
        <w:t xml:space="preserve">4-8b. </w:t>
      </w:r>
      <w:proofErr w:type="gramStart"/>
      <w:r>
        <w:t>bez 5-listu</w:t>
      </w:r>
      <w:proofErr w:type="gramEnd"/>
    </w:p>
    <w:p w:rsidR="004775D0" w:rsidRDefault="004775D0" w:rsidP="004775D0">
      <w:pPr>
        <w:pStyle w:val="HabraDrazba"/>
      </w:pPr>
      <w:r>
        <w:t>3BT</w:t>
      </w:r>
      <w:r>
        <w:tab/>
        <w:t xml:space="preserve">9-11b. </w:t>
      </w:r>
      <w:proofErr w:type="gramStart"/>
      <w:r>
        <w:t>bez 5-listu</w:t>
      </w:r>
      <w:proofErr w:type="gramEnd"/>
    </w:p>
    <w:p w:rsidR="004775D0" w:rsidRDefault="004775D0" w:rsidP="004775D0">
      <w:pPr>
        <w:pStyle w:val="HabraDrazba"/>
      </w:pPr>
      <w:r>
        <w:t>4BT</w:t>
      </w:r>
      <w:r>
        <w:tab/>
        <w:t>12+</w:t>
      </w:r>
      <w:proofErr w:type="spellStart"/>
      <w:r>
        <w:t>b</w:t>
      </w:r>
      <w:proofErr w:type="spellEnd"/>
      <w:r>
        <w:t xml:space="preserve">. </w:t>
      </w:r>
      <w:proofErr w:type="gramStart"/>
      <w:r>
        <w:t>bez 5-listu</w:t>
      </w:r>
      <w:proofErr w:type="gramEnd"/>
    </w:p>
    <w:p w:rsidR="004775D0" w:rsidRDefault="004775D0" w:rsidP="004775D0">
      <w:pPr>
        <w:pStyle w:val="HabraText"/>
        <w:ind w:firstLine="0"/>
      </w:pPr>
    </w:p>
    <w:p w:rsidR="004775D0" w:rsidRPr="005C2395" w:rsidRDefault="004775D0" w:rsidP="004775D0">
      <w:pPr>
        <w:pStyle w:val="HabraPodnadpis"/>
      </w:pPr>
      <w:r w:rsidRPr="005C2395">
        <w:t>Další dražba po zahájení 2k:</w:t>
      </w:r>
    </w:p>
    <w:p w:rsidR="004775D0" w:rsidRDefault="004775D0" w:rsidP="004775D0">
      <w:pPr>
        <w:pStyle w:val="HabraDrazba"/>
      </w:pPr>
      <w:r>
        <w:t>2s ! = 0-13b.</w:t>
      </w:r>
    </w:p>
    <w:p w:rsidR="004775D0" w:rsidRDefault="004775D0" w:rsidP="004775D0">
      <w:pPr>
        <w:pStyle w:val="HabraDrazba"/>
      </w:pPr>
      <w:r>
        <w:t>2BT ! = 14+</w:t>
      </w:r>
      <w:proofErr w:type="spellStart"/>
      <w:r>
        <w:t>b</w:t>
      </w:r>
      <w:proofErr w:type="spellEnd"/>
      <w:r>
        <w:t>.</w:t>
      </w:r>
    </w:p>
    <w:p w:rsidR="004775D0" w:rsidRDefault="004775D0" w:rsidP="004775D0">
      <w:pPr>
        <w:pStyle w:val="HabraDrazba"/>
        <w:tabs>
          <w:tab w:val="clear" w:pos="1418"/>
          <w:tab w:val="clear" w:pos="2835"/>
          <w:tab w:val="clear" w:pos="4253"/>
          <w:tab w:val="clear" w:pos="5670"/>
          <w:tab w:val="left" w:pos="3402"/>
          <w:tab w:val="left" w:pos="3686"/>
        </w:tabs>
      </w:pPr>
      <w:r>
        <w:t>2k ! – 2s !</w:t>
      </w:r>
      <w:r>
        <w:tab/>
        <w:t>2k ! – 2BT !</w:t>
      </w:r>
      <w:r>
        <w:tab/>
        <w:t>2k ! – 2BT !</w:t>
      </w:r>
    </w:p>
    <w:p w:rsidR="004775D0" w:rsidRDefault="004775D0" w:rsidP="004775D0">
      <w:pPr>
        <w:pStyle w:val="HabraDrazba"/>
        <w:tabs>
          <w:tab w:val="clear" w:pos="2835"/>
          <w:tab w:val="clear" w:pos="4253"/>
          <w:tab w:val="clear" w:pos="5670"/>
          <w:tab w:val="left" w:pos="3402"/>
          <w:tab w:val="left" w:pos="7230"/>
        </w:tabs>
        <w:rPr>
          <w:color w:val="000000"/>
        </w:rPr>
      </w:pPr>
      <w:proofErr w:type="gramStart"/>
      <w:r>
        <w:rPr>
          <w:color w:val="000000"/>
        </w:rPr>
        <w:t>pas = 6-list</w:t>
      </w:r>
      <w:proofErr w:type="gramEnd"/>
      <w:r>
        <w:rPr>
          <w:color w:val="000000"/>
        </w:rPr>
        <w:t xml:space="preserve"> srdcový 6-10b.</w:t>
      </w:r>
      <w:r>
        <w:rPr>
          <w:color w:val="000000"/>
        </w:rPr>
        <w:tab/>
        <w:t>3t ! = 9-10b.</w:t>
      </w:r>
      <w:r>
        <w:rPr>
          <w:color w:val="000000"/>
        </w:rPr>
        <w:tab/>
        <w:t>3t ! – 3k ! (automat)</w:t>
      </w:r>
    </w:p>
    <w:p w:rsidR="004775D0" w:rsidRDefault="004775D0" w:rsidP="004775D0">
      <w:pPr>
        <w:pStyle w:val="HabraDrazba"/>
        <w:tabs>
          <w:tab w:val="clear" w:pos="2835"/>
          <w:tab w:val="clear" w:pos="5670"/>
          <w:tab w:val="left" w:pos="3402"/>
        </w:tabs>
        <w:rPr>
          <w:color w:val="000000"/>
        </w:rPr>
      </w:pPr>
      <w:proofErr w:type="gramStart"/>
      <w:r>
        <w:rPr>
          <w:color w:val="000000"/>
        </w:rPr>
        <w:lastRenderedPageBreak/>
        <w:t>2p = 6-list</w:t>
      </w:r>
      <w:proofErr w:type="gramEnd"/>
      <w:r>
        <w:rPr>
          <w:color w:val="000000"/>
        </w:rPr>
        <w:t xml:space="preserve"> pikový 6-10 </w:t>
      </w:r>
      <w:proofErr w:type="spellStart"/>
      <w:r>
        <w:rPr>
          <w:color w:val="000000"/>
        </w:rPr>
        <w:t>b</w:t>
      </w:r>
      <w:proofErr w:type="spellEnd"/>
      <w:r>
        <w:rPr>
          <w:color w:val="000000"/>
        </w:rPr>
        <w:t>.</w:t>
      </w:r>
      <w:r>
        <w:rPr>
          <w:color w:val="000000"/>
        </w:rPr>
        <w:tab/>
        <w:t>3k ! = 6-8b., 6-list srdcový</w:t>
      </w:r>
      <w:r>
        <w:rPr>
          <w:color w:val="000000"/>
        </w:rPr>
        <w:tab/>
        <w:t>3s ! = 6-list pikový</w:t>
      </w:r>
    </w:p>
    <w:p w:rsidR="004775D0" w:rsidRDefault="004775D0" w:rsidP="004775D0">
      <w:pPr>
        <w:pStyle w:val="HabraDrazba"/>
        <w:tabs>
          <w:tab w:val="clear" w:pos="2835"/>
          <w:tab w:val="clear" w:pos="4253"/>
          <w:tab w:val="clear" w:pos="5670"/>
          <w:tab w:val="left" w:pos="3402"/>
        </w:tabs>
        <w:ind w:left="7088" w:hanging="7088"/>
      </w:pPr>
      <w:r>
        <w:rPr>
          <w:color w:val="000000"/>
        </w:rPr>
        <w:t>2BT = 23-24b., vyvážená rozloha</w:t>
      </w:r>
      <w:r>
        <w:rPr>
          <w:color w:val="000000"/>
        </w:rPr>
        <w:tab/>
        <w:t>3s ! = 6-8b., 6-list pikový</w:t>
      </w:r>
      <w:r>
        <w:rPr>
          <w:color w:val="000000"/>
        </w:rPr>
        <w:tab/>
      </w:r>
      <w:proofErr w:type="gramStart"/>
      <w:r>
        <w:rPr>
          <w:color w:val="000000"/>
        </w:rPr>
        <w:t>3p ! = 6-list</w:t>
      </w:r>
      <w:proofErr w:type="gramEnd"/>
      <w:r>
        <w:rPr>
          <w:color w:val="000000"/>
        </w:rPr>
        <w:t xml:space="preserve"> srdcový</w:t>
      </w:r>
    </w:p>
    <w:p w:rsidR="004775D0" w:rsidRDefault="004775D0" w:rsidP="004775D0">
      <w:pPr>
        <w:pStyle w:val="HabraDrazba"/>
        <w:ind w:firstLine="3402"/>
      </w:pPr>
      <w:r>
        <w:t>3BT = 23-24b., vyvážená rozloha</w:t>
      </w:r>
    </w:p>
    <w:p w:rsidR="004775D0" w:rsidRDefault="004775D0" w:rsidP="004775D0">
      <w:pPr>
        <w:pStyle w:val="HabraText"/>
        <w:ind w:firstLine="0"/>
      </w:pPr>
    </w:p>
    <w:p w:rsidR="004775D0" w:rsidRPr="005C2395" w:rsidRDefault="004775D0" w:rsidP="004775D0">
      <w:pPr>
        <w:pStyle w:val="HabraPodnadpis"/>
      </w:pPr>
      <w:r w:rsidRPr="005C2395">
        <w:t>Další dražba po zahájení 2s:</w:t>
      </w:r>
    </w:p>
    <w:p w:rsidR="004775D0" w:rsidRDefault="004775D0" w:rsidP="004775D0">
      <w:pPr>
        <w:pStyle w:val="HabraDrazba"/>
      </w:pPr>
      <w:r>
        <w:t>2p ! = 0-11b., s piky pasuj, jinak draž levnou barvu</w:t>
      </w:r>
    </w:p>
    <w:p w:rsidR="004775D0" w:rsidRDefault="004775D0" w:rsidP="004775D0">
      <w:pPr>
        <w:pStyle w:val="HabraDrazba"/>
      </w:pPr>
      <w:r>
        <w:t>2BT ! = 12+</w:t>
      </w:r>
      <w:proofErr w:type="spellStart"/>
      <w:r>
        <w:t>b</w:t>
      </w:r>
      <w:proofErr w:type="spellEnd"/>
      <w:r>
        <w:t>.</w:t>
      </w:r>
    </w:p>
    <w:p w:rsidR="004775D0" w:rsidRDefault="004775D0" w:rsidP="004775D0">
      <w:pPr>
        <w:pStyle w:val="HabraDrazba"/>
      </w:pPr>
    </w:p>
    <w:p w:rsidR="004775D0" w:rsidRDefault="004775D0" w:rsidP="004775D0">
      <w:pPr>
        <w:pStyle w:val="HabraDrazba"/>
      </w:pPr>
      <w:r>
        <w:t>2s ! – 2BT !</w:t>
      </w:r>
    </w:p>
    <w:p w:rsidR="004775D0" w:rsidRDefault="004775D0" w:rsidP="004775D0">
      <w:pPr>
        <w:pStyle w:val="HabraDrazba"/>
      </w:pPr>
      <w:proofErr w:type="gramStart"/>
      <w:r>
        <w:t>3t = 5-list</w:t>
      </w:r>
      <w:proofErr w:type="gramEnd"/>
      <w:r>
        <w:t xml:space="preserve"> trefový</w:t>
      </w:r>
    </w:p>
    <w:p w:rsidR="004775D0" w:rsidRDefault="004775D0" w:rsidP="004775D0">
      <w:pPr>
        <w:pStyle w:val="HabraDrazba"/>
      </w:pPr>
      <w:proofErr w:type="gramStart"/>
      <w:r>
        <w:t>3k = 5-list</w:t>
      </w:r>
      <w:proofErr w:type="gramEnd"/>
      <w:r>
        <w:t xml:space="preserve"> kárový</w:t>
      </w:r>
    </w:p>
    <w:p w:rsidR="004775D0" w:rsidRDefault="004775D0" w:rsidP="004775D0">
      <w:pPr>
        <w:pStyle w:val="HabraDrazba"/>
      </w:pPr>
      <w:proofErr w:type="gramStart"/>
      <w:r>
        <w:t>3s ! = 5-list</w:t>
      </w:r>
      <w:proofErr w:type="gramEnd"/>
      <w:r>
        <w:t xml:space="preserve"> pikový, 6-8b.</w:t>
      </w:r>
    </w:p>
    <w:p w:rsidR="004775D0" w:rsidRDefault="004775D0" w:rsidP="004775D0">
      <w:pPr>
        <w:pStyle w:val="HabraDrazba"/>
      </w:pPr>
      <w:proofErr w:type="gramStart"/>
      <w:r>
        <w:t>3p = 5-list</w:t>
      </w:r>
      <w:proofErr w:type="gramEnd"/>
      <w:r>
        <w:t xml:space="preserve"> pikový, 9-10b.</w:t>
      </w:r>
    </w:p>
    <w:p w:rsidR="004775D0" w:rsidRDefault="004775D0" w:rsidP="004775D0">
      <w:pPr>
        <w:pStyle w:val="HabraText"/>
        <w:ind w:firstLine="0"/>
      </w:pPr>
    </w:p>
    <w:p w:rsidR="004775D0" w:rsidRPr="005C2395" w:rsidRDefault="004775D0" w:rsidP="004775D0">
      <w:pPr>
        <w:pStyle w:val="HabraPodnadpis"/>
      </w:pPr>
      <w:r w:rsidRPr="005C2395">
        <w:t>Další dražba po zahájení 2p:</w:t>
      </w:r>
    </w:p>
    <w:p w:rsidR="004775D0" w:rsidRDefault="004775D0" w:rsidP="004775D0">
      <w:pPr>
        <w:pStyle w:val="HabraDrazba"/>
      </w:pPr>
      <w:r>
        <w:t>3t ! = 0-11b., s trefy pasuj, jinak draž kára</w:t>
      </w:r>
    </w:p>
    <w:p w:rsidR="004775D0" w:rsidRDefault="004775D0" w:rsidP="004775D0">
      <w:pPr>
        <w:pStyle w:val="HabraDrazba"/>
      </w:pPr>
      <w:r>
        <w:t>2BT ! = 12+</w:t>
      </w:r>
      <w:proofErr w:type="spellStart"/>
      <w:r>
        <w:t>b</w:t>
      </w:r>
      <w:proofErr w:type="spellEnd"/>
      <w:r>
        <w:t>.</w:t>
      </w:r>
    </w:p>
    <w:p w:rsidR="004775D0" w:rsidRDefault="004775D0" w:rsidP="004775D0">
      <w:pPr>
        <w:pStyle w:val="HabraDrazba"/>
      </w:pPr>
    </w:p>
    <w:p w:rsidR="004775D0" w:rsidRDefault="004775D0" w:rsidP="004775D0">
      <w:pPr>
        <w:pStyle w:val="HabraDrazba"/>
      </w:pPr>
      <w:r>
        <w:t>2p ! – 2BT !</w:t>
      </w:r>
    </w:p>
    <w:p w:rsidR="004775D0" w:rsidRDefault="004775D0" w:rsidP="004775D0">
      <w:pPr>
        <w:pStyle w:val="HabraDrazba"/>
      </w:pPr>
      <w:proofErr w:type="gramStart"/>
      <w:r>
        <w:t>3t = 5-list</w:t>
      </w:r>
      <w:proofErr w:type="gramEnd"/>
      <w:r>
        <w:t xml:space="preserve"> trefový</w:t>
      </w:r>
    </w:p>
    <w:p w:rsidR="004775D0" w:rsidRDefault="004775D0" w:rsidP="004775D0">
      <w:pPr>
        <w:pStyle w:val="HabraDrazba"/>
      </w:pPr>
      <w:proofErr w:type="gramStart"/>
      <w:r>
        <w:t>3k = 5-list</w:t>
      </w:r>
      <w:proofErr w:type="gramEnd"/>
      <w:r>
        <w:t xml:space="preserve"> kárový</w:t>
      </w:r>
    </w:p>
    <w:p w:rsidR="004775D0" w:rsidRDefault="004775D0" w:rsidP="004775D0">
      <w:pPr>
        <w:pStyle w:val="HabraText"/>
        <w:ind w:firstLine="0"/>
      </w:pPr>
    </w:p>
    <w:p w:rsidR="004775D0" w:rsidRPr="005C2395" w:rsidRDefault="004775D0" w:rsidP="004775D0">
      <w:pPr>
        <w:pStyle w:val="HabraPodnadpis"/>
      </w:pPr>
      <w:r w:rsidRPr="005C2395">
        <w:t>Další dražba po zahájení 2BT:</w:t>
      </w:r>
    </w:p>
    <w:p w:rsidR="004775D0" w:rsidRDefault="004775D0" w:rsidP="004775D0">
      <w:pPr>
        <w:pStyle w:val="HabraDrazba"/>
      </w:pPr>
      <w:r>
        <w:t>3t,k = do pasu</w:t>
      </w:r>
    </w:p>
    <w:p w:rsidR="004775D0" w:rsidRDefault="004775D0" w:rsidP="004775D0">
      <w:pPr>
        <w:pStyle w:val="HabraDrazba"/>
      </w:pPr>
      <w:r>
        <w:t>4t,k = výzva do hry</w:t>
      </w:r>
    </w:p>
    <w:p w:rsidR="004775D0" w:rsidRDefault="004775D0" w:rsidP="004775D0">
      <w:pPr>
        <w:pStyle w:val="HabraText"/>
        <w:ind w:firstLine="0"/>
      </w:pPr>
    </w:p>
    <w:p w:rsidR="004775D0" w:rsidRPr="005C2395" w:rsidRDefault="004775D0" w:rsidP="004775D0">
      <w:pPr>
        <w:pStyle w:val="HabraPodnadpis"/>
      </w:pPr>
      <w:r w:rsidRPr="005C2395">
        <w:t xml:space="preserve">Další dražba po </w:t>
      </w:r>
      <w:r>
        <w:t>bloku</w:t>
      </w:r>
      <w:r w:rsidRPr="005C2395">
        <w:t>:</w:t>
      </w:r>
    </w:p>
    <w:p w:rsidR="004775D0" w:rsidRDefault="004775D0" w:rsidP="004775D0">
      <w:pPr>
        <w:pStyle w:val="HabraDrazba"/>
      </w:pPr>
      <w:r>
        <w:t>zvýšení barvy = do pasu</w:t>
      </w:r>
    </w:p>
    <w:p w:rsidR="004775D0" w:rsidRDefault="004775D0" w:rsidP="004775D0">
      <w:pPr>
        <w:pStyle w:val="HabraDrazba"/>
      </w:pPr>
      <w:r>
        <w:t>3BT = do pasu</w:t>
      </w:r>
    </w:p>
    <w:p w:rsidR="004775D0" w:rsidRDefault="004775D0" w:rsidP="004775D0">
      <w:pPr>
        <w:pStyle w:val="HabraDrazba"/>
      </w:pPr>
      <w:r>
        <w:t xml:space="preserve">nová barva = </w:t>
      </w:r>
      <w:proofErr w:type="spellStart"/>
      <w:r>
        <w:t>forcing</w:t>
      </w:r>
      <w:proofErr w:type="spellEnd"/>
      <w:r>
        <w:t xml:space="preserve"> s vlastní barvou a podporou v barvě partnera</w:t>
      </w:r>
    </w:p>
    <w:p w:rsidR="004775D0" w:rsidRDefault="004775D0" w:rsidP="004775D0">
      <w:pPr>
        <w:pStyle w:val="HabraDrazba"/>
      </w:pPr>
      <w:r>
        <w:t xml:space="preserve">4BT = </w:t>
      </w:r>
      <w:proofErr w:type="spellStart"/>
      <w:r>
        <w:t>Blackwood</w:t>
      </w:r>
      <w:proofErr w:type="spellEnd"/>
    </w:p>
    <w:p w:rsidR="004775D0" w:rsidRDefault="004775D0" w:rsidP="004775D0">
      <w:pPr>
        <w:pStyle w:val="HabraDrazba"/>
      </w:pPr>
      <w:r>
        <w:t>5 v nové barvě = dotaz na zádrž v této barvě</w:t>
      </w:r>
    </w:p>
    <w:p w:rsidR="004775D0" w:rsidRDefault="004775D0" w:rsidP="004775D0">
      <w:pPr>
        <w:pStyle w:val="HabraDrazba"/>
      </w:pPr>
      <w:r>
        <w:t>5BT = dotaz na kvalitu trumfů</w:t>
      </w:r>
    </w:p>
    <w:p w:rsidR="004775D0" w:rsidRDefault="004775D0" w:rsidP="004775D0">
      <w:pPr>
        <w:pStyle w:val="HabraDrazba"/>
      </w:pPr>
      <w:r>
        <w:t>5 v barvě zahájení = dotaz na kvalitu trumfů</w:t>
      </w:r>
    </w:p>
    <w:p w:rsidR="004775D0" w:rsidRDefault="004775D0" w:rsidP="004775D0">
      <w:pPr>
        <w:pStyle w:val="HabraDrazba"/>
        <w:tabs>
          <w:tab w:val="clear" w:pos="1418"/>
        </w:tabs>
      </w:pPr>
    </w:p>
    <w:p w:rsidR="004775D0" w:rsidRDefault="004775D0" w:rsidP="004775D0">
      <w:pPr>
        <w:pStyle w:val="HabraDrazba"/>
        <w:tabs>
          <w:tab w:val="clear" w:pos="1418"/>
        </w:tabs>
      </w:pPr>
      <w:r>
        <w:t>3s – 5s</w:t>
      </w:r>
      <w:r>
        <w:tab/>
        <w:t>3s – 5BT</w:t>
      </w:r>
    </w:p>
    <w:p w:rsidR="004775D0" w:rsidRDefault="004775D0" w:rsidP="004775D0">
      <w:pPr>
        <w:pStyle w:val="HabraDrazba"/>
      </w:pPr>
      <w:r>
        <w:t xml:space="preserve">pas = 0-1 </w:t>
      </w:r>
      <w:proofErr w:type="spellStart"/>
      <w:r>
        <w:t>topfigura</w:t>
      </w:r>
      <w:proofErr w:type="spellEnd"/>
      <w:r>
        <w:t xml:space="preserve"> v trumfech</w:t>
      </w:r>
      <w:r>
        <w:tab/>
        <w:t>5s = dáma trumfová</w:t>
      </w:r>
    </w:p>
    <w:p w:rsidR="004775D0" w:rsidRDefault="004775D0" w:rsidP="004775D0">
      <w:pPr>
        <w:pStyle w:val="HabraDrazba"/>
      </w:pPr>
      <w:r>
        <w:t xml:space="preserve">6s = 2 </w:t>
      </w:r>
      <w:proofErr w:type="spellStart"/>
      <w:r>
        <w:t>topfigury</w:t>
      </w:r>
      <w:proofErr w:type="spellEnd"/>
      <w:r>
        <w:t xml:space="preserve"> v trumfech</w:t>
      </w:r>
      <w:r>
        <w:tab/>
        <w:t>6s = eso nebo král trumfový</w:t>
      </w:r>
    </w:p>
    <w:p w:rsidR="004775D0" w:rsidRDefault="004775D0" w:rsidP="004775D0">
      <w:pPr>
        <w:pStyle w:val="HabraDrazba"/>
      </w:pPr>
      <w:r>
        <w:t xml:space="preserve">7s = 3 </w:t>
      </w:r>
      <w:proofErr w:type="spellStart"/>
      <w:r>
        <w:t>topfigury</w:t>
      </w:r>
      <w:proofErr w:type="spellEnd"/>
      <w:r>
        <w:t xml:space="preserve"> v trumfech</w:t>
      </w:r>
      <w:r>
        <w:tab/>
        <w:t xml:space="preserve">7s = dvě </w:t>
      </w:r>
      <w:proofErr w:type="spellStart"/>
      <w:r>
        <w:t>topfigury</w:t>
      </w:r>
      <w:proofErr w:type="spellEnd"/>
      <w:r>
        <w:t xml:space="preserve"> v trumfech</w:t>
      </w:r>
    </w:p>
    <w:p w:rsidR="004775D0" w:rsidRPr="002C1AD0" w:rsidRDefault="004775D0" w:rsidP="004775D0">
      <w:pPr>
        <w:pStyle w:val="HabraText"/>
        <w:ind w:firstLine="0"/>
      </w:pPr>
    </w:p>
    <w:p w:rsidR="004775D0" w:rsidRPr="00F03C31" w:rsidRDefault="004775D0" w:rsidP="004775D0">
      <w:pPr>
        <w:pStyle w:val="HabraPodnadpis"/>
        <w:rPr>
          <w:u w:val="single"/>
        </w:rPr>
      </w:pPr>
      <w:r w:rsidRPr="00F03C31">
        <w:rPr>
          <w:u w:val="single"/>
        </w:rPr>
        <w:t>Konvence:</w:t>
      </w:r>
    </w:p>
    <w:p w:rsidR="004775D0" w:rsidRPr="00AD648A" w:rsidRDefault="004775D0" w:rsidP="004775D0">
      <w:pPr>
        <w:pStyle w:val="HabraPodnadpis"/>
      </w:pPr>
      <w:r w:rsidRPr="00AD648A">
        <w:t>POH (Pokus o hru)</w:t>
      </w:r>
    </w:p>
    <w:p w:rsidR="004775D0" w:rsidRDefault="004775D0" w:rsidP="004775D0">
      <w:pPr>
        <w:pStyle w:val="HabraDrazba"/>
        <w:tabs>
          <w:tab w:val="clear" w:pos="1418"/>
          <w:tab w:val="clear" w:pos="2835"/>
        </w:tabs>
      </w:pPr>
      <w:r>
        <w:t>1s – 2s</w:t>
      </w:r>
      <w:r>
        <w:tab/>
        <w:t>1p – 2p</w:t>
      </w:r>
    </w:p>
    <w:p w:rsidR="004775D0" w:rsidRDefault="004775D0" w:rsidP="004775D0">
      <w:pPr>
        <w:pStyle w:val="HabraDrazba"/>
      </w:pPr>
      <w:r>
        <w:t>2BT ! = dotaz na pikové doplnění</w:t>
      </w:r>
      <w:r>
        <w:tab/>
      </w:r>
      <w:r>
        <w:tab/>
        <w:t>3k ! = dotaz na kárové doplnění</w:t>
      </w:r>
    </w:p>
    <w:p w:rsidR="004775D0" w:rsidRDefault="004775D0" w:rsidP="004775D0">
      <w:pPr>
        <w:pStyle w:val="HabraDrazba"/>
      </w:pPr>
      <w:r>
        <w:t>pokud mám žádanou hodnotu, dorazím na hru</w:t>
      </w:r>
    </w:p>
    <w:p w:rsidR="004775D0" w:rsidRDefault="004775D0" w:rsidP="004775D0">
      <w:pPr>
        <w:pStyle w:val="HabraDrazba"/>
      </w:pPr>
    </w:p>
    <w:p w:rsidR="004775D0" w:rsidRDefault="004775D0" w:rsidP="004775D0">
      <w:pPr>
        <w:pStyle w:val="HabraDrazba"/>
        <w:tabs>
          <w:tab w:val="clear" w:pos="1418"/>
        </w:tabs>
      </w:pPr>
      <w:r>
        <w:t>1s – 2s</w:t>
      </w:r>
      <w:r>
        <w:tab/>
        <w:t>1p – 2p</w:t>
      </w:r>
    </w:p>
    <w:p w:rsidR="004775D0" w:rsidRDefault="004775D0" w:rsidP="004775D0">
      <w:pPr>
        <w:pStyle w:val="HabraDrazba"/>
      </w:pPr>
      <w:r>
        <w:t xml:space="preserve">2p ! = dotaz na </w:t>
      </w:r>
      <w:proofErr w:type="spellStart"/>
      <w:r>
        <w:t>singla</w:t>
      </w:r>
      <w:proofErr w:type="spellEnd"/>
      <w:r>
        <w:tab/>
        <w:t xml:space="preserve">2BT ! = dotaz na </w:t>
      </w:r>
      <w:proofErr w:type="spellStart"/>
      <w:r>
        <w:t>singla</w:t>
      </w:r>
      <w:proofErr w:type="spellEnd"/>
    </w:p>
    <w:p w:rsidR="004775D0" w:rsidRDefault="004775D0" w:rsidP="004775D0">
      <w:pPr>
        <w:pStyle w:val="HabraDrazba"/>
      </w:pPr>
      <w:r>
        <w:t xml:space="preserve">pokud mám </w:t>
      </w:r>
      <w:proofErr w:type="spellStart"/>
      <w:r>
        <w:t>singla</w:t>
      </w:r>
      <w:proofErr w:type="spellEnd"/>
      <w:r>
        <w:t>, dražím ho, když ne, tak 3 v </w:t>
      </w:r>
      <w:proofErr w:type="spellStart"/>
      <w:r>
        <w:t>ushodněné</w:t>
      </w:r>
      <w:proofErr w:type="spellEnd"/>
      <w:r>
        <w:t xml:space="preserve"> barvě</w:t>
      </w:r>
    </w:p>
    <w:p w:rsidR="004775D0" w:rsidRDefault="004775D0" w:rsidP="004775D0">
      <w:pPr>
        <w:pStyle w:val="HabraDrazba"/>
        <w:tabs>
          <w:tab w:val="clear" w:pos="1418"/>
        </w:tabs>
      </w:pPr>
    </w:p>
    <w:p w:rsidR="004775D0" w:rsidRDefault="004775D0" w:rsidP="004775D0">
      <w:pPr>
        <w:pStyle w:val="HabraDrazba"/>
        <w:tabs>
          <w:tab w:val="clear" w:pos="1418"/>
        </w:tabs>
      </w:pPr>
      <w:r>
        <w:t>1t – 1s</w:t>
      </w:r>
      <w:r>
        <w:tab/>
        <w:t>1k – 1p</w:t>
      </w:r>
    </w:p>
    <w:p w:rsidR="004775D0" w:rsidRDefault="004775D0" w:rsidP="004775D0">
      <w:pPr>
        <w:pStyle w:val="HabraDrazba"/>
      </w:pPr>
      <w:r>
        <w:t>2s – 3k ! = dotaz na doplnění</w:t>
      </w:r>
      <w:r>
        <w:tab/>
        <w:t xml:space="preserve">2p – 2BT ! = dotaz na </w:t>
      </w:r>
      <w:proofErr w:type="spellStart"/>
      <w:r>
        <w:t>singla</w:t>
      </w:r>
      <w:proofErr w:type="spellEnd"/>
    </w:p>
    <w:p w:rsidR="004775D0" w:rsidRDefault="004775D0" w:rsidP="004775D0">
      <w:pPr>
        <w:pStyle w:val="HabraText"/>
        <w:ind w:firstLine="0"/>
      </w:pPr>
    </w:p>
    <w:p w:rsidR="004775D0" w:rsidRPr="00AD648A" w:rsidRDefault="004775D0" w:rsidP="004775D0">
      <w:pPr>
        <w:pStyle w:val="HabraPodnadpis"/>
      </w:pPr>
      <w:r>
        <w:lastRenderedPageBreak/>
        <w:t>DRURY</w:t>
      </w:r>
      <w:r w:rsidRPr="00AD648A">
        <w:t xml:space="preserve"> (</w:t>
      </w:r>
      <w:r>
        <w:t xml:space="preserve">Používáme při zahájení v drahé barvě na třetím místě, kdy můžeme otevřít v první </w:t>
      </w:r>
      <w:proofErr w:type="spellStart"/>
      <w:r>
        <w:t>manši</w:t>
      </w:r>
      <w:proofErr w:type="spellEnd"/>
      <w:r>
        <w:t xml:space="preserve"> už s 8 a ve druhé </w:t>
      </w:r>
      <w:proofErr w:type="spellStart"/>
      <w:r>
        <w:t>manši</w:t>
      </w:r>
      <w:proofErr w:type="spellEnd"/>
      <w:r>
        <w:t xml:space="preserve"> už s 10 </w:t>
      </w:r>
      <w:proofErr w:type="spellStart"/>
      <w:r>
        <w:t>b</w:t>
      </w:r>
      <w:proofErr w:type="spellEnd"/>
      <w:r>
        <w:t>., na čtvrtém místě jen s piky)</w:t>
      </w:r>
    </w:p>
    <w:p w:rsidR="004775D0" w:rsidRDefault="004775D0" w:rsidP="004775D0">
      <w:pPr>
        <w:pStyle w:val="HabraDrazba"/>
      </w:pPr>
      <w:r>
        <w:t>1s – 2t ! (10-11b., 3+list srdcový)</w:t>
      </w:r>
    </w:p>
    <w:p w:rsidR="004775D0" w:rsidRDefault="004775D0" w:rsidP="004775D0">
      <w:pPr>
        <w:pStyle w:val="HabraDrazba"/>
      </w:pPr>
      <w:r>
        <w:t>2k ! = 8-11b.</w:t>
      </w:r>
    </w:p>
    <w:p w:rsidR="004775D0" w:rsidRDefault="004775D0" w:rsidP="004775D0">
      <w:pPr>
        <w:pStyle w:val="HabraDrazba"/>
      </w:pPr>
      <w:r>
        <w:t>2s = 12-14b.</w:t>
      </w:r>
    </w:p>
    <w:p w:rsidR="004775D0" w:rsidRDefault="004775D0" w:rsidP="004775D0">
      <w:pPr>
        <w:pStyle w:val="HabraDrazba"/>
      </w:pPr>
      <w:r>
        <w:t xml:space="preserve">všechno ostatní je 15-21 bodů a tedy </w:t>
      </w:r>
      <w:proofErr w:type="spellStart"/>
      <w:r>
        <w:t>gameforcing</w:t>
      </w:r>
      <w:proofErr w:type="spellEnd"/>
    </w:p>
    <w:p w:rsidR="004775D0" w:rsidRDefault="004775D0" w:rsidP="004775D0">
      <w:pPr>
        <w:pStyle w:val="HabraText"/>
        <w:ind w:firstLine="0"/>
      </w:pPr>
    </w:p>
    <w:p w:rsidR="004775D0" w:rsidRPr="005C2395" w:rsidRDefault="004775D0" w:rsidP="004775D0">
      <w:pPr>
        <w:pStyle w:val="HabraPodnadpis"/>
      </w:pPr>
      <w:proofErr w:type="spellStart"/>
      <w:r w:rsidRPr="005C2395">
        <w:t>Slemová</w:t>
      </w:r>
      <w:proofErr w:type="spellEnd"/>
      <w:r w:rsidRPr="005C2395">
        <w:t xml:space="preserve"> dražba (zkrácený </w:t>
      </w:r>
      <w:proofErr w:type="spellStart"/>
      <w:r w:rsidRPr="005C2395">
        <w:t>Blackwood</w:t>
      </w:r>
      <w:proofErr w:type="spellEnd"/>
      <w:r w:rsidRPr="005C2395">
        <w:t xml:space="preserve"> a </w:t>
      </w:r>
      <w:proofErr w:type="spellStart"/>
      <w:r w:rsidRPr="005C2395">
        <w:t>Hoyt</w:t>
      </w:r>
      <w:proofErr w:type="spellEnd"/>
      <w:r w:rsidRPr="005C2395">
        <w:t>):</w:t>
      </w:r>
    </w:p>
    <w:p w:rsidR="004775D0" w:rsidRDefault="004775D0" w:rsidP="004775D0">
      <w:pPr>
        <w:pStyle w:val="HabraDrazba"/>
      </w:pPr>
      <w:r>
        <w:t>Hláška 4BT znamená dotaz na počet es, odpovědi:</w:t>
      </w:r>
    </w:p>
    <w:p w:rsidR="004775D0" w:rsidRDefault="004775D0" w:rsidP="004775D0">
      <w:pPr>
        <w:pStyle w:val="HabraDrazba"/>
      </w:pPr>
      <w:r>
        <w:t>5t</w:t>
      </w:r>
      <w:r>
        <w:tab/>
        <w:t>0 nebo 3esa</w:t>
      </w:r>
    </w:p>
    <w:p w:rsidR="004775D0" w:rsidRDefault="004775D0" w:rsidP="004775D0">
      <w:pPr>
        <w:pStyle w:val="HabraDrazba"/>
      </w:pPr>
      <w:r>
        <w:t>5k</w:t>
      </w:r>
      <w:r>
        <w:tab/>
        <w:t>1 nebo 4 esa</w:t>
      </w:r>
    </w:p>
    <w:p w:rsidR="004775D0" w:rsidRDefault="004775D0" w:rsidP="004775D0">
      <w:pPr>
        <w:pStyle w:val="HabraDrazba"/>
      </w:pPr>
      <w:r>
        <w:t>5s</w:t>
      </w:r>
      <w:r>
        <w:tab/>
        <w:t>2 esa bez krále</w:t>
      </w:r>
    </w:p>
    <w:p w:rsidR="004775D0" w:rsidRDefault="004775D0" w:rsidP="004775D0">
      <w:pPr>
        <w:pStyle w:val="HabraDrazba"/>
      </w:pPr>
      <w:r>
        <w:t>5p</w:t>
      </w:r>
      <w:r>
        <w:tab/>
        <w:t>2 esa s jedním králem</w:t>
      </w:r>
    </w:p>
    <w:p w:rsidR="004775D0" w:rsidRDefault="004775D0" w:rsidP="004775D0">
      <w:pPr>
        <w:pStyle w:val="HabraDrazba"/>
      </w:pPr>
      <w:r>
        <w:t>5BT</w:t>
      </w:r>
      <w:r>
        <w:tab/>
        <w:t>2 esa s dvěma králi</w:t>
      </w:r>
    </w:p>
    <w:p w:rsidR="004775D0" w:rsidRDefault="004775D0" w:rsidP="004775D0">
      <w:pPr>
        <w:pStyle w:val="HabraText"/>
        <w:ind w:firstLine="0"/>
      </w:pPr>
    </w:p>
    <w:p w:rsidR="004775D0" w:rsidRDefault="004775D0" w:rsidP="004775D0">
      <w:pPr>
        <w:pStyle w:val="HabraText"/>
      </w:pPr>
      <w:r>
        <w:t xml:space="preserve">Pokud po odpovědi na esa partner draží barvu, na níž jste se dohodli, pak to znamená, že nechce hrát </w:t>
      </w:r>
      <w:proofErr w:type="spellStart"/>
      <w:r>
        <w:t>slem</w:t>
      </w:r>
      <w:proofErr w:type="spellEnd"/>
      <w:r>
        <w:t xml:space="preserve"> a je Vaší povinností zapasovat. Když po Vaší odpovědi </w:t>
      </w:r>
      <w:proofErr w:type="spellStart"/>
      <w:r>
        <w:t>zadraží</w:t>
      </w:r>
      <w:proofErr w:type="spellEnd"/>
      <w:r>
        <w:t xml:space="preserve"> nejbližší barvu, která není dohodnutou trumfovou barvou, zjistil, že máte všechna esa a </w:t>
      </w:r>
      <w:proofErr w:type="gramStart"/>
      <w:r>
        <w:t>rád  by</w:t>
      </w:r>
      <w:proofErr w:type="gramEnd"/>
      <w:r>
        <w:t xml:space="preserve"> se dozvěděl, zda by nebylo možné hrát velký </w:t>
      </w:r>
      <w:proofErr w:type="spellStart"/>
      <w:r>
        <w:t>slem</w:t>
      </w:r>
      <w:proofErr w:type="spellEnd"/>
      <w:r>
        <w:t xml:space="preserve">. Ptá se Vás tedy na krále. První následující odpověď znamená 0 nebo 3 králové, další 1 nebo 4, další 2 bez dámy atd. Tato dotazová konvence se jmenuje </w:t>
      </w:r>
      <w:proofErr w:type="spellStart"/>
      <w:r>
        <w:t>Hoyt</w:t>
      </w:r>
      <w:proofErr w:type="spellEnd"/>
      <w:r>
        <w:t>.</w:t>
      </w:r>
    </w:p>
    <w:p w:rsidR="004775D0" w:rsidRPr="00984031" w:rsidRDefault="004775D0" w:rsidP="004775D0">
      <w:pPr>
        <w:pStyle w:val="HabraText"/>
        <w:ind w:firstLine="0"/>
      </w:pPr>
    </w:p>
    <w:p w:rsidR="004775D0" w:rsidRPr="00F03C31" w:rsidRDefault="004775D0" w:rsidP="004775D0">
      <w:pPr>
        <w:pStyle w:val="HabraPodnadpis"/>
        <w:rPr>
          <w:u w:val="single"/>
        </w:rPr>
      </w:pPr>
      <w:r w:rsidRPr="00F03C31">
        <w:rPr>
          <w:u w:val="single"/>
        </w:rPr>
        <w:t>Zásahy do dražby:</w:t>
      </w:r>
    </w:p>
    <w:p w:rsidR="004775D0" w:rsidRDefault="004775D0" w:rsidP="004775D0">
      <w:pPr>
        <w:pStyle w:val="HabraDrazba"/>
      </w:pPr>
      <w:r w:rsidRPr="00DF524A">
        <w:t>vlastní barva bez skoku</w:t>
      </w:r>
      <w:r>
        <w:t xml:space="preserve"> </w:t>
      </w:r>
      <w:r>
        <w:tab/>
        <w:t>10-15b., 5+list., ale dobrá barva</w:t>
      </w:r>
    </w:p>
    <w:p w:rsidR="004775D0" w:rsidRPr="00DF524A" w:rsidRDefault="004775D0" w:rsidP="004775D0">
      <w:pPr>
        <w:pStyle w:val="HabraDrazba"/>
        <w:ind w:left="2835"/>
        <w:rPr>
          <w:sz w:val="36"/>
          <w:szCs w:val="36"/>
          <w:u w:val="single"/>
        </w:rPr>
      </w:pPr>
      <w:r>
        <w:t>po zásahu drahou barvou používáme konvenci DRURY</w:t>
      </w:r>
    </w:p>
    <w:p w:rsidR="004775D0" w:rsidRDefault="004775D0" w:rsidP="004775D0">
      <w:pPr>
        <w:pStyle w:val="HabraDrazba"/>
        <w:tabs>
          <w:tab w:val="clear" w:pos="1418"/>
        </w:tabs>
      </w:pPr>
      <w:r w:rsidRPr="00DF524A">
        <w:t>1BT</w:t>
      </w:r>
      <w:r>
        <w:rPr>
          <w:b/>
        </w:rPr>
        <w:t xml:space="preserve">  </w:t>
      </w:r>
      <w:r>
        <w:rPr>
          <w:b/>
        </w:rPr>
        <w:tab/>
      </w:r>
      <w:r>
        <w:t>15-17b., vyvážená rozloha</w:t>
      </w:r>
    </w:p>
    <w:p w:rsidR="004775D0" w:rsidRDefault="004775D0" w:rsidP="004775D0">
      <w:pPr>
        <w:pStyle w:val="HabraDrazba"/>
      </w:pPr>
      <w:r>
        <w:t>skok vlastní barvou</w:t>
      </w:r>
      <w:r>
        <w:tab/>
        <w:t>6-9b., 6+list</w:t>
      </w:r>
    </w:p>
    <w:p w:rsidR="004775D0" w:rsidRDefault="004775D0" w:rsidP="004775D0">
      <w:pPr>
        <w:pStyle w:val="HabraDrazba"/>
        <w:tabs>
          <w:tab w:val="clear" w:pos="1418"/>
        </w:tabs>
      </w:pPr>
      <w:r w:rsidRPr="00DF524A">
        <w:t>kontra</w:t>
      </w:r>
      <w:r>
        <w:t xml:space="preserve">! </w:t>
      </w:r>
      <w:r>
        <w:tab/>
        <w:t xml:space="preserve">dvojznačné: </w:t>
      </w:r>
      <w:r>
        <w:rPr>
          <w:b/>
        </w:rPr>
        <w:t xml:space="preserve">pobídkové </w:t>
      </w:r>
      <w:r>
        <w:t>12-15b. a </w:t>
      </w:r>
      <w:proofErr w:type="gramStart"/>
      <w:r>
        <w:t>min. 3-listy</w:t>
      </w:r>
      <w:proofErr w:type="gramEnd"/>
      <w:r>
        <w:t xml:space="preserve"> ve zbylých barvách</w:t>
      </w:r>
    </w:p>
    <w:p w:rsidR="004775D0" w:rsidRDefault="004775D0" w:rsidP="004775D0">
      <w:pPr>
        <w:pStyle w:val="HabraDrazba"/>
        <w:tabs>
          <w:tab w:val="clear" w:pos="1418"/>
          <w:tab w:val="clear" w:pos="2835"/>
        </w:tabs>
        <w:ind w:left="2835"/>
      </w:pPr>
      <w:r>
        <w:rPr>
          <w:b/>
        </w:rPr>
        <w:t xml:space="preserve">informační </w:t>
      </w:r>
      <w:proofErr w:type="gramStart"/>
      <w:r>
        <w:t>16+</w:t>
      </w:r>
      <w:proofErr w:type="spellStart"/>
      <w:r>
        <w:t>b</w:t>
      </w:r>
      <w:proofErr w:type="spellEnd"/>
      <w:r>
        <w:t>.  (v druhém</w:t>
      </w:r>
      <w:proofErr w:type="gramEnd"/>
      <w:r>
        <w:t xml:space="preserve"> kole nová barva nebo BT od 18b. vyvážených)</w:t>
      </w:r>
    </w:p>
    <w:p w:rsidR="004775D0" w:rsidRDefault="004775D0" w:rsidP="004775D0">
      <w:pPr>
        <w:pStyle w:val="HabraText"/>
        <w:ind w:firstLine="0"/>
      </w:pPr>
    </w:p>
    <w:p w:rsidR="004775D0" w:rsidRPr="00F03C31" w:rsidRDefault="004775D0" w:rsidP="004775D0">
      <w:pPr>
        <w:pStyle w:val="HabraPodnadpis"/>
        <w:rPr>
          <w:u w:val="single"/>
        </w:rPr>
      </w:pPr>
      <w:r w:rsidRPr="00F03C31">
        <w:rPr>
          <w:u w:val="single"/>
        </w:rPr>
        <w:t>Výnosy:</w:t>
      </w:r>
    </w:p>
    <w:p w:rsidR="004775D0" w:rsidRDefault="004775D0" w:rsidP="004775D0">
      <w:pPr>
        <w:pStyle w:val="HabraDrazba"/>
        <w:tabs>
          <w:tab w:val="clear" w:pos="1418"/>
          <w:tab w:val="clear" w:pos="2835"/>
        </w:tabs>
      </w:pPr>
      <w:r>
        <w:t>ze sledu (i přerušeného)</w:t>
      </w:r>
      <w:r>
        <w:tab/>
        <w:t>nejvyšší</w:t>
      </w:r>
    </w:p>
    <w:p w:rsidR="004775D0" w:rsidRDefault="004775D0" w:rsidP="004775D0">
      <w:pPr>
        <w:pStyle w:val="HabraDrazba"/>
      </w:pPr>
      <w:r>
        <w:t xml:space="preserve">z dlouhé barvy s figurou (4- a </w:t>
      </w:r>
      <w:proofErr w:type="spellStart"/>
      <w:r>
        <w:t>vícelisté</w:t>
      </w:r>
      <w:proofErr w:type="spellEnd"/>
      <w:r>
        <w:t>)</w:t>
      </w:r>
      <w:r>
        <w:tab/>
        <w:t>čtvrtá shora</w:t>
      </w:r>
    </w:p>
    <w:p w:rsidR="004775D0" w:rsidRDefault="004775D0" w:rsidP="004775D0">
      <w:pPr>
        <w:pStyle w:val="HabraDrazba"/>
        <w:tabs>
          <w:tab w:val="clear" w:pos="2835"/>
        </w:tabs>
      </w:pPr>
      <w:r>
        <w:t xml:space="preserve">ze 4- a </w:t>
      </w:r>
      <w:proofErr w:type="spellStart"/>
      <w:r>
        <w:t>vícelistu</w:t>
      </w:r>
      <w:proofErr w:type="spellEnd"/>
      <w:r>
        <w:t xml:space="preserve"> bez figury</w:t>
      </w:r>
      <w:r>
        <w:tab/>
        <w:t>třetí a pak druhou nejvyšší</w:t>
      </w:r>
    </w:p>
    <w:p w:rsidR="004775D0" w:rsidRDefault="004775D0" w:rsidP="004775D0">
      <w:pPr>
        <w:pStyle w:val="HabraDrazba"/>
        <w:tabs>
          <w:tab w:val="clear" w:pos="2835"/>
        </w:tabs>
      </w:pPr>
      <w:proofErr w:type="gramStart"/>
      <w:r>
        <w:t>z 3-listu</w:t>
      </w:r>
      <w:proofErr w:type="gramEnd"/>
      <w:r>
        <w:t xml:space="preserve"> s figurou</w:t>
      </w:r>
      <w:r>
        <w:tab/>
      </w:r>
      <w:r>
        <w:tab/>
        <w:t>nejmenší</w:t>
      </w:r>
    </w:p>
    <w:p w:rsidR="004775D0" w:rsidRDefault="004775D0" w:rsidP="004775D0">
      <w:pPr>
        <w:pStyle w:val="HabraDrazba"/>
        <w:tabs>
          <w:tab w:val="clear" w:pos="2835"/>
        </w:tabs>
      </w:pPr>
      <w:proofErr w:type="gramStart"/>
      <w:r>
        <w:t>z 3-listu</w:t>
      </w:r>
      <w:proofErr w:type="gramEnd"/>
      <w:r>
        <w:t xml:space="preserve"> bez figury</w:t>
      </w:r>
      <w:r>
        <w:tab/>
        <w:t>prostřední, pak vyšší</w:t>
      </w:r>
    </w:p>
    <w:p w:rsidR="004775D0" w:rsidRDefault="004775D0" w:rsidP="004775D0">
      <w:pPr>
        <w:pStyle w:val="HabraDrazba"/>
        <w:tabs>
          <w:tab w:val="clear" w:pos="1418"/>
          <w:tab w:val="clear" w:pos="2835"/>
        </w:tabs>
      </w:pPr>
      <w:r>
        <w:t>z </w:t>
      </w:r>
      <w:proofErr w:type="gramStart"/>
      <w:r>
        <w:t>dublu</w:t>
      </w:r>
      <w:proofErr w:type="gramEnd"/>
      <w:r>
        <w:tab/>
        <w:t>vyšší</w:t>
      </w:r>
    </w:p>
    <w:p w:rsidR="004775D0" w:rsidRDefault="004775D0" w:rsidP="004775D0">
      <w:pPr>
        <w:pStyle w:val="HabraText"/>
        <w:ind w:firstLine="0"/>
      </w:pPr>
    </w:p>
    <w:p w:rsidR="004775D0" w:rsidRPr="00F03C31" w:rsidRDefault="004775D0" w:rsidP="004775D0">
      <w:pPr>
        <w:pStyle w:val="HabraPodnadpis"/>
        <w:rPr>
          <w:u w:val="single"/>
        </w:rPr>
      </w:pPr>
      <w:r w:rsidRPr="00F03C31">
        <w:rPr>
          <w:u w:val="single"/>
        </w:rPr>
        <w:t>Markování:</w:t>
      </w:r>
    </w:p>
    <w:p w:rsidR="004775D0" w:rsidRDefault="004775D0" w:rsidP="004775D0">
      <w:pPr>
        <w:pStyle w:val="HabraDrazba"/>
      </w:pPr>
      <w:r>
        <w:t>do barvy partnera</w:t>
      </w:r>
      <w:r>
        <w:tab/>
      </w:r>
      <w:r>
        <w:tab/>
        <w:t>malá = chci, velká = nechci</w:t>
      </w:r>
    </w:p>
    <w:p w:rsidR="004775D0" w:rsidRDefault="004775D0" w:rsidP="004775D0">
      <w:pPr>
        <w:pStyle w:val="HabraDrazba"/>
      </w:pPr>
      <w:r>
        <w:t>do soupeřových barev</w:t>
      </w:r>
      <w:r>
        <w:tab/>
        <w:t>malá = sudý počet, velká = lichý počet</w:t>
      </w:r>
    </w:p>
    <w:p w:rsidR="004775D0" w:rsidRDefault="004775D0" w:rsidP="004775D0">
      <w:pPr>
        <w:pStyle w:val="HabraDrazba"/>
        <w:tabs>
          <w:tab w:val="clear" w:pos="1418"/>
        </w:tabs>
        <w:ind w:left="2835" w:hanging="2835"/>
      </w:pPr>
      <w:r>
        <w:t>do odhozu</w:t>
      </w:r>
      <w:r>
        <w:tab/>
        <w:t xml:space="preserve">„lišky“ (lichá = chci tuto barvu, malá sudá = chci nižší ze dvou zbývajících </w:t>
      </w:r>
      <w:proofErr w:type="spellStart"/>
      <w:r>
        <w:t>barevvelká</w:t>
      </w:r>
      <w:proofErr w:type="spellEnd"/>
      <w:r>
        <w:t xml:space="preserve"> sudá = chci vyšší ze dvou zbývajících barev)</w:t>
      </w:r>
    </w:p>
    <w:p w:rsidR="004775D0" w:rsidRDefault="004775D0" w:rsidP="004775D0">
      <w:pPr>
        <w:pStyle w:val="HabraDrazba"/>
        <w:tabs>
          <w:tab w:val="clear" w:pos="1418"/>
        </w:tabs>
      </w:pPr>
      <w:r>
        <w:t>figura</w:t>
      </w:r>
      <w:r>
        <w:tab/>
        <w:t>slibuje alespoň jednu menší figuru, než byla shozena</w:t>
      </w:r>
    </w:p>
    <w:p w:rsidR="004775D0" w:rsidRPr="00561115" w:rsidRDefault="004775D0" w:rsidP="004775D0">
      <w:pPr>
        <w:pStyle w:val="HabraNadpisUvod"/>
      </w:pPr>
      <w:bookmarkStart w:id="235" w:name="_Toc277526683"/>
      <w:bookmarkStart w:id="236" w:name="_Toc171671634"/>
      <w:bookmarkStart w:id="237" w:name="_Toc173737487"/>
      <w:bookmarkStart w:id="238" w:name="_Toc173740807"/>
      <w:bookmarkStart w:id="239" w:name="_Toc173741313"/>
      <w:bookmarkStart w:id="240" w:name="_Toc182458893"/>
      <w:bookmarkStart w:id="241" w:name="_Toc272699151"/>
      <w:r w:rsidRPr="00D81F01">
        <w:lastRenderedPageBreak/>
        <w:t>Literatura pro 3. ročník</w:t>
      </w:r>
      <w:bookmarkEnd w:id="235"/>
      <w:r w:rsidRPr="00D81F01">
        <w:t xml:space="preserve"> </w:t>
      </w:r>
      <w:r w:rsidRPr="00935607">
        <w:t>Havířovské bridžové akademie</w:t>
      </w:r>
      <w:bookmarkEnd w:id="236"/>
      <w:bookmarkEnd w:id="237"/>
      <w:bookmarkEnd w:id="238"/>
      <w:bookmarkEnd w:id="239"/>
      <w:bookmarkEnd w:id="240"/>
      <w:bookmarkEnd w:id="241"/>
    </w:p>
    <w:p w:rsidR="004775D0" w:rsidRDefault="004775D0" w:rsidP="004775D0">
      <w:pPr>
        <w:pStyle w:val="HabraLiteratura"/>
      </w:pPr>
      <w:r>
        <w:t>Bloky</w:t>
      </w:r>
      <w:r>
        <w:tab/>
      </w:r>
      <w:proofErr w:type="spellStart"/>
      <w:r>
        <w:t>RobertB</w:t>
      </w:r>
      <w:proofErr w:type="spellEnd"/>
      <w:r>
        <w:t xml:space="preserve">. </w:t>
      </w:r>
      <w:proofErr w:type="spellStart"/>
      <w:r>
        <w:t>Ewen</w:t>
      </w:r>
      <w:proofErr w:type="spellEnd"/>
    </w:p>
    <w:p w:rsidR="004775D0" w:rsidRDefault="004775D0" w:rsidP="004775D0">
      <w:pPr>
        <w:pStyle w:val="HabraLiteratura"/>
      </w:pPr>
      <w:r>
        <w:t>Bridž pro každého</w:t>
      </w:r>
      <w:r>
        <w:tab/>
        <w:t xml:space="preserve">Petr </w:t>
      </w:r>
      <w:proofErr w:type="spellStart"/>
      <w:r>
        <w:t>Hebák</w:t>
      </w:r>
      <w:proofErr w:type="spellEnd"/>
    </w:p>
    <w:p w:rsidR="004775D0" w:rsidRPr="009320D5" w:rsidRDefault="004775D0" w:rsidP="004775D0">
      <w:pPr>
        <w:pStyle w:val="HabraLiteratura"/>
      </w:pPr>
      <w:r>
        <w:t xml:space="preserve">Bridž snadno a </w:t>
      </w:r>
      <w:proofErr w:type="spellStart"/>
      <w:r>
        <w:t>rýchlo</w:t>
      </w:r>
      <w:proofErr w:type="spellEnd"/>
      <w:r>
        <w:tab/>
      </w:r>
      <w:proofErr w:type="spellStart"/>
      <w:r>
        <w:t>Pavol</w:t>
      </w:r>
      <w:proofErr w:type="spellEnd"/>
      <w:r>
        <w:t xml:space="preserve"> </w:t>
      </w:r>
      <w:proofErr w:type="spellStart"/>
      <w:r>
        <w:t>Mokráň</w:t>
      </w:r>
      <w:proofErr w:type="spellEnd"/>
    </w:p>
    <w:p w:rsidR="004775D0" w:rsidRDefault="004775D0" w:rsidP="004775D0">
      <w:pPr>
        <w:pStyle w:val="HabraLiteratura"/>
      </w:pPr>
      <w:proofErr w:type="spellStart"/>
      <w:r>
        <w:t>Brydž</w:t>
      </w:r>
      <w:proofErr w:type="spellEnd"/>
      <w:r>
        <w:t xml:space="preserve"> od </w:t>
      </w:r>
      <w:proofErr w:type="spellStart"/>
      <w:r>
        <w:t>poczatku</w:t>
      </w:r>
      <w:proofErr w:type="spellEnd"/>
      <w:r>
        <w:tab/>
      </w:r>
      <w:proofErr w:type="spellStart"/>
      <w:r>
        <w:t>Krysztof</w:t>
      </w:r>
      <w:proofErr w:type="spellEnd"/>
      <w:r>
        <w:t xml:space="preserve"> </w:t>
      </w:r>
      <w:proofErr w:type="spellStart"/>
      <w:r>
        <w:t>Jassem</w:t>
      </w:r>
      <w:proofErr w:type="spellEnd"/>
    </w:p>
    <w:p w:rsidR="004775D0" w:rsidRDefault="004775D0" w:rsidP="004775D0">
      <w:pPr>
        <w:pStyle w:val="HabraLiteratura"/>
      </w:pPr>
      <w:r>
        <w:t>Moderní přirozená dražba</w:t>
      </w:r>
      <w:r>
        <w:tab/>
      </w:r>
      <w:proofErr w:type="spellStart"/>
      <w:r>
        <w:t>Wladyslaw</w:t>
      </w:r>
      <w:proofErr w:type="spellEnd"/>
      <w:r>
        <w:t xml:space="preserve"> </w:t>
      </w:r>
      <w:proofErr w:type="spellStart"/>
      <w:r>
        <w:t>Izdebski</w:t>
      </w:r>
      <w:proofErr w:type="spellEnd"/>
      <w:r>
        <w:t xml:space="preserve"> + </w:t>
      </w:r>
      <w:proofErr w:type="spellStart"/>
      <w:r>
        <w:t>Olgierd</w:t>
      </w:r>
      <w:proofErr w:type="spellEnd"/>
      <w:r>
        <w:t xml:space="preserve"> </w:t>
      </w:r>
      <w:proofErr w:type="spellStart"/>
      <w:r>
        <w:t>Rodziewscz</w:t>
      </w:r>
      <w:proofErr w:type="spellEnd"/>
      <w:r>
        <w:t>-</w:t>
      </w:r>
      <w:proofErr w:type="spellStart"/>
      <w:r>
        <w:t>Bielewicz</w:t>
      </w:r>
      <w:proofErr w:type="spellEnd"/>
    </w:p>
    <w:p w:rsidR="004775D0" w:rsidRPr="009320D5" w:rsidRDefault="004775D0" w:rsidP="004775D0">
      <w:pPr>
        <w:pStyle w:val="HabraLiteratura"/>
      </w:pPr>
      <w:r>
        <w:t>Obrana</w:t>
      </w:r>
      <w:r>
        <w:tab/>
        <w:t xml:space="preserve">Josef </w:t>
      </w:r>
      <w:proofErr w:type="spellStart"/>
      <w:r>
        <w:t>Minaříček</w:t>
      </w:r>
      <w:proofErr w:type="spellEnd"/>
    </w:p>
    <w:p w:rsidR="004775D0" w:rsidRDefault="004775D0" w:rsidP="004775D0">
      <w:pPr>
        <w:pStyle w:val="HabraLiteratura"/>
      </w:pPr>
      <w:r>
        <w:t>Sehrávka</w:t>
      </w:r>
      <w:r>
        <w:tab/>
        <w:t xml:space="preserve">Josef </w:t>
      </w:r>
      <w:proofErr w:type="spellStart"/>
      <w:r>
        <w:t>Minaříček</w:t>
      </w:r>
      <w:proofErr w:type="spellEnd"/>
    </w:p>
    <w:p w:rsidR="004775D0" w:rsidRDefault="004775D0" w:rsidP="004775D0">
      <w:pPr>
        <w:pStyle w:val="HabraLiteratura"/>
      </w:pPr>
      <w:r>
        <w:t>Sehrávka</w:t>
      </w:r>
      <w:r>
        <w:tab/>
        <w:t xml:space="preserve">Alfred </w:t>
      </w:r>
      <w:proofErr w:type="spellStart"/>
      <w:r>
        <w:t>Sheinwold</w:t>
      </w:r>
      <w:proofErr w:type="spellEnd"/>
    </w:p>
    <w:p w:rsidR="004775D0" w:rsidRPr="00D81F01" w:rsidRDefault="004775D0" w:rsidP="004775D0">
      <w:pPr>
        <w:pStyle w:val="HabraLiteratura"/>
      </w:pPr>
      <w:r w:rsidRPr="00D81F01">
        <w:t>Tajemství vítězného bridže</w:t>
      </w:r>
      <w:r w:rsidRPr="00D81F01">
        <w:tab/>
      </w:r>
      <w:proofErr w:type="spellStart"/>
      <w:r w:rsidRPr="00D81F01">
        <w:t>Jeff</w:t>
      </w:r>
      <w:proofErr w:type="spellEnd"/>
      <w:r w:rsidRPr="00D81F01">
        <w:t xml:space="preserve"> </w:t>
      </w:r>
      <w:proofErr w:type="spellStart"/>
      <w:r w:rsidRPr="00D81F01">
        <w:t>Rubens</w:t>
      </w:r>
      <w:proofErr w:type="spellEnd"/>
    </w:p>
    <w:sectPr w:rsidR="004775D0" w:rsidRPr="00D81F01" w:rsidSect="00E36E7D">
      <w:headerReference w:type="even" r:id="rId15"/>
      <w:headerReference w:type="default" r:id="rId16"/>
      <w:footerReference w:type="even" r:id="rId17"/>
      <w:footerReference w:type="default" r:id="rId18"/>
      <w:type w:val="continuous"/>
      <w:pgSz w:w="11906" w:h="16838"/>
      <w:pgMar w:top="1134" w:right="1418" w:bottom="1134" w:left="1418" w:header="709"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ADB" w:rsidRDefault="00067ADB">
      <w:r>
        <w:separator/>
      </w:r>
    </w:p>
  </w:endnote>
  <w:endnote w:type="continuationSeparator" w:id="0">
    <w:p w:rsidR="00067ADB" w:rsidRDefault="00067A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Default="00A21F6B" w:rsidP="00524E70">
    <w:pPr>
      <w:pStyle w:val="Zpat"/>
      <w:pBdr>
        <w:top w:val="thinThickSmallGap" w:sz="24" w:space="1" w:color="622423" w:themeColor="accent2" w:themeShade="7F"/>
      </w:pBdr>
    </w:pPr>
    <w:r>
      <w:rPr>
        <w:rFonts w:asciiTheme="majorHAnsi" w:hAnsiTheme="majorHAnsi"/>
      </w:rPr>
      <w:t>HABRA - ŠKOLÁČEK</w:t>
    </w:r>
    <w:r>
      <w:rPr>
        <w:rFonts w:asciiTheme="majorHAnsi" w:hAnsiTheme="majorHAnsi"/>
      </w:rPr>
      <w:ptab w:relativeTo="margin" w:alignment="right" w:leader="none"/>
    </w:r>
    <w:r>
      <w:rPr>
        <w:rFonts w:asciiTheme="majorHAnsi" w:hAnsiTheme="majorHAnsi"/>
      </w:rPr>
      <w:t xml:space="preserve">Stránka </w:t>
    </w:r>
    <w:fldSimple w:instr=" PAGE   \* MERGEFORMAT ">
      <w:r w:rsidR="006F149B" w:rsidRPr="006F149B">
        <w:rPr>
          <w:rFonts w:asciiTheme="majorHAnsi" w:hAnsiTheme="majorHAnsi"/>
          <w:noProof/>
        </w:rPr>
        <w:t>16</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15244"/>
      <w:docPartObj>
        <w:docPartGallery w:val="Page Numbers (Bottom of Page)"/>
        <w:docPartUnique/>
      </w:docPartObj>
    </w:sdtPr>
    <w:sdtContent>
      <w:p w:rsidR="00A21F6B" w:rsidRDefault="00A21F6B" w:rsidP="00A21F6B">
        <w:pPr>
          <w:pStyle w:val="Zpat"/>
          <w:jc w:val="both"/>
        </w:pPr>
        <w:fldSimple w:instr=" PAGE   \* MERGEFORMAT ">
          <w:r>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515245"/>
      <w:docPartObj>
        <w:docPartGallery w:val="Page Numbers (Bottom of Page)"/>
        <w:docPartUnique/>
      </w:docPartObj>
    </w:sdtPr>
    <w:sdtContent>
      <w:p w:rsidR="00A21F6B" w:rsidRDefault="00A21F6B">
        <w:pPr>
          <w:pStyle w:val="Zpat"/>
        </w:pPr>
        <w:fldSimple w:instr=" PAGE   \* MERGEFORMAT ">
          <w:r w:rsidR="006F149B">
            <w:rPr>
              <w:noProof/>
            </w:rPr>
            <w:t>25</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Default="00A21F6B">
    <w:pPr>
      <w:pStyle w:val="Zpat"/>
    </w:pPr>
    <w:sdt>
      <w:sdtPr>
        <w:rPr>
          <w:rFonts w:asciiTheme="majorHAnsi" w:eastAsiaTheme="majorEastAsia" w:hAnsiTheme="majorHAnsi" w:cstheme="majorBidi"/>
          <w:i/>
          <w:caps/>
          <w:spacing w:val="20"/>
          <w:sz w:val="24"/>
          <w:szCs w:val="24"/>
        </w:rPr>
        <w:alias w:val="Název"/>
        <w:id w:val="79608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i/>
            <w:caps/>
            <w:spacing w:val="20"/>
            <w:sz w:val="24"/>
            <w:szCs w:val="24"/>
          </w:rPr>
          <w:t>Havířovská bridžová akademie</w:t>
        </w:r>
      </w:sdtContent>
    </w:sdt>
    <w:r w:rsidRPr="00E36E7D">
      <w:rPr>
        <w:rFonts w:asciiTheme="majorHAnsi" w:hAnsiTheme="majorHAnsi" w:cstheme="majorHAnsi"/>
        <w:i/>
        <w:sz w:val="24"/>
        <w:szCs w:val="24"/>
      </w:rPr>
      <w:t xml:space="preserve">- </w:t>
    </w:r>
    <w:fldSimple w:instr=" SUBJECT   \* MERGEFORMAT ">
      <w:r w:rsidRPr="00C8173D">
        <w:rPr>
          <w:rFonts w:asciiTheme="majorHAnsi" w:hAnsiTheme="majorHAnsi" w:cstheme="majorHAnsi"/>
          <w:i/>
          <w:sz w:val="24"/>
          <w:szCs w:val="24"/>
        </w:rPr>
        <w:t>Ročník 1 – jesle</w:t>
      </w:r>
    </w:fldSimple>
    <w:r>
      <w:rPr>
        <w:rFonts w:asciiTheme="majorHAnsi" w:hAnsiTheme="majorHAnsi" w:cstheme="majorHAnsi"/>
      </w:rPr>
      <w:ptab w:relativeTo="margin" w:alignment="right" w:leader="none"/>
    </w:r>
    <w:r>
      <w:rPr>
        <w:rFonts w:asciiTheme="majorHAnsi" w:hAnsiTheme="majorHAnsi" w:cstheme="majorHAnsi"/>
      </w:rPr>
      <w:t xml:space="preserve">Stránka </w:t>
    </w:r>
    <w:fldSimple w:instr=" PAGE   \* MERGEFORMAT ">
      <w:r w:rsidRPr="00E36E7D">
        <w:rPr>
          <w:rFonts w:asciiTheme="majorHAnsi" w:hAnsiTheme="majorHAnsi" w:cstheme="majorHAnsi"/>
          <w:noProof/>
        </w:rPr>
        <w:t>2</w:t>
      </w:r>
    </w:fldSimple>
    <w:r>
      <w:rPr>
        <w:noProof/>
        <w:lang w:eastAsia="zh-TW"/>
      </w:rPr>
      <w:pict>
        <v:group id="_x0000_s15382" style="position:absolute;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Default="00A21F6B" w:rsidP="00384F34">
    <w:pPr>
      <w:pStyle w:val="Zpat"/>
    </w:pPr>
    <w:sdt>
      <w:sdtPr>
        <w:rPr>
          <w:rFonts w:asciiTheme="majorHAnsi" w:eastAsiaTheme="majorEastAsia" w:hAnsiTheme="majorHAnsi" w:cstheme="majorBidi"/>
          <w:i/>
          <w:caps/>
          <w:spacing w:val="20"/>
          <w:sz w:val="24"/>
          <w:szCs w:val="24"/>
        </w:rPr>
        <w:alias w:val="Název"/>
        <w:id w:val="79608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i/>
            <w:caps/>
            <w:spacing w:val="20"/>
            <w:sz w:val="24"/>
            <w:szCs w:val="24"/>
          </w:rPr>
          <w:t>Havířovská bridžová akademie</w:t>
        </w:r>
      </w:sdtContent>
    </w:sdt>
    <w:r w:rsidRPr="00AF0E52">
      <w:rPr>
        <w:rFonts w:asciiTheme="majorHAnsi" w:hAnsiTheme="majorHAnsi" w:cstheme="majorHAnsi"/>
        <w:i/>
        <w:sz w:val="24"/>
        <w:szCs w:val="24"/>
      </w:rPr>
      <w:t>-</w:t>
    </w:r>
    <w:fldSimple w:instr=" SUBJECT   \* MERGEFORMAT ">
      <w:r w:rsidRPr="00AF0E52">
        <w:rPr>
          <w:rFonts w:asciiTheme="majorHAnsi" w:hAnsiTheme="majorHAnsi"/>
          <w:i/>
          <w:sz w:val="24"/>
          <w:szCs w:val="24"/>
        </w:rPr>
        <w:t>Ročník 2 – školka</w:t>
      </w:r>
    </w:fldSimple>
    <w:r>
      <w:rPr>
        <w:rFonts w:asciiTheme="majorHAnsi" w:hAnsiTheme="majorHAnsi" w:cstheme="majorHAnsi"/>
      </w:rPr>
      <w:ptab w:relativeTo="margin" w:alignment="right" w:leader="none"/>
    </w:r>
    <w:r>
      <w:rPr>
        <w:rFonts w:asciiTheme="majorHAnsi" w:hAnsiTheme="majorHAnsi" w:cstheme="majorHAnsi"/>
      </w:rPr>
      <w:t xml:space="preserve">Stránka </w:t>
    </w:r>
    <w:fldSimple w:instr=" PAGE   \* MERGEFORMAT ">
      <w:r w:rsidR="006F149B" w:rsidRPr="006F149B">
        <w:rPr>
          <w:rFonts w:asciiTheme="majorHAnsi" w:hAnsiTheme="majorHAnsi" w:cstheme="majorHAnsi"/>
          <w:noProof/>
        </w:rPr>
        <w:t>59</w:t>
      </w:r>
    </w:fldSimple>
    <w:r>
      <w:rPr>
        <w:noProof/>
        <w:lang w:eastAsia="zh-TW"/>
      </w:rPr>
      <w:pict>
        <v:group id="_x0000_s15377"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7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7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76"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75"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ADB" w:rsidRDefault="00067ADB">
      <w:r>
        <w:separator/>
      </w:r>
    </w:p>
  </w:footnote>
  <w:footnote w:type="continuationSeparator" w:id="0">
    <w:p w:rsidR="00067ADB" w:rsidRDefault="00067A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Název"/>
      <w:id w:val="20750918"/>
      <w:dataBinding w:prefixMappings="xmlns:ns0='http://schemas.openxmlformats.org/package/2006/metadata/core-properties' xmlns:ns1='http://purl.org/dc/elements/1.1/'" w:xpath="/ns0:coreProperties[1]/ns1:title[1]" w:storeItemID="{6C3C8BC8-F283-45AE-878A-BAB7291924A1}"/>
      <w:text/>
    </w:sdtPr>
    <w:sdtContent>
      <w:p w:rsidR="00A21F6B" w:rsidRDefault="00A21F6B" w:rsidP="00524E70">
        <w:pPr>
          <w:pStyle w:val="Zhlav"/>
          <w:pBdr>
            <w:bottom w:val="thickThinSmallGap" w:sz="24" w:space="1" w:color="622423" w:themeColor="accent2" w:themeShade="7F"/>
          </w:pBdr>
          <w:jc w:val="center"/>
        </w:pPr>
        <w:r>
          <w:rPr>
            <w:rFonts w:asciiTheme="majorHAnsi" w:eastAsiaTheme="majorEastAsia" w:hAnsiTheme="majorHAnsi" w:cstheme="majorBidi"/>
            <w:sz w:val="32"/>
            <w:szCs w:val="32"/>
          </w:rPr>
          <w:t>Havířovská bridžová akademie</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Default="00A21F6B" w:rsidP="00A21F6B">
    <w:pPr>
      <w:pStyle w:val="Zhlav"/>
      <w:jc w:val="both"/>
    </w:pPr>
    <w:r>
      <w:t>Skolacek4Cisarova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Default="00A21F6B">
    <w:pPr>
      <w:pStyle w:val="Zhlav"/>
    </w:pPr>
    <w:proofErr w:type="spellStart"/>
    <w:r>
      <w:t>Katerina</w:t>
    </w:r>
    <w:proofErr w:type="spellEnd"/>
    <w:r>
      <w:t xml:space="preserve"> </w:t>
    </w:r>
    <w:proofErr w:type="spellStart"/>
    <w:r>
      <w:t>Cisarova</w:t>
    </w:r>
    <w:proofErr w:type="spellEnd"/>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Pr="00384F34" w:rsidRDefault="00A21F6B" w:rsidP="00E36E7D">
    <w:pPr>
      <w:pStyle w:val="Zhlav"/>
      <w:tabs>
        <w:tab w:val="clear" w:pos="4536"/>
        <w:tab w:val="clear" w:pos="9072"/>
        <w:tab w:val="left" w:pos="1418"/>
        <w:tab w:val="right" w:pos="8789"/>
      </w:tabs>
      <w:rPr>
        <w:rFonts w:asciiTheme="majorHAnsi" w:eastAsiaTheme="majorEastAsia" w:hAnsiTheme="majorHAnsi" w:cstheme="majorBidi"/>
      </w:rPr>
    </w:pPr>
    <w:r>
      <w:fldChar w:fldCharType="begin"/>
    </w:r>
    <w:r>
      <w:instrText xml:space="preserve"> STYLEREF  HabraNadpisLekce  \* MERGEFORMAT </w:instrText>
    </w:r>
    <w:r>
      <w:fldChar w:fldCharType="separate"/>
    </w:r>
    <w:r>
      <w:rPr>
        <w:b/>
        <w:bCs/>
        <w:noProof/>
      </w:rPr>
      <w:t>Chyba! V dokumentu není žádný text v zadaném stylu.</w:t>
    </w:r>
    <w:r>
      <w:fldChar w:fldCharType="end"/>
    </w:r>
    <w:r>
      <w:rPr>
        <w:rFonts w:asciiTheme="majorHAnsi" w:eastAsiaTheme="majorEastAsia" w:hAnsiTheme="majorHAnsi" w:cstheme="majorBidi"/>
        <w:lang w:eastAsia="zh-TW"/>
      </w:rPr>
      <w:pict>
        <v:group id="_x0000_s15365" style="position:absolute;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Pr>
        <w:rFonts w:asciiTheme="majorHAnsi" w:eastAsiaTheme="majorEastAsia" w:hAnsiTheme="majorHAnsi" w:cstheme="majorBidi"/>
        <w:i/>
        <w:caps/>
        <w:spacing w:val="20"/>
        <w:sz w:val="24"/>
        <w:szCs w:val="24"/>
      </w:rPr>
      <w:tab/>
    </w:r>
    <w:fldSimple w:instr=" AUTHOR   \* MERGEFORMAT ">
      <w:r w:rsidRPr="00C8173D">
        <w:rPr>
          <w:rFonts w:asciiTheme="majorHAnsi" w:eastAsiaTheme="majorEastAsia" w:hAnsiTheme="majorHAnsi" w:cstheme="majorBidi"/>
          <w:i/>
          <w:caps/>
          <w:noProof/>
          <w:spacing w:val="20"/>
          <w:sz w:val="24"/>
          <w:szCs w:val="24"/>
        </w:rPr>
        <w:t>mat1</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6B" w:rsidRPr="00384F34" w:rsidRDefault="00A21F6B" w:rsidP="00C0415D">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6F149B" w:rsidRPr="006F149B">
        <w:rPr>
          <w:rFonts w:asciiTheme="majorHAnsi" w:eastAsiaTheme="majorEastAsia" w:hAnsiTheme="majorHAnsi" w:cstheme="majorBidi"/>
          <w:b/>
          <w:bCs/>
          <w:i/>
          <w:caps/>
          <w:noProof/>
          <w:spacing w:val="20"/>
          <w:sz w:val="24"/>
          <w:szCs w:val="24"/>
        </w:rPr>
        <w:t>Další</w:t>
      </w:r>
      <w:r w:rsidR="006F149B">
        <w:rPr>
          <w:noProof/>
        </w:rPr>
        <w:t xml:space="preserve"> markování v průběhu sehrávky beztrumfové hry</w:t>
      </w:r>
    </w:fldSimple>
    <w:r>
      <w:rPr>
        <w:rFonts w:asciiTheme="majorHAnsi" w:eastAsiaTheme="majorEastAsia" w:hAnsiTheme="majorHAnsi" w:cstheme="majorBidi"/>
        <w:lang w:eastAsia="zh-TW"/>
      </w:rPr>
      <w:pict>
        <v:group id="_x0000_s15392" style="position:absolute;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91" style="position:absolute;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90" style="position:absolute;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Pr>
        <w:rFonts w:asciiTheme="majorHAnsi" w:eastAsiaTheme="majorEastAsia" w:hAnsiTheme="majorHAnsi" w:cstheme="majorBidi"/>
        <w:i/>
        <w:caps/>
        <w:spacing w:val="20"/>
        <w:sz w:val="24"/>
        <w:szCs w:val="24"/>
      </w:rPr>
      <w:tab/>
    </w:r>
    <w:fldSimple w:instr=" AUTHOR   \* MERGEFORMAT ">
      <w:r w:rsidRPr="00AF0E52">
        <w:rPr>
          <w:rFonts w:asciiTheme="majorHAnsi" w:hAnsiTheme="majorHAnsi"/>
          <w:i/>
          <w:noProof/>
          <w:sz w:val="24"/>
          <w:szCs w:val="24"/>
        </w:rPr>
        <w:t>Jaroslav Hájek</w:t>
      </w:r>
    </w:fldSimple>
    <w:r>
      <w:rPr>
        <w:rFonts w:asciiTheme="majorHAnsi" w:eastAsiaTheme="majorEastAsia" w:hAnsiTheme="majorHAnsi" w:cstheme="majorBidi"/>
        <w:lang w:eastAsia="zh-TW"/>
      </w:rPr>
      <w:pict>
        <v:group id="_x0000_s15387" style="position:absolute;margin-left:0;margin-top:0;width:611.15pt;height:64.75pt;z-index:251677696;mso-width-percent:1000;mso-height-percent:900;mso-position-horizontal:center;mso-position-horizontal-relative:page;mso-position-vertical:top;mso-position-vertical-relative:page;mso-width-percent:1000;mso-height-percent:900;mso-height-relative:top-margin-area" coordorigin="8,9" coordsize="15823,1439">
          <v:shape id="_x0000_s153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86" style="position:absolute;margin-left:0;margin-top:0;width:7.15pt;height:64pt;z-index:25167667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85" style="position:absolute;margin-left:0;margin-top:0;width:7.15pt;height:64pt;z-index:25167564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2">
    <w:nsid w:val="065631D3"/>
    <w:multiLevelType w:val="multilevel"/>
    <w:tmpl w:val="2E5CDA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190C0FF9"/>
    <w:multiLevelType w:val="hybridMultilevel"/>
    <w:tmpl w:val="1D30101A"/>
    <w:lvl w:ilvl="0" w:tplc="81DC3382">
      <w:start w:val="1"/>
      <w:numFmt w:val="decimal"/>
      <w:lvlText w:val="%1)"/>
      <w:lvlJc w:val="left"/>
      <w:pPr>
        <w:tabs>
          <w:tab w:val="num" w:pos="360"/>
        </w:tabs>
        <w:ind w:left="360" w:hanging="360"/>
      </w:pPr>
      <w:rPr>
        <w:rFonts w:hint="default"/>
      </w:rPr>
    </w:lvl>
    <w:lvl w:ilvl="1" w:tplc="04050019">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4">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5">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6">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7">
    <w:nsid w:val="22875CF8"/>
    <w:multiLevelType w:val="hybridMultilevel"/>
    <w:tmpl w:val="4BB6E53C"/>
    <w:lvl w:ilvl="0" w:tplc="71B82E3A">
      <w:start w:val="1"/>
      <w:numFmt w:val="decimal"/>
      <w:lvlText w:val="%1. lekce - "/>
      <w:lvlJc w:val="center"/>
      <w:pPr>
        <w:ind w:left="720" w:hanging="360"/>
      </w:pPr>
      <w:rPr>
        <w:rFonts w:ascii="Times New Roman" w:hAnsi="Times New Roman" w:hint="default"/>
        <w:b/>
        <w:i w:val="0"/>
        <w:sz w:val="36"/>
      </w:rPr>
    </w:lvl>
    <w:lvl w:ilvl="1" w:tplc="AD08B5C4" w:tentative="1">
      <w:start w:val="1"/>
      <w:numFmt w:val="lowerLetter"/>
      <w:lvlText w:val="%2."/>
      <w:lvlJc w:val="left"/>
      <w:pPr>
        <w:ind w:left="1440" w:hanging="360"/>
      </w:pPr>
    </w:lvl>
    <w:lvl w:ilvl="2" w:tplc="98880CEA" w:tentative="1">
      <w:start w:val="1"/>
      <w:numFmt w:val="lowerRoman"/>
      <w:lvlText w:val="%3."/>
      <w:lvlJc w:val="right"/>
      <w:pPr>
        <w:ind w:left="2160" w:hanging="180"/>
      </w:pPr>
    </w:lvl>
    <w:lvl w:ilvl="3" w:tplc="BD82B60E" w:tentative="1">
      <w:start w:val="1"/>
      <w:numFmt w:val="decimal"/>
      <w:lvlText w:val="%4."/>
      <w:lvlJc w:val="left"/>
      <w:pPr>
        <w:ind w:left="2880" w:hanging="360"/>
      </w:pPr>
    </w:lvl>
    <w:lvl w:ilvl="4" w:tplc="E30843CE" w:tentative="1">
      <w:start w:val="1"/>
      <w:numFmt w:val="lowerLetter"/>
      <w:lvlText w:val="%5."/>
      <w:lvlJc w:val="left"/>
      <w:pPr>
        <w:ind w:left="3600" w:hanging="360"/>
      </w:pPr>
    </w:lvl>
    <w:lvl w:ilvl="5" w:tplc="8536F944" w:tentative="1">
      <w:start w:val="1"/>
      <w:numFmt w:val="lowerRoman"/>
      <w:lvlText w:val="%6."/>
      <w:lvlJc w:val="right"/>
      <w:pPr>
        <w:ind w:left="4320" w:hanging="180"/>
      </w:pPr>
    </w:lvl>
    <w:lvl w:ilvl="6" w:tplc="4D6CA316" w:tentative="1">
      <w:start w:val="1"/>
      <w:numFmt w:val="decimal"/>
      <w:lvlText w:val="%7."/>
      <w:lvlJc w:val="left"/>
      <w:pPr>
        <w:ind w:left="5040" w:hanging="360"/>
      </w:pPr>
    </w:lvl>
    <w:lvl w:ilvl="7" w:tplc="1298B4A2" w:tentative="1">
      <w:start w:val="1"/>
      <w:numFmt w:val="lowerLetter"/>
      <w:lvlText w:val="%8."/>
      <w:lvlJc w:val="left"/>
      <w:pPr>
        <w:ind w:left="5760" w:hanging="360"/>
      </w:pPr>
    </w:lvl>
    <w:lvl w:ilvl="8" w:tplc="2B12BB3E" w:tentative="1">
      <w:start w:val="1"/>
      <w:numFmt w:val="lowerRoman"/>
      <w:lvlText w:val="%9."/>
      <w:lvlJc w:val="right"/>
      <w:pPr>
        <w:ind w:left="6480" w:hanging="180"/>
      </w:pPr>
    </w:lvl>
  </w:abstractNum>
  <w:abstractNum w:abstractNumId="8">
    <w:nsid w:val="23BB01D6"/>
    <w:multiLevelType w:val="hybridMultilevel"/>
    <w:tmpl w:val="8D28A09A"/>
    <w:lvl w:ilvl="0" w:tplc="932ECB44">
      <w:start w:val="1"/>
      <w:numFmt w:val="bullet"/>
      <w:pStyle w:val="HabraOdrazky"/>
      <w:lvlText w:val=""/>
      <w:lvlJc w:val="left"/>
      <w:pPr>
        <w:ind w:left="720" w:hanging="360"/>
      </w:pPr>
      <w:rPr>
        <w:rFonts w:ascii="Wingdings" w:hAnsi="Wingdings" w:hint="default"/>
      </w:rPr>
    </w:lvl>
    <w:lvl w:ilvl="1" w:tplc="A33E2966" w:tentative="1">
      <w:start w:val="1"/>
      <w:numFmt w:val="bullet"/>
      <w:lvlText w:val="o"/>
      <w:lvlJc w:val="left"/>
      <w:pPr>
        <w:ind w:left="1440" w:hanging="360"/>
      </w:pPr>
      <w:rPr>
        <w:rFonts w:ascii="Courier New" w:hAnsi="Courier New" w:cs="Courier New" w:hint="default"/>
      </w:rPr>
    </w:lvl>
    <w:lvl w:ilvl="2" w:tplc="92009938" w:tentative="1">
      <w:start w:val="1"/>
      <w:numFmt w:val="bullet"/>
      <w:lvlText w:val=""/>
      <w:lvlJc w:val="left"/>
      <w:pPr>
        <w:ind w:left="2160" w:hanging="360"/>
      </w:pPr>
      <w:rPr>
        <w:rFonts w:ascii="Wingdings" w:hAnsi="Wingdings" w:hint="default"/>
      </w:rPr>
    </w:lvl>
    <w:lvl w:ilvl="3" w:tplc="9670BF54" w:tentative="1">
      <w:start w:val="1"/>
      <w:numFmt w:val="bullet"/>
      <w:lvlText w:val=""/>
      <w:lvlJc w:val="left"/>
      <w:pPr>
        <w:ind w:left="2880" w:hanging="360"/>
      </w:pPr>
      <w:rPr>
        <w:rFonts w:ascii="Symbol" w:hAnsi="Symbol" w:hint="default"/>
      </w:rPr>
    </w:lvl>
    <w:lvl w:ilvl="4" w:tplc="781687D4" w:tentative="1">
      <w:start w:val="1"/>
      <w:numFmt w:val="bullet"/>
      <w:lvlText w:val="o"/>
      <w:lvlJc w:val="left"/>
      <w:pPr>
        <w:ind w:left="3600" w:hanging="360"/>
      </w:pPr>
      <w:rPr>
        <w:rFonts w:ascii="Courier New" w:hAnsi="Courier New" w:cs="Courier New" w:hint="default"/>
      </w:rPr>
    </w:lvl>
    <w:lvl w:ilvl="5" w:tplc="6128A9FC" w:tentative="1">
      <w:start w:val="1"/>
      <w:numFmt w:val="bullet"/>
      <w:lvlText w:val=""/>
      <w:lvlJc w:val="left"/>
      <w:pPr>
        <w:ind w:left="4320" w:hanging="360"/>
      </w:pPr>
      <w:rPr>
        <w:rFonts w:ascii="Wingdings" w:hAnsi="Wingdings" w:hint="default"/>
      </w:rPr>
    </w:lvl>
    <w:lvl w:ilvl="6" w:tplc="CDA03068" w:tentative="1">
      <w:start w:val="1"/>
      <w:numFmt w:val="bullet"/>
      <w:lvlText w:val=""/>
      <w:lvlJc w:val="left"/>
      <w:pPr>
        <w:ind w:left="5040" w:hanging="360"/>
      </w:pPr>
      <w:rPr>
        <w:rFonts w:ascii="Symbol" w:hAnsi="Symbol" w:hint="default"/>
      </w:rPr>
    </w:lvl>
    <w:lvl w:ilvl="7" w:tplc="70500C52" w:tentative="1">
      <w:start w:val="1"/>
      <w:numFmt w:val="bullet"/>
      <w:lvlText w:val="o"/>
      <w:lvlJc w:val="left"/>
      <w:pPr>
        <w:ind w:left="5760" w:hanging="360"/>
      </w:pPr>
      <w:rPr>
        <w:rFonts w:ascii="Courier New" w:hAnsi="Courier New" w:cs="Courier New" w:hint="default"/>
      </w:rPr>
    </w:lvl>
    <w:lvl w:ilvl="8" w:tplc="E7F67538" w:tentative="1">
      <w:start w:val="1"/>
      <w:numFmt w:val="bullet"/>
      <w:lvlText w:val=""/>
      <w:lvlJc w:val="left"/>
      <w:pPr>
        <w:ind w:left="6480" w:hanging="360"/>
      </w:pPr>
      <w:rPr>
        <w:rFonts w:ascii="Wingdings" w:hAnsi="Wingdings" w:hint="default"/>
      </w:rPr>
    </w:lvl>
  </w:abstractNum>
  <w:abstractNum w:abstractNumId="9">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10">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31956BD4"/>
    <w:multiLevelType w:val="hybridMultilevel"/>
    <w:tmpl w:val="52A885AE"/>
    <w:lvl w:ilvl="0" w:tplc="9F9E1F5E">
      <w:start w:val="1"/>
      <w:numFmt w:val="decimal"/>
      <w:lvlText w:val="%1)"/>
      <w:lvlJc w:val="left"/>
      <w:pPr>
        <w:ind w:left="720" w:hanging="360"/>
      </w:pPr>
      <w:rPr>
        <w:rFonts w:hint="default"/>
      </w:rPr>
    </w:lvl>
    <w:lvl w:ilvl="1" w:tplc="CD7CA14C" w:tentative="1">
      <w:start w:val="1"/>
      <w:numFmt w:val="lowerLetter"/>
      <w:lvlText w:val="%2."/>
      <w:lvlJc w:val="left"/>
      <w:pPr>
        <w:ind w:left="1440" w:hanging="360"/>
      </w:pPr>
    </w:lvl>
    <w:lvl w:ilvl="2" w:tplc="75BC3492" w:tentative="1">
      <w:start w:val="1"/>
      <w:numFmt w:val="lowerRoman"/>
      <w:lvlText w:val="%3."/>
      <w:lvlJc w:val="right"/>
      <w:pPr>
        <w:ind w:left="2160" w:hanging="180"/>
      </w:pPr>
    </w:lvl>
    <w:lvl w:ilvl="3" w:tplc="0EC4CE34" w:tentative="1">
      <w:start w:val="1"/>
      <w:numFmt w:val="decimal"/>
      <w:lvlText w:val="%4."/>
      <w:lvlJc w:val="left"/>
      <w:pPr>
        <w:ind w:left="2880" w:hanging="360"/>
      </w:pPr>
    </w:lvl>
    <w:lvl w:ilvl="4" w:tplc="53D8013E" w:tentative="1">
      <w:start w:val="1"/>
      <w:numFmt w:val="lowerLetter"/>
      <w:lvlText w:val="%5."/>
      <w:lvlJc w:val="left"/>
      <w:pPr>
        <w:ind w:left="3600" w:hanging="360"/>
      </w:pPr>
    </w:lvl>
    <w:lvl w:ilvl="5" w:tplc="EA3A7194" w:tentative="1">
      <w:start w:val="1"/>
      <w:numFmt w:val="lowerRoman"/>
      <w:lvlText w:val="%6."/>
      <w:lvlJc w:val="right"/>
      <w:pPr>
        <w:ind w:left="4320" w:hanging="180"/>
      </w:pPr>
    </w:lvl>
    <w:lvl w:ilvl="6" w:tplc="9848ACB6" w:tentative="1">
      <w:start w:val="1"/>
      <w:numFmt w:val="decimal"/>
      <w:lvlText w:val="%7."/>
      <w:lvlJc w:val="left"/>
      <w:pPr>
        <w:ind w:left="5040" w:hanging="360"/>
      </w:pPr>
    </w:lvl>
    <w:lvl w:ilvl="7" w:tplc="392EFD18" w:tentative="1">
      <w:start w:val="1"/>
      <w:numFmt w:val="lowerLetter"/>
      <w:lvlText w:val="%8."/>
      <w:lvlJc w:val="left"/>
      <w:pPr>
        <w:ind w:left="5760" w:hanging="360"/>
      </w:pPr>
    </w:lvl>
    <w:lvl w:ilvl="8" w:tplc="135AC4C0" w:tentative="1">
      <w:start w:val="1"/>
      <w:numFmt w:val="lowerRoman"/>
      <w:lvlText w:val="%9."/>
      <w:lvlJc w:val="right"/>
      <w:pPr>
        <w:ind w:left="6480" w:hanging="180"/>
      </w:pPr>
    </w:lvl>
  </w:abstractNum>
  <w:abstractNum w:abstractNumId="12">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3">
    <w:nsid w:val="4BDF6BCA"/>
    <w:multiLevelType w:val="hybridMultilevel"/>
    <w:tmpl w:val="CFA2FED6"/>
    <w:lvl w:ilvl="0" w:tplc="1E609ABE">
      <w:start w:val="1"/>
      <w:numFmt w:val="decimal"/>
      <w:pStyle w:val="HabraCislovani"/>
      <w:lvlText w:val="%1)"/>
      <w:lvlJc w:val="left"/>
      <w:pPr>
        <w:ind w:left="1429" w:hanging="360"/>
      </w:pPr>
    </w:lvl>
    <w:lvl w:ilvl="1" w:tplc="FD926762" w:tentative="1">
      <w:start w:val="1"/>
      <w:numFmt w:val="lowerLetter"/>
      <w:lvlText w:val="%2."/>
      <w:lvlJc w:val="left"/>
      <w:pPr>
        <w:ind w:left="2149" w:hanging="360"/>
      </w:pPr>
    </w:lvl>
    <w:lvl w:ilvl="2" w:tplc="ADBC9AB0" w:tentative="1">
      <w:start w:val="1"/>
      <w:numFmt w:val="lowerRoman"/>
      <w:lvlText w:val="%3."/>
      <w:lvlJc w:val="right"/>
      <w:pPr>
        <w:ind w:left="2869" w:hanging="180"/>
      </w:pPr>
    </w:lvl>
    <w:lvl w:ilvl="3" w:tplc="00400C2A" w:tentative="1">
      <w:start w:val="1"/>
      <w:numFmt w:val="decimal"/>
      <w:lvlText w:val="%4."/>
      <w:lvlJc w:val="left"/>
      <w:pPr>
        <w:ind w:left="3589" w:hanging="360"/>
      </w:pPr>
    </w:lvl>
    <w:lvl w:ilvl="4" w:tplc="F5208534" w:tentative="1">
      <w:start w:val="1"/>
      <w:numFmt w:val="lowerLetter"/>
      <w:lvlText w:val="%5."/>
      <w:lvlJc w:val="left"/>
      <w:pPr>
        <w:ind w:left="4309" w:hanging="360"/>
      </w:pPr>
    </w:lvl>
    <w:lvl w:ilvl="5" w:tplc="9F2CD374" w:tentative="1">
      <w:start w:val="1"/>
      <w:numFmt w:val="lowerRoman"/>
      <w:lvlText w:val="%6."/>
      <w:lvlJc w:val="right"/>
      <w:pPr>
        <w:ind w:left="5029" w:hanging="180"/>
      </w:pPr>
    </w:lvl>
    <w:lvl w:ilvl="6" w:tplc="B33EC4DA" w:tentative="1">
      <w:start w:val="1"/>
      <w:numFmt w:val="decimal"/>
      <w:lvlText w:val="%7."/>
      <w:lvlJc w:val="left"/>
      <w:pPr>
        <w:ind w:left="5749" w:hanging="360"/>
      </w:pPr>
    </w:lvl>
    <w:lvl w:ilvl="7" w:tplc="5AE0DCFE" w:tentative="1">
      <w:start w:val="1"/>
      <w:numFmt w:val="lowerLetter"/>
      <w:lvlText w:val="%8."/>
      <w:lvlJc w:val="left"/>
      <w:pPr>
        <w:ind w:left="6469" w:hanging="360"/>
      </w:pPr>
    </w:lvl>
    <w:lvl w:ilvl="8" w:tplc="B1B4FAB2" w:tentative="1">
      <w:start w:val="1"/>
      <w:numFmt w:val="lowerRoman"/>
      <w:lvlText w:val="%9."/>
      <w:lvlJc w:val="right"/>
      <w:pPr>
        <w:ind w:left="7189" w:hanging="180"/>
      </w:pPr>
    </w:lvl>
  </w:abstractNum>
  <w:abstractNum w:abstractNumId="14">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5">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6">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70C15A23"/>
    <w:multiLevelType w:val="hybridMultilevel"/>
    <w:tmpl w:val="386294D2"/>
    <w:lvl w:ilvl="0" w:tplc="AFB6823C">
      <w:start w:val="3"/>
      <w:numFmt w:val="decimal"/>
      <w:lvlText w:val="%1)"/>
      <w:lvlJc w:val="left"/>
      <w:pPr>
        <w:tabs>
          <w:tab w:val="num" w:pos="1068"/>
        </w:tabs>
        <w:ind w:left="1068" w:hanging="360"/>
      </w:pPr>
      <w:rPr>
        <w:rFonts w:hint="default"/>
      </w:rPr>
    </w:lvl>
    <w:lvl w:ilvl="1" w:tplc="B4AE1A0E">
      <w:start w:val="1"/>
      <w:numFmt w:val="lowerLetter"/>
      <w:lvlText w:val="%2."/>
      <w:lvlJc w:val="left"/>
      <w:pPr>
        <w:tabs>
          <w:tab w:val="num" w:pos="1788"/>
        </w:tabs>
        <w:ind w:left="1788" w:hanging="360"/>
      </w:pPr>
    </w:lvl>
    <w:lvl w:ilvl="2" w:tplc="FC90C1AE" w:tentative="1">
      <w:start w:val="1"/>
      <w:numFmt w:val="lowerRoman"/>
      <w:lvlText w:val="%3."/>
      <w:lvlJc w:val="right"/>
      <w:pPr>
        <w:tabs>
          <w:tab w:val="num" w:pos="2508"/>
        </w:tabs>
        <w:ind w:left="2508" w:hanging="180"/>
      </w:pPr>
    </w:lvl>
    <w:lvl w:ilvl="3" w:tplc="DA2EA080" w:tentative="1">
      <w:start w:val="1"/>
      <w:numFmt w:val="decimal"/>
      <w:lvlText w:val="%4."/>
      <w:lvlJc w:val="left"/>
      <w:pPr>
        <w:tabs>
          <w:tab w:val="num" w:pos="3228"/>
        </w:tabs>
        <w:ind w:left="3228" w:hanging="360"/>
      </w:pPr>
    </w:lvl>
    <w:lvl w:ilvl="4" w:tplc="D0D4E43E" w:tentative="1">
      <w:start w:val="1"/>
      <w:numFmt w:val="lowerLetter"/>
      <w:lvlText w:val="%5."/>
      <w:lvlJc w:val="left"/>
      <w:pPr>
        <w:tabs>
          <w:tab w:val="num" w:pos="3948"/>
        </w:tabs>
        <w:ind w:left="3948" w:hanging="360"/>
      </w:pPr>
    </w:lvl>
    <w:lvl w:ilvl="5" w:tplc="A6D4A7C8" w:tentative="1">
      <w:start w:val="1"/>
      <w:numFmt w:val="lowerRoman"/>
      <w:lvlText w:val="%6."/>
      <w:lvlJc w:val="right"/>
      <w:pPr>
        <w:tabs>
          <w:tab w:val="num" w:pos="4668"/>
        </w:tabs>
        <w:ind w:left="4668" w:hanging="180"/>
      </w:pPr>
    </w:lvl>
    <w:lvl w:ilvl="6" w:tplc="3E523CC6" w:tentative="1">
      <w:start w:val="1"/>
      <w:numFmt w:val="decimal"/>
      <w:lvlText w:val="%7."/>
      <w:lvlJc w:val="left"/>
      <w:pPr>
        <w:tabs>
          <w:tab w:val="num" w:pos="5388"/>
        </w:tabs>
        <w:ind w:left="5388" w:hanging="360"/>
      </w:pPr>
    </w:lvl>
    <w:lvl w:ilvl="7" w:tplc="C08E9076" w:tentative="1">
      <w:start w:val="1"/>
      <w:numFmt w:val="lowerLetter"/>
      <w:lvlText w:val="%8."/>
      <w:lvlJc w:val="left"/>
      <w:pPr>
        <w:tabs>
          <w:tab w:val="num" w:pos="6108"/>
        </w:tabs>
        <w:ind w:left="6108" w:hanging="360"/>
      </w:pPr>
    </w:lvl>
    <w:lvl w:ilvl="8" w:tplc="84D2D3F4" w:tentative="1">
      <w:start w:val="1"/>
      <w:numFmt w:val="lowerRoman"/>
      <w:lvlText w:val="%9."/>
      <w:lvlJc w:val="right"/>
      <w:pPr>
        <w:tabs>
          <w:tab w:val="num" w:pos="6828"/>
        </w:tabs>
        <w:ind w:left="6828" w:hanging="180"/>
      </w:pPr>
    </w:lvl>
  </w:abstractNum>
  <w:abstractNum w:abstractNumId="18">
    <w:nsid w:val="70D9770A"/>
    <w:multiLevelType w:val="hybridMultilevel"/>
    <w:tmpl w:val="48ECF09E"/>
    <w:lvl w:ilvl="0" w:tplc="532E5CCE">
      <w:start w:val="1"/>
      <w:numFmt w:val="decimal"/>
      <w:pStyle w:val="HabraNadpisLekce"/>
      <w:lvlText w:val="%1. lekce -"/>
      <w:lvlJc w:val="left"/>
      <w:pPr>
        <w:ind w:left="360" w:hanging="360"/>
      </w:pPr>
      <w:rPr>
        <w:rFonts w:ascii="Arial" w:hAnsi="Arial" w:hint="default"/>
        <w:b/>
        <w:i w:val="0"/>
        <w:sz w:val="32"/>
      </w:rPr>
    </w:lvl>
    <w:lvl w:ilvl="1" w:tplc="E7FE9960" w:tentative="1">
      <w:start w:val="1"/>
      <w:numFmt w:val="lowerLetter"/>
      <w:lvlText w:val="%2."/>
      <w:lvlJc w:val="left"/>
      <w:pPr>
        <w:ind w:left="2160" w:hanging="360"/>
      </w:pPr>
    </w:lvl>
    <w:lvl w:ilvl="2" w:tplc="87A8CFA8" w:tentative="1">
      <w:start w:val="1"/>
      <w:numFmt w:val="lowerRoman"/>
      <w:lvlText w:val="%3."/>
      <w:lvlJc w:val="right"/>
      <w:pPr>
        <w:ind w:left="2880" w:hanging="180"/>
      </w:pPr>
    </w:lvl>
    <w:lvl w:ilvl="3" w:tplc="19FC4238" w:tentative="1">
      <w:start w:val="1"/>
      <w:numFmt w:val="decimal"/>
      <w:lvlText w:val="%4."/>
      <w:lvlJc w:val="left"/>
      <w:pPr>
        <w:ind w:left="3600" w:hanging="360"/>
      </w:pPr>
    </w:lvl>
    <w:lvl w:ilvl="4" w:tplc="C0EA88F0" w:tentative="1">
      <w:start w:val="1"/>
      <w:numFmt w:val="lowerLetter"/>
      <w:lvlText w:val="%5."/>
      <w:lvlJc w:val="left"/>
      <w:pPr>
        <w:ind w:left="4320" w:hanging="360"/>
      </w:pPr>
    </w:lvl>
    <w:lvl w:ilvl="5" w:tplc="D4B850F4" w:tentative="1">
      <w:start w:val="1"/>
      <w:numFmt w:val="lowerRoman"/>
      <w:lvlText w:val="%6."/>
      <w:lvlJc w:val="right"/>
      <w:pPr>
        <w:ind w:left="5040" w:hanging="180"/>
      </w:pPr>
    </w:lvl>
    <w:lvl w:ilvl="6" w:tplc="FFF4D682" w:tentative="1">
      <w:start w:val="1"/>
      <w:numFmt w:val="decimal"/>
      <w:lvlText w:val="%7."/>
      <w:lvlJc w:val="left"/>
      <w:pPr>
        <w:ind w:left="5760" w:hanging="360"/>
      </w:pPr>
    </w:lvl>
    <w:lvl w:ilvl="7" w:tplc="E586DD6A" w:tentative="1">
      <w:start w:val="1"/>
      <w:numFmt w:val="lowerLetter"/>
      <w:lvlText w:val="%8."/>
      <w:lvlJc w:val="left"/>
      <w:pPr>
        <w:ind w:left="6480" w:hanging="360"/>
      </w:pPr>
    </w:lvl>
    <w:lvl w:ilvl="8" w:tplc="C7EA08E2" w:tentative="1">
      <w:start w:val="1"/>
      <w:numFmt w:val="lowerRoman"/>
      <w:lvlText w:val="%9."/>
      <w:lvlJc w:val="right"/>
      <w:pPr>
        <w:ind w:left="7200" w:hanging="180"/>
      </w:pPr>
    </w:lvl>
  </w:abstractNum>
  <w:abstractNum w:abstractNumId="19">
    <w:nsid w:val="7372364C"/>
    <w:multiLevelType w:val="hybridMultilevel"/>
    <w:tmpl w:val="FB6290E2"/>
    <w:lvl w:ilvl="0" w:tplc="6E788746">
      <w:start w:val="1"/>
      <w:numFmt w:val="bullet"/>
      <w:lvlText w:val="-"/>
      <w:lvlJc w:val="left"/>
      <w:pPr>
        <w:tabs>
          <w:tab w:val="num" w:pos="720"/>
        </w:tabs>
        <w:ind w:left="720" w:hanging="360"/>
      </w:pPr>
      <w:rPr>
        <w:rFonts w:ascii="Times New Roman" w:eastAsia="Times New Roman" w:hAnsi="Times New Roman" w:cs="Times New Roman" w:hint="default"/>
      </w:rPr>
    </w:lvl>
    <w:lvl w:ilvl="1" w:tplc="2E3AD882" w:tentative="1">
      <w:start w:val="1"/>
      <w:numFmt w:val="bullet"/>
      <w:lvlText w:val="o"/>
      <w:lvlJc w:val="left"/>
      <w:pPr>
        <w:tabs>
          <w:tab w:val="num" w:pos="1440"/>
        </w:tabs>
        <w:ind w:left="1440" w:hanging="360"/>
      </w:pPr>
      <w:rPr>
        <w:rFonts w:ascii="Courier New" w:hAnsi="Courier New" w:hint="default"/>
      </w:rPr>
    </w:lvl>
    <w:lvl w:ilvl="2" w:tplc="6A628B5E" w:tentative="1">
      <w:start w:val="1"/>
      <w:numFmt w:val="bullet"/>
      <w:lvlText w:val=""/>
      <w:lvlJc w:val="left"/>
      <w:pPr>
        <w:tabs>
          <w:tab w:val="num" w:pos="2160"/>
        </w:tabs>
        <w:ind w:left="2160" w:hanging="360"/>
      </w:pPr>
      <w:rPr>
        <w:rFonts w:ascii="Wingdings" w:hAnsi="Wingdings" w:hint="default"/>
      </w:rPr>
    </w:lvl>
    <w:lvl w:ilvl="3" w:tplc="30B4F8A0" w:tentative="1">
      <w:start w:val="1"/>
      <w:numFmt w:val="bullet"/>
      <w:lvlText w:val=""/>
      <w:lvlJc w:val="left"/>
      <w:pPr>
        <w:tabs>
          <w:tab w:val="num" w:pos="2880"/>
        </w:tabs>
        <w:ind w:left="2880" w:hanging="360"/>
      </w:pPr>
      <w:rPr>
        <w:rFonts w:ascii="Symbol" w:hAnsi="Symbol" w:hint="default"/>
      </w:rPr>
    </w:lvl>
    <w:lvl w:ilvl="4" w:tplc="B80AD7EA" w:tentative="1">
      <w:start w:val="1"/>
      <w:numFmt w:val="bullet"/>
      <w:lvlText w:val="o"/>
      <w:lvlJc w:val="left"/>
      <w:pPr>
        <w:tabs>
          <w:tab w:val="num" w:pos="3600"/>
        </w:tabs>
        <w:ind w:left="3600" w:hanging="360"/>
      </w:pPr>
      <w:rPr>
        <w:rFonts w:ascii="Courier New" w:hAnsi="Courier New" w:hint="default"/>
      </w:rPr>
    </w:lvl>
    <w:lvl w:ilvl="5" w:tplc="A52AD476" w:tentative="1">
      <w:start w:val="1"/>
      <w:numFmt w:val="bullet"/>
      <w:lvlText w:val=""/>
      <w:lvlJc w:val="left"/>
      <w:pPr>
        <w:tabs>
          <w:tab w:val="num" w:pos="4320"/>
        </w:tabs>
        <w:ind w:left="4320" w:hanging="360"/>
      </w:pPr>
      <w:rPr>
        <w:rFonts w:ascii="Wingdings" w:hAnsi="Wingdings" w:hint="default"/>
      </w:rPr>
    </w:lvl>
    <w:lvl w:ilvl="6" w:tplc="4DC0434A" w:tentative="1">
      <w:start w:val="1"/>
      <w:numFmt w:val="bullet"/>
      <w:lvlText w:val=""/>
      <w:lvlJc w:val="left"/>
      <w:pPr>
        <w:tabs>
          <w:tab w:val="num" w:pos="5040"/>
        </w:tabs>
        <w:ind w:left="5040" w:hanging="360"/>
      </w:pPr>
      <w:rPr>
        <w:rFonts w:ascii="Symbol" w:hAnsi="Symbol" w:hint="default"/>
      </w:rPr>
    </w:lvl>
    <w:lvl w:ilvl="7" w:tplc="FAF4052C" w:tentative="1">
      <w:start w:val="1"/>
      <w:numFmt w:val="bullet"/>
      <w:lvlText w:val="o"/>
      <w:lvlJc w:val="left"/>
      <w:pPr>
        <w:tabs>
          <w:tab w:val="num" w:pos="5760"/>
        </w:tabs>
        <w:ind w:left="5760" w:hanging="360"/>
      </w:pPr>
      <w:rPr>
        <w:rFonts w:ascii="Courier New" w:hAnsi="Courier New" w:hint="default"/>
      </w:rPr>
    </w:lvl>
    <w:lvl w:ilvl="8" w:tplc="DA0E036A" w:tentative="1">
      <w:start w:val="1"/>
      <w:numFmt w:val="bullet"/>
      <w:lvlText w:val=""/>
      <w:lvlJc w:val="left"/>
      <w:pPr>
        <w:tabs>
          <w:tab w:val="num" w:pos="6480"/>
        </w:tabs>
        <w:ind w:left="6480" w:hanging="360"/>
      </w:pPr>
      <w:rPr>
        <w:rFonts w:ascii="Wingdings" w:hAnsi="Wingdings" w:hint="default"/>
      </w:rPr>
    </w:lvl>
  </w:abstractNum>
  <w:abstractNum w:abstractNumId="20">
    <w:nsid w:val="73B95719"/>
    <w:multiLevelType w:val="hybridMultilevel"/>
    <w:tmpl w:val="67D4BE08"/>
    <w:lvl w:ilvl="0" w:tplc="1F764CA8">
      <w:start w:val="1"/>
      <w:numFmt w:val="decimal"/>
      <w:lvlText w:val="%1)"/>
      <w:lvlJc w:val="left"/>
      <w:pPr>
        <w:tabs>
          <w:tab w:val="num" w:pos="1068"/>
        </w:tabs>
        <w:ind w:left="1068" w:hanging="360"/>
      </w:pPr>
      <w:rPr>
        <w:rFonts w:hint="default"/>
      </w:rPr>
    </w:lvl>
    <w:lvl w:ilvl="1" w:tplc="5DA875F8" w:tentative="1">
      <w:start w:val="1"/>
      <w:numFmt w:val="lowerLetter"/>
      <w:lvlText w:val="%2."/>
      <w:lvlJc w:val="left"/>
      <w:pPr>
        <w:tabs>
          <w:tab w:val="num" w:pos="1788"/>
        </w:tabs>
        <w:ind w:left="1788" w:hanging="360"/>
      </w:pPr>
    </w:lvl>
    <w:lvl w:ilvl="2" w:tplc="0848299A" w:tentative="1">
      <w:start w:val="1"/>
      <w:numFmt w:val="lowerRoman"/>
      <w:lvlText w:val="%3."/>
      <w:lvlJc w:val="right"/>
      <w:pPr>
        <w:tabs>
          <w:tab w:val="num" w:pos="2508"/>
        </w:tabs>
        <w:ind w:left="2508" w:hanging="180"/>
      </w:pPr>
    </w:lvl>
    <w:lvl w:ilvl="3" w:tplc="8474C338" w:tentative="1">
      <w:start w:val="1"/>
      <w:numFmt w:val="decimal"/>
      <w:lvlText w:val="%4."/>
      <w:lvlJc w:val="left"/>
      <w:pPr>
        <w:tabs>
          <w:tab w:val="num" w:pos="3228"/>
        </w:tabs>
        <w:ind w:left="3228" w:hanging="360"/>
      </w:pPr>
    </w:lvl>
    <w:lvl w:ilvl="4" w:tplc="F1923604" w:tentative="1">
      <w:start w:val="1"/>
      <w:numFmt w:val="lowerLetter"/>
      <w:lvlText w:val="%5."/>
      <w:lvlJc w:val="left"/>
      <w:pPr>
        <w:tabs>
          <w:tab w:val="num" w:pos="3948"/>
        </w:tabs>
        <w:ind w:left="3948" w:hanging="360"/>
      </w:pPr>
    </w:lvl>
    <w:lvl w:ilvl="5" w:tplc="9E1E8D00" w:tentative="1">
      <w:start w:val="1"/>
      <w:numFmt w:val="lowerRoman"/>
      <w:lvlText w:val="%6."/>
      <w:lvlJc w:val="right"/>
      <w:pPr>
        <w:tabs>
          <w:tab w:val="num" w:pos="4668"/>
        </w:tabs>
        <w:ind w:left="4668" w:hanging="180"/>
      </w:pPr>
    </w:lvl>
    <w:lvl w:ilvl="6" w:tplc="E30CD222" w:tentative="1">
      <w:start w:val="1"/>
      <w:numFmt w:val="decimal"/>
      <w:lvlText w:val="%7."/>
      <w:lvlJc w:val="left"/>
      <w:pPr>
        <w:tabs>
          <w:tab w:val="num" w:pos="5388"/>
        </w:tabs>
        <w:ind w:left="5388" w:hanging="360"/>
      </w:pPr>
    </w:lvl>
    <w:lvl w:ilvl="7" w:tplc="EE7EEE3A" w:tentative="1">
      <w:start w:val="1"/>
      <w:numFmt w:val="lowerLetter"/>
      <w:lvlText w:val="%8."/>
      <w:lvlJc w:val="left"/>
      <w:pPr>
        <w:tabs>
          <w:tab w:val="num" w:pos="6108"/>
        </w:tabs>
        <w:ind w:left="6108" w:hanging="360"/>
      </w:pPr>
    </w:lvl>
    <w:lvl w:ilvl="8" w:tplc="D4C2B3FC" w:tentative="1">
      <w:start w:val="1"/>
      <w:numFmt w:val="lowerRoman"/>
      <w:lvlText w:val="%9."/>
      <w:lvlJc w:val="right"/>
      <w:pPr>
        <w:tabs>
          <w:tab w:val="num" w:pos="6828"/>
        </w:tabs>
        <w:ind w:left="6828" w:hanging="180"/>
      </w:pPr>
    </w:lvl>
  </w:abstractNum>
  <w:abstractNum w:abstractNumId="21">
    <w:nsid w:val="7A54377E"/>
    <w:multiLevelType w:val="multilevel"/>
    <w:tmpl w:val="537E757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7D062928"/>
    <w:multiLevelType w:val="hybridMultilevel"/>
    <w:tmpl w:val="A9E40662"/>
    <w:lvl w:ilvl="0" w:tplc="DB887864">
      <w:start w:val="1"/>
      <w:numFmt w:val="decimal"/>
      <w:lvlText w:val="%1)"/>
      <w:lvlJc w:val="left"/>
      <w:pPr>
        <w:tabs>
          <w:tab w:val="num" w:pos="360"/>
        </w:tabs>
        <w:ind w:left="360" w:hanging="360"/>
      </w:pPr>
      <w:rPr>
        <w:rFonts w:hint="default"/>
      </w:rPr>
    </w:lvl>
    <w:lvl w:ilvl="1" w:tplc="04050003" w:tentative="1">
      <w:start w:val="1"/>
      <w:numFmt w:val="lowerLetter"/>
      <w:lvlText w:val="%2."/>
      <w:lvlJc w:val="left"/>
      <w:pPr>
        <w:tabs>
          <w:tab w:val="num" w:pos="1080"/>
        </w:tabs>
        <w:ind w:left="1080" w:hanging="360"/>
      </w:pPr>
    </w:lvl>
    <w:lvl w:ilvl="2" w:tplc="04050005" w:tentative="1">
      <w:start w:val="1"/>
      <w:numFmt w:val="lowerRoman"/>
      <w:lvlText w:val="%3."/>
      <w:lvlJc w:val="right"/>
      <w:pPr>
        <w:tabs>
          <w:tab w:val="num" w:pos="1800"/>
        </w:tabs>
        <w:ind w:left="1800" w:hanging="180"/>
      </w:pPr>
    </w:lvl>
    <w:lvl w:ilvl="3" w:tplc="04050001" w:tentative="1">
      <w:start w:val="1"/>
      <w:numFmt w:val="decimal"/>
      <w:lvlText w:val="%4."/>
      <w:lvlJc w:val="left"/>
      <w:pPr>
        <w:tabs>
          <w:tab w:val="num" w:pos="2520"/>
        </w:tabs>
        <w:ind w:left="2520" w:hanging="360"/>
      </w:pPr>
    </w:lvl>
    <w:lvl w:ilvl="4" w:tplc="04050003" w:tentative="1">
      <w:start w:val="1"/>
      <w:numFmt w:val="lowerLetter"/>
      <w:lvlText w:val="%5."/>
      <w:lvlJc w:val="left"/>
      <w:pPr>
        <w:tabs>
          <w:tab w:val="num" w:pos="3240"/>
        </w:tabs>
        <w:ind w:left="3240" w:hanging="360"/>
      </w:pPr>
    </w:lvl>
    <w:lvl w:ilvl="5" w:tplc="04050005" w:tentative="1">
      <w:start w:val="1"/>
      <w:numFmt w:val="lowerRoman"/>
      <w:lvlText w:val="%6."/>
      <w:lvlJc w:val="right"/>
      <w:pPr>
        <w:tabs>
          <w:tab w:val="num" w:pos="3960"/>
        </w:tabs>
        <w:ind w:left="3960" w:hanging="180"/>
      </w:pPr>
    </w:lvl>
    <w:lvl w:ilvl="6" w:tplc="04050001" w:tentative="1">
      <w:start w:val="1"/>
      <w:numFmt w:val="decimal"/>
      <w:lvlText w:val="%7."/>
      <w:lvlJc w:val="left"/>
      <w:pPr>
        <w:tabs>
          <w:tab w:val="num" w:pos="4680"/>
        </w:tabs>
        <w:ind w:left="4680" w:hanging="360"/>
      </w:pPr>
    </w:lvl>
    <w:lvl w:ilvl="7" w:tplc="04050003" w:tentative="1">
      <w:start w:val="1"/>
      <w:numFmt w:val="lowerLetter"/>
      <w:lvlText w:val="%8."/>
      <w:lvlJc w:val="left"/>
      <w:pPr>
        <w:tabs>
          <w:tab w:val="num" w:pos="5400"/>
        </w:tabs>
        <w:ind w:left="5400" w:hanging="360"/>
      </w:pPr>
    </w:lvl>
    <w:lvl w:ilvl="8" w:tplc="04050005" w:tentative="1">
      <w:start w:val="1"/>
      <w:numFmt w:val="lowerRoman"/>
      <w:lvlText w:val="%9."/>
      <w:lvlJc w:val="right"/>
      <w:pPr>
        <w:tabs>
          <w:tab w:val="num" w:pos="6120"/>
        </w:tabs>
        <w:ind w:left="6120" w:hanging="180"/>
      </w:pPr>
    </w:lvl>
  </w:abstractNum>
  <w:num w:numId="1">
    <w:abstractNumId w:val="9"/>
  </w:num>
  <w:num w:numId="2">
    <w:abstractNumId w:val="20"/>
  </w:num>
  <w:num w:numId="3">
    <w:abstractNumId w:val="17"/>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22"/>
  </w:num>
  <w:num w:numId="1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1"/>
  </w:num>
  <w:num w:numId="19">
    <w:abstractNumId w:val="7"/>
  </w:num>
  <w:num w:numId="20">
    <w:abstractNumId w:val="18"/>
  </w:num>
  <w:num w:numId="21">
    <w:abstractNumId w:val="3"/>
  </w:num>
  <w:num w:numId="22">
    <w:abstractNumId w:val="8"/>
  </w:num>
  <w:num w:numId="23">
    <w:abstractNumId w:val="18"/>
  </w:num>
  <w:num w:numId="24">
    <w:abstractNumId w:val="18"/>
  </w:num>
  <w:num w:numId="25">
    <w:abstractNumId w:val="13"/>
  </w:num>
  <w:num w:numId="26">
    <w:abstractNumId w:val="11"/>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34818"/>
    <o:shapelayout v:ext="edit">
      <o:idmap v:ext="edit" data="15"/>
      <o:rules v:ext="edit">
        <o:r id="V:Rule6" type="connector" idref="#_x0000_s15366"/>
        <o:r id="V:Rule7" type="connector" idref="#_x0000_s15388"/>
        <o:r id="V:Rule8" type="connector" idref="#_x0000_s15378"/>
        <o:r id="V:Rule9" type="connector" idref="#_x0000_s15393"/>
        <o:r id="V:Rule10" type="connector" idref="#_x0000_s15383"/>
      </o:rules>
    </o:shapelayout>
  </w:hdrShapeDefaults>
  <w:footnotePr>
    <w:footnote w:id="-1"/>
    <w:footnote w:id="0"/>
  </w:footnotePr>
  <w:endnotePr>
    <w:endnote w:id="-1"/>
    <w:endnote w:id="0"/>
  </w:endnotePr>
  <w:compat/>
  <w:rsids>
    <w:rsidRoot w:val="009E7C6F"/>
    <w:rsid w:val="000014C3"/>
    <w:rsid w:val="000160E9"/>
    <w:rsid w:val="00016A6E"/>
    <w:rsid w:val="00034FA1"/>
    <w:rsid w:val="00036965"/>
    <w:rsid w:val="0004135C"/>
    <w:rsid w:val="000426DD"/>
    <w:rsid w:val="000451AF"/>
    <w:rsid w:val="000569F3"/>
    <w:rsid w:val="000639DD"/>
    <w:rsid w:val="000650F9"/>
    <w:rsid w:val="00067ADB"/>
    <w:rsid w:val="00071099"/>
    <w:rsid w:val="000755C4"/>
    <w:rsid w:val="0008021F"/>
    <w:rsid w:val="00080A21"/>
    <w:rsid w:val="000833BB"/>
    <w:rsid w:val="000947E5"/>
    <w:rsid w:val="00096FE4"/>
    <w:rsid w:val="000B018B"/>
    <w:rsid w:val="000B1E24"/>
    <w:rsid w:val="000B3AE5"/>
    <w:rsid w:val="000B622C"/>
    <w:rsid w:val="000D0170"/>
    <w:rsid w:val="000D6C7B"/>
    <w:rsid w:val="0010036F"/>
    <w:rsid w:val="00100562"/>
    <w:rsid w:val="001028A1"/>
    <w:rsid w:val="00111A35"/>
    <w:rsid w:val="001171A0"/>
    <w:rsid w:val="001205CC"/>
    <w:rsid w:val="00122DB4"/>
    <w:rsid w:val="00123C01"/>
    <w:rsid w:val="00130A50"/>
    <w:rsid w:val="0013639E"/>
    <w:rsid w:val="00147C41"/>
    <w:rsid w:val="001520A5"/>
    <w:rsid w:val="00152878"/>
    <w:rsid w:val="001759C3"/>
    <w:rsid w:val="00195F73"/>
    <w:rsid w:val="001A221A"/>
    <w:rsid w:val="001A7750"/>
    <w:rsid w:val="001A789D"/>
    <w:rsid w:val="001A7D3B"/>
    <w:rsid w:val="001B38AC"/>
    <w:rsid w:val="001C06FA"/>
    <w:rsid w:val="001D4703"/>
    <w:rsid w:val="001D75D5"/>
    <w:rsid w:val="001E069A"/>
    <w:rsid w:val="001F4CC9"/>
    <w:rsid w:val="002050D8"/>
    <w:rsid w:val="00215A04"/>
    <w:rsid w:val="0027511C"/>
    <w:rsid w:val="002817EE"/>
    <w:rsid w:val="002823DC"/>
    <w:rsid w:val="002A4EFC"/>
    <w:rsid w:val="002B1ED3"/>
    <w:rsid w:val="002C4148"/>
    <w:rsid w:val="002E1318"/>
    <w:rsid w:val="002E2618"/>
    <w:rsid w:val="002E58AB"/>
    <w:rsid w:val="002E77C6"/>
    <w:rsid w:val="0031355F"/>
    <w:rsid w:val="00317FB0"/>
    <w:rsid w:val="00320C5B"/>
    <w:rsid w:val="00331128"/>
    <w:rsid w:val="00331E41"/>
    <w:rsid w:val="00340800"/>
    <w:rsid w:val="003447F7"/>
    <w:rsid w:val="00364D72"/>
    <w:rsid w:val="00365063"/>
    <w:rsid w:val="00380C13"/>
    <w:rsid w:val="00383679"/>
    <w:rsid w:val="00384F34"/>
    <w:rsid w:val="003D1087"/>
    <w:rsid w:val="003D363A"/>
    <w:rsid w:val="003F3104"/>
    <w:rsid w:val="003F7D88"/>
    <w:rsid w:val="00403705"/>
    <w:rsid w:val="00404633"/>
    <w:rsid w:val="00406A72"/>
    <w:rsid w:val="00412434"/>
    <w:rsid w:val="00413A35"/>
    <w:rsid w:val="004216D9"/>
    <w:rsid w:val="00422BE5"/>
    <w:rsid w:val="004326DD"/>
    <w:rsid w:val="00467566"/>
    <w:rsid w:val="004775D0"/>
    <w:rsid w:val="00477F49"/>
    <w:rsid w:val="0048673E"/>
    <w:rsid w:val="004A21F0"/>
    <w:rsid w:val="004E13B4"/>
    <w:rsid w:val="004E1587"/>
    <w:rsid w:val="004E5E57"/>
    <w:rsid w:val="004F2FC7"/>
    <w:rsid w:val="00517601"/>
    <w:rsid w:val="00524E70"/>
    <w:rsid w:val="005370E1"/>
    <w:rsid w:val="0054696F"/>
    <w:rsid w:val="00552F40"/>
    <w:rsid w:val="00561115"/>
    <w:rsid w:val="00564776"/>
    <w:rsid w:val="00567A5C"/>
    <w:rsid w:val="0058706A"/>
    <w:rsid w:val="005A6FB9"/>
    <w:rsid w:val="005B3649"/>
    <w:rsid w:val="005C2395"/>
    <w:rsid w:val="005D4773"/>
    <w:rsid w:val="005E5153"/>
    <w:rsid w:val="005F267E"/>
    <w:rsid w:val="00616A1A"/>
    <w:rsid w:val="00625989"/>
    <w:rsid w:val="006372ED"/>
    <w:rsid w:val="00637384"/>
    <w:rsid w:val="006406DC"/>
    <w:rsid w:val="006439DD"/>
    <w:rsid w:val="0064459B"/>
    <w:rsid w:val="00650603"/>
    <w:rsid w:val="0065141F"/>
    <w:rsid w:val="006567BC"/>
    <w:rsid w:val="00657F65"/>
    <w:rsid w:val="00662656"/>
    <w:rsid w:val="00684479"/>
    <w:rsid w:val="006B1B38"/>
    <w:rsid w:val="006C5E4A"/>
    <w:rsid w:val="006D0B30"/>
    <w:rsid w:val="006D1E9F"/>
    <w:rsid w:val="006E642E"/>
    <w:rsid w:val="006F149B"/>
    <w:rsid w:val="006F5319"/>
    <w:rsid w:val="00701F3A"/>
    <w:rsid w:val="007156F8"/>
    <w:rsid w:val="00722AAB"/>
    <w:rsid w:val="00761067"/>
    <w:rsid w:val="00766B65"/>
    <w:rsid w:val="00781797"/>
    <w:rsid w:val="00784C59"/>
    <w:rsid w:val="007A05E0"/>
    <w:rsid w:val="007A6F76"/>
    <w:rsid w:val="007C7F07"/>
    <w:rsid w:val="007D44BF"/>
    <w:rsid w:val="007D64CE"/>
    <w:rsid w:val="007E062E"/>
    <w:rsid w:val="007E42B9"/>
    <w:rsid w:val="007E58FA"/>
    <w:rsid w:val="007E672E"/>
    <w:rsid w:val="00800570"/>
    <w:rsid w:val="00800C45"/>
    <w:rsid w:val="0081386A"/>
    <w:rsid w:val="00833F19"/>
    <w:rsid w:val="008443B0"/>
    <w:rsid w:val="00855FA1"/>
    <w:rsid w:val="00867351"/>
    <w:rsid w:val="00874DB7"/>
    <w:rsid w:val="00884EDC"/>
    <w:rsid w:val="008862C1"/>
    <w:rsid w:val="00891E75"/>
    <w:rsid w:val="0089238C"/>
    <w:rsid w:val="008A30D4"/>
    <w:rsid w:val="008A58A5"/>
    <w:rsid w:val="008B55E0"/>
    <w:rsid w:val="008C1133"/>
    <w:rsid w:val="008C198A"/>
    <w:rsid w:val="008E3EA1"/>
    <w:rsid w:val="008E7C22"/>
    <w:rsid w:val="008F65B9"/>
    <w:rsid w:val="008F6979"/>
    <w:rsid w:val="009023F9"/>
    <w:rsid w:val="00903CB8"/>
    <w:rsid w:val="009112E8"/>
    <w:rsid w:val="00923B81"/>
    <w:rsid w:val="009320D5"/>
    <w:rsid w:val="009367D9"/>
    <w:rsid w:val="009369B9"/>
    <w:rsid w:val="00941D7A"/>
    <w:rsid w:val="00941EE0"/>
    <w:rsid w:val="00947E8F"/>
    <w:rsid w:val="00950282"/>
    <w:rsid w:val="00952890"/>
    <w:rsid w:val="00957FD2"/>
    <w:rsid w:val="00961FCF"/>
    <w:rsid w:val="00994E6F"/>
    <w:rsid w:val="00997577"/>
    <w:rsid w:val="009B79BF"/>
    <w:rsid w:val="009D5F8D"/>
    <w:rsid w:val="009E7C6F"/>
    <w:rsid w:val="009E7DFD"/>
    <w:rsid w:val="009F623D"/>
    <w:rsid w:val="00A20595"/>
    <w:rsid w:val="00A21F6B"/>
    <w:rsid w:val="00A238DF"/>
    <w:rsid w:val="00A35643"/>
    <w:rsid w:val="00A36C22"/>
    <w:rsid w:val="00A4180F"/>
    <w:rsid w:val="00A4633B"/>
    <w:rsid w:val="00A649B5"/>
    <w:rsid w:val="00A9131B"/>
    <w:rsid w:val="00A94753"/>
    <w:rsid w:val="00AC3D0F"/>
    <w:rsid w:val="00AD5AD8"/>
    <w:rsid w:val="00AD5B91"/>
    <w:rsid w:val="00AE2704"/>
    <w:rsid w:val="00AF0E52"/>
    <w:rsid w:val="00AF410F"/>
    <w:rsid w:val="00AF5312"/>
    <w:rsid w:val="00B03ABB"/>
    <w:rsid w:val="00B048F8"/>
    <w:rsid w:val="00B07FFC"/>
    <w:rsid w:val="00B23447"/>
    <w:rsid w:val="00B2726C"/>
    <w:rsid w:val="00B275D4"/>
    <w:rsid w:val="00B31F85"/>
    <w:rsid w:val="00B3276A"/>
    <w:rsid w:val="00B328CE"/>
    <w:rsid w:val="00B36C05"/>
    <w:rsid w:val="00B60679"/>
    <w:rsid w:val="00B61B13"/>
    <w:rsid w:val="00B62B65"/>
    <w:rsid w:val="00B65775"/>
    <w:rsid w:val="00B72A6E"/>
    <w:rsid w:val="00B74AA4"/>
    <w:rsid w:val="00B807FF"/>
    <w:rsid w:val="00B97BA9"/>
    <w:rsid w:val="00BA2C56"/>
    <w:rsid w:val="00BA6AEB"/>
    <w:rsid w:val="00BB2434"/>
    <w:rsid w:val="00BC3006"/>
    <w:rsid w:val="00BC4D7B"/>
    <w:rsid w:val="00BC6339"/>
    <w:rsid w:val="00BC73F6"/>
    <w:rsid w:val="00BD0688"/>
    <w:rsid w:val="00BD1A86"/>
    <w:rsid w:val="00BE0B67"/>
    <w:rsid w:val="00BE3321"/>
    <w:rsid w:val="00BF12CE"/>
    <w:rsid w:val="00C0415D"/>
    <w:rsid w:val="00C25C09"/>
    <w:rsid w:val="00C33118"/>
    <w:rsid w:val="00C3711A"/>
    <w:rsid w:val="00C42FBF"/>
    <w:rsid w:val="00C5014C"/>
    <w:rsid w:val="00C53288"/>
    <w:rsid w:val="00C549B2"/>
    <w:rsid w:val="00C65101"/>
    <w:rsid w:val="00C75657"/>
    <w:rsid w:val="00C8150D"/>
    <w:rsid w:val="00C8173D"/>
    <w:rsid w:val="00C96696"/>
    <w:rsid w:val="00CA03D2"/>
    <w:rsid w:val="00CA0A4A"/>
    <w:rsid w:val="00CA1AD2"/>
    <w:rsid w:val="00CA439F"/>
    <w:rsid w:val="00CE4CE0"/>
    <w:rsid w:val="00D02F3C"/>
    <w:rsid w:val="00D02FB1"/>
    <w:rsid w:val="00D11BC3"/>
    <w:rsid w:val="00D16F30"/>
    <w:rsid w:val="00D17FBE"/>
    <w:rsid w:val="00D30F75"/>
    <w:rsid w:val="00D553F7"/>
    <w:rsid w:val="00D61169"/>
    <w:rsid w:val="00D63BA4"/>
    <w:rsid w:val="00D70FDF"/>
    <w:rsid w:val="00D746DB"/>
    <w:rsid w:val="00D818C0"/>
    <w:rsid w:val="00D85DDC"/>
    <w:rsid w:val="00D94A33"/>
    <w:rsid w:val="00DA30E4"/>
    <w:rsid w:val="00DA4576"/>
    <w:rsid w:val="00DA4A1B"/>
    <w:rsid w:val="00DB0715"/>
    <w:rsid w:val="00DB093E"/>
    <w:rsid w:val="00DB3AC0"/>
    <w:rsid w:val="00DC1532"/>
    <w:rsid w:val="00DC2516"/>
    <w:rsid w:val="00DC6844"/>
    <w:rsid w:val="00DD50E6"/>
    <w:rsid w:val="00DE3DC6"/>
    <w:rsid w:val="00DE59ED"/>
    <w:rsid w:val="00E06F0C"/>
    <w:rsid w:val="00E1076E"/>
    <w:rsid w:val="00E12827"/>
    <w:rsid w:val="00E134D4"/>
    <w:rsid w:val="00E167B4"/>
    <w:rsid w:val="00E240D4"/>
    <w:rsid w:val="00E26DEB"/>
    <w:rsid w:val="00E3186C"/>
    <w:rsid w:val="00E36E7D"/>
    <w:rsid w:val="00E37B68"/>
    <w:rsid w:val="00E539E8"/>
    <w:rsid w:val="00E5798F"/>
    <w:rsid w:val="00E71343"/>
    <w:rsid w:val="00E7384D"/>
    <w:rsid w:val="00E77460"/>
    <w:rsid w:val="00E957EA"/>
    <w:rsid w:val="00EB2B27"/>
    <w:rsid w:val="00EB53DC"/>
    <w:rsid w:val="00EB6435"/>
    <w:rsid w:val="00ED3A57"/>
    <w:rsid w:val="00ED6DBF"/>
    <w:rsid w:val="00EE4C57"/>
    <w:rsid w:val="00EF178C"/>
    <w:rsid w:val="00EF7C14"/>
    <w:rsid w:val="00F016E0"/>
    <w:rsid w:val="00F1169F"/>
    <w:rsid w:val="00F143E6"/>
    <w:rsid w:val="00F247F1"/>
    <w:rsid w:val="00F34439"/>
    <w:rsid w:val="00F35527"/>
    <w:rsid w:val="00F36734"/>
    <w:rsid w:val="00F52B60"/>
    <w:rsid w:val="00F62E15"/>
    <w:rsid w:val="00F66EE9"/>
    <w:rsid w:val="00F67101"/>
    <w:rsid w:val="00F820D5"/>
    <w:rsid w:val="00F851C1"/>
    <w:rsid w:val="00F906A4"/>
    <w:rsid w:val="00F942D7"/>
    <w:rsid w:val="00FA0992"/>
    <w:rsid w:val="00FA3EF7"/>
    <w:rsid w:val="00FA5D2E"/>
    <w:rsid w:val="00FA6D69"/>
    <w:rsid w:val="00FB4636"/>
    <w:rsid w:val="00FB773F"/>
    <w:rsid w:val="00FD03BA"/>
    <w:rsid w:val="00FD0E33"/>
    <w:rsid w:val="00FD748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D30F75"/>
    <w:rPr>
      <w:bCs/>
    </w:rPr>
  </w:style>
  <w:style w:type="paragraph" w:styleId="Nadpis1">
    <w:name w:val="heading 1"/>
    <w:basedOn w:val="Normln"/>
    <w:next w:val="Normln"/>
    <w:link w:val="Nadpis1Char"/>
    <w:qFormat/>
    <w:rsid w:val="004A21F0"/>
    <w:pPr>
      <w:keepNext/>
      <w:outlineLvl w:val="0"/>
    </w:pPr>
    <w:rPr>
      <w:b/>
      <w:bCs w:val="0"/>
      <w:color w:val="FF0000"/>
      <w:sz w:val="144"/>
    </w:rPr>
  </w:style>
  <w:style w:type="paragraph" w:styleId="Nadpis2">
    <w:name w:val="heading 2"/>
    <w:basedOn w:val="Normln"/>
    <w:next w:val="Normln"/>
    <w:link w:val="Nadpis2Char"/>
    <w:qFormat/>
    <w:rsid w:val="004A21F0"/>
    <w:pPr>
      <w:keepNext/>
      <w:jc w:val="center"/>
      <w:outlineLvl w:val="1"/>
    </w:pPr>
    <w:rPr>
      <w:b/>
      <w:bCs w:val="0"/>
      <w:sz w:val="36"/>
    </w:rPr>
  </w:style>
  <w:style w:type="paragraph" w:styleId="Nadpis3">
    <w:name w:val="heading 3"/>
    <w:basedOn w:val="Normln"/>
    <w:next w:val="Normln"/>
    <w:qFormat/>
    <w:rsid w:val="00C3711A"/>
    <w:pPr>
      <w:keepNext/>
      <w:spacing w:before="240" w:after="60"/>
      <w:outlineLvl w:val="2"/>
    </w:pPr>
    <w:rPr>
      <w:rFonts w:ascii="Arial" w:hAnsi="Arial" w:cs="Arial"/>
      <w:b/>
      <w:sz w:val="26"/>
      <w:szCs w:val="26"/>
    </w:rPr>
  </w:style>
  <w:style w:type="paragraph" w:styleId="Nadpis4">
    <w:name w:val="heading 4"/>
    <w:basedOn w:val="Normln"/>
    <w:next w:val="Normln"/>
    <w:qFormat/>
    <w:rsid w:val="00C3711A"/>
    <w:pPr>
      <w:keepNext/>
      <w:spacing w:before="240" w:after="60"/>
      <w:outlineLvl w:val="3"/>
    </w:pPr>
    <w:rPr>
      <w:b/>
      <w:sz w:val="28"/>
      <w:szCs w:val="28"/>
    </w:rPr>
  </w:style>
  <w:style w:type="paragraph" w:styleId="Nadpis5">
    <w:name w:val="heading 5"/>
    <w:basedOn w:val="Normln"/>
    <w:next w:val="Normln"/>
    <w:qFormat/>
    <w:rsid w:val="00BB2434"/>
    <w:pPr>
      <w:spacing w:before="240" w:after="60"/>
      <w:outlineLvl w:val="4"/>
    </w:pPr>
    <w:rPr>
      <w:b/>
      <w:i/>
      <w:i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4A21F0"/>
    <w:pPr>
      <w:jc w:val="both"/>
    </w:pPr>
    <w:rPr>
      <w:bCs w:val="0"/>
      <w:color w:val="000000"/>
    </w:rPr>
  </w:style>
  <w:style w:type="paragraph" w:styleId="Zhlav">
    <w:name w:val="header"/>
    <w:basedOn w:val="Normln"/>
    <w:link w:val="ZhlavChar"/>
    <w:uiPriority w:val="99"/>
    <w:rsid w:val="004A21F0"/>
    <w:pPr>
      <w:tabs>
        <w:tab w:val="center" w:pos="4536"/>
        <w:tab w:val="right" w:pos="9072"/>
      </w:tabs>
    </w:pPr>
    <w:rPr>
      <w:bCs w:val="0"/>
    </w:rPr>
  </w:style>
  <w:style w:type="paragraph" w:styleId="Zkladntext3">
    <w:name w:val="Body Text 3"/>
    <w:basedOn w:val="Normln"/>
    <w:rsid w:val="004A21F0"/>
    <w:rPr>
      <w:bCs w:val="0"/>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link w:val="ZkladntextodsazenChar"/>
    <w:rsid w:val="00C3711A"/>
    <w:pPr>
      <w:spacing w:after="120"/>
      <w:ind w:left="283"/>
    </w:pPr>
  </w:style>
  <w:style w:type="paragraph" w:styleId="Obsah1">
    <w:name w:val="toc 1"/>
    <w:basedOn w:val="Normln"/>
    <w:next w:val="Normln"/>
    <w:autoRedefine/>
    <w:semiHidden/>
    <w:rsid w:val="00FA0992"/>
  </w:style>
  <w:style w:type="paragraph" w:styleId="Obsah2">
    <w:name w:val="toc 2"/>
    <w:basedOn w:val="Normln"/>
    <w:next w:val="Normln"/>
    <w:autoRedefine/>
    <w:uiPriority w:val="39"/>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9E7C6F"/>
    <w:pPr>
      <w:numPr>
        <w:numId w:val="0"/>
      </w:numPr>
      <w:spacing w:before="120"/>
    </w:pPr>
    <w:rPr>
      <w:bCs/>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9E7C6F"/>
    <w:rPr>
      <w:rFonts w:ascii="Arial" w:hAnsi="Arial"/>
      <w:b/>
      <w:bCs/>
      <w:sz w:val="32"/>
    </w:rPr>
  </w:style>
  <w:style w:type="paragraph" w:customStyle="1" w:styleId="HabraNadpisLekce">
    <w:name w:val="HabraNadpisLekce"/>
    <w:next w:val="HabraText"/>
    <w:link w:val="HabraNadpisLekceChar"/>
    <w:qFormat/>
    <w:rsid w:val="009E7C6F"/>
    <w:pPr>
      <w:pageBreakBefore/>
      <w:widowControl w:val="0"/>
      <w:numPr>
        <w:numId w:val="24"/>
      </w:numPr>
      <w:spacing w:after="240"/>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D30F75"/>
    <w:pPr>
      <w:numPr>
        <w:numId w:val="22"/>
      </w:numPr>
      <w:ind w:left="357" w:hanging="357"/>
      <w:contextualSpacing w:val="0"/>
    </w:pPr>
  </w:style>
  <w:style w:type="character" w:customStyle="1" w:styleId="HabraNadpisLekceChar">
    <w:name w:val="HabraNadpisLekce Char"/>
    <w:basedOn w:val="Nadpis2Char"/>
    <w:link w:val="HabraNadpisLekce"/>
    <w:rsid w:val="009E7C6F"/>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D30F75"/>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D553F7"/>
    <w:pPr>
      <w:keepNext/>
      <w:spacing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BF12CE"/>
    <w:pPr>
      <w:spacing w:after="0"/>
      <w:jc w:val="left"/>
    </w:pPr>
    <w:rPr>
      <w:i/>
    </w:rPr>
  </w:style>
  <w:style w:type="character" w:customStyle="1" w:styleId="HabraLiteraturaChar">
    <w:name w:val="HabraLiteratura Char"/>
    <w:basedOn w:val="HabraDrabaChar"/>
    <w:link w:val="HabraLiteratura"/>
    <w:rsid w:val="00BF12CE"/>
    <w:rPr>
      <w:bCs/>
      <w:i/>
    </w:rPr>
  </w:style>
  <w:style w:type="paragraph" w:styleId="Nadpisobsahu">
    <w:name w:val="TOC Heading"/>
    <w:basedOn w:val="Nadpis1"/>
    <w:next w:val="Normln"/>
    <w:uiPriority w:val="39"/>
    <w:semiHidden/>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rsid w:val="00F67101"/>
    <w:rPr>
      <w:rFonts w:ascii="Tahoma" w:hAnsi="Tahoma" w:cs="Tahoma"/>
      <w:sz w:val="16"/>
      <w:szCs w:val="16"/>
    </w:rPr>
  </w:style>
  <w:style w:type="character" w:customStyle="1" w:styleId="TextbublinyChar">
    <w:name w:val="Text bubliny Char"/>
    <w:basedOn w:val="Standardnpsmoodstavce"/>
    <w:link w:val="Textbubliny"/>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27511C"/>
    <w:pPr>
      <w:numPr>
        <w:numId w:val="25"/>
      </w:numPr>
      <w:ind w:left="357" w:hanging="357"/>
    </w:pPr>
  </w:style>
  <w:style w:type="character" w:customStyle="1" w:styleId="HabraCislovaniChar">
    <w:name w:val="HabraCislovani Char"/>
    <w:basedOn w:val="HabraTextChar"/>
    <w:link w:val="HabraCislovani"/>
    <w:rsid w:val="0027511C"/>
    <w:rPr>
      <w:bCs/>
    </w:rPr>
  </w:style>
  <w:style w:type="paragraph" w:customStyle="1" w:styleId="HabraDrazba2">
    <w:name w:val="HabraDrazba2"/>
    <w:basedOn w:val="HabraDraba"/>
    <w:next w:val="HabraText"/>
    <w:qFormat/>
    <w:rsid w:val="00F35527"/>
    <w:pPr>
      <w:tabs>
        <w:tab w:val="clear" w:pos="4253"/>
        <w:tab w:val="clear" w:pos="7088"/>
        <w:tab w:val="left" w:pos="6237"/>
        <w:tab w:val="left" w:pos="6804"/>
        <w:tab w:val="left" w:pos="7371"/>
        <w:tab w:val="left" w:pos="7655"/>
      </w:tabs>
    </w:pPr>
  </w:style>
  <w:style w:type="paragraph" w:customStyle="1" w:styleId="HabraDuraz0">
    <w:name w:val="HabraDuraz"/>
    <w:basedOn w:val="HabraText"/>
    <w:next w:val="HabraText"/>
    <w:link w:val="HabraDurazChar"/>
    <w:autoRedefine/>
    <w:qFormat/>
    <w:rsid w:val="009E7C6F"/>
    <w:rPr>
      <w:b/>
      <w:bCs w:val="0"/>
      <w:caps/>
    </w:rPr>
  </w:style>
  <w:style w:type="character" w:customStyle="1" w:styleId="HabraDurazChar">
    <w:name w:val="HabraDuraz Char"/>
    <w:basedOn w:val="Standardnpsmoodstavce"/>
    <w:link w:val="HabraDuraz0"/>
    <w:rsid w:val="009E7C6F"/>
    <w:rPr>
      <w:b/>
      <w:caps/>
    </w:rPr>
  </w:style>
  <w:style w:type="character" w:customStyle="1" w:styleId="HabraDrabaTun">
    <w:name w:val="HabraDražba + Tučné"/>
    <w:basedOn w:val="HabraDrabaChar"/>
    <w:uiPriority w:val="1"/>
    <w:rsid w:val="009E7C6F"/>
    <w:rPr>
      <w:b/>
      <w:bCs/>
      <w:color w:val="000000"/>
    </w:rPr>
  </w:style>
  <w:style w:type="character" w:customStyle="1" w:styleId="HabraLiteraturaPodtren">
    <w:name w:val="HabraLiteratura + Podtržení"/>
    <w:basedOn w:val="HabraLiteraturaChar"/>
    <w:uiPriority w:val="1"/>
    <w:rsid w:val="009E7C6F"/>
    <w:rPr>
      <w:color w:val="000000"/>
      <w:u w:val="single"/>
    </w:rPr>
  </w:style>
  <w:style w:type="paragraph" w:customStyle="1" w:styleId="HabraDrazba">
    <w:name w:val="HabraDrazba"/>
    <w:basedOn w:val="HabraText"/>
    <w:link w:val="HabraDrazbaChar"/>
    <w:qFormat/>
    <w:rsid w:val="001759C3"/>
    <w:pPr>
      <w:tabs>
        <w:tab w:val="left" w:pos="1418"/>
        <w:tab w:val="left" w:pos="2835"/>
        <w:tab w:val="left" w:pos="4253"/>
        <w:tab w:val="left" w:pos="5670"/>
        <w:tab w:val="left" w:pos="7088"/>
      </w:tabs>
      <w:ind w:firstLine="0"/>
    </w:pPr>
  </w:style>
  <w:style w:type="character" w:customStyle="1" w:styleId="HabraDrazbaChar">
    <w:name w:val="HabraDrazba Char"/>
    <w:basedOn w:val="HabraTextChar"/>
    <w:link w:val="HabraDrazba"/>
    <w:rsid w:val="001759C3"/>
    <w:rPr>
      <w:bCs/>
    </w:rPr>
  </w:style>
  <w:style w:type="character" w:customStyle="1" w:styleId="ZkladntextChar">
    <w:name w:val="Základní text Char"/>
    <w:basedOn w:val="Standardnpsmoodstavce"/>
    <w:link w:val="Zkladntext"/>
    <w:rsid w:val="004775D0"/>
    <w:rPr>
      <w:color w:val="000000"/>
    </w:rPr>
  </w:style>
  <w:style w:type="character" w:customStyle="1" w:styleId="ZkladntextodsazenChar">
    <w:name w:val="Základní text odsazený Char"/>
    <w:basedOn w:val="Standardnpsmoodstavce"/>
    <w:link w:val="Zkladntextodsazen"/>
    <w:rsid w:val="004775D0"/>
    <w:rPr>
      <w:bCs/>
    </w:rPr>
  </w:style>
  <w:style w:type="character" w:customStyle="1" w:styleId="HabraPodnadpisChar">
    <w:name w:val="HabraPodnadpis Char"/>
    <w:basedOn w:val="Standardnpsmoodstavce"/>
    <w:link w:val="HabraPodnadpis"/>
    <w:rsid w:val="004775D0"/>
    <w:rPr>
      <w:b/>
      <w:sz w:val="24"/>
    </w:rPr>
  </w:style>
  <w:style w:type="character" w:customStyle="1" w:styleId="HabraTextTucne">
    <w:name w:val="HabraTextTucne"/>
    <w:basedOn w:val="HabraTextChar"/>
    <w:uiPriority w:val="1"/>
    <w:qFormat/>
    <w:rsid w:val="004775D0"/>
    <w:rPr>
      <w:rFonts w:ascii="Times New Roman" w:eastAsia="Times New Roman" w:hAnsi="Times New Roman" w:cs="Times New Roman"/>
      <w:b/>
      <w:sz w:val="20"/>
      <w:szCs w:val="20"/>
      <w:lang w:eastAsia="cs-CZ"/>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D948CC-360D-45EE-85BB-4E575D500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Template>
  <TotalTime>154</TotalTime>
  <Pages>59</Pages>
  <Words>15190</Words>
  <Characters>89625</Characters>
  <Application>Microsoft Office Word</Application>
  <DocSecurity>0</DocSecurity>
  <Lines>746</Lines>
  <Paragraphs>209</Paragraphs>
  <ScaleCrop>false</ScaleCrop>
  <HeadingPairs>
    <vt:vector size="2" baseType="variant">
      <vt:variant>
        <vt:lpstr>Název</vt:lpstr>
      </vt:variant>
      <vt:variant>
        <vt:i4>1</vt:i4>
      </vt:variant>
    </vt:vector>
  </HeadingPairs>
  <TitlesOfParts>
    <vt:vector size="1" baseType="lpstr">
      <vt:lpstr>Havířovská bridžová akademie</vt:lpstr>
    </vt:vector>
  </TitlesOfParts>
  <Company>BK Havířov</Company>
  <LinksUpToDate>false</LinksUpToDate>
  <CharactersWithSpaces>104606</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dc:title>
  <dc:subject>Ročník 3 – školáček</dc:subject>
  <dc:creator>Jaroslav Hájek</dc:creator>
  <cp:lastModifiedBy>mat1</cp:lastModifiedBy>
  <cp:revision>3</cp:revision>
  <cp:lastPrinted>2009-03-05T12:46:00Z</cp:lastPrinted>
  <dcterms:created xsi:type="dcterms:W3CDTF">2013-01-04T13:09:00Z</dcterms:created>
  <dcterms:modified xsi:type="dcterms:W3CDTF">2013-01-04T13:12:00Z</dcterms:modified>
</cp:coreProperties>
</file>